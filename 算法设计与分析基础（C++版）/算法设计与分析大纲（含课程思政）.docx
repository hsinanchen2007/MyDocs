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B15" w:rsidRPr="00DB2CE7" w:rsidRDefault="000A4B15" w:rsidP="000A4B15">
      <w:pPr>
        <w:spacing w:before="100" w:beforeAutospacing="1" w:after="100" w:afterAutospacing="1"/>
        <w:jc w:val="center"/>
        <w:rPr>
          <w:rFonts w:ascii="黑体" w:eastAsia="黑体" w:hAnsi="宋体"/>
          <w:b/>
          <w:sz w:val="32"/>
          <w:szCs w:val="32"/>
        </w:rPr>
      </w:pPr>
      <w:r w:rsidRPr="00DB2CE7">
        <w:rPr>
          <w:rFonts w:ascii="黑体" w:eastAsia="黑体" w:hAnsi="宋体" w:hint="eastAsia"/>
          <w:b/>
          <w:sz w:val="32"/>
          <w:szCs w:val="32"/>
        </w:rPr>
        <w:t>《</w:t>
      </w:r>
      <w:r>
        <w:rPr>
          <w:rFonts w:ascii="黑体" w:eastAsia="黑体" w:hAnsi="宋体" w:hint="eastAsia"/>
          <w:b/>
          <w:sz w:val="32"/>
          <w:szCs w:val="32"/>
        </w:rPr>
        <w:t>算法设计与分析</w:t>
      </w:r>
      <w:r w:rsidRPr="00DB2CE7">
        <w:rPr>
          <w:rFonts w:ascii="黑体" w:eastAsia="黑体" w:hAnsi="宋体" w:hint="eastAsia"/>
          <w:b/>
          <w:sz w:val="32"/>
          <w:szCs w:val="32"/>
        </w:rPr>
        <w:t>》课程教学大纲</w:t>
      </w:r>
      <w:r w:rsidR="00C46B4F">
        <w:rPr>
          <w:rFonts w:ascii="黑体" w:eastAsia="黑体" w:hAnsi="宋体" w:hint="eastAsia"/>
          <w:b/>
          <w:sz w:val="32"/>
          <w:szCs w:val="32"/>
        </w:rPr>
        <w:t>（含</w:t>
      </w:r>
      <w:r w:rsidR="00C46B4F" w:rsidRPr="00C46B4F">
        <w:rPr>
          <w:rFonts w:ascii="黑体" w:eastAsia="黑体" w:hAnsi="黑体" w:hint="eastAsia"/>
          <w:b/>
          <w:sz w:val="32"/>
          <w:szCs w:val="32"/>
        </w:rPr>
        <w:t>课程思政</w:t>
      </w:r>
      <w:r w:rsidR="00C46B4F">
        <w:rPr>
          <w:rFonts w:ascii="黑体" w:eastAsia="黑体" w:hAnsi="宋体" w:hint="eastAsia"/>
          <w:b/>
          <w:sz w:val="32"/>
          <w:szCs w:val="32"/>
        </w:rPr>
        <w:t>）</w:t>
      </w:r>
    </w:p>
    <w:p w:rsidR="000A4B15" w:rsidRPr="00656DCA" w:rsidRDefault="000A4B15" w:rsidP="000A4B15">
      <w:pPr>
        <w:pStyle w:val="af6"/>
      </w:pPr>
      <w:r>
        <w:rPr>
          <w:rFonts w:hint="eastAsia"/>
        </w:rPr>
        <w:t>课程代码：</w:t>
      </w:r>
      <w:r>
        <w:rPr>
          <w:rFonts w:hint="eastAsia"/>
        </w:rPr>
        <w:t>****</w:t>
      </w:r>
    </w:p>
    <w:p w:rsidR="000A4B15" w:rsidRPr="00656DCA" w:rsidRDefault="000A4B15" w:rsidP="000A4B15">
      <w:pPr>
        <w:pStyle w:val="af6"/>
      </w:pPr>
      <w:r>
        <w:rPr>
          <w:rFonts w:hint="eastAsia"/>
        </w:rPr>
        <w:t>课程负责人：</w:t>
      </w:r>
      <w:r w:rsidRPr="00656DCA">
        <w:rPr>
          <w:rFonts w:hint="eastAsia"/>
        </w:rPr>
        <w:t xml:space="preserve"> </w:t>
      </w:r>
      <w:r>
        <w:rPr>
          <w:rFonts w:hint="eastAsia"/>
        </w:rPr>
        <w:t>****</w:t>
      </w:r>
    </w:p>
    <w:p w:rsidR="000A4B15" w:rsidRPr="00656DCA" w:rsidRDefault="000A4B15" w:rsidP="000A4B15">
      <w:pPr>
        <w:pStyle w:val="af6"/>
      </w:pPr>
      <w:r>
        <w:rPr>
          <w:rFonts w:hint="eastAsia"/>
        </w:rPr>
        <w:t>课程中文名称：算法设计与分析</w:t>
      </w:r>
    </w:p>
    <w:p w:rsidR="000A4B15" w:rsidRPr="00656DCA" w:rsidRDefault="000A4B15" w:rsidP="000A4B15">
      <w:pPr>
        <w:pStyle w:val="af6"/>
      </w:pPr>
      <w:r w:rsidRPr="00656DCA">
        <w:rPr>
          <w:rFonts w:hint="eastAsia"/>
        </w:rPr>
        <w:t>课程英文名称：</w:t>
      </w:r>
      <w:r w:rsidRPr="00E93B6F">
        <w:t>Design and Analysis of Algorithms</w:t>
      </w:r>
    </w:p>
    <w:p w:rsidR="000A4B15" w:rsidRPr="00656DCA" w:rsidRDefault="000A4B15" w:rsidP="000A4B15">
      <w:pPr>
        <w:pStyle w:val="af6"/>
      </w:pPr>
      <w:r w:rsidRPr="00656DCA">
        <w:rPr>
          <w:rFonts w:hint="eastAsia"/>
        </w:rPr>
        <w:t>课程类别：必修</w:t>
      </w:r>
    </w:p>
    <w:p w:rsidR="000A4B15" w:rsidRPr="00656DCA" w:rsidRDefault="000A4B15" w:rsidP="000A4B15">
      <w:pPr>
        <w:pStyle w:val="af6"/>
      </w:pPr>
      <w:r w:rsidRPr="00656DCA">
        <w:rPr>
          <w:rFonts w:hint="eastAsia"/>
        </w:rPr>
        <w:t>课程学分数：</w:t>
      </w:r>
      <w:r>
        <w:rPr>
          <w:rFonts w:hint="eastAsia"/>
        </w:rPr>
        <w:t>2.5</w:t>
      </w:r>
    </w:p>
    <w:p w:rsidR="000A4B15" w:rsidRPr="00656DCA" w:rsidRDefault="000A4B15" w:rsidP="000A4B15">
      <w:pPr>
        <w:pStyle w:val="af6"/>
      </w:pPr>
      <w:r>
        <w:rPr>
          <w:rFonts w:hint="eastAsia"/>
        </w:rPr>
        <w:t>课程学时数：</w:t>
      </w:r>
      <w:r>
        <w:rPr>
          <w:rFonts w:hint="eastAsia"/>
        </w:rPr>
        <w:t>44</w:t>
      </w:r>
      <w:r w:rsidR="00165C5E">
        <w:rPr>
          <w:rFonts w:hint="eastAsia"/>
        </w:rPr>
        <w:t>/32</w:t>
      </w:r>
    </w:p>
    <w:p w:rsidR="000A4B15" w:rsidRPr="00656DCA" w:rsidRDefault="000A4B15" w:rsidP="000A4B15">
      <w:pPr>
        <w:pStyle w:val="af6"/>
      </w:pPr>
      <w:r w:rsidRPr="00656DCA">
        <w:rPr>
          <w:rFonts w:hint="eastAsia"/>
        </w:rPr>
        <w:t>授课对象：</w:t>
      </w:r>
      <w:r w:rsidRPr="00EB474B">
        <w:rPr>
          <w:rFonts w:hint="eastAsia"/>
        </w:rPr>
        <w:t>计算机</w:t>
      </w:r>
      <w:r>
        <w:rPr>
          <w:rFonts w:hint="eastAsia"/>
        </w:rPr>
        <w:t>科学与技术</w:t>
      </w:r>
      <w:r w:rsidRPr="00EB474B">
        <w:rPr>
          <w:rFonts w:hint="eastAsia"/>
        </w:rPr>
        <w:t>及相关专业本科</w:t>
      </w:r>
    </w:p>
    <w:p w:rsidR="000A4B15" w:rsidRDefault="000A4B15" w:rsidP="000A4B15">
      <w:pPr>
        <w:pStyle w:val="af6"/>
      </w:pPr>
      <w:r w:rsidRPr="00656DCA">
        <w:rPr>
          <w:rFonts w:hint="eastAsia"/>
        </w:rPr>
        <w:t>本课程的前导课程：</w:t>
      </w:r>
      <w:r>
        <w:rPr>
          <w:rFonts w:hint="eastAsia"/>
        </w:rPr>
        <w:t>C/C++</w:t>
      </w:r>
      <w:r>
        <w:rPr>
          <w:rFonts w:hint="eastAsia"/>
        </w:rPr>
        <w:t>程序设计、</w:t>
      </w:r>
      <w:r w:rsidRPr="00EB474B">
        <w:rPr>
          <w:rFonts w:hint="eastAsia"/>
        </w:rPr>
        <w:t>离散数学、数据结构</w:t>
      </w:r>
    </w:p>
    <w:p w:rsidR="000A4B15" w:rsidRPr="00656DCA" w:rsidRDefault="000A4B15" w:rsidP="00BD0FD5">
      <w:pPr>
        <w:pStyle w:val="3"/>
      </w:pPr>
      <w:r w:rsidRPr="00DB2CE7">
        <w:rPr>
          <w:rFonts w:ascii="黑体" w:hint="eastAsia"/>
          <w:b/>
        </w:rPr>
        <w:t>一、教学目的</w:t>
      </w:r>
      <w:r w:rsidRPr="00656DCA">
        <w:rPr>
          <w:rFonts w:hint="eastAsia"/>
        </w:rPr>
        <w:t>（黑体五号）</w:t>
      </w:r>
    </w:p>
    <w:p w:rsidR="00084CF9" w:rsidRDefault="000A4B15" w:rsidP="00B7716A">
      <w:pPr>
        <w:pStyle w:val="af6"/>
        <w:rPr>
          <w:rFonts w:ascii="Calibri" w:hAnsi="Calibri"/>
        </w:rPr>
      </w:pPr>
      <w:bookmarkStart w:id="0" w:name="OLE_LINK3"/>
      <w:bookmarkStart w:id="1" w:name="OLE_LINK4"/>
      <w:r w:rsidRPr="00042CE6">
        <w:rPr>
          <w:rFonts w:hint="eastAsia"/>
        </w:rPr>
        <w:t>本</w:t>
      </w:r>
      <w:r>
        <w:rPr>
          <w:rFonts w:hint="eastAsia"/>
        </w:rPr>
        <w:t>课程是计算机科学与技术专业的专业必修课。课程</w:t>
      </w:r>
      <w:r w:rsidR="00B7716A">
        <w:rPr>
          <w:rFonts w:hint="eastAsia"/>
        </w:rPr>
        <w:t>目标如下</w:t>
      </w:r>
      <w:r w:rsidR="00084CF9">
        <w:rPr>
          <w:rFonts w:ascii="Calibri" w:hAnsi="Calibri" w:hint="eastAsia"/>
        </w:rPr>
        <w:t>：</w:t>
      </w:r>
    </w:p>
    <w:p w:rsidR="00084CF9" w:rsidRDefault="00084CF9" w:rsidP="00084CF9">
      <w:pPr>
        <w:pStyle w:val="aff4"/>
        <w:numPr>
          <w:ilvl w:val="0"/>
          <w:numId w:val="19"/>
        </w:numPr>
        <w:ind w:firstLineChars="0"/>
        <w:rPr>
          <w:rFonts w:ascii="Calibri" w:eastAsia="宋体" w:hAnsi="Calibri" w:cs="Times New Roman"/>
        </w:rPr>
      </w:pPr>
      <w:r w:rsidRPr="00F3490C">
        <w:rPr>
          <w:rFonts w:ascii="Calibri" w:eastAsia="宋体" w:hAnsi="Calibri" w:cs="Times New Roman" w:hint="eastAsia"/>
        </w:rPr>
        <w:t>掌握计算机算法的基本概念和特性，了解计算机相关学科中算法分析与设计技巧的重要性，掌握算法时间复杂性的分析方法</w:t>
      </w:r>
      <w:r w:rsidR="00B7716A">
        <w:rPr>
          <w:rFonts w:ascii="Calibri" w:eastAsia="宋体" w:hAnsi="Calibri" w:cs="Times New Roman" w:hint="eastAsia"/>
        </w:rPr>
        <w:t>。</w:t>
      </w:r>
    </w:p>
    <w:p w:rsidR="00084CF9" w:rsidRDefault="00084CF9" w:rsidP="00084CF9">
      <w:pPr>
        <w:pStyle w:val="aff4"/>
        <w:numPr>
          <w:ilvl w:val="0"/>
          <w:numId w:val="19"/>
        </w:numPr>
        <w:ind w:firstLineChars="0"/>
        <w:rPr>
          <w:rFonts w:ascii="Calibri" w:eastAsia="宋体" w:hAnsi="Calibri" w:cs="Times New Roman"/>
        </w:rPr>
      </w:pPr>
      <w:r>
        <w:rPr>
          <w:rFonts w:ascii="Calibri" w:eastAsia="宋体" w:hAnsi="Calibri" w:cs="Times New Roman" w:hint="eastAsia"/>
        </w:rPr>
        <w:t>掌握基本的算法设计策略，结合具体问题实例学习，</w:t>
      </w:r>
      <w:r w:rsidRPr="00F3490C">
        <w:rPr>
          <w:rFonts w:ascii="Calibri" w:eastAsia="宋体" w:hAnsi="Calibri" w:cs="Times New Roman" w:hint="eastAsia"/>
        </w:rPr>
        <w:t>重点掌握分治法、贪心法、动态规划法、回溯法、分支限界法等常见的算法设计策略</w:t>
      </w:r>
      <w:r w:rsidR="00B7716A">
        <w:rPr>
          <w:rFonts w:ascii="Calibri" w:eastAsia="宋体" w:hAnsi="Calibri" w:cs="Times New Roman" w:hint="eastAsia"/>
        </w:rPr>
        <w:t>。</w:t>
      </w:r>
    </w:p>
    <w:p w:rsidR="00084CF9" w:rsidRDefault="00084CF9" w:rsidP="000A4B15">
      <w:pPr>
        <w:pStyle w:val="aff4"/>
        <w:numPr>
          <w:ilvl w:val="0"/>
          <w:numId w:val="19"/>
        </w:numPr>
        <w:ind w:firstLineChars="0"/>
      </w:pPr>
      <w:r w:rsidRPr="00B7716A">
        <w:rPr>
          <w:rFonts w:ascii="Calibri" w:eastAsia="宋体" w:hAnsi="Calibri" w:cs="Times New Roman" w:hint="eastAsia"/>
        </w:rPr>
        <w:t>通过理论学习和上机实践的训练，具备灵活运用所学解决实际应用问题的能力。</w:t>
      </w:r>
    </w:p>
    <w:bookmarkEnd w:id="0"/>
    <w:bookmarkEnd w:id="1"/>
    <w:p w:rsidR="002A5B33" w:rsidRPr="000C7AD8" w:rsidRDefault="002A5B33" w:rsidP="000A4B15">
      <w:pPr>
        <w:pStyle w:val="af6"/>
      </w:pPr>
    </w:p>
    <w:p w:rsidR="000A4B15" w:rsidRPr="00656DCA" w:rsidRDefault="000A4B15" w:rsidP="00BD0FD5">
      <w:pPr>
        <w:pStyle w:val="3"/>
      </w:pPr>
      <w:r w:rsidRPr="00DB2CE7">
        <w:rPr>
          <w:rFonts w:ascii="黑体" w:hint="eastAsia"/>
        </w:rPr>
        <w:t>二、教学要求</w:t>
      </w:r>
      <w:r w:rsidRPr="00DB2CE7">
        <w:rPr>
          <w:rFonts w:hint="eastAsia"/>
        </w:rPr>
        <w:t>（</w:t>
      </w:r>
      <w:r w:rsidRPr="00656DCA">
        <w:rPr>
          <w:rFonts w:hint="eastAsia"/>
        </w:rPr>
        <w:t>黑体五号）</w:t>
      </w:r>
    </w:p>
    <w:p w:rsidR="000A4B15" w:rsidRDefault="000A4B15" w:rsidP="000A4B15">
      <w:pPr>
        <w:pStyle w:val="af6"/>
      </w:pPr>
      <w:r w:rsidRPr="00042CE6">
        <w:rPr>
          <w:rFonts w:hint="eastAsia"/>
        </w:rPr>
        <w:t>通过</w:t>
      </w:r>
      <w:r>
        <w:rPr>
          <w:rFonts w:hint="eastAsia"/>
        </w:rPr>
        <w:t>课堂讲授、课堂练习和讨论互动、课后作业和上机实验等教学手段，系统</w:t>
      </w:r>
      <w:r w:rsidR="00297026">
        <w:rPr>
          <w:rFonts w:hint="eastAsia"/>
        </w:rPr>
        <w:t>掌握</w:t>
      </w:r>
      <w:r>
        <w:rPr>
          <w:rFonts w:hint="eastAsia"/>
        </w:rPr>
        <w:t>计算机算法的有关概念和算法设计的基本</w:t>
      </w:r>
      <w:r w:rsidR="00297026">
        <w:rPr>
          <w:rFonts w:hint="eastAsia"/>
        </w:rPr>
        <w:t>策略</w:t>
      </w:r>
      <w:r>
        <w:rPr>
          <w:rFonts w:hint="eastAsia"/>
        </w:rPr>
        <w:t>。使学生掌握计算机算法的基本概念和特性，了解计算机相关学科中算法设计</w:t>
      </w:r>
      <w:r w:rsidR="00297026">
        <w:rPr>
          <w:rFonts w:hint="eastAsia"/>
        </w:rPr>
        <w:t>技术</w:t>
      </w:r>
      <w:r>
        <w:rPr>
          <w:rFonts w:hint="eastAsia"/>
        </w:rPr>
        <w:t>的重要性，掌握算法复杂性的分析方法</w:t>
      </w:r>
      <w:r w:rsidR="00F32294">
        <w:rPr>
          <w:rFonts w:hint="eastAsia"/>
        </w:rPr>
        <w:t>。</w:t>
      </w:r>
      <w:r>
        <w:rPr>
          <w:rFonts w:hint="eastAsia"/>
        </w:rPr>
        <w:t>结合</w:t>
      </w:r>
      <w:r w:rsidR="00F32294">
        <w:rPr>
          <w:rFonts w:hint="eastAsia"/>
        </w:rPr>
        <w:t>典型示</w:t>
      </w:r>
      <w:r>
        <w:rPr>
          <w:rFonts w:hint="eastAsia"/>
        </w:rPr>
        <w:t>例</w:t>
      </w:r>
      <w:r w:rsidR="00F32294">
        <w:rPr>
          <w:rFonts w:hint="eastAsia"/>
        </w:rPr>
        <w:t>和实战问题求解过程</w:t>
      </w:r>
      <w:r>
        <w:rPr>
          <w:rFonts w:hint="eastAsia"/>
        </w:rPr>
        <w:t>，使学生重点掌握</w:t>
      </w:r>
      <w:r w:rsidR="00F32294">
        <w:rPr>
          <w:rFonts w:hint="eastAsia"/>
        </w:rPr>
        <w:t>穷举法、归纳法、迭代法和递归法等基本算法设计方法以及</w:t>
      </w:r>
      <w:r>
        <w:rPr>
          <w:rFonts w:hint="eastAsia"/>
        </w:rPr>
        <w:t>分治法、蛮力</w:t>
      </w:r>
      <w:r w:rsidRPr="008246DF">
        <w:t>法</w:t>
      </w:r>
      <w:r>
        <w:rPr>
          <w:rFonts w:hint="eastAsia"/>
        </w:rPr>
        <w:t>、回溯法、分支限界法、贪心法</w:t>
      </w:r>
      <w:r w:rsidR="00297026">
        <w:rPr>
          <w:rFonts w:hint="eastAsia"/>
        </w:rPr>
        <w:t>和</w:t>
      </w:r>
      <w:r>
        <w:rPr>
          <w:rFonts w:hint="eastAsia"/>
        </w:rPr>
        <w:t>动态规划法等算法设计策略，了解</w:t>
      </w:r>
      <w:r w:rsidRPr="00FE136B">
        <w:t>计算复杂性</w:t>
      </w:r>
      <w:r>
        <w:rPr>
          <w:rFonts w:hint="eastAsia"/>
        </w:rPr>
        <w:t>基本</w:t>
      </w:r>
      <w:r w:rsidRPr="00FE136B">
        <w:t>理论</w:t>
      </w:r>
      <w:r>
        <w:rPr>
          <w:rFonts w:hint="eastAsia"/>
        </w:rPr>
        <w:t>，具备灵活</w:t>
      </w:r>
      <w:r w:rsidRPr="00042CE6">
        <w:rPr>
          <w:rFonts w:hint="eastAsia"/>
        </w:rPr>
        <w:t>运用所学</w:t>
      </w:r>
      <w:r>
        <w:rPr>
          <w:rFonts w:hint="eastAsia"/>
        </w:rPr>
        <w:t>解决</w:t>
      </w:r>
      <w:r w:rsidR="00F32294">
        <w:rPr>
          <w:rFonts w:hint="eastAsia"/>
        </w:rPr>
        <w:t>复杂工程</w:t>
      </w:r>
      <w:r w:rsidRPr="00042CE6">
        <w:rPr>
          <w:rFonts w:hint="eastAsia"/>
        </w:rPr>
        <w:t>应用问题</w:t>
      </w:r>
      <w:r>
        <w:rPr>
          <w:rFonts w:hint="eastAsia"/>
        </w:rPr>
        <w:t>的能力</w:t>
      </w:r>
      <w:r w:rsidRPr="00042CE6">
        <w:rPr>
          <w:rFonts w:hint="eastAsia"/>
        </w:rPr>
        <w:t>。</w:t>
      </w:r>
    </w:p>
    <w:p w:rsidR="00297026" w:rsidRPr="009F44C1" w:rsidRDefault="00297026" w:rsidP="000A4B15">
      <w:pPr>
        <w:pStyle w:val="af6"/>
        <w:rPr>
          <w:rFonts w:ascii="宋体" w:hAnsi="宋体"/>
        </w:rPr>
      </w:pPr>
    </w:p>
    <w:p w:rsidR="000A4B15" w:rsidRDefault="000A4B15" w:rsidP="00BD0FD5">
      <w:pPr>
        <w:pStyle w:val="3"/>
        <w:rPr>
          <w:rFonts w:ascii="宋体"/>
        </w:rPr>
      </w:pPr>
      <w:r w:rsidRPr="00DB2CE7">
        <w:rPr>
          <w:rFonts w:hint="eastAsia"/>
        </w:rPr>
        <w:t>三、课程内容与学时分配</w:t>
      </w:r>
      <w:r w:rsidRPr="00656DCA">
        <w:rPr>
          <w:rFonts w:ascii="宋体" w:hint="eastAsia"/>
        </w:rPr>
        <w:t>（黑体五号）</w:t>
      </w:r>
    </w:p>
    <w:p w:rsidR="00BD0FD5" w:rsidRPr="0010770F" w:rsidRDefault="00BD0FD5" w:rsidP="00BD0FD5">
      <w:pPr>
        <w:pStyle w:val="4"/>
        <w:rPr>
          <w:rFonts w:hAnsi="Times New Roman"/>
        </w:rPr>
      </w:pPr>
      <w:r w:rsidRPr="0010770F">
        <w:t>主要内容：</w:t>
      </w:r>
    </w:p>
    <w:p w:rsidR="00BD0FD5" w:rsidRDefault="00BD0FD5" w:rsidP="00F2476A">
      <w:pPr>
        <w:pStyle w:val="af6"/>
      </w:pPr>
      <w:r w:rsidRPr="0010770F">
        <w:t xml:space="preserve">1. </w:t>
      </w:r>
      <w:r w:rsidR="00824F50">
        <w:rPr>
          <w:rFonts w:hint="eastAsia"/>
        </w:rPr>
        <w:t>概论</w:t>
      </w:r>
      <w:r w:rsidRPr="0010770F">
        <w:t>：</w:t>
      </w:r>
      <w:r w:rsidR="00824F50">
        <w:rPr>
          <w:rFonts w:hint="eastAsia"/>
        </w:rPr>
        <w:t>算法的概念和</w:t>
      </w:r>
      <w:r w:rsidR="00824F50" w:rsidRPr="00824F50">
        <w:t>算法分析方法</w:t>
      </w:r>
      <w:r w:rsidRPr="0010770F">
        <w:t>。</w:t>
      </w:r>
    </w:p>
    <w:p w:rsidR="00BD0FD5" w:rsidRPr="00FF6FED" w:rsidRDefault="00BD0FD5" w:rsidP="00F2476A">
      <w:pPr>
        <w:pStyle w:val="af6"/>
      </w:pPr>
      <w:r w:rsidRPr="00FF6FED">
        <w:t>教学重点</w:t>
      </w:r>
      <w:r>
        <w:rPr>
          <w:rFonts w:hint="eastAsia"/>
        </w:rPr>
        <w:t>：</w:t>
      </w:r>
      <w:r w:rsidR="00A8110F">
        <w:rPr>
          <w:rFonts w:hint="eastAsia"/>
        </w:rPr>
        <w:t>算法时空分析方法</w:t>
      </w:r>
      <w:r>
        <w:rPr>
          <w:rFonts w:hint="eastAsia"/>
        </w:rPr>
        <w:t>。</w:t>
      </w:r>
    </w:p>
    <w:p w:rsidR="00DB5F0E" w:rsidRDefault="00BD0FD5" w:rsidP="00DB5F0E">
      <w:pPr>
        <w:pStyle w:val="af6"/>
      </w:pPr>
      <w:r w:rsidRPr="00FF6FED">
        <w:t>教学难点</w:t>
      </w:r>
      <w:r>
        <w:rPr>
          <w:rFonts w:hint="eastAsia"/>
        </w:rPr>
        <w:t>：</w:t>
      </w:r>
      <w:r w:rsidR="00A8110F">
        <w:rPr>
          <w:rFonts w:hint="eastAsia"/>
        </w:rPr>
        <w:t>算法时间复杂度渐进符号</w:t>
      </w:r>
      <w:r w:rsidR="00A8110F">
        <w:rPr>
          <w:rFonts w:hint="eastAsia"/>
        </w:rPr>
        <w:t>O</w:t>
      </w:r>
      <w:r w:rsidR="00A8110F">
        <w:rPr>
          <w:rFonts w:hint="eastAsia"/>
        </w:rPr>
        <w:t>、</w:t>
      </w:r>
      <w:r w:rsidR="00A8110F">
        <w:rPr>
          <w:rFonts w:hint="eastAsia"/>
        </w:rPr>
        <w:sym w:font="Symbol" w:char="F057"/>
      </w:r>
      <w:r w:rsidR="00A8110F">
        <w:rPr>
          <w:rFonts w:hint="eastAsia"/>
        </w:rPr>
        <w:t>和</w:t>
      </w:r>
      <w:r w:rsidR="00A8110F">
        <w:rPr>
          <w:rFonts w:hint="eastAsia"/>
        </w:rPr>
        <w:sym w:font="Symbol" w:char="F051"/>
      </w:r>
      <w:r w:rsidR="00A8110F">
        <w:rPr>
          <w:rFonts w:hint="eastAsia"/>
        </w:rPr>
        <w:t>。</w:t>
      </w:r>
    </w:p>
    <w:p w:rsidR="00DB5F0E" w:rsidRPr="00E045D8" w:rsidRDefault="005D72CD" w:rsidP="00DB5F0E">
      <w:pPr>
        <w:pStyle w:val="af6"/>
      </w:pPr>
      <w:r w:rsidRPr="003F6889">
        <w:rPr>
          <w:rFonts w:ascii="黑体" w:eastAsia="黑体" w:hAnsi="黑体" w:hint="eastAsia"/>
        </w:rPr>
        <w:t>课程思政</w:t>
      </w:r>
      <w:r>
        <w:rPr>
          <w:rFonts w:hint="eastAsia"/>
        </w:rPr>
        <w:t>：</w:t>
      </w:r>
      <w:r w:rsidR="00AC7129">
        <w:rPr>
          <w:rFonts w:hint="eastAsia"/>
        </w:rPr>
        <w:t>好算法的时空平衡</w:t>
      </w:r>
      <w:r w:rsidR="000141FD">
        <w:rPr>
          <w:rFonts w:hint="eastAsia"/>
        </w:rPr>
        <w:t xml:space="preserve"> </w:t>
      </w:r>
      <w:r w:rsidR="000141FD">
        <w:rPr>
          <w:rFonts w:hint="eastAsia"/>
        </w:rPr>
        <w:sym w:font="Wingdings" w:char="F0F0"/>
      </w:r>
      <w:r w:rsidR="000141FD">
        <w:rPr>
          <w:rFonts w:hint="eastAsia"/>
        </w:rPr>
        <w:t xml:space="preserve"> </w:t>
      </w:r>
      <w:r w:rsidR="00594188" w:rsidRPr="002D4FA5">
        <w:t>辩证唯物论</w:t>
      </w:r>
      <w:r w:rsidR="00594188">
        <w:rPr>
          <w:rFonts w:hint="eastAsia"/>
        </w:rPr>
        <w:t>，</w:t>
      </w:r>
      <w:r w:rsidR="000141FD">
        <w:rPr>
          <w:rFonts w:hint="eastAsia"/>
        </w:rPr>
        <w:t>引导学生</w:t>
      </w:r>
      <w:r w:rsidR="002900B2">
        <w:rPr>
          <w:rFonts w:hint="eastAsia"/>
        </w:rPr>
        <w:t>建立</w:t>
      </w:r>
      <w:r w:rsidR="00594188">
        <w:rPr>
          <w:rFonts w:hint="eastAsia"/>
        </w:rPr>
        <w:t>客观、理性的</w:t>
      </w:r>
      <w:r w:rsidR="00594188" w:rsidRPr="00DE5449">
        <w:t>辩证思维</w:t>
      </w:r>
      <w:r w:rsidR="000141FD">
        <w:rPr>
          <w:rFonts w:hint="eastAsia"/>
        </w:rPr>
        <w:t>，</w:t>
      </w:r>
      <w:r w:rsidR="002900B2">
        <w:rPr>
          <w:rFonts w:hint="eastAsia"/>
        </w:rPr>
        <w:t>树立</w:t>
      </w:r>
      <w:r w:rsidR="000141FD">
        <w:rPr>
          <w:rFonts w:hint="eastAsia"/>
        </w:rPr>
        <w:t>正确的人生观</w:t>
      </w:r>
      <w:r w:rsidR="00DB5F0E">
        <w:rPr>
          <w:rFonts w:hint="eastAsia"/>
        </w:rPr>
        <w:t>，</w:t>
      </w:r>
      <w:r w:rsidR="00DB5F0E" w:rsidRPr="00E045D8">
        <w:rPr>
          <w:rFonts w:hint="eastAsia"/>
        </w:rPr>
        <w:t>善于从政治上看问题，在大是大非面前保持政治清醒</w:t>
      </w:r>
      <w:r w:rsidR="00FF0FE1">
        <w:rPr>
          <w:rFonts w:hint="eastAsia"/>
        </w:rPr>
        <w:t>[</w:t>
      </w:r>
      <w:r w:rsidR="00FF0FE1" w:rsidRPr="00B934EF">
        <w:t>2019</w:t>
      </w:r>
      <w:r w:rsidR="00FF0FE1" w:rsidRPr="00B934EF">
        <w:rPr>
          <w:rFonts w:hint="eastAsia"/>
        </w:rPr>
        <w:t>年</w:t>
      </w:r>
      <w:r w:rsidR="00FF0FE1" w:rsidRPr="00B934EF">
        <w:t>3</w:t>
      </w:r>
      <w:r w:rsidR="00FF0FE1" w:rsidRPr="00B934EF">
        <w:rPr>
          <w:rFonts w:hint="eastAsia"/>
        </w:rPr>
        <w:t>月习近平总书记主持召开学校思想政治理论课教师座谈会明确</w:t>
      </w:r>
      <w:r w:rsidR="00FF0FE1">
        <w:rPr>
          <w:rFonts w:hint="eastAsia"/>
        </w:rPr>
        <w:t>要求</w:t>
      </w:r>
      <w:r w:rsidR="00FF0FE1">
        <w:rPr>
          <w:rFonts w:hint="eastAsia"/>
        </w:rPr>
        <w:t>]</w:t>
      </w:r>
      <w:r w:rsidR="00DB5F0E" w:rsidRPr="00E045D8">
        <w:rPr>
          <w:rFonts w:hint="eastAsia"/>
        </w:rPr>
        <w:t>。</w:t>
      </w:r>
    </w:p>
    <w:p w:rsidR="005D72CD" w:rsidRPr="0010770F" w:rsidRDefault="005D72CD" w:rsidP="00F2476A">
      <w:pPr>
        <w:pStyle w:val="af6"/>
      </w:pPr>
    </w:p>
    <w:p w:rsidR="00A8110F" w:rsidRDefault="00BD0FD5" w:rsidP="00F2476A">
      <w:pPr>
        <w:pStyle w:val="af6"/>
      </w:pPr>
      <w:r w:rsidRPr="0010770F">
        <w:t xml:space="preserve">2. </w:t>
      </w:r>
      <w:r w:rsidR="00A8110F" w:rsidRPr="00E97155">
        <w:rPr>
          <w:rFonts w:hint="eastAsia"/>
        </w:rPr>
        <w:t>常用数据结构</w:t>
      </w:r>
      <w:r w:rsidR="00A8110F">
        <w:rPr>
          <w:rFonts w:hint="eastAsia"/>
        </w:rPr>
        <w:t>及其应用</w:t>
      </w:r>
      <w:r w:rsidRPr="0010770F">
        <w:t>：</w:t>
      </w:r>
      <w:r w:rsidR="00A8110F">
        <w:rPr>
          <w:rFonts w:hint="eastAsia"/>
        </w:rPr>
        <w:t>线性表、字符串、栈、队列、双端队列、二叉树、优先队列、树和并查集、图、二叉排序树、平衡二叉树和哈希表，设计好的数据结构</w:t>
      </w:r>
      <w:r w:rsidR="002379BD">
        <w:rPr>
          <w:rFonts w:hint="eastAsia"/>
        </w:rPr>
        <w:t>。</w:t>
      </w:r>
    </w:p>
    <w:p w:rsidR="003A44B7" w:rsidRDefault="00BD0FD5" w:rsidP="00F2476A">
      <w:pPr>
        <w:pStyle w:val="af6"/>
      </w:pPr>
      <w:r w:rsidRPr="00FF6FED">
        <w:t>教学重点</w:t>
      </w:r>
      <w:r>
        <w:rPr>
          <w:rFonts w:hint="eastAsia"/>
        </w:rPr>
        <w:t>：</w:t>
      </w:r>
      <w:r w:rsidR="003A44B7">
        <w:rPr>
          <w:rFonts w:hint="eastAsia"/>
        </w:rPr>
        <w:t>各种</w:t>
      </w:r>
      <w:r w:rsidR="003A44B7">
        <w:rPr>
          <w:rFonts w:hint="eastAsia"/>
        </w:rPr>
        <w:t>STL</w:t>
      </w:r>
      <w:r w:rsidR="003A44B7">
        <w:rPr>
          <w:rFonts w:hint="eastAsia"/>
        </w:rPr>
        <w:t>容器的应用</w:t>
      </w:r>
      <w:r w:rsidR="002379BD">
        <w:rPr>
          <w:rFonts w:hint="eastAsia"/>
        </w:rPr>
        <w:t>和设计好的数据结构</w:t>
      </w:r>
      <w:r w:rsidR="003A44B7">
        <w:rPr>
          <w:rFonts w:hint="eastAsia"/>
        </w:rPr>
        <w:t>。</w:t>
      </w:r>
    </w:p>
    <w:p w:rsidR="002379BD" w:rsidRDefault="00BD0FD5" w:rsidP="00F2476A">
      <w:pPr>
        <w:pStyle w:val="af6"/>
      </w:pPr>
      <w:r w:rsidRPr="00FF6FED">
        <w:t>教学难点</w:t>
      </w:r>
      <w:r>
        <w:rPr>
          <w:rFonts w:hint="eastAsia"/>
        </w:rPr>
        <w:t>：</w:t>
      </w:r>
      <w:r w:rsidR="003A44B7">
        <w:rPr>
          <w:rFonts w:hint="eastAsia"/>
        </w:rPr>
        <w:t>如何利用各种</w:t>
      </w:r>
      <w:r w:rsidR="003A44B7">
        <w:rPr>
          <w:rFonts w:hint="eastAsia"/>
        </w:rPr>
        <w:t>STL</w:t>
      </w:r>
      <w:r w:rsidR="003A44B7">
        <w:rPr>
          <w:rFonts w:hint="eastAsia"/>
        </w:rPr>
        <w:t>容器设计求解相关问题的算法设计</w:t>
      </w:r>
      <w:r w:rsidR="002379BD">
        <w:rPr>
          <w:rFonts w:hint="eastAsia"/>
        </w:rPr>
        <w:t>，如何利用数据结构容器高效地设计求解相关问题的算法。</w:t>
      </w:r>
    </w:p>
    <w:p w:rsidR="00294153" w:rsidRPr="00363B3D" w:rsidRDefault="000141FD" w:rsidP="00294153">
      <w:pPr>
        <w:pStyle w:val="af6"/>
      </w:pPr>
      <w:r w:rsidRPr="003F6889">
        <w:rPr>
          <w:rFonts w:ascii="黑体" w:eastAsia="黑体" w:hAnsi="黑体" w:hint="eastAsia"/>
        </w:rPr>
        <w:t>课程思政</w:t>
      </w:r>
      <w:r>
        <w:rPr>
          <w:rFonts w:hint="eastAsia"/>
        </w:rPr>
        <w:t>：数据结构是算法的基本构件，只有选择好的数据结构才能设计出求解问题的好算法</w:t>
      </w:r>
      <w:r>
        <w:rPr>
          <w:rFonts w:hint="eastAsia"/>
        </w:rPr>
        <w:t xml:space="preserve"> </w:t>
      </w:r>
      <w:r>
        <w:rPr>
          <w:rFonts w:hint="eastAsia"/>
        </w:rPr>
        <w:sym w:font="Wingdings" w:char="F0F0"/>
      </w:r>
      <w:r>
        <w:rPr>
          <w:rFonts w:hint="eastAsia"/>
        </w:rPr>
        <w:t xml:space="preserve"> </w:t>
      </w:r>
      <w:r>
        <w:rPr>
          <w:rFonts w:hint="eastAsia"/>
        </w:rPr>
        <w:t>社会是一个结构化的有机系统，每个人是社会系统的一个构件，引导</w:t>
      </w:r>
      <w:r w:rsidR="00294153">
        <w:rPr>
          <w:rFonts w:hint="eastAsia"/>
        </w:rPr>
        <w:t>学生要有</w:t>
      </w:r>
      <w:r w:rsidR="00294153" w:rsidRPr="00363B3D">
        <w:rPr>
          <w:rFonts w:hint="eastAsia"/>
        </w:rPr>
        <w:t>家国情怀，心里装着国家和民族，在党和人民的伟大实践中关注时代、关注社会，汲取养分、丰富思想</w:t>
      </w:r>
      <w:r w:rsidR="00294153">
        <w:rPr>
          <w:rFonts w:hint="eastAsia"/>
        </w:rPr>
        <w:t>，做一个有用于社会的人</w:t>
      </w:r>
      <w:r w:rsidR="00FF0FE1">
        <w:rPr>
          <w:rFonts w:hint="eastAsia"/>
        </w:rPr>
        <w:t>[</w:t>
      </w:r>
      <w:r w:rsidR="00FF0FE1" w:rsidRPr="00B934EF">
        <w:t>2019</w:t>
      </w:r>
      <w:r w:rsidR="00FF0FE1" w:rsidRPr="00B934EF">
        <w:rPr>
          <w:rFonts w:hint="eastAsia"/>
        </w:rPr>
        <w:t>年</w:t>
      </w:r>
      <w:r w:rsidR="00FF0FE1" w:rsidRPr="00B934EF">
        <w:t>3</w:t>
      </w:r>
      <w:r w:rsidR="00FF0FE1" w:rsidRPr="00B934EF">
        <w:rPr>
          <w:rFonts w:hint="eastAsia"/>
        </w:rPr>
        <w:t>月习近平总书记主持召开学校思想政治理论课教师座谈会明确</w:t>
      </w:r>
      <w:r w:rsidR="00FF0FE1">
        <w:rPr>
          <w:rFonts w:hint="eastAsia"/>
        </w:rPr>
        <w:t>要求</w:t>
      </w:r>
      <w:r w:rsidR="00FF0FE1">
        <w:rPr>
          <w:rFonts w:hint="eastAsia"/>
        </w:rPr>
        <w:t>]</w:t>
      </w:r>
      <w:r w:rsidR="00294153" w:rsidRPr="00363B3D">
        <w:rPr>
          <w:rFonts w:hint="eastAsia"/>
        </w:rPr>
        <w:t>。</w:t>
      </w:r>
    </w:p>
    <w:p w:rsidR="000141FD" w:rsidRDefault="000141FD" w:rsidP="00F2476A">
      <w:pPr>
        <w:pStyle w:val="af6"/>
      </w:pPr>
    </w:p>
    <w:p w:rsidR="002379BD" w:rsidRDefault="00BD0FD5" w:rsidP="00F2476A">
      <w:pPr>
        <w:pStyle w:val="af6"/>
      </w:pPr>
      <w:r w:rsidRPr="0010770F">
        <w:t xml:space="preserve">3. </w:t>
      </w:r>
      <w:r w:rsidR="002379BD">
        <w:rPr>
          <w:rFonts w:hint="eastAsia"/>
        </w:rPr>
        <w:t>基本算法设计方法</w:t>
      </w:r>
      <w:r w:rsidRPr="0010770F">
        <w:t>：</w:t>
      </w:r>
      <w:r w:rsidR="002379BD">
        <w:rPr>
          <w:rFonts w:hint="eastAsia"/>
        </w:rPr>
        <w:t>穷举法、归纳法、迭代法和递归法，递推式计算。</w:t>
      </w:r>
    </w:p>
    <w:p w:rsidR="002379BD" w:rsidRDefault="00BD0FD5" w:rsidP="00F2476A">
      <w:pPr>
        <w:pStyle w:val="af6"/>
      </w:pPr>
      <w:r w:rsidRPr="00FF6FED">
        <w:t>教学重点</w:t>
      </w:r>
      <w:r>
        <w:rPr>
          <w:rFonts w:hint="eastAsia"/>
        </w:rPr>
        <w:t>：</w:t>
      </w:r>
      <w:r w:rsidR="002379BD">
        <w:rPr>
          <w:rFonts w:hint="eastAsia"/>
        </w:rPr>
        <w:t>各种基本算法设计方法求解问题的思路。</w:t>
      </w:r>
    </w:p>
    <w:p w:rsidR="00BD0FD5" w:rsidRDefault="00BD0FD5" w:rsidP="00F2476A">
      <w:pPr>
        <w:pStyle w:val="af6"/>
      </w:pPr>
      <w:r w:rsidRPr="00FF6FED">
        <w:t>教学难点</w:t>
      </w:r>
      <w:r>
        <w:rPr>
          <w:rFonts w:hint="eastAsia"/>
        </w:rPr>
        <w:t>：</w:t>
      </w:r>
      <w:r w:rsidR="000606BE">
        <w:rPr>
          <w:rFonts w:hint="eastAsia"/>
        </w:rPr>
        <w:t>如何优化穷举法算法和利用归纳法建立求解问题的</w:t>
      </w:r>
      <w:r w:rsidR="000606BE" w:rsidRPr="00FF3558">
        <w:rPr>
          <w:rFonts w:hint="eastAsia"/>
        </w:rPr>
        <w:t>递推关系</w:t>
      </w:r>
      <w:r w:rsidR="000606BE">
        <w:rPr>
          <w:rFonts w:hint="eastAsia"/>
        </w:rPr>
        <w:t>，如何建立求解问题的递归模型</w:t>
      </w:r>
      <w:r>
        <w:rPr>
          <w:rFonts w:hint="eastAsia"/>
        </w:rPr>
        <w:t>。</w:t>
      </w:r>
    </w:p>
    <w:p w:rsidR="00160346" w:rsidRDefault="00160346" w:rsidP="00160346">
      <w:pPr>
        <w:pStyle w:val="af6"/>
      </w:pPr>
      <w:r w:rsidRPr="003F6889">
        <w:rPr>
          <w:rFonts w:ascii="黑体" w:eastAsia="黑体" w:hAnsi="黑体" w:hint="eastAsia"/>
        </w:rPr>
        <w:t>课程思政</w:t>
      </w:r>
      <w:r>
        <w:rPr>
          <w:rFonts w:hint="eastAsia"/>
        </w:rPr>
        <w:t>：归纳法求解问题的思路</w:t>
      </w:r>
      <w:r>
        <w:rPr>
          <w:rFonts w:hint="eastAsia"/>
        </w:rPr>
        <w:t xml:space="preserve"> </w:t>
      </w:r>
      <w:r>
        <w:rPr>
          <w:rFonts w:hint="eastAsia"/>
        </w:rPr>
        <w:sym w:font="Wingdings" w:char="F0F0"/>
      </w:r>
      <w:r>
        <w:rPr>
          <w:rFonts w:hint="eastAsia"/>
        </w:rPr>
        <w:t xml:space="preserve"> </w:t>
      </w:r>
      <w:r>
        <w:rPr>
          <w:rFonts w:hint="eastAsia"/>
        </w:rPr>
        <w:t>解决问题的是能力而不是碎片化的知识，能力是每个人自己总结归纳出来的特有的解决问题的一般方法，引导学生在学习中要善于总结归纳，</w:t>
      </w:r>
      <w:r w:rsidR="00881DA0">
        <w:rPr>
          <w:rFonts w:hint="eastAsia"/>
        </w:rPr>
        <w:t>在学习中做一些专题探讨</w:t>
      </w:r>
      <w:r w:rsidR="00F712E6">
        <w:rPr>
          <w:rFonts w:hint="eastAsia"/>
        </w:rPr>
        <w:t>（见算法设计与分析教案）</w:t>
      </w:r>
      <w:r w:rsidR="000E4027">
        <w:rPr>
          <w:rFonts w:hint="eastAsia"/>
        </w:rPr>
        <w:t>[</w:t>
      </w:r>
      <w:r w:rsidR="000E4027" w:rsidRPr="00B934EF">
        <w:rPr>
          <w:rFonts w:hint="eastAsia"/>
        </w:rPr>
        <w:t>工匠精神</w:t>
      </w:r>
      <w:r w:rsidR="000E4027">
        <w:rPr>
          <w:rFonts w:hint="eastAsia"/>
        </w:rPr>
        <w:t>]</w:t>
      </w:r>
      <w:r w:rsidR="00F712E6">
        <w:rPr>
          <w:rFonts w:hint="eastAsia"/>
        </w:rPr>
        <w:t>。</w:t>
      </w:r>
    </w:p>
    <w:p w:rsidR="00160346" w:rsidRDefault="00160346" w:rsidP="00F2476A">
      <w:pPr>
        <w:pStyle w:val="af6"/>
      </w:pPr>
    </w:p>
    <w:p w:rsidR="00324E4A" w:rsidRDefault="00BD0FD5" w:rsidP="00F2476A">
      <w:pPr>
        <w:pStyle w:val="af6"/>
        <w:rPr>
          <w:lang w:val="pt-BR"/>
        </w:rPr>
      </w:pPr>
      <w:r w:rsidRPr="0010770F">
        <w:t xml:space="preserve">4. </w:t>
      </w:r>
      <w:r w:rsidR="00324E4A">
        <w:rPr>
          <w:rFonts w:hint="eastAsia"/>
        </w:rPr>
        <w:t>分治法</w:t>
      </w:r>
      <w:r w:rsidRPr="0010770F">
        <w:t>：</w:t>
      </w:r>
      <w:bookmarkStart w:id="2" w:name="_Toc20973301"/>
      <w:r w:rsidR="00324E4A">
        <w:rPr>
          <w:rFonts w:hint="eastAsia"/>
        </w:rPr>
        <w:t>分治法概述，</w:t>
      </w:r>
      <w:r w:rsidR="00324E4A">
        <w:rPr>
          <w:rFonts w:hint="eastAsia"/>
          <w:lang w:val="pt-BR"/>
        </w:rPr>
        <w:t>求解排序问题，求解查找问题，求解组合问题和快速幂算法。</w:t>
      </w:r>
    </w:p>
    <w:p w:rsidR="00BD0FD5" w:rsidRPr="00FF6FED" w:rsidRDefault="00BD0FD5" w:rsidP="00F2476A">
      <w:pPr>
        <w:pStyle w:val="af6"/>
      </w:pPr>
      <w:bookmarkStart w:id="3" w:name="_Toc20973315"/>
      <w:bookmarkEnd w:id="2"/>
      <w:r w:rsidRPr="00FF6FED">
        <w:t>教学重点</w:t>
      </w:r>
      <w:r>
        <w:rPr>
          <w:rFonts w:hint="eastAsia"/>
        </w:rPr>
        <w:t>：</w:t>
      </w:r>
      <w:r w:rsidR="00324E4A">
        <w:rPr>
          <w:rFonts w:hint="eastAsia"/>
        </w:rPr>
        <w:t>分治法的基本策略和框架，快速</w:t>
      </w:r>
      <w:r w:rsidR="00324E4A" w:rsidRPr="00011527">
        <w:rPr>
          <w:rFonts w:hint="eastAsia"/>
        </w:rPr>
        <w:t>排序</w:t>
      </w:r>
      <w:r w:rsidR="00324E4A">
        <w:rPr>
          <w:rFonts w:hint="eastAsia"/>
        </w:rPr>
        <w:t>和归并排序，二分查找，</w:t>
      </w:r>
      <w:r w:rsidR="00324E4A" w:rsidRPr="00CD7BFA">
        <w:rPr>
          <w:rFonts w:hint="eastAsia"/>
        </w:rPr>
        <w:t>查找</w:t>
      </w:r>
      <w:r w:rsidR="00324E4A">
        <w:rPr>
          <w:rFonts w:hint="eastAsia"/>
        </w:rPr>
        <w:t>假</w:t>
      </w:r>
      <w:r w:rsidR="00324E4A" w:rsidRPr="00DC68E1">
        <w:t>币</w:t>
      </w:r>
      <w:r w:rsidR="00324E4A">
        <w:rPr>
          <w:rFonts w:hint="eastAsia"/>
        </w:rPr>
        <w:t>问题（三分查找），</w:t>
      </w:r>
      <w:r w:rsidR="00324E4A" w:rsidRPr="00FD7C74">
        <w:t>最大连续子序列和</w:t>
      </w:r>
      <w:r w:rsidR="00324E4A">
        <w:rPr>
          <w:rFonts w:hint="eastAsia"/>
        </w:rPr>
        <w:t>，</w:t>
      </w:r>
      <w:r w:rsidR="00324E4A">
        <w:rPr>
          <w:rFonts w:hint="eastAsia"/>
          <w:lang w:val="pt-BR"/>
        </w:rPr>
        <w:t>求最近点对距离，</w:t>
      </w:r>
      <w:r w:rsidR="00324E4A">
        <w:rPr>
          <w:rFonts w:hint="eastAsia"/>
        </w:rPr>
        <w:t>求</w:t>
      </w:r>
      <w:r w:rsidR="00324E4A" w:rsidRPr="008D2087">
        <w:rPr>
          <w:rFonts w:hint="eastAsia"/>
          <w:i/>
        </w:rPr>
        <w:t>x</w:t>
      </w:r>
      <w:r w:rsidR="00324E4A" w:rsidRPr="008D2087">
        <w:rPr>
          <w:rFonts w:hint="eastAsia"/>
          <w:i/>
          <w:vertAlign w:val="superscript"/>
        </w:rPr>
        <w:t>n</w:t>
      </w:r>
      <w:r w:rsidR="00324E4A">
        <w:rPr>
          <w:rFonts w:hint="eastAsia"/>
        </w:rPr>
        <w:t>和</w:t>
      </w:r>
      <w:r w:rsidR="00324E4A" w:rsidRPr="008D2087">
        <w:rPr>
          <w:rFonts w:hint="eastAsia"/>
          <w:i/>
        </w:rPr>
        <w:t>A</w:t>
      </w:r>
      <w:r w:rsidR="00324E4A" w:rsidRPr="008D2087">
        <w:rPr>
          <w:rFonts w:hint="eastAsia"/>
          <w:i/>
          <w:vertAlign w:val="superscript"/>
        </w:rPr>
        <w:t>n</w:t>
      </w:r>
      <w:r w:rsidR="00324E4A">
        <w:rPr>
          <w:rFonts w:hint="eastAsia"/>
        </w:rPr>
        <w:t>问题</w:t>
      </w:r>
      <w:r>
        <w:rPr>
          <w:rFonts w:hint="eastAsia"/>
        </w:rPr>
        <w:t>。</w:t>
      </w:r>
    </w:p>
    <w:p w:rsidR="00324E4A" w:rsidRDefault="00BD0FD5" w:rsidP="00F2476A">
      <w:pPr>
        <w:pStyle w:val="af6"/>
      </w:pPr>
      <w:r w:rsidRPr="00FF6FED">
        <w:t>教学难点</w:t>
      </w:r>
      <w:r>
        <w:rPr>
          <w:rFonts w:hint="eastAsia"/>
        </w:rPr>
        <w:t>：</w:t>
      </w:r>
      <w:r w:rsidR="00324E4A">
        <w:rPr>
          <w:rFonts w:hint="eastAsia"/>
        </w:rPr>
        <w:t>利用分治法求解问题的一般思路，快速</w:t>
      </w:r>
      <w:r w:rsidR="00324E4A" w:rsidRPr="00011527">
        <w:rPr>
          <w:rFonts w:hint="eastAsia"/>
        </w:rPr>
        <w:t>排序</w:t>
      </w:r>
      <w:r w:rsidR="00324E4A">
        <w:rPr>
          <w:rFonts w:hint="eastAsia"/>
        </w:rPr>
        <w:t>、归并排序和二分查找及其扩展应用。</w:t>
      </w:r>
    </w:p>
    <w:p w:rsidR="00F712E6" w:rsidRDefault="00F712E6" w:rsidP="00F712E6">
      <w:pPr>
        <w:pStyle w:val="af6"/>
      </w:pPr>
      <w:r w:rsidRPr="003F6889">
        <w:rPr>
          <w:rFonts w:ascii="黑体" w:eastAsia="黑体" w:hAnsi="黑体" w:hint="eastAsia"/>
        </w:rPr>
        <w:t>课程思政</w:t>
      </w:r>
      <w:r>
        <w:rPr>
          <w:rFonts w:hint="eastAsia"/>
        </w:rPr>
        <w:t>：分治法算法策略，大问题分解为若干小问题，由小问题的解合并为大问题的解</w:t>
      </w:r>
      <w:r>
        <w:rPr>
          <w:rFonts w:hint="eastAsia"/>
        </w:rPr>
        <w:t xml:space="preserve"> </w:t>
      </w:r>
      <w:r>
        <w:rPr>
          <w:rFonts w:hint="eastAsia"/>
        </w:rPr>
        <w:sym w:font="Wingdings" w:char="F0F0"/>
      </w:r>
      <w:r>
        <w:rPr>
          <w:rFonts w:hint="eastAsia"/>
        </w:rPr>
        <w:t xml:space="preserve"> </w:t>
      </w:r>
      <w:r>
        <w:rPr>
          <w:rFonts w:hint="eastAsia"/>
        </w:rPr>
        <w:t>每个小问题的解必须是正确的，这就是执行力，通过朝鲜战争中中国人民志愿者英勇顽强的战斗力示例向学生做爱国主义教育</w:t>
      </w:r>
      <w:r w:rsidR="000E4027">
        <w:rPr>
          <w:rFonts w:hint="eastAsia"/>
        </w:rPr>
        <w:t>[</w:t>
      </w:r>
      <w:r w:rsidR="000E4027">
        <w:rPr>
          <w:rFonts w:hint="eastAsia"/>
        </w:rPr>
        <w:t>爱国</w:t>
      </w:r>
      <w:r w:rsidR="000E4027" w:rsidRPr="00B934EF">
        <w:rPr>
          <w:rFonts w:hint="eastAsia"/>
        </w:rPr>
        <w:t>情怀</w:t>
      </w:r>
      <w:r w:rsidR="000E4027">
        <w:rPr>
          <w:rFonts w:hint="eastAsia"/>
        </w:rPr>
        <w:t>]</w:t>
      </w:r>
      <w:r>
        <w:rPr>
          <w:rFonts w:hint="eastAsia"/>
        </w:rPr>
        <w:t>。</w:t>
      </w:r>
    </w:p>
    <w:p w:rsidR="00F712E6" w:rsidRDefault="00F712E6" w:rsidP="00F2476A">
      <w:pPr>
        <w:pStyle w:val="af6"/>
      </w:pPr>
    </w:p>
    <w:bookmarkEnd w:id="3"/>
    <w:p w:rsidR="00BD0FD5" w:rsidRDefault="00BD0FD5" w:rsidP="00F2476A">
      <w:pPr>
        <w:pStyle w:val="af6"/>
      </w:pPr>
      <w:r>
        <w:rPr>
          <w:rFonts w:hint="eastAsia"/>
        </w:rPr>
        <w:t>5</w:t>
      </w:r>
      <w:r w:rsidRPr="0010770F">
        <w:t xml:space="preserve">. </w:t>
      </w:r>
      <w:r w:rsidR="00324E4A">
        <w:rPr>
          <w:rFonts w:hint="eastAsia"/>
        </w:rPr>
        <w:t>回溯法</w:t>
      </w:r>
      <w:r w:rsidRPr="0010770F">
        <w:t>：</w:t>
      </w:r>
      <w:r w:rsidR="00324E4A">
        <w:rPr>
          <w:rFonts w:hint="eastAsia"/>
        </w:rPr>
        <w:t>问题的解空间，回溯法框架，基于子集树框架的问题求解和基于排列树框架的问题求解</w:t>
      </w:r>
      <w:r w:rsidRPr="0010770F">
        <w:t>。</w:t>
      </w:r>
      <w:bookmarkStart w:id="4" w:name="_Toc20992433"/>
      <w:bookmarkStart w:id="5" w:name="_Toc25050106"/>
    </w:p>
    <w:p w:rsidR="00BD0FD5" w:rsidRPr="00FF6FED" w:rsidRDefault="00BD0FD5" w:rsidP="00F2476A">
      <w:pPr>
        <w:pStyle w:val="af6"/>
      </w:pPr>
      <w:r w:rsidRPr="00FF6FED">
        <w:t>教学重点</w:t>
      </w:r>
      <w:r>
        <w:rPr>
          <w:rFonts w:hint="eastAsia"/>
        </w:rPr>
        <w:t>：</w:t>
      </w:r>
      <w:r w:rsidR="00324E4A">
        <w:rPr>
          <w:rFonts w:hint="eastAsia"/>
        </w:rPr>
        <w:t>简单装载问题，</w:t>
      </w:r>
      <w:r w:rsidR="00324E4A">
        <w:rPr>
          <w:rFonts w:hint="eastAsia"/>
          <w:lang w:val="pt-BR"/>
        </w:rPr>
        <w:t>0/1</w:t>
      </w:r>
      <w:r w:rsidR="00324E4A">
        <w:rPr>
          <w:rFonts w:hint="eastAsia"/>
          <w:lang w:val="pt-BR"/>
        </w:rPr>
        <w:t>背包问题，任务分配问题，</w:t>
      </w:r>
      <w:r w:rsidR="00324E4A" w:rsidRPr="002D34E8">
        <w:t>货郎担问题</w:t>
      </w:r>
      <w:r>
        <w:rPr>
          <w:rFonts w:hint="eastAsia"/>
        </w:rPr>
        <w:t>。</w:t>
      </w:r>
    </w:p>
    <w:p w:rsidR="00BD0FD5" w:rsidRDefault="00BD0FD5" w:rsidP="00F2476A">
      <w:pPr>
        <w:pStyle w:val="af6"/>
      </w:pPr>
      <w:r w:rsidRPr="00FF6FED">
        <w:t>教学难点</w:t>
      </w:r>
      <w:r>
        <w:rPr>
          <w:rFonts w:hint="eastAsia"/>
        </w:rPr>
        <w:t>：</w:t>
      </w:r>
      <w:r w:rsidR="00324E4A">
        <w:rPr>
          <w:rFonts w:hint="eastAsia"/>
        </w:rPr>
        <w:t>利用回溯法求解问题的一般思路，回溯法中的剪支操作</w:t>
      </w:r>
      <w:r>
        <w:rPr>
          <w:rFonts w:hint="eastAsia"/>
        </w:rPr>
        <w:t>。</w:t>
      </w:r>
    </w:p>
    <w:p w:rsidR="00EE7A87" w:rsidRDefault="00EE7A87" w:rsidP="00EE7A87">
      <w:pPr>
        <w:pStyle w:val="af6"/>
      </w:pPr>
      <w:r w:rsidRPr="003F6889">
        <w:rPr>
          <w:rFonts w:ascii="黑体" w:eastAsia="黑体" w:hAnsi="黑体" w:hint="eastAsia"/>
        </w:rPr>
        <w:t>课程思政</w:t>
      </w:r>
      <w:r>
        <w:rPr>
          <w:rFonts w:hint="eastAsia"/>
        </w:rPr>
        <w:t>：回溯法中的剪支操作</w:t>
      </w:r>
      <w:r>
        <w:rPr>
          <w:rFonts w:hint="eastAsia"/>
        </w:rPr>
        <w:t xml:space="preserve"> </w:t>
      </w:r>
      <w:r>
        <w:rPr>
          <w:rFonts w:hint="eastAsia"/>
        </w:rPr>
        <w:sym w:font="Wingdings" w:char="F0F0"/>
      </w:r>
      <w:r>
        <w:rPr>
          <w:rFonts w:hint="eastAsia"/>
        </w:rPr>
        <w:t xml:space="preserve"> </w:t>
      </w:r>
      <w:r>
        <w:rPr>
          <w:rFonts w:hint="eastAsia"/>
        </w:rPr>
        <w:t>以史为鉴，</w:t>
      </w:r>
      <w:r w:rsidR="001A20F8">
        <w:rPr>
          <w:rFonts w:hint="eastAsia"/>
        </w:rPr>
        <w:t>引导学生认识</w:t>
      </w:r>
      <w:r>
        <w:rPr>
          <w:rFonts w:hint="eastAsia"/>
        </w:rPr>
        <w:t>从中华民族近代苦难历史到中国特色社会主义道路是必然的选择</w:t>
      </w:r>
      <w:r w:rsidR="001A20F8">
        <w:rPr>
          <w:rFonts w:hint="eastAsia"/>
        </w:rPr>
        <w:t>，是中华民族</w:t>
      </w:r>
      <w:r>
        <w:rPr>
          <w:rFonts w:hint="eastAsia"/>
        </w:rPr>
        <w:t>伟大复兴</w:t>
      </w:r>
      <w:r w:rsidR="001A20F8">
        <w:rPr>
          <w:rFonts w:hint="eastAsia"/>
        </w:rPr>
        <w:t>是唯一正确之路</w:t>
      </w:r>
      <w:r w:rsidR="000E4027">
        <w:rPr>
          <w:rFonts w:hint="eastAsia"/>
        </w:rPr>
        <w:t>[</w:t>
      </w:r>
      <w:r w:rsidR="000E4027">
        <w:rPr>
          <w:rFonts w:hint="eastAsia"/>
        </w:rPr>
        <w:t>爱国</w:t>
      </w:r>
      <w:r w:rsidR="000E4027" w:rsidRPr="00B934EF">
        <w:rPr>
          <w:rFonts w:hint="eastAsia"/>
        </w:rPr>
        <w:t>情怀</w:t>
      </w:r>
      <w:r w:rsidR="000E4027">
        <w:rPr>
          <w:rFonts w:hint="eastAsia"/>
        </w:rPr>
        <w:t>]</w:t>
      </w:r>
      <w:r>
        <w:rPr>
          <w:rFonts w:hint="eastAsia"/>
        </w:rPr>
        <w:t>。</w:t>
      </w:r>
    </w:p>
    <w:p w:rsidR="00EE7A87" w:rsidRDefault="00EE7A87" w:rsidP="00F2476A">
      <w:pPr>
        <w:pStyle w:val="af6"/>
      </w:pPr>
    </w:p>
    <w:p w:rsidR="00BD0FD5" w:rsidRDefault="00BD0FD5" w:rsidP="00F2476A">
      <w:pPr>
        <w:pStyle w:val="af6"/>
      </w:pPr>
      <w:r>
        <w:rPr>
          <w:rFonts w:hint="eastAsia"/>
        </w:rPr>
        <w:t>6</w:t>
      </w:r>
      <w:r w:rsidRPr="0010770F">
        <w:t xml:space="preserve">. </w:t>
      </w:r>
      <w:r w:rsidR="007A5B30">
        <w:rPr>
          <w:rFonts w:hint="eastAsia"/>
        </w:rPr>
        <w:t>分支限界法</w:t>
      </w:r>
      <w:r w:rsidRPr="0010770F">
        <w:t>：</w:t>
      </w:r>
      <w:r w:rsidR="007A5B30">
        <w:rPr>
          <w:rFonts w:hint="eastAsia"/>
        </w:rPr>
        <w:t>分支限界法概述，限界函数设计，广度优先搜索，</w:t>
      </w:r>
      <w:r w:rsidR="007A5B30" w:rsidRPr="006204A5">
        <w:rPr>
          <w:rFonts w:hint="eastAsia"/>
        </w:rPr>
        <w:t>队列</w:t>
      </w:r>
      <w:r w:rsidR="007A5B30">
        <w:rPr>
          <w:rFonts w:hint="eastAsia"/>
        </w:rPr>
        <w:t>式分支</w:t>
      </w:r>
      <w:r w:rsidR="007A5B30" w:rsidRPr="006204A5">
        <w:rPr>
          <w:rFonts w:hint="eastAsia"/>
        </w:rPr>
        <w:t>限界法</w:t>
      </w:r>
      <w:r w:rsidR="007A5B30">
        <w:rPr>
          <w:rFonts w:hint="eastAsia"/>
        </w:rPr>
        <w:t>和优先</w:t>
      </w:r>
      <w:r w:rsidR="007A5B30" w:rsidRPr="006204A5">
        <w:rPr>
          <w:rFonts w:hint="eastAsia"/>
        </w:rPr>
        <w:t>队列</w:t>
      </w:r>
      <w:r w:rsidR="007A5B30">
        <w:rPr>
          <w:rFonts w:hint="eastAsia"/>
        </w:rPr>
        <w:t>式分支</w:t>
      </w:r>
      <w:r w:rsidR="007A5B30" w:rsidRPr="006204A5">
        <w:rPr>
          <w:rFonts w:hint="eastAsia"/>
        </w:rPr>
        <w:t>限界法</w:t>
      </w:r>
      <w:r w:rsidRPr="0010770F">
        <w:t>。</w:t>
      </w:r>
    </w:p>
    <w:p w:rsidR="007A5B30" w:rsidRDefault="00BD0FD5" w:rsidP="00F2476A">
      <w:pPr>
        <w:pStyle w:val="af6"/>
      </w:pPr>
      <w:r w:rsidRPr="00FF6FED">
        <w:lastRenderedPageBreak/>
        <w:t>教学重点</w:t>
      </w:r>
      <w:r>
        <w:rPr>
          <w:rFonts w:hint="eastAsia"/>
        </w:rPr>
        <w:t>：</w:t>
      </w:r>
      <w:r w:rsidR="007A5B30">
        <w:rPr>
          <w:rFonts w:hint="eastAsia"/>
        </w:rPr>
        <w:t>各种基本广度优先搜索，图的</w:t>
      </w:r>
      <w:r w:rsidR="007A5B30" w:rsidRPr="007E1BB0">
        <w:rPr>
          <w:rFonts w:hint="eastAsia"/>
        </w:rPr>
        <w:t>单源最短路径</w:t>
      </w:r>
      <w:r w:rsidR="007A5B30">
        <w:rPr>
          <w:rFonts w:hint="eastAsia"/>
        </w:rPr>
        <w:t>，</w:t>
      </w:r>
      <w:r w:rsidR="007A5B30">
        <w:rPr>
          <w:rFonts w:hint="eastAsia"/>
        </w:rPr>
        <w:t>0/1</w:t>
      </w:r>
      <w:r w:rsidR="007A5B30">
        <w:rPr>
          <w:rFonts w:hint="eastAsia"/>
        </w:rPr>
        <w:t>背包问题，</w:t>
      </w:r>
      <w:r w:rsidR="007A5B30">
        <w:rPr>
          <w:rFonts w:hint="eastAsia"/>
          <w:lang w:val="pt-BR"/>
        </w:rPr>
        <w:t>任务分配问题</w:t>
      </w:r>
      <w:r w:rsidR="007A5B30">
        <w:rPr>
          <w:rFonts w:hint="eastAsia"/>
        </w:rPr>
        <w:t>和</w:t>
      </w:r>
      <w:r w:rsidR="007A5B30" w:rsidRPr="002D34E8">
        <w:t>货郎担问题</w:t>
      </w:r>
      <w:r w:rsidR="007A5B30">
        <w:rPr>
          <w:rFonts w:hint="eastAsia"/>
        </w:rPr>
        <w:t>。</w:t>
      </w:r>
    </w:p>
    <w:p w:rsidR="00BD0FD5" w:rsidRDefault="00BD0FD5" w:rsidP="00F2476A">
      <w:pPr>
        <w:pStyle w:val="af6"/>
      </w:pPr>
      <w:r w:rsidRPr="00FF6FED">
        <w:t>教学难点</w:t>
      </w:r>
      <w:r>
        <w:rPr>
          <w:rFonts w:hint="eastAsia"/>
        </w:rPr>
        <w:t>：</w:t>
      </w:r>
      <w:r w:rsidR="007A5B30">
        <w:rPr>
          <w:rFonts w:hint="eastAsia"/>
        </w:rPr>
        <w:t>利用分支限界法求解问题的一般思路，分支限界法中的限界函数设计</w:t>
      </w:r>
      <w:r>
        <w:rPr>
          <w:rFonts w:hint="eastAsia"/>
        </w:rPr>
        <w:t>。</w:t>
      </w:r>
    </w:p>
    <w:p w:rsidR="00C46B4F" w:rsidRDefault="001A20F8" w:rsidP="001A20F8">
      <w:pPr>
        <w:pStyle w:val="af6"/>
      </w:pPr>
      <w:r w:rsidRPr="003F6889">
        <w:rPr>
          <w:rFonts w:ascii="黑体" w:eastAsia="黑体" w:hAnsi="黑体" w:hint="eastAsia"/>
        </w:rPr>
        <w:t>课程思政</w:t>
      </w:r>
      <w:r>
        <w:rPr>
          <w:rFonts w:hint="eastAsia"/>
        </w:rPr>
        <w:t>：</w:t>
      </w:r>
      <w:r w:rsidR="00C46B4F">
        <w:rPr>
          <w:rFonts w:hint="eastAsia"/>
        </w:rPr>
        <w:t>分支限界法</w:t>
      </w:r>
      <w:r>
        <w:rPr>
          <w:rFonts w:hint="eastAsia"/>
        </w:rPr>
        <w:t>中</w:t>
      </w:r>
      <w:r w:rsidR="00C46B4F">
        <w:rPr>
          <w:rFonts w:hint="eastAsia"/>
        </w:rPr>
        <w:t>限界函数设计</w:t>
      </w:r>
      <w:r w:rsidR="00C46B4F">
        <w:rPr>
          <w:rFonts w:hint="eastAsia"/>
        </w:rPr>
        <w:t xml:space="preserve"> </w:t>
      </w:r>
      <w:r>
        <w:rPr>
          <w:rFonts w:hint="eastAsia"/>
        </w:rPr>
        <w:sym w:font="Wingdings" w:char="F0F0"/>
      </w:r>
      <w:r>
        <w:rPr>
          <w:rFonts w:hint="eastAsia"/>
        </w:rPr>
        <w:t xml:space="preserve"> </w:t>
      </w:r>
      <w:r w:rsidR="00C46B4F">
        <w:rPr>
          <w:rFonts w:hint="eastAsia"/>
        </w:rPr>
        <w:t>人工智能中的启发式算法设计，</w:t>
      </w:r>
      <w:r w:rsidR="00C46B4F" w:rsidRPr="00063D3A">
        <w:t>我国政府制定了《新一代人工智能发展规划》，将人工智能上升到国家战略层面，并提出人工智能产业要成为新的重要经济增长点，而且要在</w:t>
      </w:r>
      <w:r w:rsidR="00C46B4F" w:rsidRPr="00063D3A">
        <w:t>2030</w:t>
      </w:r>
      <w:r w:rsidR="00C46B4F" w:rsidRPr="00063D3A">
        <w:t>年达到世界领先水平，让中国成为世界主要人工智能创新中心，为跻身创新型国家前列和经济强国奠定重要基础。</w:t>
      </w:r>
      <w:r w:rsidR="00C46B4F">
        <w:rPr>
          <w:rFonts w:hint="eastAsia"/>
        </w:rPr>
        <w:t>让学生认识</w:t>
      </w:r>
      <w:r w:rsidR="00C46B4F" w:rsidRPr="00063D3A">
        <w:t>人工智能</w:t>
      </w:r>
      <w:r w:rsidR="00C46B4F">
        <w:rPr>
          <w:rFonts w:hint="eastAsia"/>
        </w:rPr>
        <w:t>的</w:t>
      </w:r>
      <w:r w:rsidR="00C46B4F" w:rsidRPr="00063D3A">
        <w:t>国家战略</w:t>
      </w:r>
      <w:r w:rsidR="000E4027">
        <w:rPr>
          <w:rFonts w:hint="eastAsia"/>
        </w:rPr>
        <w:t>，投身国家科技建设中</w:t>
      </w:r>
      <w:r w:rsidR="000E4027">
        <w:rPr>
          <w:rFonts w:hint="eastAsia"/>
        </w:rPr>
        <w:t>[</w:t>
      </w:r>
      <w:r w:rsidR="000E4027" w:rsidRPr="00B934EF">
        <w:rPr>
          <w:rFonts w:hint="eastAsia"/>
        </w:rPr>
        <w:t>科技报国</w:t>
      </w:r>
      <w:r w:rsidR="000E4027">
        <w:rPr>
          <w:rFonts w:hint="eastAsia"/>
        </w:rPr>
        <w:t>]</w:t>
      </w:r>
      <w:r w:rsidR="00C46B4F">
        <w:rPr>
          <w:rFonts w:hint="eastAsia"/>
        </w:rPr>
        <w:t>。</w:t>
      </w:r>
    </w:p>
    <w:p w:rsidR="00C46B4F" w:rsidRDefault="00C46B4F" w:rsidP="00F2476A">
      <w:pPr>
        <w:pStyle w:val="af6"/>
      </w:pPr>
    </w:p>
    <w:p w:rsidR="00BD0FD5" w:rsidRDefault="00BD0FD5" w:rsidP="00F2476A">
      <w:pPr>
        <w:pStyle w:val="af6"/>
      </w:pPr>
      <w:r w:rsidRPr="0010770F">
        <w:t xml:space="preserve">7. </w:t>
      </w:r>
      <w:bookmarkStart w:id="6" w:name="_Toc20992434"/>
      <w:bookmarkStart w:id="7" w:name="_Toc25050107"/>
      <w:bookmarkEnd w:id="4"/>
      <w:bookmarkEnd w:id="5"/>
      <w:r w:rsidR="00324A06">
        <w:rPr>
          <w:rFonts w:hint="eastAsia"/>
        </w:rPr>
        <w:t>贪心法</w:t>
      </w:r>
      <w:r w:rsidRPr="0010770F">
        <w:t>：</w:t>
      </w:r>
      <w:bookmarkEnd w:id="6"/>
      <w:bookmarkEnd w:id="7"/>
      <w:r w:rsidR="00324A06">
        <w:rPr>
          <w:rFonts w:hint="eastAsia"/>
        </w:rPr>
        <w:t>贪心法原理和要点，贪心法框架，求解组合问题，求解图问题，</w:t>
      </w:r>
      <w:r w:rsidR="0093214D">
        <w:rPr>
          <w:rFonts w:hint="eastAsia"/>
        </w:rPr>
        <w:t>求解调度问题和哈夫曼编码</w:t>
      </w:r>
      <w:r w:rsidRPr="0010770F">
        <w:t>。</w:t>
      </w:r>
    </w:p>
    <w:p w:rsidR="00BD0FD5" w:rsidRPr="00FF6FED" w:rsidRDefault="00BD0FD5" w:rsidP="00F2476A">
      <w:pPr>
        <w:pStyle w:val="af6"/>
      </w:pPr>
      <w:r w:rsidRPr="00FF6FED">
        <w:t>教学重点</w:t>
      </w:r>
      <w:r>
        <w:rPr>
          <w:rFonts w:hint="eastAsia"/>
        </w:rPr>
        <w:t>：</w:t>
      </w:r>
      <w:r w:rsidR="0093214D">
        <w:rPr>
          <w:rFonts w:hint="eastAsia"/>
        </w:rPr>
        <w:t>活动安排问题Ⅰ，背包</w:t>
      </w:r>
      <w:r w:rsidR="0093214D" w:rsidRPr="00250AAC">
        <w:t>问题</w:t>
      </w:r>
      <w:r w:rsidR="0093214D">
        <w:rPr>
          <w:rFonts w:hint="eastAsia"/>
        </w:rPr>
        <w:t>，</w:t>
      </w:r>
      <w:r w:rsidR="0093214D">
        <w:rPr>
          <w:rFonts w:hint="eastAsia"/>
        </w:rPr>
        <w:t>Prim</w:t>
      </w:r>
      <w:r w:rsidR="0093214D">
        <w:rPr>
          <w:rFonts w:hint="eastAsia"/>
        </w:rPr>
        <w:t>算法、</w:t>
      </w:r>
      <w:r w:rsidR="0093214D">
        <w:rPr>
          <w:rFonts w:hint="eastAsia"/>
        </w:rPr>
        <w:t>Kruskal</w:t>
      </w:r>
      <w:r w:rsidR="0093214D">
        <w:rPr>
          <w:rFonts w:hint="eastAsia"/>
        </w:rPr>
        <w:t>算法和</w:t>
      </w:r>
      <w:r w:rsidR="0093214D">
        <w:rPr>
          <w:rFonts w:hint="eastAsia"/>
        </w:rPr>
        <w:t>Dijkstra</w:t>
      </w:r>
      <w:r w:rsidR="0093214D">
        <w:rPr>
          <w:rFonts w:hint="eastAsia"/>
        </w:rPr>
        <w:t>算法，不带惩罚的调度问题和带惩罚的调度问题</w:t>
      </w:r>
      <w:r>
        <w:rPr>
          <w:rFonts w:hint="eastAsia"/>
        </w:rPr>
        <w:t>。</w:t>
      </w:r>
    </w:p>
    <w:p w:rsidR="00BD0FD5" w:rsidRDefault="00BD0FD5" w:rsidP="00F2476A">
      <w:pPr>
        <w:pStyle w:val="af6"/>
      </w:pPr>
      <w:r w:rsidRPr="00FF6FED">
        <w:t>教学难点</w:t>
      </w:r>
      <w:r>
        <w:rPr>
          <w:rFonts w:hint="eastAsia"/>
        </w:rPr>
        <w:t>：</w:t>
      </w:r>
      <w:r w:rsidR="0093214D">
        <w:rPr>
          <w:rFonts w:hint="eastAsia"/>
        </w:rPr>
        <w:t>利用贪心法求解问题的一般思路，</w:t>
      </w:r>
      <w:r w:rsidR="00176311">
        <w:rPr>
          <w:rFonts w:hint="eastAsia"/>
        </w:rPr>
        <w:t>如何在求解问题中选择正确的贪心策略</w:t>
      </w:r>
      <w:r w:rsidR="0093214D">
        <w:rPr>
          <w:rFonts w:hint="eastAsia"/>
        </w:rPr>
        <w:t>。</w:t>
      </w:r>
    </w:p>
    <w:p w:rsidR="009201C7" w:rsidRPr="00DF5133" w:rsidRDefault="003F6889" w:rsidP="009201C7">
      <w:pPr>
        <w:pStyle w:val="af6"/>
      </w:pPr>
      <w:r w:rsidRPr="003F6889">
        <w:rPr>
          <w:rFonts w:ascii="黑体" w:eastAsia="黑体" w:hAnsi="黑体" w:hint="eastAsia"/>
        </w:rPr>
        <w:t>课程思政</w:t>
      </w:r>
      <w:r>
        <w:rPr>
          <w:rFonts w:hint="eastAsia"/>
        </w:rPr>
        <w:t>：</w:t>
      </w:r>
      <w:r w:rsidR="009201C7">
        <w:rPr>
          <w:rFonts w:hint="eastAsia"/>
        </w:rPr>
        <w:t>贪心法算法设计必须采用正确的贪心选择策略</w:t>
      </w:r>
      <w:r w:rsidR="009201C7">
        <w:rPr>
          <w:rFonts w:hint="eastAsia"/>
        </w:rPr>
        <w:t xml:space="preserve"> </w:t>
      </w:r>
      <w:r>
        <w:rPr>
          <w:rFonts w:hint="eastAsia"/>
        </w:rPr>
        <w:sym w:font="Wingdings" w:char="F0F0"/>
      </w:r>
      <w:r>
        <w:rPr>
          <w:rFonts w:hint="eastAsia"/>
        </w:rPr>
        <w:t xml:space="preserve"> </w:t>
      </w:r>
      <w:r w:rsidR="009201C7">
        <w:rPr>
          <w:rFonts w:hint="eastAsia"/>
        </w:rPr>
        <w:t>引导学生认识一个经济学问题即</w:t>
      </w:r>
      <w:r w:rsidR="009201C7" w:rsidRPr="00DF5133">
        <w:t>财富</w:t>
      </w:r>
      <w:r w:rsidR="009201C7">
        <w:rPr>
          <w:rFonts w:hint="eastAsia"/>
        </w:rPr>
        <w:t>第</w:t>
      </w:r>
      <w:r w:rsidR="009201C7">
        <w:rPr>
          <w:rFonts w:hint="eastAsia"/>
        </w:rPr>
        <w:t>3</w:t>
      </w:r>
      <w:r w:rsidR="009201C7">
        <w:rPr>
          <w:rFonts w:hint="eastAsia"/>
        </w:rPr>
        <w:t>次分配。</w:t>
      </w:r>
      <w:r w:rsidR="009201C7" w:rsidRPr="00DF5133">
        <w:t>财富初次分配就是要让那些有知识、善于创新并努力工作的人得到更多的劳务报酬，首先富裕起来</w:t>
      </w:r>
      <w:r w:rsidR="009201C7">
        <w:rPr>
          <w:rFonts w:hint="eastAsia"/>
        </w:rPr>
        <w:t>；</w:t>
      </w:r>
      <w:r w:rsidR="009201C7" w:rsidRPr="00DF5133">
        <w:t>财富</w:t>
      </w:r>
      <w:r w:rsidR="009201C7">
        <w:rPr>
          <w:rFonts w:hint="eastAsia"/>
        </w:rPr>
        <w:t>第</w:t>
      </w:r>
      <w:r w:rsidR="009201C7" w:rsidRPr="00DF5133">
        <w:t>二次分配</w:t>
      </w:r>
      <w:r w:rsidR="009201C7">
        <w:rPr>
          <w:rFonts w:hint="eastAsia"/>
        </w:rPr>
        <w:t>就是</w:t>
      </w:r>
      <w:r w:rsidR="009201C7" w:rsidRPr="00DF5133">
        <w:t>政府利用税收等手段来帮助弱势群体，建立全面、系统、适度、公平和有效的社会保障体系</w:t>
      </w:r>
      <w:r w:rsidR="009201C7">
        <w:rPr>
          <w:rFonts w:hint="eastAsia"/>
        </w:rPr>
        <w:t>；</w:t>
      </w:r>
      <w:r w:rsidR="009201C7" w:rsidRPr="00DF5133">
        <w:t>财富</w:t>
      </w:r>
      <w:r w:rsidR="009201C7">
        <w:rPr>
          <w:rFonts w:hint="eastAsia"/>
        </w:rPr>
        <w:t>第</w:t>
      </w:r>
      <w:r w:rsidR="009201C7" w:rsidRPr="00DF5133">
        <w:t>三次分配</w:t>
      </w:r>
      <w:r w:rsidR="009201C7">
        <w:rPr>
          <w:rFonts w:hint="eastAsia"/>
        </w:rPr>
        <w:t>是</w:t>
      </w:r>
      <w:r w:rsidR="009201C7" w:rsidRPr="00DF5133">
        <w:t>富人们在自愿的基础上拿出自己的部分财富，帮助穷人改善生活、教育和医疗的条件</w:t>
      </w:r>
      <w:r w:rsidR="000E4027">
        <w:rPr>
          <w:rFonts w:hint="eastAsia"/>
        </w:rPr>
        <w:t>[</w:t>
      </w:r>
      <w:r w:rsidR="000E4027">
        <w:rPr>
          <w:rFonts w:hint="eastAsia"/>
        </w:rPr>
        <w:t>爱国</w:t>
      </w:r>
      <w:r w:rsidR="000E4027" w:rsidRPr="00B934EF">
        <w:rPr>
          <w:rFonts w:hint="eastAsia"/>
        </w:rPr>
        <w:t>情怀</w:t>
      </w:r>
      <w:r w:rsidR="000E4027">
        <w:rPr>
          <w:rFonts w:hint="eastAsia"/>
        </w:rPr>
        <w:t>]</w:t>
      </w:r>
      <w:r w:rsidR="009201C7" w:rsidRPr="00DF5133">
        <w:t>。</w:t>
      </w:r>
    </w:p>
    <w:p w:rsidR="009201C7" w:rsidRDefault="009201C7" w:rsidP="00F2476A">
      <w:pPr>
        <w:pStyle w:val="af6"/>
      </w:pPr>
    </w:p>
    <w:p w:rsidR="00935D7F" w:rsidRDefault="00BD0FD5" w:rsidP="00F2476A">
      <w:pPr>
        <w:pStyle w:val="af6"/>
      </w:pPr>
      <w:bookmarkStart w:id="8" w:name="_Toc20992462"/>
      <w:bookmarkStart w:id="9" w:name="_Toc25050135"/>
      <w:r w:rsidRPr="0010770F">
        <w:t xml:space="preserve">8. </w:t>
      </w:r>
      <w:r w:rsidR="00935D7F">
        <w:rPr>
          <w:rFonts w:hint="eastAsia"/>
        </w:rPr>
        <w:t>动态规划</w:t>
      </w:r>
      <w:bookmarkEnd w:id="8"/>
      <w:bookmarkEnd w:id="9"/>
      <w:r w:rsidRPr="0010770F">
        <w:t>：</w:t>
      </w:r>
      <w:r w:rsidR="00935D7F">
        <w:t>动态规划</w:t>
      </w:r>
      <w:r w:rsidR="00935D7F">
        <w:rPr>
          <w:rFonts w:hint="eastAsia"/>
        </w:rPr>
        <w:t>原理和要点，</w:t>
      </w:r>
      <w:r w:rsidR="00935D7F">
        <w:rPr>
          <w:rFonts w:hint="eastAsia"/>
          <w:lang w:val="pt-BR"/>
        </w:rPr>
        <w:t>一维动态规划，</w:t>
      </w:r>
      <w:r w:rsidR="00935D7F">
        <w:rPr>
          <w:rFonts w:hint="eastAsia"/>
        </w:rPr>
        <w:t>二维动态规划，三</w:t>
      </w:r>
      <w:r w:rsidR="00935D7F">
        <w:rPr>
          <w:rFonts w:hint="eastAsia"/>
          <w:lang w:val="pt-BR"/>
        </w:rPr>
        <w:t>维动态规划，</w:t>
      </w:r>
      <w:r w:rsidR="00935D7F">
        <w:rPr>
          <w:rFonts w:hint="eastAsia"/>
        </w:rPr>
        <w:t>字符串动态规划，</w:t>
      </w:r>
      <w:r w:rsidR="00935D7F">
        <w:rPr>
          <w:rFonts w:hint="eastAsia"/>
          <w:lang w:val="nb-NO"/>
        </w:rPr>
        <w:t>背包动态规划，树形动态规划</w:t>
      </w:r>
      <w:r w:rsidR="00935D7F">
        <w:rPr>
          <w:rFonts w:hint="eastAsia"/>
        </w:rPr>
        <w:t>，区间</w:t>
      </w:r>
      <w:r w:rsidR="00935D7F">
        <w:rPr>
          <w:rFonts w:hint="eastAsia"/>
          <w:lang w:val="nb-NO"/>
        </w:rPr>
        <w:t>动态规划。</w:t>
      </w:r>
    </w:p>
    <w:p w:rsidR="00BD0FD5" w:rsidRPr="00FF6FED" w:rsidRDefault="00BD0FD5" w:rsidP="00F2476A">
      <w:pPr>
        <w:pStyle w:val="af6"/>
      </w:pPr>
      <w:bookmarkStart w:id="10" w:name="_Toc20992489"/>
      <w:bookmarkStart w:id="11" w:name="_Toc25050162"/>
      <w:r w:rsidRPr="00FF6FED">
        <w:t>教学重点</w:t>
      </w:r>
      <w:r>
        <w:rPr>
          <w:rFonts w:hint="eastAsia"/>
        </w:rPr>
        <w:t>：</w:t>
      </w:r>
      <w:r w:rsidR="00935D7F">
        <w:t>动态规划</w:t>
      </w:r>
      <w:r w:rsidR="00935D7F">
        <w:rPr>
          <w:rFonts w:hint="eastAsia"/>
        </w:rPr>
        <w:t>原理和要点，</w:t>
      </w:r>
      <w:r w:rsidR="00935D7F">
        <w:rPr>
          <w:rFonts w:hint="eastAsia"/>
          <w:lang w:val="pt-BR"/>
        </w:rPr>
        <w:t>一维动态规划，</w:t>
      </w:r>
      <w:r w:rsidR="00935D7F">
        <w:rPr>
          <w:rFonts w:hint="eastAsia"/>
        </w:rPr>
        <w:t>二维动态规划，三</w:t>
      </w:r>
      <w:r w:rsidR="00935D7F">
        <w:rPr>
          <w:rFonts w:hint="eastAsia"/>
          <w:lang w:val="pt-BR"/>
        </w:rPr>
        <w:t>维动态规划，</w:t>
      </w:r>
      <w:r w:rsidR="00935D7F">
        <w:rPr>
          <w:rFonts w:hint="eastAsia"/>
          <w:lang w:val="nb-NO"/>
        </w:rPr>
        <w:t>背包动态规划</w:t>
      </w:r>
      <w:r>
        <w:rPr>
          <w:rFonts w:hint="eastAsia"/>
        </w:rPr>
        <w:t>。</w:t>
      </w:r>
    </w:p>
    <w:p w:rsidR="00BD0FD5" w:rsidRDefault="00BD0FD5" w:rsidP="00F2476A">
      <w:pPr>
        <w:pStyle w:val="af6"/>
      </w:pPr>
      <w:r w:rsidRPr="00FF6FED">
        <w:t>教学难点</w:t>
      </w:r>
      <w:r>
        <w:rPr>
          <w:rFonts w:hint="eastAsia"/>
        </w:rPr>
        <w:t>：</w:t>
      </w:r>
      <w:r w:rsidR="00935D7F">
        <w:rPr>
          <w:rFonts w:hint="eastAsia"/>
        </w:rPr>
        <w:t>利用动态规划求解问题的一般思路，</w:t>
      </w:r>
      <w:r w:rsidR="00935D7F">
        <w:t>动态规划</w:t>
      </w:r>
      <w:r w:rsidR="00935D7F">
        <w:rPr>
          <w:rFonts w:hint="eastAsia"/>
        </w:rPr>
        <w:t>算法中的空间优化</w:t>
      </w:r>
      <w:r>
        <w:rPr>
          <w:rFonts w:hint="eastAsia"/>
        </w:rPr>
        <w:t>。</w:t>
      </w:r>
    </w:p>
    <w:p w:rsidR="006A7FE5" w:rsidRDefault="003F6889" w:rsidP="00F2476A">
      <w:pPr>
        <w:pStyle w:val="af6"/>
      </w:pPr>
      <w:r w:rsidRPr="003F6889">
        <w:rPr>
          <w:rFonts w:ascii="黑体" w:eastAsia="黑体" w:hAnsi="黑体" w:hint="eastAsia"/>
        </w:rPr>
        <w:t>课程思政</w:t>
      </w:r>
      <w:r>
        <w:rPr>
          <w:rFonts w:hint="eastAsia"/>
        </w:rPr>
        <w:t>：</w:t>
      </w:r>
      <w:r w:rsidR="006A7FE5">
        <w:rPr>
          <w:rFonts w:hint="eastAsia"/>
        </w:rPr>
        <w:t>动态规划用于求最优解，“规划”本质就是将求解过程分为若干阶段，利用前面阶段的最优解求后面阶段的最优解</w:t>
      </w:r>
      <w:r w:rsidR="006A7FE5">
        <w:rPr>
          <w:rFonts w:hint="eastAsia"/>
        </w:rPr>
        <w:t xml:space="preserve"> </w:t>
      </w:r>
      <w:r>
        <w:rPr>
          <w:rFonts w:hint="eastAsia"/>
        </w:rPr>
        <w:sym w:font="Wingdings" w:char="F0F0"/>
      </w:r>
      <w:r>
        <w:rPr>
          <w:rFonts w:hint="eastAsia"/>
        </w:rPr>
        <w:t xml:space="preserve"> </w:t>
      </w:r>
      <w:r w:rsidR="006A7FE5">
        <w:rPr>
          <w:rFonts w:hint="eastAsia"/>
        </w:rPr>
        <w:t>中国的发展分为若干个</w:t>
      </w:r>
      <w:bookmarkStart w:id="12" w:name="OLE_LINK1"/>
      <w:bookmarkStart w:id="13" w:name="OLE_LINK2"/>
      <w:r w:rsidR="006A7FE5">
        <w:rPr>
          <w:rFonts w:hint="eastAsia"/>
        </w:rPr>
        <w:t>五年计划</w:t>
      </w:r>
      <w:bookmarkEnd w:id="12"/>
      <w:bookmarkEnd w:id="13"/>
      <w:r w:rsidR="006A7FE5">
        <w:rPr>
          <w:rFonts w:hint="eastAsia"/>
        </w:rPr>
        <w:t>，新的五年计划都是在前期总结的基础上考虑国家发展和总目标</w:t>
      </w:r>
      <w:r w:rsidR="006A7FE5" w:rsidRPr="006A7FE5">
        <w:rPr>
          <w:rFonts w:hint="eastAsia"/>
        </w:rPr>
        <w:t>制定</w:t>
      </w:r>
      <w:r w:rsidR="006A7FE5">
        <w:rPr>
          <w:rFonts w:hint="eastAsia"/>
        </w:rPr>
        <w:t>的，形成最优社会发展方向，引导学生认识社会主义制度和中国模式的优越性</w:t>
      </w:r>
      <w:r w:rsidR="000E4027">
        <w:rPr>
          <w:rFonts w:hint="eastAsia"/>
        </w:rPr>
        <w:t>[</w:t>
      </w:r>
      <w:r w:rsidR="000E4027">
        <w:rPr>
          <w:rFonts w:hint="eastAsia"/>
        </w:rPr>
        <w:t>爱国</w:t>
      </w:r>
      <w:r w:rsidR="000E4027" w:rsidRPr="00B934EF">
        <w:rPr>
          <w:rFonts w:hint="eastAsia"/>
        </w:rPr>
        <w:t>情怀</w:t>
      </w:r>
      <w:r w:rsidR="000E4027">
        <w:rPr>
          <w:rFonts w:hint="eastAsia"/>
        </w:rPr>
        <w:t>]</w:t>
      </w:r>
      <w:r w:rsidR="006A7FE5">
        <w:rPr>
          <w:rFonts w:hint="eastAsia"/>
        </w:rPr>
        <w:t>。</w:t>
      </w:r>
    </w:p>
    <w:p w:rsidR="003F6889" w:rsidRPr="00FF6FED" w:rsidRDefault="003F6889" w:rsidP="00F2476A">
      <w:pPr>
        <w:pStyle w:val="af6"/>
      </w:pPr>
    </w:p>
    <w:p w:rsidR="00BD0FD5" w:rsidRDefault="00BD0FD5" w:rsidP="00F2476A">
      <w:pPr>
        <w:pStyle w:val="af6"/>
      </w:pPr>
      <w:r w:rsidRPr="0010770F">
        <w:t xml:space="preserve">9. </w:t>
      </w:r>
      <w:r w:rsidR="00935D7F">
        <w:rPr>
          <w:rFonts w:hint="eastAsia"/>
        </w:rPr>
        <w:t>NP</w:t>
      </w:r>
      <w:r w:rsidR="00935D7F">
        <w:rPr>
          <w:rFonts w:hint="eastAsia"/>
        </w:rPr>
        <w:t>完全问题</w:t>
      </w:r>
      <w:bookmarkEnd w:id="10"/>
      <w:bookmarkEnd w:id="11"/>
      <w:r w:rsidRPr="0010770F">
        <w:t>：</w:t>
      </w:r>
      <w:r w:rsidR="00935D7F">
        <w:rPr>
          <w:rFonts w:hint="eastAsia"/>
          <w:lang w:val="pt-BR"/>
        </w:rPr>
        <w:t>P</w:t>
      </w:r>
      <w:r w:rsidR="00935D7F">
        <w:rPr>
          <w:rFonts w:hint="eastAsia"/>
          <w:lang w:val="pt-BR"/>
        </w:rPr>
        <w:t>类、</w:t>
      </w:r>
      <w:r w:rsidR="00935D7F">
        <w:rPr>
          <w:rFonts w:hint="eastAsia"/>
          <w:lang w:val="pt-BR"/>
        </w:rPr>
        <w:t>NP</w:t>
      </w:r>
      <w:r w:rsidR="00935D7F">
        <w:rPr>
          <w:rFonts w:hint="eastAsia"/>
          <w:lang w:val="pt-BR"/>
        </w:rPr>
        <w:t>类和</w:t>
      </w:r>
      <w:r w:rsidR="00935D7F">
        <w:rPr>
          <w:rFonts w:hint="eastAsia"/>
          <w:lang w:val="pt-BR"/>
        </w:rPr>
        <w:t>NP</w:t>
      </w:r>
      <w:r w:rsidR="00935D7F">
        <w:rPr>
          <w:rFonts w:hint="eastAsia"/>
          <w:lang w:val="pt-BR"/>
        </w:rPr>
        <w:t>完全问题</w:t>
      </w:r>
      <w:r w:rsidRPr="0010770F">
        <w:t>。</w:t>
      </w:r>
      <w:bookmarkStart w:id="14" w:name="_Toc20992505"/>
      <w:bookmarkStart w:id="15" w:name="_Toc25050178"/>
    </w:p>
    <w:p w:rsidR="00BD0FD5" w:rsidRPr="00FF6FED" w:rsidRDefault="00BD0FD5" w:rsidP="00F2476A">
      <w:pPr>
        <w:pStyle w:val="af6"/>
      </w:pPr>
      <w:r w:rsidRPr="00FF6FED">
        <w:t>教学重点</w:t>
      </w:r>
      <w:r>
        <w:rPr>
          <w:rFonts w:hint="eastAsia"/>
        </w:rPr>
        <w:t>：</w:t>
      </w:r>
      <w:r w:rsidR="00935D7F">
        <w:rPr>
          <w:rFonts w:hint="eastAsia"/>
          <w:lang w:val="pt-BR"/>
        </w:rPr>
        <w:t>P</w:t>
      </w:r>
      <w:r w:rsidR="00935D7F">
        <w:rPr>
          <w:rFonts w:hint="eastAsia"/>
          <w:lang w:val="pt-BR"/>
        </w:rPr>
        <w:t>类、</w:t>
      </w:r>
      <w:r w:rsidR="00935D7F">
        <w:rPr>
          <w:rFonts w:hint="eastAsia"/>
          <w:lang w:val="pt-BR"/>
        </w:rPr>
        <w:t>NP</w:t>
      </w:r>
      <w:r w:rsidR="00935D7F">
        <w:rPr>
          <w:rFonts w:hint="eastAsia"/>
          <w:lang w:val="pt-BR"/>
        </w:rPr>
        <w:t>类和</w:t>
      </w:r>
      <w:r w:rsidR="00935D7F">
        <w:rPr>
          <w:rFonts w:hint="eastAsia"/>
          <w:lang w:val="pt-BR"/>
        </w:rPr>
        <w:t>NP</w:t>
      </w:r>
      <w:r w:rsidR="00935D7F">
        <w:rPr>
          <w:rFonts w:hint="eastAsia"/>
          <w:lang w:val="pt-BR"/>
        </w:rPr>
        <w:t>完全问题的概念</w:t>
      </w:r>
      <w:r>
        <w:rPr>
          <w:rFonts w:hint="eastAsia"/>
        </w:rPr>
        <w:t>。</w:t>
      </w:r>
    </w:p>
    <w:p w:rsidR="00693ECD" w:rsidRDefault="00BD0FD5" w:rsidP="00693ECD">
      <w:pPr>
        <w:pStyle w:val="af6"/>
      </w:pPr>
      <w:r w:rsidRPr="00FF6FED">
        <w:t>教学难点</w:t>
      </w:r>
      <w:r>
        <w:rPr>
          <w:rFonts w:hint="eastAsia"/>
        </w:rPr>
        <w:t>：</w:t>
      </w:r>
      <w:r w:rsidR="00935D7F">
        <w:rPr>
          <w:rFonts w:hint="eastAsia"/>
          <w:lang w:val="pt-BR"/>
        </w:rPr>
        <w:t>NP</w:t>
      </w:r>
      <w:r w:rsidR="00935D7F">
        <w:rPr>
          <w:rFonts w:hint="eastAsia"/>
          <w:lang w:val="pt-BR"/>
        </w:rPr>
        <w:t>完全问题</w:t>
      </w:r>
      <w:r>
        <w:rPr>
          <w:rFonts w:hint="eastAsia"/>
        </w:rPr>
        <w:t>。</w:t>
      </w:r>
    </w:p>
    <w:p w:rsidR="00693ECD" w:rsidRDefault="003F6889" w:rsidP="0086714A">
      <w:pPr>
        <w:pStyle w:val="af6"/>
      </w:pPr>
      <w:r w:rsidRPr="003F6889">
        <w:rPr>
          <w:rFonts w:ascii="黑体" w:eastAsia="黑体" w:hAnsi="黑体" w:hint="eastAsia"/>
        </w:rPr>
        <w:t>课程思政</w:t>
      </w:r>
      <w:r>
        <w:rPr>
          <w:rFonts w:hint="eastAsia"/>
        </w:rPr>
        <w:t>：</w:t>
      </w:r>
      <w:r w:rsidR="0007564C">
        <w:rPr>
          <w:rFonts w:hint="eastAsia"/>
          <w:lang w:val="pt-BR"/>
        </w:rPr>
        <w:t>NP</w:t>
      </w:r>
      <w:r w:rsidR="0007564C">
        <w:rPr>
          <w:rFonts w:hint="eastAsia"/>
          <w:lang w:val="pt-BR"/>
        </w:rPr>
        <w:t>完全问题是目前已知最难的问题</w:t>
      </w:r>
      <w:r w:rsidR="0007564C">
        <w:rPr>
          <w:rFonts w:hint="eastAsia"/>
          <w:lang w:val="pt-BR"/>
        </w:rPr>
        <w:t xml:space="preserve"> </w:t>
      </w:r>
      <w:r>
        <w:rPr>
          <w:rFonts w:hint="eastAsia"/>
        </w:rPr>
        <w:sym w:font="Wingdings" w:char="F0F0"/>
      </w:r>
      <w:r w:rsidR="00693ECD">
        <w:rPr>
          <w:rFonts w:hint="eastAsia"/>
        </w:rPr>
        <w:t xml:space="preserve"> </w:t>
      </w:r>
      <w:r w:rsidR="00693ECD" w:rsidRPr="00DB228B">
        <w:rPr>
          <w:rFonts w:hint="eastAsia"/>
        </w:rPr>
        <w:t>上海洋山</w:t>
      </w:r>
      <w:r w:rsidR="00693ECD" w:rsidRPr="000C09F4">
        <w:rPr>
          <w:rFonts w:hint="eastAsia"/>
        </w:rPr>
        <w:t>深水港四期</w:t>
      </w:r>
      <w:r w:rsidR="00693ECD">
        <w:rPr>
          <w:rFonts w:hint="eastAsia"/>
        </w:rPr>
        <w:t>是</w:t>
      </w:r>
      <w:r w:rsidR="00693ECD" w:rsidRPr="000C09F4">
        <w:rPr>
          <w:rFonts w:hint="eastAsia"/>
        </w:rPr>
        <w:t>全球领先、亚洲首个全自动化码头</w:t>
      </w:r>
      <w:r w:rsidR="00693ECD">
        <w:rPr>
          <w:rFonts w:hint="eastAsia"/>
        </w:rPr>
        <w:t>，</w:t>
      </w:r>
      <w:r w:rsidR="0086714A" w:rsidRPr="000C09F4">
        <w:rPr>
          <w:rFonts w:hint="eastAsia"/>
        </w:rPr>
        <w:t>集装箱装卸转运全部由智能设备完成</w:t>
      </w:r>
      <w:r w:rsidR="0086714A">
        <w:rPr>
          <w:rFonts w:hint="eastAsia"/>
        </w:rPr>
        <w:t>，</w:t>
      </w:r>
      <w:r w:rsidR="0086714A" w:rsidRPr="000C09F4">
        <w:rPr>
          <w:rFonts w:hint="eastAsia"/>
        </w:rPr>
        <w:t>无人驾驶自动导引车</w:t>
      </w:r>
      <w:r w:rsidR="0086714A">
        <w:rPr>
          <w:rFonts w:hint="eastAsia"/>
        </w:rPr>
        <w:t>，</w:t>
      </w:r>
      <w:r w:rsidR="0086714A" w:rsidRPr="000C09F4">
        <w:rPr>
          <w:rFonts w:hint="eastAsia"/>
        </w:rPr>
        <w:t>自动堆箱轨塔吊</w:t>
      </w:r>
      <w:r w:rsidR="0086714A">
        <w:rPr>
          <w:rFonts w:hint="eastAsia"/>
        </w:rPr>
        <w:t>…，</w:t>
      </w:r>
      <w:r w:rsidR="0086714A" w:rsidRPr="000C09F4">
        <w:rPr>
          <w:rFonts w:hint="eastAsia"/>
        </w:rPr>
        <w:t>是美国九大港口的吞吐总量</w:t>
      </w:r>
      <w:r w:rsidR="0086714A">
        <w:rPr>
          <w:rFonts w:hint="eastAsia"/>
        </w:rPr>
        <w:t>，</w:t>
      </w:r>
      <w:r w:rsidR="0086714A" w:rsidRPr="000C09F4">
        <w:rPr>
          <w:rFonts w:hint="eastAsia"/>
        </w:rPr>
        <w:t>占到目前全球港口年吞吐量的十分之一</w:t>
      </w:r>
      <w:r w:rsidR="0086714A">
        <w:rPr>
          <w:rFonts w:hint="eastAsia"/>
        </w:rPr>
        <w:t>。</w:t>
      </w:r>
      <w:r w:rsidR="00693ECD" w:rsidRPr="000C09F4">
        <w:rPr>
          <w:rFonts w:hint="eastAsia"/>
        </w:rPr>
        <w:t>其智能化程度之高让不少外国网友惊叹</w:t>
      </w:r>
      <w:r w:rsidR="00693ECD">
        <w:rPr>
          <w:rFonts w:hint="eastAsia"/>
        </w:rPr>
        <w:t>，</w:t>
      </w:r>
      <w:r w:rsidR="00693ECD" w:rsidRPr="000C09F4">
        <w:rPr>
          <w:rFonts w:hint="eastAsia"/>
        </w:rPr>
        <w:t>“跟看科幻片似的”</w:t>
      </w:r>
      <w:r w:rsidR="00693ECD">
        <w:rPr>
          <w:rFonts w:hint="eastAsia"/>
        </w:rPr>
        <w:t>。数</w:t>
      </w:r>
      <w:r w:rsidR="00693ECD" w:rsidRPr="00693ECD">
        <w:rPr>
          <w:rFonts w:hint="eastAsia"/>
        </w:rPr>
        <w:t>百台车辆</w:t>
      </w:r>
      <w:r w:rsidR="00693ECD">
        <w:rPr>
          <w:rFonts w:hint="eastAsia"/>
        </w:rPr>
        <w:t>实现自动调度</w:t>
      </w:r>
      <w:r w:rsidR="0086714A">
        <w:rPr>
          <w:rFonts w:hint="eastAsia"/>
        </w:rPr>
        <w:t>属于</w:t>
      </w:r>
      <w:r w:rsidR="00693ECD">
        <w:rPr>
          <w:rFonts w:hint="eastAsia"/>
          <w:lang w:val="pt-BR"/>
        </w:rPr>
        <w:t>NP</w:t>
      </w:r>
      <w:r w:rsidR="00693ECD">
        <w:rPr>
          <w:rFonts w:hint="eastAsia"/>
          <w:lang w:val="pt-BR"/>
        </w:rPr>
        <w:t>完全问题，该</w:t>
      </w:r>
      <w:r w:rsidR="00693ECD" w:rsidRPr="000C09F4">
        <w:rPr>
          <w:rFonts w:hint="eastAsia"/>
        </w:rPr>
        <w:t>港</w:t>
      </w:r>
      <w:r w:rsidR="00693ECD">
        <w:rPr>
          <w:rFonts w:hint="eastAsia"/>
        </w:rPr>
        <w:t>采用</w:t>
      </w:r>
      <w:r w:rsidR="00693ECD" w:rsidRPr="000C09F4">
        <w:rPr>
          <w:rFonts w:hint="eastAsia"/>
        </w:rPr>
        <w:t>5G</w:t>
      </w:r>
      <w:r w:rsidR="00693ECD" w:rsidRPr="000C09F4">
        <w:rPr>
          <w:rFonts w:hint="eastAsia"/>
        </w:rPr>
        <w:t>智慧</w:t>
      </w:r>
      <w:r w:rsidR="0086714A">
        <w:rPr>
          <w:rFonts w:hint="eastAsia"/>
        </w:rPr>
        <w:t>解决方案。让学生体会中国社会主义建设的</w:t>
      </w:r>
      <w:r w:rsidR="0086714A" w:rsidRPr="0086714A">
        <w:rPr>
          <w:rFonts w:hint="eastAsia"/>
        </w:rPr>
        <w:t>自豪</w:t>
      </w:r>
      <w:r w:rsidR="0086714A">
        <w:rPr>
          <w:rFonts w:hint="eastAsia"/>
        </w:rPr>
        <w:t>感</w:t>
      </w:r>
      <w:r w:rsidR="000E4027">
        <w:rPr>
          <w:rFonts w:hint="eastAsia"/>
        </w:rPr>
        <w:t>[</w:t>
      </w:r>
      <w:r w:rsidR="000E4027" w:rsidRPr="00B934EF">
        <w:rPr>
          <w:rFonts w:hint="eastAsia"/>
        </w:rPr>
        <w:t>工匠精神</w:t>
      </w:r>
      <w:r w:rsidR="000E4027">
        <w:rPr>
          <w:rFonts w:hint="eastAsia"/>
        </w:rPr>
        <w:t>，</w:t>
      </w:r>
      <w:r w:rsidR="000E4027" w:rsidRPr="00B934EF">
        <w:rPr>
          <w:rFonts w:hint="eastAsia"/>
        </w:rPr>
        <w:t>科技报国</w:t>
      </w:r>
      <w:r w:rsidR="000E4027">
        <w:rPr>
          <w:rFonts w:hint="eastAsia"/>
        </w:rPr>
        <w:t>]</w:t>
      </w:r>
      <w:r w:rsidR="0086714A">
        <w:rPr>
          <w:rFonts w:hint="eastAsia"/>
        </w:rPr>
        <w:t>。</w:t>
      </w:r>
    </w:p>
    <w:p w:rsidR="003F6889" w:rsidRDefault="003F6889" w:rsidP="00F2476A">
      <w:pPr>
        <w:pStyle w:val="af6"/>
      </w:pPr>
    </w:p>
    <w:bookmarkEnd w:id="14"/>
    <w:bookmarkEnd w:id="15"/>
    <w:p w:rsidR="000A4B15" w:rsidRDefault="000A4B15" w:rsidP="00F2476A">
      <w:pPr>
        <w:pStyle w:val="4"/>
      </w:pPr>
      <w:r w:rsidRPr="00D6052F">
        <w:rPr>
          <w:rFonts w:hint="eastAsia"/>
        </w:rPr>
        <w:t>课程内容与学时分配表</w:t>
      </w:r>
      <w:r w:rsidR="00F2476A">
        <w:rPr>
          <w:rFonts w:hint="eastAsia"/>
        </w:rPr>
        <w:t>（</w:t>
      </w:r>
      <w:r w:rsidR="00F2476A">
        <w:rPr>
          <w:rFonts w:hint="eastAsia"/>
        </w:rPr>
        <w:t>44</w:t>
      </w:r>
      <w:r w:rsidR="00F2476A">
        <w:rPr>
          <w:rFonts w:hint="eastAsia"/>
        </w:rPr>
        <w:t>学时）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59"/>
        <w:gridCol w:w="3278"/>
      </w:tblGrid>
      <w:tr w:rsidR="000A4B15" w:rsidRPr="001D2DBB" w:rsidTr="00F2476A">
        <w:tc>
          <w:tcPr>
            <w:tcW w:w="5159" w:type="dxa"/>
            <w:shd w:val="clear" w:color="auto" w:fill="auto"/>
          </w:tcPr>
          <w:p w:rsidR="000A4B15" w:rsidRPr="001D2DBB" w:rsidRDefault="000A4B15" w:rsidP="00297026">
            <w:pPr>
              <w:spacing w:before="100" w:beforeAutospacing="1" w:after="100" w:afterAutospacing="1"/>
              <w:jc w:val="center"/>
              <w:rPr>
                <w:rFonts w:ascii="宋体" w:hAnsi="宋体"/>
                <w:szCs w:val="21"/>
              </w:rPr>
            </w:pPr>
            <w:r w:rsidRPr="001D2DBB">
              <w:rPr>
                <w:rFonts w:ascii="宋体" w:hAnsi="宋体" w:hint="eastAsia"/>
                <w:szCs w:val="21"/>
              </w:rPr>
              <w:t>内          容</w:t>
            </w:r>
          </w:p>
        </w:tc>
        <w:tc>
          <w:tcPr>
            <w:tcW w:w="3278" w:type="dxa"/>
            <w:shd w:val="clear" w:color="auto" w:fill="auto"/>
          </w:tcPr>
          <w:p w:rsidR="000A4B15" w:rsidRPr="001D2DBB" w:rsidRDefault="000A4B15" w:rsidP="00297026">
            <w:pPr>
              <w:spacing w:before="100" w:beforeAutospacing="1" w:after="100" w:afterAutospacing="1"/>
              <w:jc w:val="center"/>
              <w:rPr>
                <w:rFonts w:ascii="宋体" w:hAnsi="宋体"/>
                <w:szCs w:val="21"/>
              </w:rPr>
            </w:pPr>
            <w:r w:rsidRPr="001D2DBB">
              <w:rPr>
                <w:rFonts w:ascii="宋体" w:hAnsi="宋体" w:hint="eastAsia"/>
                <w:szCs w:val="21"/>
              </w:rPr>
              <w:t>学 时</w:t>
            </w:r>
          </w:p>
        </w:tc>
      </w:tr>
      <w:tr w:rsidR="000A4B15" w:rsidRPr="001D2DBB" w:rsidTr="00F2476A">
        <w:tc>
          <w:tcPr>
            <w:tcW w:w="5159" w:type="dxa"/>
            <w:shd w:val="clear" w:color="auto" w:fill="auto"/>
            <w:vAlign w:val="center"/>
          </w:tcPr>
          <w:p w:rsidR="000A4B15" w:rsidRPr="0045359A" w:rsidRDefault="000A4B15" w:rsidP="00297026">
            <w:r>
              <w:rPr>
                <w:rFonts w:hint="eastAsia"/>
              </w:rPr>
              <w:t>1</w:t>
            </w:r>
            <w:r>
              <w:rPr>
                <w:rFonts w:hint="eastAsia"/>
              </w:rPr>
              <w:t>、</w:t>
            </w:r>
            <w:r w:rsidR="00F2476A">
              <w:rPr>
                <w:rFonts w:hint="eastAsia"/>
              </w:rPr>
              <w:t>概论</w:t>
            </w:r>
          </w:p>
        </w:tc>
        <w:tc>
          <w:tcPr>
            <w:tcW w:w="3278" w:type="dxa"/>
            <w:shd w:val="clear" w:color="auto" w:fill="auto"/>
            <w:vAlign w:val="center"/>
          </w:tcPr>
          <w:p w:rsidR="000A4B15" w:rsidRPr="0045359A" w:rsidRDefault="00F2476A" w:rsidP="00F2476A">
            <w:pPr>
              <w:jc w:val="center"/>
            </w:pPr>
            <w:r>
              <w:rPr>
                <w:rFonts w:hint="eastAsia"/>
              </w:rPr>
              <w:t>2</w:t>
            </w:r>
          </w:p>
        </w:tc>
      </w:tr>
      <w:tr w:rsidR="000A4B15" w:rsidRPr="001D2DBB" w:rsidTr="00F2476A">
        <w:tc>
          <w:tcPr>
            <w:tcW w:w="5159" w:type="dxa"/>
            <w:shd w:val="clear" w:color="auto" w:fill="auto"/>
            <w:vAlign w:val="center"/>
          </w:tcPr>
          <w:p w:rsidR="000A4B15" w:rsidRPr="0045359A" w:rsidRDefault="000A4B15" w:rsidP="00297026">
            <w:r>
              <w:rPr>
                <w:rFonts w:hint="eastAsia"/>
                <w:szCs w:val="21"/>
              </w:rPr>
              <w:t>2</w:t>
            </w:r>
            <w:r>
              <w:rPr>
                <w:rFonts w:hint="eastAsia"/>
                <w:szCs w:val="21"/>
              </w:rPr>
              <w:t>、</w:t>
            </w:r>
            <w:r w:rsidR="00F2476A" w:rsidRPr="00E97155">
              <w:rPr>
                <w:rFonts w:hint="eastAsia"/>
              </w:rPr>
              <w:t>常用数据结构</w:t>
            </w:r>
            <w:r w:rsidR="00F2476A">
              <w:rPr>
                <w:rFonts w:hint="eastAsia"/>
              </w:rPr>
              <w:t>及其应用</w:t>
            </w:r>
          </w:p>
        </w:tc>
        <w:tc>
          <w:tcPr>
            <w:tcW w:w="3278" w:type="dxa"/>
            <w:shd w:val="clear" w:color="auto" w:fill="auto"/>
            <w:vAlign w:val="center"/>
          </w:tcPr>
          <w:p w:rsidR="000A4B15" w:rsidRPr="00B56FF6" w:rsidRDefault="000A4B15" w:rsidP="00297026">
            <w:pPr>
              <w:jc w:val="center"/>
            </w:pPr>
            <w:r>
              <w:rPr>
                <w:rFonts w:hint="eastAsia"/>
              </w:rPr>
              <w:t>4</w:t>
            </w:r>
          </w:p>
        </w:tc>
      </w:tr>
      <w:tr w:rsidR="000A4B15" w:rsidRPr="001D2DBB" w:rsidTr="00F2476A">
        <w:tc>
          <w:tcPr>
            <w:tcW w:w="5159" w:type="dxa"/>
            <w:shd w:val="clear" w:color="auto" w:fill="auto"/>
            <w:vAlign w:val="center"/>
          </w:tcPr>
          <w:p w:rsidR="000A4B15" w:rsidRPr="0045359A" w:rsidRDefault="000A4B15" w:rsidP="00297026">
            <w:r>
              <w:rPr>
                <w:rFonts w:hint="eastAsia"/>
                <w:szCs w:val="21"/>
              </w:rPr>
              <w:t>3</w:t>
            </w:r>
            <w:r>
              <w:rPr>
                <w:rFonts w:hint="eastAsia"/>
                <w:szCs w:val="21"/>
              </w:rPr>
              <w:t>、</w:t>
            </w:r>
            <w:r w:rsidR="00F2476A">
              <w:rPr>
                <w:rFonts w:hint="eastAsia"/>
              </w:rPr>
              <w:t>基本算法设计方法</w:t>
            </w:r>
          </w:p>
        </w:tc>
        <w:tc>
          <w:tcPr>
            <w:tcW w:w="3278" w:type="dxa"/>
            <w:shd w:val="clear" w:color="auto" w:fill="auto"/>
            <w:vAlign w:val="center"/>
          </w:tcPr>
          <w:p w:rsidR="000A4B15" w:rsidRPr="0045359A" w:rsidRDefault="000A4B15" w:rsidP="00297026">
            <w:pPr>
              <w:jc w:val="center"/>
            </w:pPr>
            <w:r>
              <w:rPr>
                <w:rFonts w:hint="eastAsia"/>
              </w:rPr>
              <w:t>4</w:t>
            </w:r>
          </w:p>
        </w:tc>
      </w:tr>
      <w:tr w:rsidR="000A4B15" w:rsidRPr="001D2DBB" w:rsidTr="00F2476A">
        <w:tc>
          <w:tcPr>
            <w:tcW w:w="5159" w:type="dxa"/>
            <w:shd w:val="clear" w:color="auto" w:fill="auto"/>
            <w:vAlign w:val="center"/>
          </w:tcPr>
          <w:p w:rsidR="000A4B15" w:rsidRPr="0045359A" w:rsidRDefault="000A4B15" w:rsidP="00297026">
            <w:r>
              <w:rPr>
                <w:rFonts w:hint="eastAsia"/>
                <w:szCs w:val="21"/>
              </w:rPr>
              <w:t>4</w:t>
            </w:r>
            <w:r>
              <w:rPr>
                <w:rFonts w:hint="eastAsia"/>
                <w:szCs w:val="21"/>
              </w:rPr>
              <w:t>、</w:t>
            </w:r>
            <w:r w:rsidR="00F2476A">
              <w:rPr>
                <w:rFonts w:hint="eastAsia"/>
              </w:rPr>
              <w:t>分治法</w:t>
            </w:r>
          </w:p>
        </w:tc>
        <w:tc>
          <w:tcPr>
            <w:tcW w:w="3278" w:type="dxa"/>
            <w:shd w:val="clear" w:color="auto" w:fill="auto"/>
            <w:vAlign w:val="center"/>
          </w:tcPr>
          <w:p w:rsidR="000A4B15" w:rsidRPr="0045359A" w:rsidRDefault="00F2476A" w:rsidP="00F2476A">
            <w:pPr>
              <w:jc w:val="center"/>
            </w:pPr>
            <w:r>
              <w:rPr>
                <w:rFonts w:hint="eastAsia"/>
              </w:rPr>
              <w:t>6</w:t>
            </w:r>
          </w:p>
        </w:tc>
      </w:tr>
      <w:tr w:rsidR="000A4B15" w:rsidRPr="001D2DBB" w:rsidTr="00F2476A">
        <w:tc>
          <w:tcPr>
            <w:tcW w:w="5159" w:type="dxa"/>
            <w:shd w:val="clear" w:color="auto" w:fill="auto"/>
            <w:vAlign w:val="center"/>
          </w:tcPr>
          <w:p w:rsidR="000A4B15" w:rsidRPr="0045359A" w:rsidRDefault="000A4B15" w:rsidP="00297026">
            <w:r>
              <w:rPr>
                <w:rFonts w:hint="eastAsia"/>
                <w:szCs w:val="21"/>
              </w:rPr>
              <w:t>5</w:t>
            </w:r>
            <w:r>
              <w:rPr>
                <w:rFonts w:hint="eastAsia"/>
                <w:szCs w:val="21"/>
              </w:rPr>
              <w:t>、</w:t>
            </w:r>
            <w:r w:rsidRPr="0083786B">
              <w:rPr>
                <w:szCs w:val="21"/>
              </w:rPr>
              <w:t>回溯法</w:t>
            </w:r>
          </w:p>
        </w:tc>
        <w:tc>
          <w:tcPr>
            <w:tcW w:w="3278" w:type="dxa"/>
            <w:shd w:val="clear" w:color="auto" w:fill="auto"/>
            <w:vAlign w:val="center"/>
          </w:tcPr>
          <w:p w:rsidR="000A4B15" w:rsidRPr="0045359A" w:rsidRDefault="000A4B15" w:rsidP="00297026">
            <w:pPr>
              <w:jc w:val="center"/>
            </w:pPr>
            <w:r>
              <w:rPr>
                <w:rFonts w:hint="eastAsia"/>
              </w:rPr>
              <w:t>6</w:t>
            </w:r>
          </w:p>
        </w:tc>
      </w:tr>
      <w:tr w:rsidR="000A4B15" w:rsidRPr="001D2DBB" w:rsidTr="00F2476A">
        <w:tc>
          <w:tcPr>
            <w:tcW w:w="5159" w:type="dxa"/>
            <w:shd w:val="clear" w:color="auto" w:fill="auto"/>
            <w:vAlign w:val="center"/>
          </w:tcPr>
          <w:p w:rsidR="000A4B15" w:rsidRPr="0045359A" w:rsidRDefault="000A4B15" w:rsidP="00F2476A">
            <w:r>
              <w:rPr>
                <w:rFonts w:hint="eastAsia"/>
                <w:szCs w:val="21"/>
              </w:rPr>
              <w:t>6</w:t>
            </w:r>
            <w:r>
              <w:rPr>
                <w:rFonts w:hint="eastAsia"/>
                <w:szCs w:val="21"/>
              </w:rPr>
              <w:t>、</w:t>
            </w:r>
            <w:r w:rsidRPr="008246DF">
              <w:rPr>
                <w:szCs w:val="21"/>
              </w:rPr>
              <w:t>分</w:t>
            </w:r>
            <w:r w:rsidR="00F2476A">
              <w:rPr>
                <w:rFonts w:hint="eastAsia"/>
                <w:szCs w:val="21"/>
              </w:rPr>
              <w:t>支</w:t>
            </w:r>
            <w:r w:rsidRPr="008246DF">
              <w:rPr>
                <w:szCs w:val="21"/>
              </w:rPr>
              <w:t>限界法</w:t>
            </w:r>
          </w:p>
        </w:tc>
        <w:tc>
          <w:tcPr>
            <w:tcW w:w="3278" w:type="dxa"/>
            <w:shd w:val="clear" w:color="auto" w:fill="auto"/>
            <w:vAlign w:val="center"/>
          </w:tcPr>
          <w:p w:rsidR="000A4B15" w:rsidRPr="0045359A" w:rsidRDefault="00F2476A" w:rsidP="00F2476A">
            <w:pPr>
              <w:jc w:val="center"/>
            </w:pPr>
            <w:r>
              <w:rPr>
                <w:rFonts w:hint="eastAsia"/>
              </w:rPr>
              <w:t>6</w:t>
            </w:r>
          </w:p>
        </w:tc>
      </w:tr>
      <w:tr w:rsidR="000A4B15" w:rsidRPr="001D2DBB" w:rsidTr="00F2476A">
        <w:tc>
          <w:tcPr>
            <w:tcW w:w="5159" w:type="dxa"/>
            <w:shd w:val="clear" w:color="auto" w:fill="auto"/>
            <w:vAlign w:val="center"/>
          </w:tcPr>
          <w:p w:rsidR="000A4B15" w:rsidRPr="0045359A" w:rsidRDefault="000A4B15" w:rsidP="00297026">
            <w:r>
              <w:rPr>
                <w:rFonts w:hint="eastAsia"/>
                <w:szCs w:val="21"/>
              </w:rPr>
              <w:t>7</w:t>
            </w:r>
            <w:r>
              <w:rPr>
                <w:rFonts w:hint="eastAsia"/>
                <w:szCs w:val="21"/>
              </w:rPr>
              <w:t>、</w:t>
            </w:r>
            <w:r w:rsidRPr="008246DF">
              <w:rPr>
                <w:szCs w:val="21"/>
              </w:rPr>
              <w:t>贪心法</w:t>
            </w:r>
          </w:p>
        </w:tc>
        <w:tc>
          <w:tcPr>
            <w:tcW w:w="3278" w:type="dxa"/>
            <w:shd w:val="clear" w:color="auto" w:fill="auto"/>
            <w:vAlign w:val="center"/>
          </w:tcPr>
          <w:p w:rsidR="000A4B15" w:rsidRPr="0045359A" w:rsidRDefault="00F2476A" w:rsidP="00F2476A">
            <w:pPr>
              <w:jc w:val="center"/>
            </w:pPr>
            <w:r>
              <w:rPr>
                <w:rFonts w:hint="eastAsia"/>
              </w:rPr>
              <w:t>6</w:t>
            </w:r>
          </w:p>
        </w:tc>
      </w:tr>
      <w:tr w:rsidR="00F2476A" w:rsidRPr="001D2DBB" w:rsidTr="00F2476A">
        <w:tc>
          <w:tcPr>
            <w:tcW w:w="5159" w:type="dxa"/>
            <w:shd w:val="clear" w:color="auto" w:fill="auto"/>
            <w:vAlign w:val="center"/>
          </w:tcPr>
          <w:p w:rsidR="00F2476A" w:rsidRDefault="00F2476A" w:rsidP="00297026">
            <w:pPr>
              <w:rPr>
                <w:szCs w:val="21"/>
              </w:rPr>
            </w:pPr>
            <w:r>
              <w:rPr>
                <w:rFonts w:hint="eastAsia"/>
                <w:szCs w:val="21"/>
              </w:rPr>
              <w:t>8</w:t>
            </w:r>
            <w:r>
              <w:rPr>
                <w:rFonts w:hint="eastAsia"/>
                <w:szCs w:val="21"/>
              </w:rPr>
              <w:t>、动态规划</w:t>
            </w:r>
          </w:p>
        </w:tc>
        <w:tc>
          <w:tcPr>
            <w:tcW w:w="3278" w:type="dxa"/>
            <w:shd w:val="clear" w:color="auto" w:fill="auto"/>
            <w:vAlign w:val="center"/>
          </w:tcPr>
          <w:p w:rsidR="00F2476A" w:rsidRDefault="00F2476A" w:rsidP="00297026">
            <w:pPr>
              <w:jc w:val="center"/>
            </w:pPr>
            <w:r>
              <w:rPr>
                <w:rFonts w:hint="eastAsia"/>
              </w:rPr>
              <w:t>8</w:t>
            </w:r>
          </w:p>
        </w:tc>
      </w:tr>
      <w:tr w:rsidR="000A4B15" w:rsidRPr="001D2DBB" w:rsidTr="00F2476A">
        <w:tc>
          <w:tcPr>
            <w:tcW w:w="5159" w:type="dxa"/>
            <w:shd w:val="clear" w:color="auto" w:fill="auto"/>
            <w:vAlign w:val="center"/>
          </w:tcPr>
          <w:p w:rsidR="000A4B15" w:rsidRPr="0045359A" w:rsidRDefault="00F2476A" w:rsidP="00297026">
            <w:r>
              <w:rPr>
                <w:rFonts w:hint="eastAsia"/>
                <w:szCs w:val="21"/>
              </w:rPr>
              <w:t>9</w:t>
            </w:r>
            <w:r w:rsidR="000A4B15">
              <w:rPr>
                <w:rFonts w:hint="eastAsia"/>
                <w:szCs w:val="21"/>
              </w:rPr>
              <w:t>、</w:t>
            </w:r>
            <w:r>
              <w:rPr>
                <w:rFonts w:hint="eastAsia"/>
              </w:rPr>
              <w:t>NP</w:t>
            </w:r>
            <w:r>
              <w:rPr>
                <w:rFonts w:hint="eastAsia"/>
              </w:rPr>
              <w:t>完全问题</w:t>
            </w:r>
          </w:p>
        </w:tc>
        <w:tc>
          <w:tcPr>
            <w:tcW w:w="3278" w:type="dxa"/>
            <w:shd w:val="clear" w:color="auto" w:fill="auto"/>
            <w:vAlign w:val="center"/>
          </w:tcPr>
          <w:p w:rsidR="000A4B15" w:rsidRPr="0045359A" w:rsidRDefault="00F2476A" w:rsidP="00F2476A">
            <w:pPr>
              <w:jc w:val="center"/>
            </w:pPr>
            <w:r>
              <w:rPr>
                <w:rFonts w:hint="eastAsia"/>
              </w:rPr>
              <w:t>2</w:t>
            </w:r>
          </w:p>
        </w:tc>
      </w:tr>
      <w:tr w:rsidR="000A4B15" w:rsidRPr="001D2DBB" w:rsidTr="00F2476A">
        <w:tc>
          <w:tcPr>
            <w:tcW w:w="5159" w:type="dxa"/>
            <w:shd w:val="clear" w:color="auto" w:fill="auto"/>
            <w:vAlign w:val="center"/>
          </w:tcPr>
          <w:p w:rsidR="000A4B15" w:rsidRPr="0045359A" w:rsidRDefault="00F2476A" w:rsidP="00297026">
            <w:r>
              <w:rPr>
                <w:rFonts w:hint="eastAsia"/>
              </w:rPr>
              <w:t>小计</w:t>
            </w:r>
          </w:p>
        </w:tc>
        <w:tc>
          <w:tcPr>
            <w:tcW w:w="3278" w:type="dxa"/>
            <w:shd w:val="clear" w:color="auto" w:fill="auto"/>
            <w:vAlign w:val="center"/>
          </w:tcPr>
          <w:p w:rsidR="000A4B15" w:rsidRPr="0045359A" w:rsidRDefault="00C5653A" w:rsidP="00297026">
            <w:pPr>
              <w:jc w:val="center"/>
            </w:pPr>
            <w:r>
              <w:rPr>
                <w:rFonts w:hint="eastAsia"/>
              </w:rPr>
              <w:t>44</w:t>
            </w:r>
          </w:p>
        </w:tc>
      </w:tr>
    </w:tbl>
    <w:p w:rsidR="0008272D" w:rsidRDefault="0008272D" w:rsidP="0008272D">
      <w:pPr>
        <w:pStyle w:val="4"/>
      </w:pPr>
      <w:r w:rsidRPr="00D6052F">
        <w:rPr>
          <w:rFonts w:hint="eastAsia"/>
        </w:rPr>
        <w:t>课程内容与学时分配表</w:t>
      </w:r>
      <w:r>
        <w:rPr>
          <w:rFonts w:hint="eastAsia"/>
        </w:rPr>
        <w:t>（</w:t>
      </w:r>
      <w:r w:rsidR="00895FDD">
        <w:rPr>
          <w:rFonts w:hint="eastAsia"/>
        </w:rPr>
        <w:t>32</w:t>
      </w:r>
      <w:r>
        <w:rPr>
          <w:rFonts w:hint="eastAsia"/>
        </w:rPr>
        <w:t>学时）</w:t>
      </w:r>
      <w:r w:rsidR="00895FDD">
        <w:rPr>
          <w:rFonts w:hint="eastAsia"/>
        </w:rPr>
        <w:t>—方案</w:t>
      </w:r>
      <w:r w:rsidR="00895FDD">
        <w:rPr>
          <w:rFonts w:hint="eastAsia"/>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59"/>
        <w:gridCol w:w="3278"/>
      </w:tblGrid>
      <w:tr w:rsidR="0008272D" w:rsidRPr="001D2DBB" w:rsidTr="00297026">
        <w:tc>
          <w:tcPr>
            <w:tcW w:w="5159" w:type="dxa"/>
            <w:shd w:val="clear" w:color="auto" w:fill="auto"/>
          </w:tcPr>
          <w:p w:rsidR="0008272D" w:rsidRPr="001D2DBB" w:rsidRDefault="0008272D" w:rsidP="00297026">
            <w:pPr>
              <w:spacing w:before="100" w:beforeAutospacing="1" w:after="100" w:afterAutospacing="1"/>
              <w:jc w:val="center"/>
              <w:rPr>
                <w:rFonts w:ascii="宋体" w:hAnsi="宋体"/>
                <w:szCs w:val="21"/>
              </w:rPr>
            </w:pPr>
            <w:r w:rsidRPr="001D2DBB">
              <w:rPr>
                <w:rFonts w:ascii="宋体" w:hAnsi="宋体" w:hint="eastAsia"/>
                <w:szCs w:val="21"/>
              </w:rPr>
              <w:t>内          容</w:t>
            </w:r>
          </w:p>
        </w:tc>
        <w:tc>
          <w:tcPr>
            <w:tcW w:w="3278" w:type="dxa"/>
            <w:shd w:val="clear" w:color="auto" w:fill="auto"/>
          </w:tcPr>
          <w:p w:rsidR="0008272D" w:rsidRPr="001D2DBB" w:rsidRDefault="0008272D" w:rsidP="00297026">
            <w:pPr>
              <w:spacing w:before="100" w:beforeAutospacing="1" w:after="100" w:afterAutospacing="1"/>
              <w:jc w:val="center"/>
              <w:rPr>
                <w:rFonts w:ascii="宋体" w:hAnsi="宋体"/>
                <w:szCs w:val="21"/>
              </w:rPr>
            </w:pPr>
            <w:r w:rsidRPr="001D2DBB">
              <w:rPr>
                <w:rFonts w:ascii="宋体" w:hAnsi="宋体" w:hint="eastAsia"/>
                <w:szCs w:val="21"/>
              </w:rPr>
              <w:t>学 时</w:t>
            </w:r>
          </w:p>
        </w:tc>
      </w:tr>
      <w:tr w:rsidR="0008272D" w:rsidRPr="001D2DBB" w:rsidTr="00297026">
        <w:tc>
          <w:tcPr>
            <w:tcW w:w="5159" w:type="dxa"/>
            <w:shd w:val="clear" w:color="auto" w:fill="auto"/>
            <w:vAlign w:val="center"/>
          </w:tcPr>
          <w:p w:rsidR="0008272D" w:rsidRPr="0045359A" w:rsidRDefault="0008272D" w:rsidP="00297026">
            <w:r>
              <w:rPr>
                <w:rFonts w:hint="eastAsia"/>
              </w:rPr>
              <w:t>1</w:t>
            </w:r>
            <w:r>
              <w:rPr>
                <w:rFonts w:hint="eastAsia"/>
              </w:rPr>
              <w:t>、概论</w:t>
            </w:r>
          </w:p>
        </w:tc>
        <w:tc>
          <w:tcPr>
            <w:tcW w:w="3278" w:type="dxa"/>
            <w:shd w:val="clear" w:color="auto" w:fill="auto"/>
            <w:vAlign w:val="center"/>
          </w:tcPr>
          <w:p w:rsidR="0008272D" w:rsidRPr="0045359A" w:rsidRDefault="0008272D" w:rsidP="00297026">
            <w:pPr>
              <w:jc w:val="center"/>
            </w:pPr>
            <w:r>
              <w:rPr>
                <w:rFonts w:hint="eastAsia"/>
              </w:rPr>
              <w:t>2</w:t>
            </w:r>
          </w:p>
        </w:tc>
      </w:tr>
      <w:tr w:rsidR="0008272D" w:rsidRPr="001D2DBB" w:rsidTr="00297026">
        <w:tc>
          <w:tcPr>
            <w:tcW w:w="5159" w:type="dxa"/>
            <w:shd w:val="clear" w:color="auto" w:fill="auto"/>
            <w:vAlign w:val="center"/>
          </w:tcPr>
          <w:p w:rsidR="0008272D" w:rsidRPr="0045359A" w:rsidRDefault="0008272D" w:rsidP="00297026">
            <w:r>
              <w:rPr>
                <w:rFonts w:hint="eastAsia"/>
                <w:szCs w:val="21"/>
              </w:rPr>
              <w:t>2</w:t>
            </w:r>
            <w:r>
              <w:rPr>
                <w:rFonts w:hint="eastAsia"/>
                <w:szCs w:val="21"/>
              </w:rPr>
              <w:t>、</w:t>
            </w:r>
            <w:r w:rsidRPr="00E97155">
              <w:rPr>
                <w:rFonts w:hint="eastAsia"/>
              </w:rPr>
              <w:t>常用数据结构</w:t>
            </w:r>
            <w:r>
              <w:rPr>
                <w:rFonts w:hint="eastAsia"/>
              </w:rPr>
              <w:t>及其应用</w:t>
            </w:r>
          </w:p>
        </w:tc>
        <w:tc>
          <w:tcPr>
            <w:tcW w:w="3278" w:type="dxa"/>
            <w:shd w:val="clear" w:color="auto" w:fill="auto"/>
            <w:vAlign w:val="center"/>
          </w:tcPr>
          <w:p w:rsidR="0008272D" w:rsidRPr="00B56FF6" w:rsidRDefault="00895FDD" w:rsidP="00895FDD">
            <w:pPr>
              <w:jc w:val="center"/>
            </w:pPr>
            <w:r>
              <w:rPr>
                <w:rFonts w:hint="eastAsia"/>
              </w:rPr>
              <w:t>2</w:t>
            </w:r>
          </w:p>
        </w:tc>
      </w:tr>
      <w:tr w:rsidR="0008272D" w:rsidRPr="001D2DBB" w:rsidTr="00297026">
        <w:tc>
          <w:tcPr>
            <w:tcW w:w="5159" w:type="dxa"/>
            <w:shd w:val="clear" w:color="auto" w:fill="auto"/>
            <w:vAlign w:val="center"/>
          </w:tcPr>
          <w:p w:rsidR="0008272D" w:rsidRPr="0045359A" w:rsidRDefault="0008272D" w:rsidP="00297026">
            <w:r>
              <w:rPr>
                <w:rFonts w:hint="eastAsia"/>
                <w:szCs w:val="21"/>
              </w:rPr>
              <w:t>3</w:t>
            </w:r>
            <w:r>
              <w:rPr>
                <w:rFonts w:hint="eastAsia"/>
                <w:szCs w:val="21"/>
              </w:rPr>
              <w:t>、</w:t>
            </w:r>
            <w:r>
              <w:rPr>
                <w:rFonts w:hint="eastAsia"/>
              </w:rPr>
              <w:t>基本算法设计方法</w:t>
            </w:r>
          </w:p>
        </w:tc>
        <w:tc>
          <w:tcPr>
            <w:tcW w:w="3278" w:type="dxa"/>
            <w:shd w:val="clear" w:color="auto" w:fill="auto"/>
            <w:vAlign w:val="center"/>
          </w:tcPr>
          <w:p w:rsidR="0008272D" w:rsidRPr="0045359A" w:rsidRDefault="0008272D" w:rsidP="00297026">
            <w:pPr>
              <w:jc w:val="center"/>
            </w:pPr>
            <w:r>
              <w:rPr>
                <w:rFonts w:hint="eastAsia"/>
              </w:rPr>
              <w:t>4</w:t>
            </w:r>
          </w:p>
        </w:tc>
      </w:tr>
      <w:tr w:rsidR="0008272D" w:rsidRPr="001D2DBB" w:rsidTr="00297026">
        <w:tc>
          <w:tcPr>
            <w:tcW w:w="5159" w:type="dxa"/>
            <w:shd w:val="clear" w:color="auto" w:fill="auto"/>
            <w:vAlign w:val="center"/>
          </w:tcPr>
          <w:p w:rsidR="0008272D" w:rsidRPr="0045359A" w:rsidRDefault="0008272D" w:rsidP="00297026">
            <w:r>
              <w:rPr>
                <w:rFonts w:hint="eastAsia"/>
                <w:szCs w:val="21"/>
              </w:rPr>
              <w:t>4</w:t>
            </w:r>
            <w:r>
              <w:rPr>
                <w:rFonts w:hint="eastAsia"/>
                <w:szCs w:val="21"/>
              </w:rPr>
              <w:t>、</w:t>
            </w:r>
            <w:r>
              <w:rPr>
                <w:rFonts w:hint="eastAsia"/>
              </w:rPr>
              <w:t>分治法</w:t>
            </w:r>
          </w:p>
        </w:tc>
        <w:tc>
          <w:tcPr>
            <w:tcW w:w="3278" w:type="dxa"/>
            <w:shd w:val="clear" w:color="auto" w:fill="auto"/>
            <w:vAlign w:val="center"/>
          </w:tcPr>
          <w:p w:rsidR="0008272D" w:rsidRPr="0045359A" w:rsidRDefault="00895FDD" w:rsidP="00895FDD">
            <w:pPr>
              <w:jc w:val="center"/>
            </w:pPr>
            <w:r>
              <w:rPr>
                <w:rFonts w:hint="eastAsia"/>
              </w:rPr>
              <w:t>4</w:t>
            </w:r>
          </w:p>
        </w:tc>
      </w:tr>
      <w:tr w:rsidR="0008272D" w:rsidRPr="001D2DBB" w:rsidTr="00297026">
        <w:tc>
          <w:tcPr>
            <w:tcW w:w="5159" w:type="dxa"/>
            <w:shd w:val="clear" w:color="auto" w:fill="auto"/>
            <w:vAlign w:val="center"/>
          </w:tcPr>
          <w:p w:rsidR="0008272D" w:rsidRPr="0045359A" w:rsidRDefault="0008272D" w:rsidP="00297026">
            <w:r>
              <w:rPr>
                <w:rFonts w:hint="eastAsia"/>
                <w:szCs w:val="21"/>
              </w:rPr>
              <w:t>5</w:t>
            </w:r>
            <w:r>
              <w:rPr>
                <w:rFonts w:hint="eastAsia"/>
                <w:szCs w:val="21"/>
              </w:rPr>
              <w:t>、</w:t>
            </w:r>
            <w:r w:rsidRPr="0083786B">
              <w:rPr>
                <w:szCs w:val="21"/>
              </w:rPr>
              <w:t>回溯法</w:t>
            </w:r>
          </w:p>
        </w:tc>
        <w:tc>
          <w:tcPr>
            <w:tcW w:w="3278" w:type="dxa"/>
            <w:shd w:val="clear" w:color="auto" w:fill="auto"/>
            <w:vAlign w:val="center"/>
          </w:tcPr>
          <w:p w:rsidR="0008272D" w:rsidRPr="0045359A" w:rsidRDefault="0008272D" w:rsidP="00297026">
            <w:pPr>
              <w:jc w:val="center"/>
            </w:pPr>
            <w:r>
              <w:rPr>
                <w:rFonts w:hint="eastAsia"/>
              </w:rPr>
              <w:t>6</w:t>
            </w:r>
          </w:p>
        </w:tc>
      </w:tr>
      <w:tr w:rsidR="0008272D" w:rsidRPr="001D2DBB" w:rsidTr="00297026">
        <w:tc>
          <w:tcPr>
            <w:tcW w:w="5159" w:type="dxa"/>
            <w:shd w:val="clear" w:color="auto" w:fill="auto"/>
            <w:vAlign w:val="center"/>
          </w:tcPr>
          <w:p w:rsidR="0008272D" w:rsidRPr="0045359A" w:rsidRDefault="0008272D" w:rsidP="00297026">
            <w:r>
              <w:rPr>
                <w:rFonts w:hint="eastAsia"/>
                <w:szCs w:val="21"/>
              </w:rPr>
              <w:t>6</w:t>
            </w:r>
            <w:r>
              <w:rPr>
                <w:rFonts w:hint="eastAsia"/>
                <w:szCs w:val="21"/>
              </w:rPr>
              <w:t>、</w:t>
            </w:r>
            <w:r w:rsidRPr="008246DF">
              <w:rPr>
                <w:szCs w:val="21"/>
              </w:rPr>
              <w:t>分</w:t>
            </w:r>
            <w:r>
              <w:rPr>
                <w:rFonts w:hint="eastAsia"/>
                <w:szCs w:val="21"/>
              </w:rPr>
              <w:t>支</w:t>
            </w:r>
            <w:r w:rsidRPr="008246DF">
              <w:rPr>
                <w:szCs w:val="21"/>
              </w:rPr>
              <w:t>限界法</w:t>
            </w:r>
          </w:p>
        </w:tc>
        <w:tc>
          <w:tcPr>
            <w:tcW w:w="3278" w:type="dxa"/>
            <w:shd w:val="clear" w:color="auto" w:fill="auto"/>
            <w:vAlign w:val="center"/>
          </w:tcPr>
          <w:p w:rsidR="0008272D" w:rsidRPr="0045359A" w:rsidRDefault="00895FDD" w:rsidP="00297026">
            <w:pPr>
              <w:jc w:val="center"/>
            </w:pPr>
            <w:r>
              <w:rPr>
                <w:rFonts w:hint="eastAsia"/>
              </w:rPr>
              <w:t>4</w:t>
            </w:r>
          </w:p>
        </w:tc>
      </w:tr>
      <w:tr w:rsidR="0008272D" w:rsidRPr="001D2DBB" w:rsidTr="00297026">
        <w:tc>
          <w:tcPr>
            <w:tcW w:w="5159" w:type="dxa"/>
            <w:shd w:val="clear" w:color="auto" w:fill="auto"/>
            <w:vAlign w:val="center"/>
          </w:tcPr>
          <w:p w:rsidR="0008272D" w:rsidRPr="0045359A" w:rsidRDefault="0008272D" w:rsidP="00297026">
            <w:r>
              <w:rPr>
                <w:rFonts w:hint="eastAsia"/>
                <w:szCs w:val="21"/>
              </w:rPr>
              <w:t>7</w:t>
            </w:r>
            <w:r>
              <w:rPr>
                <w:rFonts w:hint="eastAsia"/>
                <w:szCs w:val="21"/>
              </w:rPr>
              <w:t>、</w:t>
            </w:r>
            <w:r w:rsidRPr="008246DF">
              <w:rPr>
                <w:szCs w:val="21"/>
              </w:rPr>
              <w:t>贪心法</w:t>
            </w:r>
          </w:p>
        </w:tc>
        <w:tc>
          <w:tcPr>
            <w:tcW w:w="3278" w:type="dxa"/>
            <w:shd w:val="clear" w:color="auto" w:fill="auto"/>
            <w:vAlign w:val="center"/>
          </w:tcPr>
          <w:p w:rsidR="0008272D" w:rsidRPr="0045359A" w:rsidRDefault="00895FDD" w:rsidP="00297026">
            <w:pPr>
              <w:jc w:val="center"/>
            </w:pPr>
            <w:r>
              <w:rPr>
                <w:rFonts w:hint="eastAsia"/>
              </w:rPr>
              <w:t>4</w:t>
            </w:r>
          </w:p>
        </w:tc>
      </w:tr>
      <w:tr w:rsidR="0008272D" w:rsidRPr="001D2DBB" w:rsidTr="00297026">
        <w:tc>
          <w:tcPr>
            <w:tcW w:w="5159" w:type="dxa"/>
            <w:shd w:val="clear" w:color="auto" w:fill="auto"/>
            <w:vAlign w:val="center"/>
          </w:tcPr>
          <w:p w:rsidR="0008272D" w:rsidRDefault="0008272D" w:rsidP="00297026">
            <w:pPr>
              <w:rPr>
                <w:szCs w:val="21"/>
              </w:rPr>
            </w:pPr>
            <w:r>
              <w:rPr>
                <w:rFonts w:hint="eastAsia"/>
                <w:szCs w:val="21"/>
              </w:rPr>
              <w:t>8</w:t>
            </w:r>
            <w:r>
              <w:rPr>
                <w:rFonts w:hint="eastAsia"/>
                <w:szCs w:val="21"/>
              </w:rPr>
              <w:t>、动态规划</w:t>
            </w:r>
          </w:p>
        </w:tc>
        <w:tc>
          <w:tcPr>
            <w:tcW w:w="3278" w:type="dxa"/>
            <w:shd w:val="clear" w:color="auto" w:fill="auto"/>
            <w:vAlign w:val="center"/>
          </w:tcPr>
          <w:p w:rsidR="0008272D" w:rsidRDefault="00895FDD" w:rsidP="00297026">
            <w:pPr>
              <w:jc w:val="center"/>
            </w:pPr>
            <w:r>
              <w:rPr>
                <w:rFonts w:hint="eastAsia"/>
              </w:rPr>
              <w:t>6</w:t>
            </w:r>
          </w:p>
        </w:tc>
      </w:tr>
      <w:tr w:rsidR="0008272D" w:rsidRPr="001D2DBB" w:rsidTr="00297026">
        <w:tc>
          <w:tcPr>
            <w:tcW w:w="5159" w:type="dxa"/>
            <w:shd w:val="clear" w:color="auto" w:fill="auto"/>
            <w:vAlign w:val="center"/>
          </w:tcPr>
          <w:p w:rsidR="0008272D" w:rsidRPr="0045359A" w:rsidRDefault="0008272D" w:rsidP="00297026">
            <w:r>
              <w:rPr>
                <w:rFonts w:hint="eastAsia"/>
                <w:szCs w:val="21"/>
              </w:rPr>
              <w:t>9</w:t>
            </w:r>
            <w:r>
              <w:rPr>
                <w:rFonts w:hint="eastAsia"/>
                <w:szCs w:val="21"/>
              </w:rPr>
              <w:t>、</w:t>
            </w:r>
            <w:r>
              <w:rPr>
                <w:rFonts w:hint="eastAsia"/>
              </w:rPr>
              <w:t>NP</w:t>
            </w:r>
            <w:r>
              <w:rPr>
                <w:rFonts w:hint="eastAsia"/>
              </w:rPr>
              <w:t>完全问题</w:t>
            </w:r>
          </w:p>
        </w:tc>
        <w:tc>
          <w:tcPr>
            <w:tcW w:w="3278" w:type="dxa"/>
            <w:shd w:val="clear" w:color="auto" w:fill="auto"/>
            <w:vAlign w:val="center"/>
          </w:tcPr>
          <w:p w:rsidR="0008272D" w:rsidRPr="0045359A" w:rsidRDefault="00895FDD" w:rsidP="00297026">
            <w:pPr>
              <w:jc w:val="center"/>
            </w:pPr>
            <w:r>
              <w:rPr>
                <w:rFonts w:hint="eastAsia"/>
              </w:rPr>
              <w:t>0</w:t>
            </w:r>
          </w:p>
        </w:tc>
      </w:tr>
      <w:tr w:rsidR="0008272D" w:rsidRPr="001D2DBB" w:rsidTr="00297026">
        <w:tc>
          <w:tcPr>
            <w:tcW w:w="5159" w:type="dxa"/>
            <w:shd w:val="clear" w:color="auto" w:fill="auto"/>
            <w:vAlign w:val="center"/>
          </w:tcPr>
          <w:p w:rsidR="0008272D" w:rsidRPr="0045359A" w:rsidRDefault="0008272D" w:rsidP="00297026">
            <w:r>
              <w:rPr>
                <w:rFonts w:hint="eastAsia"/>
              </w:rPr>
              <w:t>小计</w:t>
            </w:r>
          </w:p>
        </w:tc>
        <w:tc>
          <w:tcPr>
            <w:tcW w:w="3278" w:type="dxa"/>
            <w:shd w:val="clear" w:color="auto" w:fill="auto"/>
            <w:vAlign w:val="center"/>
          </w:tcPr>
          <w:p w:rsidR="0008272D" w:rsidRPr="0045359A" w:rsidRDefault="00895FDD" w:rsidP="00895FDD">
            <w:pPr>
              <w:jc w:val="center"/>
            </w:pPr>
            <w:r>
              <w:rPr>
                <w:rFonts w:hint="eastAsia"/>
              </w:rPr>
              <w:t>32</w:t>
            </w:r>
          </w:p>
        </w:tc>
      </w:tr>
    </w:tbl>
    <w:p w:rsidR="0008272D" w:rsidRDefault="0008272D" w:rsidP="0008272D">
      <w:pPr>
        <w:pStyle w:val="4"/>
      </w:pPr>
      <w:r w:rsidRPr="00D6052F">
        <w:rPr>
          <w:rFonts w:hint="eastAsia"/>
        </w:rPr>
        <w:t>课程内容与学时分配表</w:t>
      </w:r>
      <w:r>
        <w:rPr>
          <w:rFonts w:hint="eastAsia"/>
        </w:rPr>
        <w:t>（</w:t>
      </w:r>
      <w:r>
        <w:rPr>
          <w:rFonts w:hint="eastAsia"/>
        </w:rPr>
        <w:t>32</w:t>
      </w:r>
      <w:r>
        <w:rPr>
          <w:rFonts w:hint="eastAsia"/>
        </w:rPr>
        <w:t>学时）</w:t>
      </w:r>
      <w:r w:rsidR="00895FDD">
        <w:rPr>
          <w:rFonts w:hint="eastAsia"/>
        </w:rPr>
        <w:t>—方案</w:t>
      </w:r>
      <w:r w:rsidR="00895FDD">
        <w:rPr>
          <w:rFonts w:hint="eastAsia"/>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59"/>
        <w:gridCol w:w="3278"/>
      </w:tblGrid>
      <w:tr w:rsidR="0008272D" w:rsidRPr="001D2DBB" w:rsidTr="00297026">
        <w:tc>
          <w:tcPr>
            <w:tcW w:w="5159" w:type="dxa"/>
            <w:shd w:val="clear" w:color="auto" w:fill="auto"/>
          </w:tcPr>
          <w:p w:rsidR="0008272D" w:rsidRPr="001D2DBB" w:rsidRDefault="0008272D" w:rsidP="00297026">
            <w:pPr>
              <w:spacing w:before="100" w:beforeAutospacing="1" w:after="100" w:afterAutospacing="1"/>
              <w:jc w:val="center"/>
              <w:rPr>
                <w:rFonts w:ascii="宋体" w:hAnsi="宋体"/>
                <w:szCs w:val="21"/>
              </w:rPr>
            </w:pPr>
            <w:r w:rsidRPr="001D2DBB">
              <w:rPr>
                <w:rFonts w:ascii="宋体" w:hAnsi="宋体" w:hint="eastAsia"/>
                <w:szCs w:val="21"/>
              </w:rPr>
              <w:t>内          容</w:t>
            </w:r>
          </w:p>
        </w:tc>
        <w:tc>
          <w:tcPr>
            <w:tcW w:w="3278" w:type="dxa"/>
            <w:shd w:val="clear" w:color="auto" w:fill="auto"/>
          </w:tcPr>
          <w:p w:rsidR="0008272D" w:rsidRPr="001D2DBB" w:rsidRDefault="0008272D" w:rsidP="00297026">
            <w:pPr>
              <w:spacing w:before="100" w:beforeAutospacing="1" w:after="100" w:afterAutospacing="1"/>
              <w:jc w:val="center"/>
              <w:rPr>
                <w:rFonts w:ascii="宋体" w:hAnsi="宋体"/>
                <w:szCs w:val="21"/>
              </w:rPr>
            </w:pPr>
            <w:r w:rsidRPr="001D2DBB">
              <w:rPr>
                <w:rFonts w:ascii="宋体" w:hAnsi="宋体" w:hint="eastAsia"/>
                <w:szCs w:val="21"/>
              </w:rPr>
              <w:t>学 时</w:t>
            </w:r>
          </w:p>
        </w:tc>
      </w:tr>
      <w:tr w:rsidR="0008272D" w:rsidRPr="001D2DBB" w:rsidTr="00297026">
        <w:tc>
          <w:tcPr>
            <w:tcW w:w="5159" w:type="dxa"/>
            <w:shd w:val="clear" w:color="auto" w:fill="auto"/>
            <w:vAlign w:val="center"/>
          </w:tcPr>
          <w:p w:rsidR="0008272D" w:rsidRPr="0045359A" w:rsidRDefault="0008272D" w:rsidP="00297026">
            <w:r>
              <w:rPr>
                <w:rFonts w:hint="eastAsia"/>
              </w:rPr>
              <w:t>1</w:t>
            </w:r>
            <w:r>
              <w:rPr>
                <w:rFonts w:hint="eastAsia"/>
              </w:rPr>
              <w:t>、概论</w:t>
            </w:r>
          </w:p>
        </w:tc>
        <w:tc>
          <w:tcPr>
            <w:tcW w:w="3278" w:type="dxa"/>
            <w:shd w:val="clear" w:color="auto" w:fill="auto"/>
            <w:vAlign w:val="center"/>
          </w:tcPr>
          <w:p w:rsidR="0008272D" w:rsidRPr="0045359A" w:rsidRDefault="0008272D" w:rsidP="00297026">
            <w:pPr>
              <w:jc w:val="center"/>
            </w:pPr>
            <w:r>
              <w:rPr>
                <w:rFonts w:hint="eastAsia"/>
              </w:rPr>
              <w:t>2</w:t>
            </w:r>
          </w:p>
        </w:tc>
      </w:tr>
      <w:tr w:rsidR="0008272D" w:rsidRPr="001D2DBB" w:rsidTr="00297026">
        <w:tc>
          <w:tcPr>
            <w:tcW w:w="5159" w:type="dxa"/>
            <w:shd w:val="clear" w:color="auto" w:fill="auto"/>
            <w:vAlign w:val="center"/>
          </w:tcPr>
          <w:p w:rsidR="0008272D" w:rsidRPr="0045359A" w:rsidRDefault="0008272D" w:rsidP="00297026">
            <w:r>
              <w:rPr>
                <w:rFonts w:hint="eastAsia"/>
                <w:szCs w:val="21"/>
              </w:rPr>
              <w:t>2</w:t>
            </w:r>
            <w:r>
              <w:rPr>
                <w:rFonts w:hint="eastAsia"/>
                <w:szCs w:val="21"/>
              </w:rPr>
              <w:t>、</w:t>
            </w:r>
            <w:r w:rsidRPr="00E97155">
              <w:rPr>
                <w:rFonts w:hint="eastAsia"/>
              </w:rPr>
              <w:t>常用数据结构</w:t>
            </w:r>
            <w:r>
              <w:rPr>
                <w:rFonts w:hint="eastAsia"/>
              </w:rPr>
              <w:t>及其应用</w:t>
            </w:r>
          </w:p>
        </w:tc>
        <w:tc>
          <w:tcPr>
            <w:tcW w:w="3278" w:type="dxa"/>
            <w:shd w:val="clear" w:color="auto" w:fill="auto"/>
            <w:vAlign w:val="center"/>
          </w:tcPr>
          <w:p w:rsidR="0008272D" w:rsidRPr="00B56FF6" w:rsidRDefault="00895FDD" w:rsidP="00297026">
            <w:pPr>
              <w:jc w:val="center"/>
            </w:pPr>
            <w:r>
              <w:rPr>
                <w:rFonts w:hint="eastAsia"/>
              </w:rPr>
              <w:t>0</w:t>
            </w:r>
          </w:p>
        </w:tc>
      </w:tr>
      <w:tr w:rsidR="0008272D" w:rsidRPr="001D2DBB" w:rsidTr="00297026">
        <w:tc>
          <w:tcPr>
            <w:tcW w:w="5159" w:type="dxa"/>
            <w:shd w:val="clear" w:color="auto" w:fill="auto"/>
            <w:vAlign w:val="center"/>
          </w:tcPr>
          <w:p w:rsidR="0008272D" w:rsidRPr="0045359A" w:rsidRDefault="0008272D" w:rsidP="00297026">
            <w:r>
              <w:rPr>
                <w:rFonts w:hint="eastAsia"/>
                <w:szCs w:val="21"/>
              </w:rPr>
              <w:t>3</w:t>
            </w:r>
            <w:r>
              <w:rPr>
                <w:rFonts w:hint="eastAsia"/>
                <w:szCs w:val="21"/>
              </w:rPr>
              <w:t>、</w:t>
            </w:r>
            <w:r>
              <w:rPr>
                <w:rFonts w:hint="eastAsia"/>
              </w:rPr>
              <w:t>基本算法设计方法</w:t>
            </w:r>
          </w:p>
        </w:tc>
        <w:tc>
          <w:tcPr>
            <w:tcW w:w="3278" w:type="dxa"/>
            <w:shd w:val="clear" w:color="auto" w:fill="auto"/>
            <w:vAlign w:val="center"/>
          </w:tcPr>
          <w:p w:rsidR="0008272D" w:rsidRPr="0045359A" w:rsidRDefault="00895FDD" w:rsidP="00297026">
            <w:pPr>
              <w:jc w:val="center"/>
            </w:pPr>
            <w:r>
              <w:rPr>
                <w:rFonts w:hint="eastAsia"/>
              </w:rPr>
              <w:t>0</w:t>
            </w:r>
          </w:p>
        </w:tc>
      </w:tr>
      <w:tr w:rsidR="0008272D" w:rsidRPr="001D2DBB" w:rsidTr="00297026">
        <w:tc>
          <w:tcPr>
            <w:tcW w:w="5159" w:type="dxa"/>
            <w:shd w:val="clear" w:color="auto" w:fill="auto"/>
            <w:vAlign w:val="center"/>
          </w:tcPr>
          <w:p w:rsidR="0008272D" w:rsidRPr="0045359A" w:rsidRDefault="0008272D" w:rsidP="00297026">
            <w:r>
              <w:rPr>
                <w:rFonts w:hint="eastAsia"/>
                <w:szCs w:val="21"/>
              </w:rPr>
              <w:t>4</w:t>
            </w:r>
            <w:r>
              <w:rPr>
                <w:rFonts w:hint="eastAsia"/>
                <w:szCs w:val="21"/>
              </w:rPr>
              <w:t>、</w:t>
            </w:r>
            <w:r>
              <w:rPr>
                <w:rFonts w:hint="eastAsia"/>
              </w:rPr>
              <w:t>分治法</w:t>
            </w:r>
          </w:p>
        </w:tc>
        <w:tc>
          <w:tcPr>
            <w:tcW w:w="3278" w:type="dxa"/>
            <w:shd w:val="clear" w:color="auto" w:fill="auto"/>
            <w:vAlign w:val="center"/>
          </w:tcPr>
          <w:p w:rsidR="0008272D" w:rsidRPr="0045359A" w:rsidRDefault="0008272D" w:rsidP="00297026">
            <w:pPr>
              <w:jc w:val="center"/>
            </w:pPr>
            <w:r>
              <w:rPr>
                <w:rFonts w:hint="eastAsia"/>
              </w:rPr>
              <w:t>6</w:t>
            </w:r>
          </w:p>
        </w:tc>
      </w:tr>
      <w:tr w:rsidR="0008272D" w:rsidRPr="001D2DBB" w:rsidTr="00297026">
        <w:tc>
          <w:tcPr>
            <w:tcW w:w="5159" w:type="dxa"/>
            <w:shd w:val="clear" w:color="auto" w:fill="auto"/>
            <w:vAlign w:val="center"/>
          </w:tcPr>
          <w:p w:rsidR="0008272D" w:rsidRPr="0045359A" w:rsidRDefault="0008272D" w:rsidP="00297026">
            <w:r>
              <w:rPr>
                <w:rFonts w:hint="eastAsia"/>
                <w:szCs w:val="21"/>
              </w:rPr>
              <w:t>5</w:t>
            </w:r>
            <w:r>
              <w:rPr>
                <w:rFonts w:hint="eastAsia"/>
                <w:szCs w:val="21"/>
              </w:rPr>
              <w:t>、</w:t>
            </w:r>
            <w:r w:rsidRPr="0083786B">
              <w:rPr>
                <w:szCs w:val="21"/>
              </w:rPr>
              <w:t>回溯法</w:t>
            </w:r>
          </w:p>
        </w:tc>
        <w:tc>
          <w:tcPr>
            <w:tcW w:w="3278" w:type="dxa"/>
            <w:shd w:val="clear" w:color="auto" w:fill="auto"/>
            <w:vAlign w:val="center"/>
          </w:tcPr>
          <w:p w:rsidR="0008272D" w:rsidRPr="0045359A" w:rsidRDefault="0008272D" w:rsidP="00297026">
            <w:pPr>
              <w:jc w:val="center"/>
            </w:pPr>
            <w:r>
              <w:rPr>
                <w:rFonts w:hint="eastAsia"/>
              </w:rPr>
              <w:t>6</w:t>
            </w:r>
          </w:p>
        </w:tc>
      </w:tr>
      <w:tr w:rsidR="0008272D" w:rsidRPr="001D2DBB" w:rsidTr="00297026">
        <w:tc>
          <w:tcPr>
            <w:tcW w:w="5159" w:type="dxa"/>
            <w:shd w:val="clear" w:color="auto" w:fill="auto"/>
            <w:vAlign w:val="center"/>
          </w:tcPr>
          <w:p w:rsidR="0008272D" w:rsidRPr="0045359A" w:rsidRDefault="0008272D" w:rsidP="00297026">
            <w:r>
              <w:rPr>
                <w:rFonts w:hint="eastAsia"/>
                <w:szCs w:val="21"/>
              </w:rPr>
              <w:t>6</w:t>
            </w:r>
            <w:r>
              <w:rPr>
                <w:rFonts w:hint="eastAsia"/>
                <w:szCs w:val="21"/>
              </w:rPr>
              <w:t>、</w:t>
            </w:r>
            <w:r w:rsidRPr="008246DF">
              <w:rPr>
                <w:szCs w:val="21"/>
              </w:rPr>
              <w:t>分</w:t>
            </w:r>
            <w:r>
              <w:rPr>
                <w:rFonts w:hint="eastAsia"/>
                <w:szCs w:val="21"/>
              </w:rPr>
              <w:t>支</w:t>
            </w:r>
            <w:r w:rsidRPr="008246DF">
              <w:rPr>
                <w:szCs w:val="21"/>
              </w:rPr>
              <w:t>限界法</w:t>
            </w:r>
          </w:p>
        </w:tc>
        <w:tc>
          <w:tcPr>
            <w:tcW w:w="3278" w:type="dxa"/>
            <w:shd w:val="clear" w:color="auto" w:fill="auto"/>
            <w:vAlign w:val="center"/>
          </w:tcPr>
          <w:p w:rsidR="0008272D" w:rsidRPr="0045359A" w:rsidRDefault="0008272D" w:rsidP="00297026">
            <w:pPr>
              <w:jc w:val="center"/>
            </w:pPr>
            <w:r>
              <w:rPr>
                <w:rFonts w:hint="eastAsia"/>
              </w:rPr>
              <w:t>6</w:t>
            </w:r>
          </w:p>
        </w:tc>
      </w:tr>
      <w:tr w:rsidR="0008272D" w:rsidRPr="001D2DBB" w:rsidTr="00297026">
        <w:tc>
          <w:tcPr>
            <w:tcW w:w="5159" w:type="dxa"/>
            <w:shd w:val="clear" w:color="auto" w:fill="auto"/>
            <w:vAlign w:val="center"/>
          </w:tcPr>
          <w:p w:rsidR="0008272D" w:rsidRPr="0045359A" w:rsidRDefault="0008272D" w:rsidP="00297026">
            <w:r>
              <w:rPr>
                <w:rFonts w:hint="eastAsia"/>
                <w:szCs w:val="21"/>
              </w:rPr>
              <w:t>7</w:t>
            </w:r>
            <w:r>
              <w:rPr>
                <w:rFonts w:hint="eastAsia"/>
                <w:szCs w:val="21"/>
              </w:rPr>
              <w:t>、</w:t>
            </w:r>
            <w:r w:rsidRPr="008246DF">
              <w:rPr>
                <w:szCs w:val="21"/>
              </w:rPr>
              <w:t>贪心法</w:t>
            </w:r>
          </w:p>
        </w:tc>
        <w:tc>
          <w:tcPr>
            <w:tcW w:w="3278" w:type="dxa"/>
            <w:shd w:val="clear" w:color="auto" w:fill="auto"/>
            <w:vAlign w:val="center"/>
          </w:tcPr>
          <w:p w:rsidR="0008272D" w:rsidRPr="0045359A" w:rsidRDefault="0008272D" w:rsidP="00297026">
            <w:pPr>
              <w:jc w:val="center"/>
            </w:pPr>
            <w:r>
              <w:rPr>
                <w:rFonts w:hint="eastAsia"/>
              </w:rPr>
              <w:t>6</w:t>
            </w:r>
          </w:p>
        </w:tc>
      </w:tr>
      <w:tr w:rsidR="0008272D" w:rsidRPr="001D2DBB" w:rsidTr="00297026">
        <w:tc>
          <w:tcPr>
            <w:tcW w:w="5159" w:type="dxa"/>
            <w:shd w:val="clear" w:color="auto" w:fill="auto"/>
            <w:vAlign w:val="center"/>
          </w:tcPr>
          <w:p w:rsidR="0008272D" w:rsidRDefault="0008272D" w:rsidP="00297026">
            <w:pPr>
              <w:rPr>
                <w:szCs w:val="21"/>
              </w:rPr>
            </w:pPr>
            <w:r>
              <w:rPr>
                <w:rFonts w:hint="eastAsia"/>
                <w:szCs w:val="21"/>
              </w:rPr>
              <w:t>8</w:t>
            </w:r>
            <w:r>
              <w:rPr>
                <w:rFonts w:hint="eastAsia"/>
                <w:szCs w:val="21"/>
              </w:rPr>
              <w:t>、动态规划</w:t>
            </w:r>
          </w:p>
        </w:tc>
        <w:tc>
          <w:tcPr>
            <w:tcW w:w="3278" w:type="dxa"/>
            <w:shd w:val="clear" w:color="auto" w:fill="auto"/>
            <w:vAlign w:val="center"/>
          </w:tcPr>
          <w:p w:rsidR="0008272D" w:rsidRDefault="00895FDD" w:rsidP="00297026">
            <w:pPr>
              <w:jc w:val="center"/>
            </w:pPr>
            <w:r>
              <w:rPr>
                <w:rFonts w:hint="eastAsia"/>
              </w:rPr>
              <w:t>6</w:t>
            </w:r>
          </w:p>
        </w:tc>
      </w:tr>
      <w:tr w:rsidR="0008272D" w:rsidRPr="001D2DBB" w:rsidTr="00297026">
        <w:tc>
          <w:tcPr>
            <w:tcW w:w="5159" w:type="dxa"/>
            <w:shd w:val="clear" w:color="auto" w:fill="auto"/>
            <w:vAlign w:val="center"/>
          </w:tcPr>
          <w:p w:rsidR="0008272D" w:rsidRPr="0045359A" w:rsidRDefault="0008272D" w:rsidP="00297026">
            <w:r>
              <w:rPr>
                <w:rFonts w:hint="eastAsia"/>
                <w:szCs w:val="21"/>
              </w:rPr>
              <w:t>9</w:t>
            </w:r>
            <w:r>
              <w:rPr>
                <w:rFonts w:hint="eastAsia"/>
                <w:szCs w:val="21"/>
              </w:rPr>
              <w:t>、</w:t>
            </w:r>
            <w:r>
              <w:rPr>
                <w:rFonts w:hint="eastAsia"/>
              </w:rPr>
              <w:t>NP</w:t>
            </w:r>
            <w:r>
              <w:rPr>
                <w:rFonts w:hint="eastAsia"/>
              </w:rPr>
              <w:t>完全问题</w:t>
            </w:r>
          </w:p>
        </w:tc>
        <w:tc>
          <w:tcPr>
            <w:tcW w:w="3278" w:type="dxa"/>
            <w:shd w:val="clear" w:color="auto" w:fill="auto"/>
            <w:vAlign w:val="center"/>
          </w:tcPr>
          <w:p w:rsidR="0008272D" w:rsidRPr="0045359A" w:rsidRDefault="00895FDD" w:rsidP="00297026">
            <w:pPr>
              <w:jc w:val="center"/>
            </w:pPr>
            <w:r>
              <w:rPr>
                <w:rFonts w:hint="eastAsia"/>
              </w:rPr>
              <w:t>0</w:t>
            </w:r>
          </w:p>
        </w:tc>
      </w:tr>
      <w:tr w:rsidR="0008272D" w:rsidRPr="001D2DBB" w:rsidTr="00297026">
        <w:tc>
          <w:tcPr>
            <w:tcW w:w="5159" w:type="dxa"/>
            <w:shd w:val="clear" w:color="auto" w:fill="auto"/>
            <w:vAlign w:val="center"/>
          </w:tcPr>
          <w:p w:rsidR="0008272D" w:rsidRPr="0045359A" w:rsidRDefault="0008272D" w:rsidP="00297026">
            <w:r>
              <w:rPr>
                <w:rFonts w:hint="eastAsia"/>
              </w:rPr>
              <w:lastRenderedPageBreak/>
              <w:t>小计</w:t>
            </w:r>
          </w:p>
        </w:tc>
        <w:tc>
          <w:tcPr>
            <w:tcW w:w="3278" w:type="dxa"/>
            <w:shd w:val="clear" w:color="auto" w:fill="auto"/>
            <w:vAlign w:val="center"/>
          </w:tcPr>
          <w:p w:rsidR="0008272D" w:rsidRPr="0045359A" w:rsidRDefault="00895FDD" w:rsidP="00895FDD">
            <w:pPr>
              <w:jc w:val="center"/>
            </w:pPr>
            <w:r>
              <w:rPr>
                <w:rFonts w:hint="eastAsia"/>
              </w:rPr>
              <w:t>32</w:t>
            </w:r>
          </w:p>
        </w:tc>
      </w:tr>
    </w:tbl>
    <w:p w:rsidR="000A4B15" w:rsidRPr="00656DCA" w:rsidRDefault="000A4B15" w:rsidP="000A4B15">
      <w:pPr>
        <w:spacing w:before="100" w:beforeAutospacing="1" w:after="100" w:afterAutospacing="1"/>
        <w:rPr>
          <w:rFonts w:ascii="宋体" w:hAnsi="宋体"/>
          <w:szCs w:val="21"/>
        </w:rPr>
      </w:pPr>
      <w:r w:rsidRPr="00DB2CE7">
        <w:rPr>
          <w:rFonts w:ascii="黑体" w:eastAsia="黑体" w:hAnsi="宋体" w:hint="eastAsia"/>
          <w:b/>
          <w:szCs w:val="21"/>
        </w:rPr>
        <w:t>四、教材与参考书</w:t>
      </w:r>
      <w:r w:rsidRPr="00656DCA">
        <w:rPr>
          <w:rFonts w:ascii="宋体" w:hAnsi="宋体" w:hint="eastAsia"/>
          <w:szCs w:val="21"/>
        </w:rPr>
        <w:t>（黑体五号）</w:t>
      </w:r>
    </w:p>
    <w:p w:rsidR="000A4B15" w:rsidRPr="00656DCA" w:rsidRDefault="000A4B15" w:rsidP="000A4B15">
      <w:pPr>
        <w:pStyle w:val="af6"/>
        <w:rPr>
          <w:rFonts w:ascii="宋体" w:hAnsi="宋体"/>
        </w:rPr>
      </w:pPr>
      <w:r w:rsidRPr="00656DCA">
        <w:rPr>
          <w:rFonts w:ascii="宋体" w:hAnsi="宋体" w:hint="eastAsia"/>
        </w:rPr>
        <w:t>教  材：</w:t>
      </w:r>
      <w:r w:rsidRPr="00042CE6">
        <w:rPr>
          <w:rFonts w:hint="eastAsia"/>
        </w:rPr>
        <w:t>算法设计</w:t>
      </w:r>
      <w:r>
        <w:rPr>
          <w:rFonts w:hint="eastAsia"/>
        </w:rPr>
        <w:t>与分析基础</w:t>
      </w:r>
      <w:r>
        <w:rPr>
          <w:rFonts w:hint="eastAsia"/>
        </w:rPr>
        <w:t xml:space="preserve">. </w:t>
      </w:r>
      <w:r>
        <w:rPr>
          <w:rFonts w:hint="eastAsia"/>
        </w:rPr>
        <w:t>李春葆等</w:t>
      </w:r>
      <w:r>
        <w:rPr>
          <w:rFonts w:hint="eastAsia"/>
        </w:rPr>
        <w:t xml:space="preserve">. </w:t>
      </w:r>
      <w:r>
        <w:rPr>
          <w:rFonts w:hint="eastAsia"/>
        </w:rPr>
        <w:t>北京：清华大学出版社</w:t>
      </w:r>
      <w:r w:rsidRPr="00042CE6">
        <w:rPr>
          <w:rFonts w:hint="eastAsia"/>
        </w:rPr>
        <w:t>，</w:t>
      </w:r>
      <w:r>
        <w:rPr>
          <w:rFonts w:hint="eastAsia"/>
        </w:rPr>
        <w:t>2022</w:t>
      </w:r>
    </w:p>
    <w:p w:rsidR="000A4B15" w:rsidRPr="00656DCA" w:rsidRDefault="000A4B15" w:rsidP="000A4B15">
      <w:pPr>
        <w:pStyle w:val="af6"/>
      </w:pPr>
      <w:r w:rsidRPr="00656DCA">
        <w:rPr>
          <w:rFonts w:hint="eastAsia"/>
        </w:rPr>
        <w:t>参考书：</w:t>
      </w:r>
    </w:p>
    <w:p w:rsidR="000A4B15" w:rsidRDefault="000A4B15" w:rsidP="000A4B15">
      <w:pPr>
        <w:pStyle w:val="af6"/>
      </w:pPr>
      <w:r>
        <w:rPr>
          <w:rFonts w:hint="eastAsia"/>
        </w:rPr>
        <w:t xml:space="preserve">[1] </w:t>
      </w:r>
      <w:r>
        <w:rPr>
          <w:rFonts w:hint="eastAsia"/>
        </w:rPr>
        <w:t>算法导论</w:t>
      </w:r>
      <w:r>
        <w:rPr>
          <w:rFonts w:hint="eastAsia"/>
        </w:rPr>
        <w:t>. Thomas H. Cormen</w:t>
      </w:r>
      <w:r>
        <w:rPr>
          <w:rFonts w:hint="eastAsia"/>
        </w:rPr>
        <w:t>，</w:t>
      </w:r>
      <w:r>
        <w:rPr>
          <w:rFonts w:hint="eastAsia"/>
        </w:rPr>
        <w:t xml:space="preserve">Charles E. </w:t>
      </w:r>
      <w:r w:rsidRPr="00E2073D">
        <w:rPr>
          <w:rFonts w:hint="eastAsia"/>
        </w:rPr>
        <w:t>Leiserson</w:t>
      </w:r>
      <w:r w:rsidRPr="00E2073D">
        <w:rPr>
          <w:rFonts w:hint="eastAsia"/>
        </w:rPr>
        <w:t>，</w:t>
      </w:r>
      <w:r w:rsidRPr="00E2073D">
        <w:rPr>
          <w:rFonts w:hint="eastAsia"/>
        </w:rPr>
        <w:t>Ronald L.</w:t>
      </w:r>
      <w:r>
        <w:rPr>
          <w:rFonts w:hint="eastAsia"/>
        </w:rPr>
        <w:t xml:space="preserve"> </w:t>
      </w:r>
      <w:r w:rsidRPr="00E2073D">
        <w:rPr>
          <w:rFonts w:hint="eastAsia"/>
        </w:rPr>
        <w:t>Rive</w:t>
      </w:r>
      <w:r>
        <w:rPr>
          <w:rFonts w:hint="eastAsia"/>
        </w:rPr>
        <w:t>st</w:t>
      </w:r>
      <w:r>
        <w:rPr>
          <w:rFonts w:hint="eastAsia"/>
        </w:rPr>
        <w:t>，</w:t>
      </w:r>
      <w:r>
        <w:rPr>
          <w:rFonts w:hint="eastAsia"/>
        </w:rPr>
        <w:t>Clifford Stein</w:t>
      </w:r>
      <w:r>
        <w:rPr>
          <w:rFonts w:hint="eastAsia"/>
        </w:rPr>
        <w:t>著</w:t>
      </w:r>
      <w:r>
        <w:rPr>
          <w:rFonts w:hint="eastAsia"/>
        </w:rPr>
        <w:t xml:space="preserve">. </w:t>
      </w:r>
      <w:r>
        <w:rPr>
          <w:rFonts w:hint="eastAsia"/>
        </w:rPr>
        <w:t>潘金贵，顾铁成，李成法、叶懋译</w:t>
      </w:r>
      <w:r>
        <w:rPr>
          <w:rFonts w:hint="eastAsia"/>
        </w:rPr>
        <w:t xml:space="preserve">. </w:t>
      </w:r>
      <w:r>
        <w:rPr>
          <w:rFonts w:hint="eastAsia"/>
        </w:rPr>
        <w:t>北京：机械工业出版社，</w:t>
      </w:r>
      <w:r>
        <w:rPr>
          <w:rFonts w:hint="eastAsia"/>
        </w:rPr>
        <w:t>2009</w:t>
      </w:r>
    </w:p>
    <w:p w:rsidR="000A4B15" w:rsidRDefault="000A4B15" w:rsidP="000A4B15">
      <w:pPr>
        <w:pStyle w:val="af6"/>
      </w:pPr>
      <w:r>
        <w:rPr>
          <w:rFonts w:hint="eastAsia"/>
        </w:rPr>
        <w:t xml:space="preserve">[2] </w:t>
      </w:r>
      <w:r>
        <w:rPr>
          <w:rFonts w:hint="eastAsia"/>
        </w:rPr>
        <w:t>算法设计技巧与分析</w:t>
      </w:r>
      <w:r>
        <w:rPr>
          <w:rFonts w:hint="eastAsia"/>
        </w:rPr>
        <w:t>. Alsuwaiyel M. H.</w:t>
      </w:r>
      <w:r w:rsidRPr="001460C4">
        <w:rPr>
          <w:rFonts w:hint="eastAsia"/>
        </w:rPr>
        <w:t xml:space="preserve"> </w:t>
      </w:r>
      <w:r>
        <w:rPr>
          <w:rFonts w:hint="eastAsia"/>
        </w:rPr>
        <w:t>著，吴伟昶等译</w:t>
      </w:r>
      <w:r>
        <w:rPr>
          <w:rFonts w:hint="eastAsia"/>
        </w:rPr>
        <w:t xml:space="preserve">. </w:t>
      </w:r>
      <w:r>
        <w:rPr>
          <w:rFonts w:hint="eastAsia"/>
        </w:rPr>
        <w:t>北京：电子工业出版社，</w:t>
      </w:r>
      <w:r>
        <w:rPr>
          <w:rFonts w:hint="eastAsia"/>
        </w:rPr>
        <w:t>2004</w:t>
      </w:r>
    </w:p>
    <w:p w:rsidR="000A4B15" w:rsidRDefault="000A4B15" w:rsidP="000A4B15">
      <w:pPr>
        <w:pStyle w:val="af6"/>
      </w:pPr>
      <w:r>
        <w:rPr>
          <w:rFonts w:hint="eastAsia"/>
        </w:rPr>
        <w:t xml:space="preserve">[3] </w:t>
      </w:r>
      <w:r>
        <w:rPr>
          <w:rFonts w:hint="eastAsia"/>
        </w:rPr>
        <w:t>算法设计与分析</w:t>
      </w:r>
      <w:r>
        <w:rPr>
          <w:rFonts w:hint="eastAsia"/>
        </w:rPr>
        <w:t xml:space="preserve">. </w:t>
      </w:r>
      <w:r>
        <w:rPr>
          <w:rFonts w:hint="eastAsia"/>
        </w:rPr>
        <w:t>王红梅</w:t>
      </w:r>
      <w:r>
        <w:rPr>
          <w:rFonts w:hint="eastAsia"/>
        </w:rPr>
        <w:t xml:space="preserve">. </w:t>
      </w:r>
      <w:r>
        <w:rPr>
          <w:rFonts w:hint="eastAsia"/>
        </w:rPr>
        <w:t>北京：清华大学出版社，</w:t>
      </w:r>
      <w:r>
        <w:rPr>
          <w:rFonts w:hint="eastAsia"/>
        </w:rPr>
        <w:t>2006</w:t>
      </w:r>
    </w:p>
    <w:p w:rsidR="000A4B15" w:rsidRPr="00042CE6" w:rsidRDefault="000A4B15" w:rsidP="000A4B15">
      <w:pPr>
        <w:pStyle w:val="af6"/>
      </w:pPr>
    </w:p>
    <w:p w:rsidR="000A4B15" w:rsidRDefault="000A4B15" w:rsidP="000A4B15">
      <w:pPr>
        <w:pStyle w:val="af6"/>
      </w:pPr>
      <w:r>
        <w:rPr>
          <w:rFonts w:hint="eastAsia"/>
        </w:rPr>
        <w:t xml:space="preserve">[4] </w:t>
      </w:r>
      <w:r>
        <w:rPr>
          <w:rFonts w:hint="eastAsia"/>
        </w:rPr>
        <w:t>计算机算法设计与分析</w:t>
      </w:r>
      <w:r>
        <w:rPr>
          <w:rFonts w:hint="eastAsia"/>
        </w:rPr>
        <w:t xml:space="preserve">. </w:t>
      </w:r>
      <w:r>
        <w:rPr>
          <w:rFonts w:hint="eastAsia"/>
        </w:rPr>
        <w:t>王晓东</w:t>
      </w:r>
      <w:r>
        <w:rPr>
          <w:rFonts w:hint="eastAsia"/>
        </w:rPr>
        <w:t xml:space="preserve">. </w:t>
      </w:r>
      <w:r>
        <w:rPr>
          <w:rFonts w:hint="eastAsia"/>
        </w:rPr>
        <w:t>北京：电子工业出版社</w:t>
      </w:r>
      <w:r>
        <w:rPr>
          <w:rFonts w:hint="eastAsia"/>
        </w:rPr>
        <w:t>. 2012</w:t>
      </w:r>
    </w:p>
    <w:p w:rsidR="000A4B15" w:rsidRDefault="000A4B15" w:rsidP="000A4B15">
      <w:pPr>
        <w:pStyle w:val="af6"/>
      </w:pPr>
      <w:r>
        <w:rPr>
          <w:rFonts w:hint="eastAsia"/>
        </w:rPr>
        <w:t xml:space="preserve">[5] </w:t>
      </w:r>
      <w:r w:rsidRPr="00042CE6">
        <w:rPr>
          <w:rFonts w:hint="eastAsia"/>
        </w:rPr>
        <w:t>算法设计</w:t>
      </w:r>
      <w:r>
        <w:rPr>
          <w:rFonts w:hint="eastAsia"/>
        </w:rPr>
        <w:t>与分析基础学习与上机指导</w:t>
      </w:r>
      <w:r>
        <w:rPr>
          <w:rFonts w:hint="eastAsia"/>
        </w:rPr>
        <w:t xml:space="preserve">. </w:t>
      </w:r>
      <w:r>
        <w:rPr>
          <w:rFonts w:hint="eastAsia"/>
        </w:rPr>
        <w:t>李春葆等，清华大学出版社</w:t>
      </w:r>
      <w:r w:rsidRPr="00042CE6">
        <w:rPr>
          <w:rFonts w:hint="eastAsia"/>
        </w:rPr>
        <w:t>，</w:t>
      </w:r>
      <w:r>
        <w:rPr>
          <w:rFonts w:hint="eastAsia"/>
        </w:rPr>
        <w:t>2022</w:t>
      </w:r>
    </w:p>
    <w:p w:rsidR="000A4B15" w:rsidRDefault="000A4B15" w:rsidP="000A4B15">
      <w:pPr>
        <w:spacing w:before="100" w:beforeAutospacing="1" w:after="100" w:afterAutospacing="1"/>
        <w:rPr>
          <w:rFonts w:ascii="宋体" w:hAnsi="宋体"/>
          <w:szCs w:val="21"/>
        </w:rPr>
      </w:pPr>
      <w:r w:rsidRPr="00DB2CE7">
        <w:rPr>
          <w:rFonts w:ascii="黑体" w:eastAsia="黑体" w:hAnsi="宋体" w:hint="eastAsia"/>
          <w:b/>
          <w:szCs w:val="21"/>
        </w:rPr>
        <w:t>五、考核方式</w:t>
      </w:r>
      <w:r w:rsidRPr="00656DCA">
        <w:rPr>
          <w:rFonts w:ascii="宋体" w:hAnsi="宋体" w:hint="eastAsia"/>
          <w:szCs w:val="21"/>
        </w:rPr>
        <w:t>（黑体五号）</w:t>
      </w:r>
    </w:p>
    <w:p w:rsidR="000A4B15" w:rsidRPr="00643A2D" w:rsidRDefault="000A4B15" w:rsidP="000A4B15">
      <w:pPr>
        <w:pStyle w:val="af6"/>
      </w:pPr>
      <w:r>
        <w:rPr>
          <w:rFonts w:hint="eastAsia"/>
        </w:rPr>
        <w:t>期末考试（</w:t>
      </w:r>
      <w:r>
        <w:rPr>
          <w:rFonts w:hint="eastAsia"/>
        </w:rPr>
        <w:t>60%</w:t>
      </w:r>
      <w:r>
        <w:rPr>
          <w:rFonts w:hint="eastAsia"/>
        </w:rPr>
        <w:t>），上机实验（</w:t>
      </w:r>
      <w:r>
        <w:rPr>
          <w:rFonts w:hint="eastAsia"/>
        </w:rPr>
        <w:t>20%</w:t>
      </w:r>
      <w:r>
        <w:rPr>
          <w:rFonts w:hint="eastAsia"/>
        </w:rPr>
        <w:t>），作业（</w:t>
      </w:r>
      <w:r>
        <w:rPr>
          <w:rFonts w:hint="eastAsia"/>
        </w:rPr>
        <w:t>10%</w:t>
      </w:r>
      <w:r>
        <w:rPr>
          <w:rFonts w:hint="eastAsia"/>
        </w:rPr>
        <w:t>），其他（</w:t>
      </w:r>
      <w:r>
        <w:rPr>
          <w:rFonts w:hint="eastAsia"/>
        </w:rPr>
        <w:t>10%</w:t>
      </w:r>
      <w:r>
        <w:rPr>
          <w:rFonts w:hint="eastAsia"/>
        </w:rPr>
        <w:t>）</w:t>
      </w:r>
    </w:p>
    <w:p w:rsidR="0005755C" w:rsidRPr="000A4B15" w:rsidRDefault="0005755C" w:rsidP="000A4B15"/>
    <w:sectPr w:rsidR="0005755C" w:rsidRPr="000A4B15" w:rsidSect="00851799">
      <w:headerReference w:type="even" r:id="rId8"/>
      <w:headerReference w:type="default" r:id="rId9"/>
      <w:pgSz w:w="10433" w:h="14742"/>
      <w:pgMar w:top="1276" w:right="1106" w:bottom="1276" w:left="1106" w:header="709" w:footer="82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3541" w:rsidRDefault="00213541">
      <w:r>
        <w:separator/>
      </w:r>
    </w:p>
  </w:endnote>
  <w:endnote w:type="continuationSeparator" w:id="0">
    <w:p w:rsidR="00213541" w:rsidRDefault="002135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黑体"/>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3541" w:rsidRDefault="00213541">
      <w:r>
        <w:separator/>
      </w:r>
    </w:p>
  </w:footnote>
  <w:footnote w:type="continuationSeparator" w:id="0">
    <w:p w:rsidR="00213541" w:rsidRDefault="002135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026" w:rsidRDefault="001E15AC">
    <w:pPr>
      <w:pStyle w:val="a6"/>
      <w:jc w:val="both"/>
    </w:pPr>
    <w:fldSimple w:instr=" PAGE ">
      <w:r w:rsidR="00B7716A">
        <w:rPr>
          <w:noProof/>
        </w:rPr>
        <w:t>4</w:t>
      </w:r>
    </w:fldSimple>
    <w:r w:rsidR="00297026">
      <w:tab/>
    </w:r>
    <w:r w:rsidR="00297026">
      <w:rPr>
        <w:rFonts w:hint="eastAsia"/>
      </w:rPr>
      <w:t>数据结构教学大纲</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026" w:rsidRDefault="00297026">
    <w:pPr>
      <w:pStyle w:val="a6"/>
      <w:jc w:val="both"/>
    </w:pPr>
    <w:r>
      <w:tab/>
    </w:r>
    <w:r>
      <w:rPr>
        <w:rFonts w:hint="eastAsia"/>
      </w:rPr>
      <w:t>数据结构课程大纲</w:t>
    </w:r>
    <w:r>
      <w:tab/>
    </w:r>
    <w:fldSimple w:instr=" PAGE ">
      <w:r w:rsidR="00B7716A">
        <w:rPr>
          <w:noProof/>
        </w:rPr>
        <w:t>5</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A0540"/>
    <w:multiLevelType w:val="hybridMultilevel"/>
    <w:tmpl w:val="020CC538"/>
    <w:lvl w:ilvl="0" w:tplc="5FFA73E4">
      <w:start w:val="1"/>
      <w:numFmt w:val="bullet"/>
      <w:pStyle w:val="1"/>
      <w:lvlText w:val=""/>
      <w:lvlJc w:val="left"/>
      <w:pPr>
        <w:tabs>
          <w:tab w:val="num" w:pos="794"/>
        </w:tabs>
        <w:ind w:left="794" w:hanging="369"/>
      </w:pPr>
      <w:rPr>
        <w:rFonts w:ascii="Symbol" w:eastAsia="宋体" w:hAnsi="Symbol"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6342668"/>
    <w:multiLevelType w:val="multilevel"/>
    <w:tmpl w:val="06342668"/>
    <w:lvl w:ilvl="0">
      <w:start w:val="1"/>
      <w:numFmt w:val="decimal"/>
      <w:lvlText w:val="4-%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AFF71E2"/>
    <w:multiLevelType w:val="hybridMultilevel"/>
    <w:tmpl w:val="5D807D70"/>
    <w:lvl w:ilvl="0" w:tplc="04906E06">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1C4775D3"/>
    <w:multiLevelType w:val="multilevel"/>
    <w:tmpl w:val="1C4775D3"/>
    <w:lvl w:ilvl="0">
      <w:start w:val="1"/>
      <w:numFmt w:val="decimal"/>
      <w:lvlText w:val="6-%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1D46B19"/>
    <w:multiLevelType w:val="multilevel"/>
    <w:tmpl w:val="21D46B19"/>
    <w:lvl w:ilvl="0">
      <w:start w:val="1"/>
      <w:numFmt w:val="decimal"/>
      <w:lvlText w:val="1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5817F8B"/>
    <w:multiLevelType w:val="multilevel"/>
    <w:tmpl w:val="25817F8B"/>
    <w:lvl w:ilvl="0">
      <w:start w:val="1"/>
      <w:numFmt w:val="decimal"/>
      <w:lvlText w:val="1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2FA47190"/>
    <w:multiLevelType w:val="hybridMultilevel"/>
    <w:tmpl w:val="C25CC404"/>
    <w:lvl w:ilvl="0" w:tplc="0409000F">
      <w:start w:val="1"/>
      <w:numFmt w:val="decimal"/>
      <w:lvlText w:val="%1."/>
      <w:lvlJc w:val="left"/>
      <w:pPr>
        <w:tabs>
          <w:tab w:val="num" w:pos="794"/>
        </w:tabs>
        <w:ind w:left="794" w:hanging="369"/>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nsid w:val="35B942A1"/>
    <w:multiLevelType w:val="multilevel"/>
    <w:tmpl w:val="35B942A1"/>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47821C35"/>
    <w:multiLevelType w:val="multilevel"/>
    <w:tmpl w:val="47821C35"/>
    <w:lvl w:ilvl="0">
      <w:start w:val="1"/>
      <w:numFmt w:val="decimal"/>
      <w:lvlText w:val="7-%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497D7194"/>
    <w:multiLevelType w:val="multilevel"/>
    <w:tmpl w:val="497D7194"/>
    <w:lvl w:ilvl="0">
      <w:start w:val="1"/>
      <w:numFmt w:val="decimal"/>
      <w:lvlText w:val="9-%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4A322A05"/>
    <w:multiLevelType w:val="multilevel"/>
    <w:tmpl w:val="4A322A05"/>
    <w:lvl w:ilvl="0">
      <w:start w:val="1"/>
      <w:numFmt w:val="decimal"/>
      <w:lvlText w:val="10-%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4BBE0FA0"/>
    <w:multiLevelType w:val="multilevel"/>
    <w:tmpl w:val="4BBE0FA0"/>
    <w:lvl w:ilvl="0">
      <w:start w:val="1"/>
      <w:numFmt w:val="decimal"/>
      <w:lvlText w:val="8-%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58C431A4"/>
    <w:multiLevelType w:val="hybridMultilevel"/>
    <w:tmpl w:val="F8C6736A"/>
    <w:lvl w:ilvl="0" w:tplc="6AC216B2">
      <w:numFmt w:val="bullet"/>
      <w:pStyle w:val="a"/>
      <w:lvlText w:val="·"/>
      <w:lvlJc w:val="left"/>
      <w:pPr>
        <w:tabs>
          <w:tab w:val="num" w:pos="785"/>
        </w:tabs>
        <w:ind w:left="785" w:hanging="360"/>
      </w:pPr>
      <w:rPr>
        <w:rFonts w:ascii="宋体" w:eastAsia="宋体" w:hAnsi="Wingdings"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nsid w:val="659E269C"/>
    <w:multiLevelType w:val="multilevel"/>
    <w:tmpl w:val="659E269C"/>
    <w:lvl w:ilvl="0">
      <w:start w:val="1"/>
      <w:numFmt w:val="decimal"/>
      <w:lvlText w:val="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726E3474"/>
    <w:multiLevelType w:val="hybridMultilevel"/>
    <w:tmpl w:val="0CD254F0"/>
    <w:lvl w:ilvl="0" w:tplc="241C992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74BF181A"/>
    <w:multiLevelType w:val="hybridMultilevel"/>
    <w:tmpl w:val="DE0E7036"/>
    <w:lvl w:ilvl="0" w:tplc="F636F91A">
      <w:start w:val="1"/>
      <w:numFmt w:val="bullet"/>
      <w:pStyle w:val="a0"/>
      <w:lvlText w:val=""/>
      <w:lvlJc w:val="left"/>
      <w:pPr>
        <w:tabs>
          <w:tab w:val="num" w:pos="360"/>
        </w:tabs>
        <w:ind w:left="0" w:firstLine="0"/>
      </w:pPr>
      <w:rPr>
        <w:rFonts w:ascii="Symbol" w:eastAsia="宋体" w:hAnsi="Symbol"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nsid w:val="76CB0C41"/>
    <w:multiLevelType w:val="multilevel"/>
    <w:tmpl w:val="76CB0C41"/>
    <w:lvl w:ilvl="0">
      <w:start w:val="1"/>
      <w:numFmt w:val="decimal"/>
      <w:lvlText w:val="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76FF73BF"/>
    <w:multiLevelType w:val="hybridMultilevel"/>
    <w:tmpl w:val="1B144E0C"/>
    <w:lvl w:ilvl="0" w:tplc="2C343E08">
      <w:start w:val="1"/>
      <w:numFmt w:val="japaneseCounting"/>
      <w:lvlText w:val="%1、"/>
      <w:lvlJc w:val="left"/>
      <w:pPr>
        <w:tabs>
          <w:tab w:val="num" w:pos="480"/>
        </w:tabs>
        <w:ind w:left="480" w:hanging="4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777E67A1"/>
    <w:multiLevelType w:val="multilevel"/>
    <w:tmpl w:val="777E67A1"/>
    <w:lvl w:ilvl="0">
      <w:start w:val="1"/>
      <w:numFmt w:val="decimal"/>
      <w:lvlText w:val="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2"/>
  </w:num>
  <w:num w:numId="2">
    <w:abstractNumId w:val="0"/>
  </w:num>
  <w:num w:numId="3">
    <w:abstractNumId w:val="15"/>
  </w:num>
  <w:num w:numId="4">
    <w:abstractNumId w:val="6"/>
  </w:num>
  <w:num w:numId="5">
    <w:abstractNumId w:val="17"/>
  </w:num>
  <w:num w:numId="6">
    <w:abstractNumId w:val="16"/>
  </w:num>
  <w:num w:numId="7">
    <w:abstractNumId w:val="7"/>
  </w:num>
  <w:num w:numId="8">
    <w:abstractNumId w:val="18"/>
  </w:num>
  <w:num w:numId="9">
    <w:abstractNumId w:val="1"/>
  </w:num>
  <w:num w:numId="10">
    <w:abstractNumId w:val="13"/>
  </w:num>
  <w:num w:numId="11">
    <w:abstractNumId w:val="3"/>
  </w:num>
  <w:num w:numId="12">
    <w:abstractNumId w:val="8"/>
  </w:num>
  <w:num w:numId="13">
    <w:abstractNumId w:val="11"/>
  </w:num>
  <w:num w:numId="14">
    <w:abstractNumId w:val="9"/>
  </w:num>
  <w:num w:numId="15">
    <w:abstractNumId w:val="10"/>
  </w:num>
  <w:num w:numId="16">
    <w:abstractNumId w:val="4"/>
  </w:num>
  <w:num w:numId="17">
    <w:abstractNumId w:val="5"/>
  </w:num>
  <w:num w:numId="18">
    <w:abstractNumId w:val="2"/>
  </w:num>
  <w:num w:numId="19">
    <w:abstractNumId w:val="14"/>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hideSpellingErrors/>
  <w:attachedTemplate r:id="rId1"/>
  <w:linkStyles/>
  <w:stylePaneFormatFilter w:val="3F01"/>
  <w:defaultTabStop w:val="315"/>
  <w:evenAndOddHeaders/>
  <w:drawingGridVerticalSpacing w:val="156"/>
  <w:displayHorizontalDrawingGridEvery w:val="0"/>
  <w:displayVerticalDrawingGridEvery w:val="2"/>
  <w:characterSpacingControl w:val="compressPunctuation"/>
  <w:hdrShapeDefaults>
    <o:shapedefaults v:ext="edit" spidmax="368642">
      <v:stroke endarrow="open" endarrowwidth="narrow" endarrowlength="short"/>
      <o:colormenu v:ext="edit" fillcolor="none [3052]" stroke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B02C4"/>
    <w:rsid w:val="000005F7"/>
    <w:rsid w:val="00000D81"/>
    <w:rsid w:val="00001A8E"/>
    <w:rsid w:val="00001A97"/>
    <w:rsid w:val="00001FED"/>
    <w:rsid w:val="00002091"/>
    <w:rsid w:val="00002360"/>
    <w:rsid w:val="00003312"/>
    <w:rsid w:val="00003519"/>
    <w:rsid w:val="00003BCE"/>
    <w:rsid w:val="0000420D"/>
    <w:rsid w:val="000042CF"/>
    <w:rsid w:val="00004CCB"/>
    <w:rsid w:val="00004CF3"/>
    <w:rsid w:val="000057CB"/>
    <w:rsid w:val="00005E39"/>
    <w:rsid w:val="00005FE2"/>
    <w:rsid w:val="000062D1"/>
    <w:rsid w:val="00006424"/>
    <w:rsid w:val="0001013E"/>
    <w:rsid w:val="00010AEF"/>
    <w:rsid w:val="00010DE4"/>
    <w:rsid w:val="00010FB1"/>
    <w:rsid w:val="00011696"/>
    <w:rsid w:val="00011AEA"/>
    <w:rsid w:val="0001202A"/>
    <w:rsid w:val="000123A2"/>
    <w:rsid w:val="00012931"/>
    <w:rsid w:val="0001298E"/>
    <w:rsid w:val="000131CB"/>
    <w:rsid w:val="000131E6"/>
    <w:rsid w:val="00013806"/>
    <w:rsid w:val="00013F06"/>
    <w:rsid w:val="000141FD"/>
    <w:rsid w:val="000144E4"/>
    <w:rsid w:val="000145B3"/>
    <w:rsid w:val="00014905"/>
    <w:rsid w:val="000149D3"/>
    <w:rsid w:val="00014E3A"/>
    <w:rsid w:val="00014EF6"/>
    <w:rsid w:val="0001557D"/>
    <w:rsid w:val="00015C6A"/>
    <w:rsid w:val="00015DBB"/>
    <w:rsid w:val="00015E8C"/>
    <w:rsid w:val="0001640F"/>
    <w:rsid w:val="000167EF"/>
    <w:rsid w:val="00016A7E"/>
    <w:rsid w:val="00016D5A"/>
    <w:rsid w:val="00016F55"/>
    <w:rsid w:val="00017466"/>
    <w:rsid w:val="00017B8B"/>
    <w:rsid w:val="00017FE4"/>
    <w:rsid w:val="0002060D"/>
    <w:rsid w:val="0002066C"/>
    <w:rsid w:val="00020D78"/>
    <w:rsid w:val="00021094"/>
    <w:rsid w:val="000210F1"/>
    <w:rsid w:val="00021521"/>
    <w:rsid w:val="000221C8"/>
    <w:rsid w:val="000223D6"/>
    <w:rsid w:val="00022985"/>
    <w:rsid w:val="00022FB3"/>
    <w:rsid w:val="00022FC6"/>
    <w:rsid w:val="00023C50"/>
    <w:rsid w:val="00023D98"/>
    <w:rsid w:val="000240FB"/>
    <w:rsid w:val="00024481"/>
    <w:rsid w:val="000248C1"/>
    <w:rsid w:val="00024FF0"/>
    <w:rsid w:val="00025731"/>
    <w:rsid w:val="00025B5D"/>
    <w:rsid w:val="00025B6D"/>
    <w:rsid w:val="00025C19"/>
    <w:rsid w:val="00025E40"/>
    <w:rsid w:val="00025F85"/>
    <w:rsid w:val="00026102"/>
    <w:rsid w:val="000263CB"/>
    <w:rsid w:val="000263DA"/>
    <w:rsid w:val="00026925"/>
    <w:rsid w:val="00027666"/>
    <w:rsid w:val="000278D4"/>
    <w:rsid w:val="000279B5"/>
    <w:rsid w:val="00027A27"/>
    <w:rsid w:val="00030774"/>
    <w:rsid w:val="00030E1B"/>
    <w:rsid w:val="00030EB1"/>
    <w:rsid w:val="00030EC4"/>
    <w:rsid w:val="00030F87"/>
    <w:rsid w:val="00031B18"/>
    <w:rsid w:val="0003245C"/>
    <w:rsid w:val="00032BEB"/>
    <w:rsid w:val="000332F0"/>
    <w:rsid w:val="00033CA0"/>
    <w:rsid w:val="00033D0B"/>
    <w:rsid w:val="00033FB8"/>
    <w:rsid w:val="00035040"/>
    <w:rsid w:val="00035126"/>
    <w:rsid w:val="00035876"/>
    <w:rsid w:val="000360E3"/>
    <w:rsid w:val="0003655C"/>
    <w:rsid w:val="00036618"/>
    <w:rsid w:val="00036B09"/>
    <w:rsid w:val="0003704D"/>
    <w:rsid w:val="00037181"/>
    <w:rsid w:val="00037C0F"/>
    <w:rsid w:val="00037D8A"/>
    <w:rsid w:val="000401B0"/>
    <w:rsid w:val="0004024E"/>
    <w:rsid w:val="000408D0"/>
    <w:rsid w:val="000408DC"/>
    <w:rsid w:val="00041B10"/>
    <w:rsid w:val="00041B24"/>
    <w:rsid w:val="00042991"/>
    <w:rsid w:val="00042CA8"/>
    <w:rsid w:val="00042FE1"/>
    <w:rsid w:val="000433D4"/>
    <w:rsid w:val="0004345E"/>
    <w:rsid w:val="00043C61"/>
    <w:rsid w:val="00043E32"/>
    <w:rsid w:val="000441D4"/>
    <w:rsid w:val="00045526"/>
    <w:rsid w:val="00045FA6"/>
    <w:rsid w:val="0004617B"/>
    <w:rsid w:val="0004632E"/>
    <w:rsid w:val="0004686F"/>
    <w:rsid w:val="0004733A"/>
    <w:rsid w:val="000475F2"/>
    <w:rsid w:val="00047CA8"/>
    <w:rsid w:val="00047E2D"/>
    <w:rsid w:val="00047EB7"/>
    <w:rsid w:val="0005025A"/>
    <w:rsid w:val="000503C7"/>
    <w:rsid w:val="0005047F"/>
    <w:rsid w:val="00050CE2"/>
    <w:rsid w:val="00050D11"/>
    <w:rsid w:val="00051231"/>
    <w:rsid w:val="0005145C"/>
    <w:rsid w:val="00051672"/>
    <w:rsid w:val="000516F0"/>
    <w:rsid w:val="000517DF"/>
    <w:rsid w:val="00051A04"/>
    <w:rsid w:val="000521EA"/>
    <w:rsid w:val="00052CFD"/>
    <w:rsid w:val="00052D31"/>
    <w:rsid w:val="00052F9F"/>
    <w:rsid w:val="0005363B"/>
    <w:rsid w:val="00053A56"/>
    <w:rsid w:val="00053AEC"/>
    <w:rsid w:val="00053E06"/>
    <w:rsid w:val="00054749"/>
    <w:rsid w:val="000548DB"/>
    <w:rsid w:val="00054C54"/>
    <w:rsid w:val="00055025"/>
    <w:rsid w:val="00055183"/>
    <w:rsid w:val="000551DD"/>
    <w:rsid w:val="00055C1A"/>
    <w:rsid w:val="00055C37"/>
    <w:rsid w:val="00055C96"/>
    <w:rsid w:val="00055CEC"/>
    <w:rsid w:val="0005607D"/>
    <w:rsid w:val="000567FB"/>
    <w:rsid w:val="00056B2B"/>
    <w:rsid w:val="00056B42"/>
    <w:rsid w:val="00056F14"/>
    <w:rsid w:val="00056F47"/>
    <w:rsid w:val="0005755C"/>
    <w:rsid w:val="000606BE"/>
    <w:rsid w:val="000606C4"/>
    <w:rsid w:val="0006087B"/>
    <w:rsid w:val="00060B42"/>
    <w:rsid w:val="00060C3B"/>
    <w:rsid w:val="00060F04"/>
    <w:rsid w:val="00061422"/>
    <w:rsid w:val="000615D8"/>
    <w:rsid w:val="0006175B"/>
    <w:rsid w:val="00061E1E"/>
    <w:rsid w:val="00061EC2"/>
    <w:rsid w:val="0006254C"/>
    <w:rsid w:val="00062A25"/>
    <w:rsid w:val="00062DF1"/>
    <w:rsid w:val="0006308B"/>
    <w:rsid w:val="0006334C"/>
    <w:rsid w:val="000635E3"/>
    <w:rsid w:val="00063F9C"/>
    <w:rsid w:val="00064BCD"/>
    <w:rsid w:val="00064E56"/>
    <w:rsid w:val="000653DB"/>
    <w:rsid w:val="000663A7"/>
    <w:rsid w:val="00067456"/>
    <w:rsid w:val="00067B31"/>
    <w:rsid w:val="0007019D"/>
    <w:rsid w:val="00070359"/>
    <w:rsid w:val="0007072E"/>
    <w:rsid w:val="00070D99"/>
    <w:rsid w:val="00071C57"/>
    <w:rsid w:val="00071E90"/>
    <w:rsid w:val="0007205F"/>
    <w:rsid w:val="00072156"/>
    <w:rsid w:val="0007269F"/>
    <w:rsid w:val="00072A19"/>
    <w:rsid w:val="00072C9D"/>
    <w:rsid w:val="000737A8"/>
    <w:rsid w:val="00073E97"/>
    <w:rsid w:val="00073F06"/>
    <w:rsid w:val="00074993"/>
    <w:rsid w:val="000749F1"/>
    <w:rsid w:val="00074A89"/>
    <w:rsid w:val="00074BBE"/>
    <w:rsid w:val="00074BCC"/>
    <w:rsid w:val="00074FF3"/>
    <w:rsid w:val="00075539"/>
    <w:rsid w:val="0007564C"/>
    <w:rsid w:val="0007618F"/>
    <w:rsid w:val="000761CE"/>
    <w:rsid w:val="00076290"/>
    <w:rsid w:val="00076392"/>
    <w:rsid w:val="0007664D"/>
    <w:rsid w:val="00076C66"/>
    <w:rsid w:val="00076EB5"/>
    <w:rsid w:val="0007730F"/>
    <w:rsid w:val="000773A0"/>
    <w:rsid w:val="0007755A"/>
    <w:rsid w:val="00077694"/>
    <w:rsid w:val="00077999"/>
    <w:rsid w:val="00077B0E"/>
    <w:rsid w:val="00077DF0"/>
    <w:rsid w:val="000805C5"/>
    <w:rsid w:val="00081393"/>
    <w:rsid w:val="00081F3E"/>
    <w:rsid w:val="0008204A"/>
    <w:rsid w:val="00082661"/>
    <w:rsid w:val="000826F8"/>
    <w:rsid w:val="0008272D"/>
    <w:rsid w:val="00083204"/>
    <w:rsid w:val="00083734"/>
    <w:rsid w:val="0008441A"/>
    <w:rsid w:val="00084469"/>
    <w:rsid w:val="00084CF9"/>
    <w:rsid w:val="00084DCF"/>
    <w:rsid w:val="00085458"/>
    <w:rsid w:val="000854DC"/>
    <w:rsid w:val="00085747"/>
    <w:rsid w:val="00086293"/>
    <w:rsid w:val="00086696"/>
    <w:rsid w:val="00087F4F"/>
    <w:rsid w:val="00091040"/>
    <w:rsid w:val="000912BB"/>
    <w:rsid w:val="000912F8"/>
    <w:rsid w:val="00091447"/>
    <w:rsid w:val="00091737"/>
    <w:rsid w:val="00091F97"/>
    <w:rsid w:val="0009211E"/>
    <w:rsid w:val="00092956"/>
    <w:rsid w:val="00092A84"/>
    <w:rsid w:val="00092E39"/>
    <w:rsid w:val="00092F10"/>
    <w:rsid w:val="00092F3D"/>
    <w:rsid w:val="00093238"/>
    <w:rsid w:val="000933FA"/>
    <w:rsid w:val="00094766"/>
    <w:rsid w:val="00094899"/>
    <w:rsid w:val="000948B7"/>
    <w:rsid w:val="00094BC2"/>
    <w:rsid w:val="00094CEA"/>
    <w:rsid w:val="00094E8B"/>
    <w:rsid w:val="00095706"/>
    <w:rsid w:val="00095A72"/>
    <w:rsid w:val="00095B74"/>
    <w:rsid w:val="00096029"/>
    <w:rsid w:val="00096059"/>
    <w:rsid w:val="000960EE"/>
    <w:rsid w:val="00096D83"/>
    <w:rsid w:val="00097AF5"/>
    <w:rsid w:val="00097E41"/>
    <w:rsid w:val="000A01C4"/>
    <w:rsid w:val="000A03BD"/>
    <w:rsid w:val="000A1957"/>
    <w:rsid w:val="000A22AB"/>
    <w:rsid w:val="000A2614"/>
    <w:rsid w:val="000A29B1"/>
    <w:rsid w:val="000A2AF3"/>
    <w:rsid w:val="000A32D1"/>
    <w:rsid w:val="000A35E2"/>
    <w:rsid w:val="000A3A52"/>
    <w:rsid w:val="000A49AE"/>
    <w:rsid w:val="000A4B15"/>
    <w:rsid w:val="000A5B57"/>
    <w:rsid w:val="000A60F7"/>
    <w:rsid w:val="000A66BD"/>
    <w:rsid w:val="000A6700"/>
    <w:rsid w:val="000A683F"/>
    <w:rsid w:val="000A685F"/>
    <w:rsid w:val="000A6B1B"/>
    <w:rsid w:val="000A6E25"/>
    <w:rsid w:val="000A7FB6"/>
    <w:rsid w:val="000B06CF"/>
    <w:rsid w:val="000B0B2A"/>
    <w:rsid w:val="000B0CDC"/>
    <w:rsid w:val="000B1285"/>
    <w:rsid w:val="000B1356"/>
    <w:rsid w:val="000B1783"/>
    <w:rsid w:val="000B18DF"/>
    <w:rsid w:val="000B19E0"/>
    <w:rsid w:val="000B20CB"/>
    <w:rsid w:val="000B2241"/>
    <w:rsid w:val="000B2268"/>
    <w:rsid w:val="000B2D03"/>
    <w:rsid w:val="000B3514"/>
    <w:rsid w:val="000B3E37"/>
    <w:rsid w:val="000B4477"/>
    <w:rsid w:val="000B4535"/>
    <w:rsid w:val="000B4B2C"/>
    <w:rsid w:val="000B508B"/>
    <w:rsid w:val="000B52E0"/>
    <w:rsid w:val="000B57E9"/>
    <w:rsid w:val="000B7625"/>
    <w:rsid w:val="000C0680"/>
    <w:rsid w:val="000C0EA2"/>
    <w:rsid w:val="000C0F7A"/>
    <w:rsid w:val="000C12B5"/>
    <w:rsid w:val="000C1797"/>
    <w:rsid w:val="000C18DE"/>
    <w:rsid w:val="000C1AB4"/>
    <w:rsid w:val="000C1ABB"/>
    <w:rsid w:val="000C1E02"/>
    <w:rsid w:val="000C2A63"/>
    <w:rsid w:val="000C3175"/>
    <w:rsid w:val="000C333C"/>
    <w:rsid w:val="000C38C5"/>
    <w:rsid w:val="000C3E6A"/>
    <w:rsid w:val="000C4333"/>
    <w:rsid w:val="000C4E28"/>
    <w:rsid w:val="000C55CE"/>
    <w:rsid w:val="000C58B5"/>
    <w:rsid w:val="000C651D"/>
    <w:rsid w:val="000C68D5"/>
    <w:rsid w:val="000C691E"/>
    <w:rsid w:val="000C69ED"/>
    <w:rsid w:val="000C6DB8"/>
    <w:rsid w:val="000C73A4"/>
    <w:rsid w:val="000C7485"/>
    <w:rsid w:val="000C748C"/>
    <w:rsid w:val="000D00AE"/>
    <w:rsid w:val="000D0887"/>
    <w:rsid w:val="000D0CCA"/>
    <w:rsid w:val="000D0D14"/>
    <w:rsid w:val="000D0DAB"/>
    <w:rsid w:val="000D113F"/>
    <w:rsid w:val="000D1984"/>
    <w:rsid w:val="000D1CE1"/>
    <w:rsid w:val="000D24C5"/>
    <w:rsid w:val="000D25FB"/>
    <w:rsid w:val="000D278A"/>
    <w:rsid w:val="000D2E70"/>
    <w:rsid w:val="000D347C"/>
    <w:rsid w:val="000D367C"/>
    <w:rsid w:val="000D39A9"/>
    <w:rsid w:val="000D3E65"/>
    <w:rsid w:val="000D410C"/>
    <w:rsid w:val="000D4207"/>
    <w:rsid w:val="000D473E"/>
    <w:rsid w:val="000D4969"/>
    <w:rsid w:val="000D56F4"/>
    <w:rsid w:val="000D5BEC"/>
    <w:rsid w:val="000D5E37"/>
    <w:rsid w:val="000D6300"/>
    <w:rsid w:val="000D64F2"/>
    <w:rsid w:val="000D685C"/>
    <w:rsid w:val="000D70BB"/>
    <w:rsid w:val="000D7373"/>
    <w:rsid w:val="000D76B1"/>
    <w:rsid w:val="000D7930"/>
    <w:rsid w:val="000D7AC8"/>
    <w:rsid w:val="000D7C36"/>
    <w:rsid w:val="000E0AB3"/>
    <w:rsid w:val="000E1968"/>
    <w:rsid w:val="000E19CE"/>
    <w:rsid w:val="000E1AA4"/>
    <w:rsid w:val="000E1D46"/>
    <w:rsid w:val="000E1D58"/>
    <w:rsid w:val="000E213C"/>
    <w:rsid w:val="000E2254"/>
    <w:rsid w:val="000E2703"/>
    <w:rsid w:val="000E2D68"/>
    <w:rsid w:val="000E2DA1"/>
    <w:rsid w:val="000E323A"/>
    <w:rsid w:val="000E36FD"/>
    <w:rsid w:val="000E3958"/>
    <w:rsid w:val="000E4027"/>
    <w:rsid w:val="000E4162"/>
    <w:rsid w:val="000E425E"/>
    <w:rsid w:val="000E4508"/>
    <w:rsid w:val="000E4B21"/>
    <w:rsid w:val="000E4E38"/>
    <w:rsid w:val="000E4E79"/>
    <w:rsid w:val="000E506F"/>
    <w:rsid w:val="000E5101"/>
    <w:rsid w:val="000E57D1"/>
    <w:rsid w:val="000E6264"/>
    <w:rsid w:val="000E6870"/>
    <w:rsid w:val="000E7C05"/>
    <w:rsid w:val="000E7EE3"/>
    <w:rsid w:val="000F08ED"/>
    <w:rsid w:val="000F1123"/>
    <w:rsid w:val="000F137D"/>
    <w:rsid w:val="000F146E"/>
    <w:rsid w:val="000F159E"/>
    <w:rsid w:val="000F17DA"/>
    <w:rsid w:val="000F1D7F"/>
    <w:rsid w:val="000F21D3"/>
    <w:rsid w:val="000F247B"/>
    <w:rsid w:val="000F37C5"/>
    <w:rsid w:val="000F3A28"/>
    <w:rsid w:val="000F3C84"/>
    <w:rsid w:val="000F4282"/>
    <w:rsid w:val="000F4685"/>
    <w:rsid w:val="000F487A"/>
    <w:rsid w:val="000F48B2"/>
    <w:rsid w:val="000F4A34"/>
    <w:rsid w:val="000F4DB3"/>
    <w:rsid w:val="000F5011"/>
    <w:rsid w:val="000F5247"/>
    <w:rsid w:val="000F5667"/>
    <w:rsid w:val="000F5815"/>
    <w:rsid w:val="000F5E5D"/>
    <w:rsid w:val="000F62DB"/>
    <w:rsid w:val="000F6A58"/>
    <w:rsid w:val="000F6C27"/>
    <w:rsid w:val="000F6D9F"/>
    <w:rsid w:val="000F6F6C"/>
    <w:rsid w:val="000F73F2"/>
    <w:rsid w:val="000F748F"/>
    <w:rsid w:val="000F77D4"/>
    <w:rsid w:val="000F7AB6"/>
    <w:rsid w:val="000F7DC3"/>
    <w:rsid w:val="00100027"/>
    <w:rsid w:val="00100181"/>
    <w:rsid w:val="00101265"/>
    <w:rsid w:val="00101626"/>
    <w:rsid w:val="001019D4"/>
    <w:rsid w:val="00101A10"/>
    <w:rsid w:val="001020C0"/>
    <w:rsid w:val="00102570"/>
    <w:rsid w:val="00102788"/>
    <w:rsid w:val="00102A0D"/>
    <w:rsid w:val="00102C50"/>
    <w:rsid w:val="00102CD5"/>
    <w:rsid w:val="00103009"/>
    <w:rsid w:val="00103157"/>
    <w:rsid w:val="00103472"/>
    <w:rsid w:val="001034A1"/>
    <w:rsid w:val="00103BCA"/>
    <w:rsid w:val="001040FE"/>
    <w:rsid w:val="001044C2"/>
    <w:rsid w:val="00104568"/>
    <w:rsid w:val="001045E6"/>
    <w:rsid w:val="00104B47"/>
    <w:rsid w:val="00104DB6"/>
    <w:rsid w:val="00104F1E"/>
    <w:rsid w:val="00105ECB"/>
    <w:rsid w:val="00106D8B"/>
    <w:rsid w:val="0010770F"/>
    <w:rsid w:val="00107C33"/>
    <w:rsid w:val="00107C4D"/>
    <w:rsid w:val="00110184"/>
    <w:rsid w:val="001118C4"/>
    <w:rsid w:val="001118CF"/>
    <w:rsid w:val="001118DC"/>
    <w:rsid w:val="001123CD"/>
    <w:rsid w:val="001126D7"/>
    <w:rsid w:val="001134A8"/>
    <w:rsid w:val="001137ED"/>
    <w:rsid w:val="00113A90"/>
    <w:rsid w:val="00113FCA"/>
    <w:rsid w:val="001140B2"/>
    <w:rsid w:val="001149A6"/>
    <w:rsid w:val="001157C7"/>
    <w:rsid w:val="00115978"/>
    <w:rsid w:val="00115A97"/>
    <w:rsid w:val="00116D01"/>
    <w:rsid w:val="00117065"/>
    <w:rsid w:val="0011733B"/>
    <w:rsid w:val="001176E0"/>
    <w:rsid w:val="00117B8B"/>
    <w:rsid w:val="00120694"/>
    <w:rsid w:val="001212D5"/>
    <w:rsid w:val="00121531"/>
    <w:rsid w:val="00121CF2"/>
    <w:rsid w:val="001222C3"/>
    <w:rsid w:val="00122BB8"/>
    <w:rsid w:val="00123F32"/>
    <w:rsid w:val="00124225"/>
    <w:rsid w:val="0012461F"/>
    <w:rsid w:val="00124C0A"/>
    <w:rsid w:val="00125D42"/>
    <w:rsid w:val="001261A5"/>
    <w:rsid w:val="00126917"/>
    <w:rsid w:val="00126A4E"/>
    <w:rsid w:val="00126D69"/>
    <w:rsid w:val="001271B4"/>
    <w:rsid w:val="00127392"/>
    <w:rsid w:val="001277E8"/>
    <w:rsid w:val="00127BFD"/>
    <w:rsid w:val="00130536"/>
    <w:rsid w:val="0013074C"/>
    <w:rsid w:val="00130B96"/>
    <w:rsid w:val="00130C89"/>
    <w:rsid w:val="00130DF5"/>
    <w:rsid w:val="001315CD"/>
    <w:rsid w:val="001318FA"/>
    <w:rsid w:val="00132477"/>
    <w:rsid w:val="00132689"/>
    <w:rsid w:val="0013269C"/>
    <w:rsid w:val="00132F3C"/>
    <w:rsid w:val="00133768"/>
    <w:rsid w:val="001340DB"/>
    <w:rsid w:val="001356A3"/>
    <w:rsid w:val="0013583E"/>
    <w:rsid w:val="00135C2C"/>
    <w:rsid w:val="00135CDE"/>
    <w:rsid w:val="00135EA7"/>
    <w:rsid w:val="00136A4B"/>
    <w:rsid w:val="001375C3"/>
    <w:rsid w:val="001400A5"/>
    <w:rsid w:val="001403F4"/>
    <w:rsid w:val="001405AE"/>
    <w:rsid w:val="0014088B"/>
    <w:rsid w:val="00140C12"/>
    <w:rsid w:val="00140E95"/>
    <w:rsid w:val="00140FE1"/>
    <w:rsid w:val="001419BC"/>
    <w:rsid w:val="00141A2A"/>
    <w:rsid w:val="00141A3C"/>
    <w:rsid w:val="00141CC5"/>
    <w:rsid w:val="00142A3C"/>
    <w:rsid w:val="00142A75"/>
    <w:rsid w:val="00142B11"/>
    <w:rsid w:val="00142CC9"/>
    <w:rsid w:val="001430AB"/>
    <w:rsid w:val="00144086"/>
    <w:rsid w:val="001447D8"/>
    <w:rsid w:val="00144909"/>
    <w:rsid w:val="00144B92"/>
    <w:rsid w:val="00144D2E"/>
    <w:rsid w:val="001453CC"/>
    <w:rsid w:val="00145C25"/>
    <w:rsid w:val="00145F54"/>
    <w:rsid w:val="001468C0"/>
    <w:rsid w:val="00146C35"/>
    <w:rsid w:val="0014718B"/>
    <w:rsid w:val="00147A2A"/>
    <w:rsid w:val="00147D38"/>
    <w:rsid w:val="001501D3"/>
    <w:rsid w:val="001507BF"/>
    <w:rsid w:val="001517F9"/>
    <w:rsid w:val="001519AE"/>
    <w:rsid w:val="0015220F"/>
    <w:rsid w:val="00152749"/>
    <w:rsid w:val="001529CA"/>
    <w:rsid w:val="00152FC5"/>
    <w:rsid w:val="00153542"/>
    <w:rsid w:val="00153732"/>
    <w:rsid w:val="001537DB"/>
    <w:rsid w:val="00153F66"/>
    <w:rsid w:val="001541F3"/>
    <w:rsid w:val="001549BB"/>
    <w:rsid w:val="00154A4C"/>
    <w:rsid w:val="00154FBF"/>
    <w:rsid w:val="001551A1"/>
    <w:rsid w:val="00155659"/>
    <w:rsid w:val="00155662"/>
    <w:rsid w:val="0015567C"/>
    <w:rsid w:val="00156364"/>
    <w:rsid w:val="001564B6"/>
    <w:rsid w:val="00156B10"/>
    <w:rsid w:val="00156D66"/>
    <w:rsid w:val="0015743B"/>
    <w:rsid w:val="001578CE"/>
    <w:rsid w:val="00160346"/>
    <w:rsid w:val="00160D27"/>
    <w:rsid w:val="00160EC1"/>
    <w:rsid w:val="00161375"/>
    <w:rsid w:val="001617F5"/>
    <w:rsid w:val="0016194B"/>
    <w:rsid w:val="00162510"/>
    <w:rsid w:val="0016330E"/>
    <w:rsid w:val="00163545"/>
    <w:rsid w:val="00163895"/>
    <w:rsid w:val="00164474"/>
    <w:rsid w:val="001648C1"/>
    <w:rsid w:val="00165700"/>
    <w:rsid w:val="00165C5E"/>
    <w:rsid w:val="00165EB0"/>
    <w:rsid w:val="00165F51"/>
    <w:rsid w:val="00165FC7"/>
    <w:rsid w:val="00166371"/>
    <w:rsid w:val="00166605"/>
    <w:rsid w:val="00166865"/>
    <w:rsid w:val="00166E4D"/>
    <w:rsid w:val="00166F87"/>
    <w:rsid w:val="00166FBE"/>
    <w:rsid w:val="00167246"/>
    <w:rsid w:val="00167473"/>
    <w:rsid w:val="00170303"/>
    <w:rsid w:val="001704C8"/>
    <w:rsid w:val="001704E3"/>
    <w:rsid w:val="00170644"/>
    <w:rsid w:val="001707C3"/>
    <w:rsid w:val="00170BD5"/>
    <w:rsid w:val="00172AF5"/>
    <w:rsid w:val="00172D3A"/>
    <w:rsid w:val="001736E2"/>
    <w:rsid w:val="001744B7"/>
    <w:rsid w:val="00175281"/>
    <w:rsid w:val="001755F8"/>
    <w:rsid w:val="00176311"/>
    <w:rsid w:val="00176E7F"/>
    <w:rsid w:val="0017706B"/>
    <w:rsid w:val="001774C8"/>
    <w:rsid w:val="00177F5E"/>
    <w:rsid w:val="00180A41"/>
    <w:rsid w:val="00180F71"/>
    <w:rsid w:val="00181033"/>
    <w:rsid w:val="00181860"/>
    <w:rsid w:val="00181930"/>
    <w:rsid w:val="00182784"/>
    <w:rsid w:val="00182A5C"/>
    <w:rsid w:val="00182AF0"/>
    <w:rsid w:val="00182DDC"/>
    <w:rsid w:val="0018323E"/>
    <w:rsid w:val="001839FA"/>
    <w:rsid w:val="00184380"/>
    <w:rsid w:val="0018455B"/>
    <w:rsid w:val="001845A2"/>
    <w:rsid w:val="001845AB"/>
    <w:rsid w:val="001863F9"/>
    <w:rsid w:val="0018647F"/>
    <w:rsid w:val="001866DC"/>
    <w:rsid w:val="00186702"/>
    <w:rsid w:val="001868B4"/>
    <w:rsid w:val="00187175"/>
    <w:rsid w:val="00187213"/>
    <w:rsid w:val="00187371"/>
    <w:rsid w:val="00187B31"/>
    <w:rsid w:val="0019039F"/>
    <w:rsid w:val="001905C0"/>
    <w:rsid w:val="00191320"/>
    <w:rsid w:val="001918DA"/>
    <w:rsid w:val="00191F5D"/>
    <w:rsid w:val="001936B3"/>
    <w:rsid w:val="00193B9F"/>
    <w:rsid w:val="00194670"/>
    <w:rsid w:val="00194C05"/>
    <w:rsid w:val="00194CBC"/>
    <w:rsid w:val="00194DB8"/>
    <w:rsid w:val="00195570"/>
    <w:rsid w:val="001955D2"/>
    <w:rsid w:val="00195B17"/>
    <w:rsid w:val="00195BE5"/>
    <w:rsid w:val="001965C3"/>
    <w:rsid w:val="00196A2D"/>
    <w:rsid w:val="001973DF"/>
    <w:rsid w:val="0019759C"/>
    <w:rsid w:val="00197C03"/>
    <w:rsid w:val="00197D7E"/>
    <w:rsid w:val="001A01E2"/>
    <w:rsid w:val="001A0384"/>
    <w:rsid w:val="001A06D8"/>
    <w:rsid w:val="001A0CCC"/>
    <w:rsid w:val="001A122F"/>
    <w:rsid w:val="001A20F8"/>
    <w:rsid w:val="001A2BEC"/>
    <w:rsid w:val="001A2D49"/>
    <w:rsid w:val="001A5154"/>
    <w:rsid w:val="001A5323"/>
    <w:rsid w:val="001A5552"/>
    <w:rsid w:val="001A617E"/>
    <w:rsid w:val="001A6412"/>
    <w:rsid w:val="001A689A"/>
    <w:rsid w:val="001A7192"/>
    <w:rsid w:val="001A71A2"/>
    <w:rsid w:val="001A7C51"/>
    <w:rsid w:val="001B044C"/>
    <w:rsid w:val="001B0511"/>
    <w:rsid w:val="001B0849"/>
    <w:rsid w:val="001B0B7B"/>
    <w:rsid w:val="001B0FEE"/>
    <w:rsid w:val="001B18E1"/>
    <w:rsid w:val="001B1911"/>
    <w:rsid w:val="001B1AFA"/>
    <w:rsid w:val="001B310B"/>
    <w:rsid w:val="001B385B"/>
    <w:rsid w:val="001B4196"/>
    <w:rsid w:val="001B44A1"/>
    <w:rsid w:val="001B4C3B"/>
    <w:rsid w:val="001B509B"/>
    <w:rsid w:val="001B528B"/>
    <w:rsid w:val="001B5726"/>
    <w:rsid w:val="001B65B4"/>
    <w:rsid w:val="001B67CD"/>
    <w:rsid w:val="001B734A"/>
    <w:rsid w:val="001C0093"/>
    <w:rsid w:val="001C0351"/>
    <w:rsid w:val="001C05EA"/>
    <w:rsid w:val="001C09A0"/>
    <w:rsid w:val="001C0E4C"/>
    <w:rsid w:val="001C15C6"/>
    <w:rsid w:val="001C1887"/>
    <w:rsid w:val="001C1DCC"/>
    <w:rsid w:val="001C2D4B"/>
    <w:rsid w:val="001C319B"/>
    <w:rsid w:val="001C34EB"/>
    <w:rsid w:val="001C3696"/>
    <w:rsid w:val="001C46DB"/>
    <w:rsid w:val="001C4D00"/>
    <w:rsid w:val="001C50B3"/>
    <w:rsid w:val="001C53AF"/>
    <w:rsid w:val="001C5648"/>
    <w:rsid w:val="001C58E2"/>
    <w:rsid w:val="001C5B7D"/>
    <w:rsid w:val="001C5E45"/>
    <w:rsid w:val="001C6508"/>
    <w:rsid w:val="001C6D54"/>
    <w:rsid w:val="001C762A"/>
    <w:rsid w:val="001C767C"/>
    <w:rsid w:val="001D0AD0"/>
    <w:rsid w:val="001D283F"/>
    <w:rsid w:val="001D2D1D"/>
    <w:rsid w:val="001D3534"/>
    <w:rsid w:val="001D374F"/>
    <w:rsid w:val="001D379B"/>
    <w:rsid w:val="001D3B03"/>
    <w:rsid w:val="001D42A8"/>
    <w:rsid w:val="001D4CF3"/>
    <w:rsid w:val="001D5D6B"/>
    <w:rsid w:val="001D62B4"/>
    <w:rsid w:val="001D637A"/>
    <w:rsid w:val="001D68CB"/>
    <w:rsid w:val="001D7177"/>
    <w:rsid w:val="001D72CF"/>
    <w:rsid w:val="001D7304"/>
    <w:rsid w:val="001D734B"/>
    <w:rsid w:val="001D73C4"/>
    <w:rsid w:val="001D7560"/>
    <w:rsid w:val="001D7DA4"/>
    <w:rsid w:val="001E004B"/>
    <w:rsid w:val="001E01EC"/>
    <w:rsid w:val="001E0793"/>
    <w:rsid w:val="001E09BB"/>
    <w:rsid w:val="001E0C21"/>
    <w:rsid w:val="001E0EDB"/>
    <w:rsid w:val="001E15AC"/>
    <w:rsid w:val="001E1ACB"/>
    <w:rsid w:val="001E1BD1"/>
    <w:rsid w:val="001E1C2E"/>
    <w:rsid w:val="001E1E31"/>
    <w:rsid w:val="001E2095"/>
    <w:rsid w:val="001E237C"/>
    <w:rsid w:val="001E2468"/>
    <w:rsid w:val="001E265B"/>
    <w:rsid w:val="001E3C28"/>
    <w:rsid w:val="001E4E68"/>
    <w:rsid w:val="001E4FEC"/>
    <w:rsid w:val="001E59EF"/>
    <w:rsid w:val="001E5C6F"/>
    <w:rsid w:val="001E6812"/>
    <w:rsid w:val="001E6C9B"/>
    <w:rsid w:val="001E78C6"/>
    <w:rsid w:val="001E7EF0"/>
    <w:rsid w:val="001F0DBC"/>
    <w:rsid w:val="001F0EB5"/>
    <w:rsid w:val="001F0EF2"/>
    <w:rsid w:val="001F11CD"/>
    <w:rsid w:val="001F129A"/>
    <w:rsid w:val="001F2BDE"/>
    <w:rsid w:val="001F2D4D"/>
    <w:rsid w:val="001F2E2F"/>
    <w:rsid w:val="001F2F6F"/>
    <w:rsid w:val="001F35F4"/>
    <w:rsid w:val="001F36D0"/>
    <w:rsid w:val="001F420E"/>
    <w:rsid w:val="001F43CA"/>
    <w:rsid w:val="001F45D9"/>
    <w:rsid w:val="001F47CD"/>
    <w:rsid w:val="001F4F37"/>
    <w:rsid w:val="001F4FD2"/>
    <w:rsid w:val="001F4FDE"/>
    <w:rsid w:val="001F5ED2"/>
    <w:rsid w:val="001F6200"/>
    <w:rsid w:val="001F63DC"/>
    <w:rsid w:val="001F6713"/>
    <w:rsid w:val="001F6836"/>
    <w:rsid w:val="001F6B26"/>
    <w:rsid w:val="001F77D7"/>
    <w:rsid w:val="001F7B92"/>
    <w:rsid w:val="001F7C6A"/>
    <w:rsid w:val="002000E2"/>
    <w:rsid w:val="00200897"/>
    <w:rsid w:val="002009F5"/>
    <w:rsid w:val="00201389"/>
    <w:rsid w:val="002025F4"/>
    <w:rsid w:val="002031F9"/>
    <w:rsid w:val="0020347D"/>
    <w:rsid w:val="00203C17"/>
    <w:rsid w:val="002041F6"/>
    <w:rsid w:val="00204937"/>
    <w:rsid w:val="00204A2F"/>
    <w:rsid w:val="00204B75"/>
    <w:rsid w:val="00204C43"/>
    <w:rsid w:val="00205632"/>
    <w:rsid w:val="002058CF"/>
    <w:rsid w:val="00205C70"/>
    <w:rsid w:val="002061FA"/>
    <w:rsid w:val="00206209"/>
    <w:rsid w:val="00206B6B"/>
    <w:rsid w:val="002076AD"/>
    <w:rsid w:val="00207AF0"/>
    <w:rsid w:val="0021009A"/>
    <w:rsid w:val="002112B2"/>
    <w:rsid w:val="00211460"/>
    <w:rsid w:val="00211595"/>
    <w:rsid w:val="0021272D"/>
    <w:rsid w:val="0021275D"/>
    <w:rsid w:val="002127B4"/>
    <w:rsid w:val="00212DFE"/>
    <w:rsid w:val="00213541"/>
    <w:rsid w:val="00213B6A"/>
    <w:rsid w:val="00213ED3"/>
    <w:rsid w:val="002141AA"/>
    <w:rsid w:val="00214AB9"/>
    <w:rsid w:val="002153E1"/>
    <w:rsid w:val="002158A1"/>
    <w:rsid w:val="00215E80"/>
    <w:rsid w:val="00215ECC"/>
    <w:rsid w:val="00215F7C"/>
    <w:rsid w:val="002165A7"/>
    <w:rsid w:val="0021674A"/>
    <w:rsid w:val="00216865"/>
    <w:rsid w:val="002170B4"/>
    <w:rsid w:val="002171B7"/>
    <w:rsid w:val="0021760E"/>
    <w:rsid w:val="002176A5"/>
    <w:rsid w:val="00217E04"/>
    <w:rsid w:val="00217F33"/>
    <w:rsid w:val="00217FF1"/>
    <w:rsid w:val="00220027"/>
    <w:rsid w:val="00220296"/>
    <w:rsid w:val="0022109C"/>
    <w:rsid w:val="0022163B"/>
    <w:rsid w:val="00221BA1"/>
    <w:rsid w:val="00221F64"/>
    <w:rsid w:val="00222509"/>
    <w:rsid w:val="002226B8"/>
    <w:rsid w:val="00222EDB"/>
    <w:rsid w:val="00223362"/>
    <w:rsid w:val="00223863"/>
    <w:rsid w:val="00223876"/>
    <w:rsid w:val="00223E3D"/>
    <w:rsid w:val="00223FBF"/>
    <w:rsid w:val="00224209"/>
    <w:rsid w:val="002245ED"/>
    <w:rsid w:val="002249A4"/>
    <w:rsid w:val="002253FB"/>
    <w:rsid w:val="00225A9C"/>
    <w:rsid w:val="002264D7"/>
    <w:rsid w:val="0022670D"/>
    <w:rsid w:val="00226A5D"/>
    <w:rsid w:val="00227299"/>
    <w:rsid w:val="002277B6"/>
    <w:rsid w:val="00227B2C"/>
    <w:rsid w:val="00227ED8"/>
    <w:rsid w:val="002302CE"/>
    <w:rsid w:val="00230444"/>
    <w:rsid w:val="00230B98"/>
    <w:rsid w:val="00230CC2"/>
    <w:rsid w:val="00231790"/>
    <w:rsid w:val="00232083"/>
    <w:rsid w:val="00232587"/>
    <w:rsid w:val="00232B81"/>
    <w:rsid w:val="0023320D"/>
    <w:rsid w:val="00234944"/>
    <w:rsid w:val="00234ADB"/>
    <w:rsid w:val="00234D4F"/>
    <w:rsid w:val="00234E85"/>
    <w:rsid w:val="00234FB1"/>
    <w:rsid w:val="00237852"/>
    <w:rsid w:val="002379BD"/>
    <w:rsid w:val="00240342"/>
    <w:rsid w:val="0024055A"/>
    <w:rsid w:val="0024079F"/>
    <w:rsid w:val="00240D94"/>
    <w:rsid w:val="00241172"/>
    <w:rsid w:val="0024168B"/>
    <w:rsid w:val="0024214E"/>
    <w:rsid w:val="00242ACC"/>
    <w:rsid w:val="00242FEE"/>
    <w:rsid w:val="002431E1"/>
    <w:rsid w:val="002431F1"/>
    <w:rsid w:val="00243449"/>
    <w:rsid w:val="002434CE"/>
    <w:rsid w:val="00243516"/>
    <w:rsid w:val="00243566"/>
    <w:rsid w:val="00243766"/>
    <w:rsid w:val="0024387A"/>
    <w:rsid w:val="00243A78"/>
    <w:rsid w:val="00244919"/>
    <w:rsid w:val="00244A21"/>
    <w:rsid w:val="00244A3E"/>
    <w:rsid w:val="00245236"/>
    <w:rsid w:val="00245743"/>
    <w:rsid w:val="002463A5"/>
    <w:rsid w:val="002467A3"/>
    <w:rsid w:val="00247E61"/>
    <w:rsid w:val="00247E73"/>
    <w:rsid w:val="00250366"/>
    <w:rsid w:val="00250982"/>
    <w:rsid w:val="002512CC"/>
    <w:rsid w:val="00251D90"/>
    <w:rsid w:val="002524F4"/>
    <w:rsid w:val="00252E1B"/>
    <w:rsid w:val="00253A13"/>
    <w:rsid w:val="00254128"/>
    <w:rsid w:val="002548F4"/>
    <w:rsid w:val="00254EDD"/>
    <w:rsid w:val="00255203"/>
    <w:rsid w:val="002555A8"/>
    <w:rsid w:val="00255A9D"/>
    <w:rsid w:val="00255B5B"/>
    <w:rsid w:val="00256519"/>
    <w:rsid w:val="0025679A"/>
    <w:rsid w:val="00257162"/>
    <w:rsid w:val="00257A0D"/>
    <w:rsid w:val="00260C42"/>
    <w:rsid w:val="00260D84"/>
    <w:rsid w:val="0026141F"/>
    <w:rsid w:val="00261885"/>
    <w:rsid w:val="00262E28"/>
    <w:rsid w:val="00263181"/>
    <w:rsid w:val="00264324"/>
    <w:rsid w:val="00264850"/>
    <w:rsid w:val="00264D1B"/>
    <w:rsid w:val="002654E5"/>
    <w:rsid w:val="002656AE"/>
    <w:rsid w:val="00265D6F"/>
    <w:rsid w:val="00265F44"/>
    <w:rsid w:val="002666E4"/>
    <w:rsid w:val="002671FE"/>
    <w:rsid w:val="00267640"/>
    <w:rsid w:val="002676F5"/>
    <w:rsid w:val="002679EF"/>
    <w:rsid w:val="002701E0"/>
    <w:rsid w:val="00270DAE"/>
    <w:rsid w:val="002715FE"/>
    <w:rsid w:val="00271625"/>
    <w:rsid w:val="0027165B"/>
    <w:rsid w:val="002719F8"/>
    <w:rsid w:val="00271A64"/>
    <w:rsid w:val="00272ACF"/>
    <w:rsid w:val="00272F3D"/>
    <w:rsid w:val="00273AA8"/>
    <w:rsid w:val="00273C14"/>
    <w:rsid w:val="00273F0B"/>
    <w:rsid w:val="00274201"/>
    <w:rsid w:val="002742C4"/>
    <w:rsid w:val="00274E37"/>
    <w:rsid w:val="00275246"/>
    <w:rsid w:val="002760A2"/>
    <w:rsid w:val="00276B80"/>
    <w:rsid w:val="00276D1D"/>
    <w:rsid w:val="00277225"/>
    <w:rsid w:val="002773D9"/>
    <w:rsid w:val="00277D4C"/>
    <w:rsid w:val="00280012"/>
    <w:rsid w:val="0028060E"/>
    <w:rsid w:val="00280BBB"/>
    <w:rsid w:val="00280EDB"/>
    <w:rsid w:val="0028119B"/>
    <w:rsid w:val="00281389"/>
    <w:rsid w:val="00281553"/>
    <w:rsid w:val="002815EE"/>
    <w:rsid w:val="00281666"/>
    <w:rsid w:val="00281BB4"/>
    <w:rsid w:val="00281BF6"/>
    <w:rsid w:val="0028213B"/>
    <w:rsid w:val="00282FDC"/>
    <w:rsid w:val="00283346"/>
    <w:rsid w:val="002840D2"/>
    <w:rsid w:val="00284588"/>
    <w:rsid w:val="0028477F"/>
    <w:rsid w:val="00284E97"/>
    <w:rsid w:val="00285605"/>
    <w:rsid w:val="00285BB3"/>
    <w:rsid w:val="00285C68"/>
    <w:rsid w:val="00285CFD"/>
    <w:rsid w:val="00285DF2"/>
    <w:rsid w:val="00285E5F"/>
    <w:rsid w:val="00285F7E"/>
    <w:rsid w:val="00286582"/>
    <w:rsid w:val="00286722"/>
    <w:rsid w:val="00286996"/>
    <w:rsid w:val="00286F9C"/>
    <w:rsid w:val="00287288"/>
    <w:rsid w:val="00287A6E"/>
    <w:rsid w:val="00287F5F"/>
    <w:rsid w:val="002900B2"/>
    <w:rsid w:val="002915DE"/>
    <w:rsid w:val="00291EA3"/>
    <w:rsid w:val="002921C0"/>
    <w:rsid w:val="00292B6D"/>
    <w:rsid w:val="00293A2C"/>
    <w:rsid w:val="00293AED"/>
    <w:rsid w:val="00293DDB"/>
    <w:rsid w:val="00294153"/>
    <w:rsid w:val="002946D3"/>
    <w:rsid w:val="0029483C"/>
    <w:rsid w:val="00294DA4"/>
    <w:rsid w:val="00295173"/>
    <w:rsid w:val="0029523C"/>
    <w:rsid w:val="002952BD"/>
    <w:rsid w:val="002954FE"/>
    <w:rsid w:val="0029553E"/>
    <w:rsid w:val="00297026"/>
    <w:rsid w:val="0029712B"/>
    <w:rsid w:val="00297AA4"/>
    <w:rsid w:val="002A0268"/>
    <w:rsid w:val="002A05F0"/>
    <w:rsid w:val="002A0651"/>
    <w:rsid w:val="002A086B"/>
    <w:rsid w:val="002A0A42"/>
    <w:rsid w:val="002A101A"/>
    <w:rsid w:val="002A1158"/>
    <w:rsid w:val="002A129D"/>
    <w:rsid w:val="002A144E"/>
    <w:rsid w:val="002A1510"/>
    <w:rsid w:val="002A186D"/>
    <w:rsid w:val="002A191E"/>
    <w:rsid w:val="002A19ED"/>
    <w:rsid w:val="002A1A66"/>
    <w:rsid w:val="002A1DD8"/>
    <w:rsid w:val="002A1E7D"/>
    <w:rsid w:val="002A1ED1"/>
    <w:rsid w:val="002A229D"/>
    <w:rsid w:val="002A2C62"/>
    <w:rsid w:val="002A353D"/>
    <w:rsid w:val="002A3803"/>
    <w:rsid w:val="002A3878"/>
    <w:rsid w:val="002A4006"/>
    <w:rsid w:val="002A4388"/>
    <w:rsid w:val="002A4958"/>
    <w:rsid w:val="002A4BA4"/>
    <w:rsid w:val="002A50E0"/>
    <w:rsid w:val="002A5530"/>
    <w:rsid w:val="002A59D1"/>
    <w:rsid w:val="002A5B33"/>
    <w:rsid w:val="002A6461"/>
    <w:rsid w:val="002A671F"/>
    <w:rsid w:val="002A6876"/>
    <w:rsid w:val="002A6B1D"/>
    <w:rsid w:val="002A718A"/>
    <w:rsid w:val="002A7210"/>
    <w:rsid w:val="002B005A"/>
    <w:rsid w:val="002B025A"/>
    <w:rsid w:val="002B0607"/>
    <w:rsid w:val="002B074E"/>
    <w:rsid w:val="002B0D9F"/>
    <w:rsid w:val="002B16AD"/>
    <w:rsid w:val="002B1BFA"/>
    <w:rsid w:val="002B21B1"/>
    <w:rsid w:val="002B22DF"/>
    <w:rsid w:val="002B4142"/>
    <w:rsid w:val="002B4250"/>
    <w:rsid w:val="002B5620"/>
    <w:rsid w:val="002B56E5"/>
    <w:rsid w:val="002B5883"/>
    <w:rsid w:val="002B5D25"/>
    <w:rsid w:val="002B5FEE"/>
    <w:rsid w:val="002B600C"/>
    <w:rsid w:val="002B624C"/>
    <w:rsid w:val="002B674C"/>
    <w:rsid w:val="002B684F"/>
    <w:rsid w:val="002B688A"/>
    <w:rsid w:val="002B707D"/>
    <w:rsid w:val="002B7AAF"/>
    <w:rsid w:val="002C1855"/>
    <w:rsid w:val="002C18FC"/>
    <w:rsid w:val="002C19C6"/>
    <w:rsid w:val="002C21EE"/>
    <w:rsid w:val="002C220A"/>
    <w:rsid w:val="002C233C"/>
    <w:rsid w:val="002C3093"/>
    <w:rsid w:val="002C3113"/>
    <w:rsid w:val="002C3751"/>
    <w:rsid w:val="002C3B59"/>
    <w:rsid w:val="002C3C14"/>
    <w:rsid w:val="002C4387"/>
    <w:rsid w:val="002C5716"/>
    <w:rsid w:val="002C57ED"/>
    <w:rsid w:val="002C6540"/>
    <w:rsid w:val="002C6815"/>
    <w:rsid w:val="002C6C76"/>
    <w:rsid w:val="002C70DE"/>
    <w:rsid w:val="002C7744"/>
    <w:rsid w:val="002D063B"/>
    <w:rsid w:val="002D06B1"/>
    <w:rsid w:val="002D06DE"/>
    <w:rsid w:val="002D0FA5"/>
    <w:rsid w:val="002D1C39"/>
    <w:rsid w:val="002D2056"/>
    <w:rsid w:val="002D241C"/>
    <w:rsid w:val="002D27F4"/>
    <w:rsid w:val="002D2ACA"/>
    <w:rsid w:val="002D2ADA"/>
    <w:rsid w:val="002D31E5"/>
    <w:rsid w:val="002D3CE8"/>
    <w:rsid w:val="002D3DF7"/>
    <w:rsid w:val="002D4187"/>
    <w:rsid w:val="002D4391"/>
    <w:rsid w:val="002D4948"/>
    <w:rsid w:val="002D4A5C"/>
    <w:rsid w:val="002D4CE1"/>
    <w:rsid w:val="002D4EBA"/>
    <w:rsid w:val="002D544A"/>
    <w:rsid w:val="002D5510"/>
    <w:rsid w:val="002D55B5"/>
    <w:rsid w:val="002D56D1"/>
    <w:rsid w:val="002D57BB"/>
    <w:rsid w:val="002D623E"/>
    <w:rsid w:val="002D63E2"/>
    <w:rsid w:val="002D6533"/>
    <w:rsid w:val="002D65E1"/>
    <w:rsid w:val="002D6644"/>
    <w:rsid w:val="002D70D4"/>
    <w:rsid w:val="002D7171"/>
    <w:rsid w:val="002D73DC"/>
    <w:rsid w:val="002D745B"/>
    <w:rsid w:val="002D764F"/>
    <w:rsid w:val="002D7B11"/>
    <w:rsid w:val="002E01CF"/>
    <w:rsid w:val="002E12A3"/>
    <w:rsid w:val="002E13D8"/>
    <w:rsid w:val="002E157F"/>
    <w:rsid w:val="002E15A9"/>
    <w:rsid w:val="002E20F3"/>
    <w:rsid w:val="002E29A3"/>
    <w:rsid w:val="002E31A5"/>
    <w:rsid w:val="002E399F"/>
    <w:rsid w:val="002E3E30"/>
    <w:rsid w:val="002E424B"/>
    <w:rsid w:val="002E4490"/>
    <w:rsid w:val="002E4CD7"/>
    <w:rsid w:val="002E4D5F"/>
    <w:rsid w:val="002E6B3B"/>
    <w:rsid w:val="002E6E35"/>
    <w:rsid w:val="002E6F1E"/>
    <w:rsid w:val="002E6FFF"/>
    <w:rsid w:val="002E7C6B"/>
    <w:rsid w:val="002F0952"/>
    <w:rsid w:val="002F0CFC"/>
    <w:rsid w:val="002F0E3C"/>
    <w:rsid w:val="002F0FB6"/>
    <w:rsid w:val="002F1C08"/>
    <w:rsid w:val="002F1C15"/>
    <w:rsid w:val="002F1EA7"/>
    <w:rsid w:val="002F204C"/>
    <w:rsid w:val="002F2C58"/>
    <w:rsid w:val="002F2C6E"/>
    <w:rsid w:val="002F3901"/>
    <w:rsid w:val="002F3AAA"/>
    <w:rsid w:val="002F3D46"/>
    <w:rsid w:val="002F3E5D"/>
    <w:rsid w:val="002F423C"/>
    <w:rsid w:val="002F46C0"/>
    <w:rsid w:val="002F4B0B"/>
    <w:rsid w:val="002F4C26"/>
    <w:rsid w:val="002F5064"/>
    <w:rsid w:val="002F598D"/>
    <w:rsid w:val="002F5A5C"/>
    <w:rsid w:val="002F5F5D"/>
    <w:rsid w:val="002F66C8"/>
    <w:rsid w:val="002F690D"/>
    <w:rsid w:val="002F6C4B"/>
    <w:rsid w:val="002F73CF"/>
    <w:rsid w:val="002F74EF"/>
    <w:rsid w:val="002F754D"/>
    <w:rsid w:val="002F7F22"/>
    <w:rsid w:val="0030078C"/>
    <w:rsid w:val="003014B2"/>
    <w:rsid w:val="00301D36"/>
    <w:rsid w:val="003022F8"/>
    <w:rsid w:val="00302554"/>
    <w:rsid w:val="00302D57"/>
    <w:rsid w:val="00303031"/>
    <w:rsid w:val="003033D1"/>
    <w:rsid w:val="00303594"/>
    <w:rsid w:val="00303966"/>
    <w:rsid w:val="00303D2A"/>
    <w:rsid w:val="003040A8"/>
    <w:rsid w:val="003040F1"/>
    <w:rsid w:val="0030461A"/>
    <w:rsid w:val="00304FDB"/>
    <w:rsid w:val="00305B00"/>
    <w:rsid w:val="00306B9B"/>
    <w:rsid w:val="00306DAA"/>
    <w:rsid w:val="0030735D"/>
    <w:rsid w:val="003073B2"/>
    <w:rsid w:val="003079A8"/>
    <w:rsid w:val="00307B39"/>
    <w:rsid w:val="00307F3B"/>
    <w:rsid w:val="003101B4"/>
    <w:rsid w:val="003105D0"/>
    <w:rsid w:val="003105F4"/>
    <w:rsid w:val="00310697"/>
    <w:rsid w:val="003111AE"/>
    <w:rsid w:val="00311433"/>
    <w:rsid w:val="0031170F"/>
    <w:rsid w:val="0031171B"/>
    <w:rsid w:val="00311C97"/>
    <w:rsid w:val="00312413"/>
    <w:rsid w:val="00312A57"/>
    <w:rsid w:val="00312B58"/>
    <w:rsid w:val="003137A2"/>
    <w:rsid w:val="00313953"/>
    <w:rsid w:val="00313978"/>
    <w:rsid w:val="00313ABA"/>
    <w:rsid w:val="00314100"/>
    <w:rsid w:val="00314F0E"/>
    <w:rsid w:val="00315378"/>
    <w:rsid w:val="0031561E"/>
    <w:rsid w:val="0031588C"/>
    <w:rsid w:val="00315E70"/>
    <w:rsid w:val="00315FBF"/>
    <w:rsid w:val="0032004B"/>
    <w:rsid w:val="003200B6"/>
    <w:rsid w:val="00320E78"/>
    <w:rsid w:val="0032112C"/>
    <w:rsid w:val="00321403"/>
    <w:rsid w:val="00321854"/>
    <w:rsid w:val="00321A27"/>
    <w:rsid w:val="00321D4E"/>
    <w:rsid w:val="00321EB0"/>
    <w:rsid w:val="003225A2"/>
    <w:rsid w:val="0032282D"/>
    <w:rsid w:val="00322E11"/>
    <w:rsid w:val="00323335"/>
    <w:rsid w:val="0032341F"/>
    <w:rsid w:val="0032355B"/>
    <w:rsid w:val="003239E4"/>
    <w:rsid w:val="00323CC8"/>
    <w:rsid w:val="00323D1E"/>
    <w:rsid w:val="00324049"/>
    <w:rsid w:val="00324101"/>
    <w:rsid w:val="00324A06"/>
    <w:rsid w:val="00324E4A"/>
    <w:rsid w:val="003266AD"/>
    <w:rsid w:val="00326EDA"/>
    <w:rsid w:val="0032735C"/>
    <w:rsid w:val="00327940"/>
    <w:rsid w:val="00327D95"/>
    <w:rsid w:val="003307B0"/>
    <w:rsid w:val="00330862"/>
    <w:rsid w:val="00332983"/>
    <w:rsid w:val="00332F60"/>
    <w:rsid w:val="0033367A"/>
    <w:rsid w:val="00333698"/>
    <w:rsid w:val="00333AFF"/>
    <w:rsid w:val="00333F8F"/>
    <w:rsid w:val="00333F9D"/>
    <w:rsid w:val="00334617"/>
    <w:rsid w:val="00334D4B"/>
    <w:rsid w:val="00334F02"/>
    <w:rsid w:val="003352E7"/>
    <w:rsid w:val="003356DC"/>
    <w:rsid w:val="00335705"/>
    <w:rsid w:val="00336ED3"/>
    <w:rsid w:val="003378D6"/>
    <w:rsid w:val="003378EF"/>
    <w:rsid w:val="00337BE5"/>
    <w:rsid w:val="00337D80"/>
    <w:rsid w:val="00337D8D"/>
    <w:rsid w:val="00337E4C"/>
    <w:rsid w:val="00340182"/>
    <w:rsid w:val="003407FC"/>
    <w:rsid w:val="0034207B"/>
    <w:rsid w:val="00342F00"/>
    <w:rsid w:val="0034360C"/>
    <w:rsid w:val="0034370D"/>
    <w:rsid w:val="0034392E"/>
    <w:rsid w:val="00343961"/>
    <w:rsid w:val="00343969"/>
    <w:rsid w:val="00343B5B"/>
    <w:rsid w:val="003442B2"/>
    <w:rsid w:val="00344397"/>
    <w:rsid w:val="00344539"/>
    <w:rsid w:val="0034464E"/>
    <w:rsid w:val="00344D1D"/>
    <w:rsid w:val="00344D9F"/>
    <w:rsid w:val="00344E3E"/>
    <w:rsid w:val="00344F39"/>
    <w:rsid w:val="0034511C"/>
    <w:rsid w:val="0034537D"/>
    <w:rsid w:val="0034555F"/>
    <w:rsid w:val="00345773"/>
    <w:rsid w:val="00345A97"/>
    <w:rsid w:val="00345CE0"/>
    <w:rsid w:val="00345DA8"/>
    <w:rsid w:val="00346144"/>
    <w:rsid w:val="003461D8"/>
    <w:rsid w:val="00346B8A"/>
    <w:rsid w:val="0034717D"/>
    <w:rsid w:val="003474D0"/>
    <w:rsid w:val="00347D2F"/>
    <w:rsid w:val="003507C2"/>
    <w:rsid w:val="00350B25"/>
    <w:rsid w:val="00350B61"/>
    <w:rsid w:val="003533D3"/>
    <w:rsid w:val="0035372A"/>
    <w:rsid w:val="003537FF"/>
    <w:rsid w:val="00353989"/>
    <w:rsid w:val="00353FFF"/>
    <w:rsid w:val="00355546"/>
    <w:rsid w:val="0035576A"/>
    <w:rsid w:val="00355DDD"/>
    <w:rsid w:val="003562FF"/>
    <w:rsid w:val="0035635F"/>
    <w:rsid w:val="00356946"/>
    <w:rsid w:val="00356C25"/>
    <w:rsid w:val="00356F76"/>
    <w:rsid w:val="00357024"/>
    <w:rsid w:val="0035785E"/>
    <w:rsid w:val="0036050A"/>
    <w:rsid w:val="00360516"/>
    <w:rsid w:val="003609F9"/>
    <w:rsid w:val="003620CA"/>
    <w:rsid w:val="0036250A"/>
    <w:rsid w:val="003625D2"/>
    <w:rsid w:val="00362BA3"/>
    <w:rsid w:val="00362D2E"/>
    <w:rsid w:val="00362FA4"/>
    <w:rsid w:val="00362FF5"/>
    <w:rsid w:val="003633A1"/>
    <w:rsid w:val="003633CB"/>
    <w:rsid w:val="00363776"/>
    <w:rsid w:val="003640A1"/>
    <w:rsid w:val="00364771"/>
    <w:rsid w:val="003647F2"/>
    <w:rsid w:val="00364EAB"/>
    <w:rsid w:val="00364F89"/>
    <w:rsid w:val="003651C9"/>
    <w:rsid w:val="003666C4"/>
    <w:rsid w:val="003670FE"/>
    <w:rsid w:val="00367123"/>
    <w:rsid w:val="00367A08"/>
    <w:rsid w:val="00370424"/>
    <w:rsid w:val="0037139C"/>
    <w:rsid w:val="003716BE"/>
    <w:rsid w:val="00371DA9"/>
    <w:rsid w:val="00372263"/>
    <w:rsid w:val="003724E6"/>
    <w:rsid w:val="00373610"/>
    <w:rsid w:val="00373CE9"/>
    <w:rsid w:val="00373D0E"/>
    <w:rsid w:val="00373DDB"/>
    <w:rsid w:val="00374069"/>
    <w:rsid w:val="0037532F"/>
    <w:rsid w:val="00375989"/>
    <w:rsid w:val="00375C23"/>
    <w:rsid w:val="00375C30"/>
    <w:rsid w:val="00376443"/>
    <w:rsid w:val="00376C9C"/>
    <w:rsid w:val="003771BC"/>
    <w:rsid w:val="0037728B"/>
    <w:rsid w:val="003801B8"/>
    <w:rsid w:val="00382949"/>
    <w:rsid w:val="00382A1D"/>
    <w:rsid w:val="00383065"/>
    <w:rsid w:val="003838C7"/>
    <w:rsid w:val="00383A93"/>
    <w:rsid w:val="00383C2A"/>
    <w:rsid w:val="0038443B"/>
    <w:rsid w:val="00384889"/>
    <w:rsid w:val="00384C91"/>
    <w:rsid w:val="00384DAF"/>
    <w:rsid w:val="003850C2"/>
    <w:rsid w:val="003850D8"/>
    <w:rsid w:val="0038587C"/>
    <w:rsid w:val="00385A5E"/>
    <w:rsid w:val="00385D3E"/>
    <w:rsid w:val="00385DBB"/>
    <w:rsid w:val="00385EDF"/>
    <w:rsid w:val="003863A4"/>
    <w:rsid w:val="003867D0"/>
    <w:rsid w:val="003868EF"/>
    <w:rsid w:val="00386A03"/>
    <w:rsid w:val="00386BEA"/>
    <w:rsid w:val="0038712D"/>
    <w:rsid w:val="00387403"/>
    <w:rsid w:val="0039001A"/>
    <w:rsid w:val="0039037B"/>
    <w:rsid w:val="0039080C"/>
    <w:rsid w:val="0039164A"/>
    <w:rsid w:val="0039169E"/>
    <w:rsid w:val="003920A3"/>
    <w:rsid w:val="00393556"/>
    <w:rsid w:val="00393F45"/>
    <w:rsid w:val="0039452D"/>
    <w:rsid w:val="0039475C"/>
    <w:rsid w:val="0039475E"/>
    <w:rsid w:val="0039636B"/>
    <w:rsid w:val="0039693B"/>
    <w:rsid w:val="0039694E"/>
    <w:rsid w:val="00396F21"/>
    <w:rsid w:val="00397FF0"/>
    <w:rsid w:val="003A06B3"/>
    <w:rsid w:val="003A0AC7"/>
    <w:rsid w:val="003A0C58"/>
    <w:rsid w:val="003A0D29"/>
    <w:rsid w:val="003A1797"/>
    <w:rsid w:val="003A2399"/>
    <w:rsid w:val="003A2675"/>
    <w:rsid w:val="003A2A85"/>
    <w:rsid w:val="003A2D88"/>
    <w:rsid w:val="003A330C"/>
    <w:rsid w:val="003A37C8"/>
    <w:rsid w:val="003A3913"/>
    <w:rsid w:val="003A3930"/>
    <w:rsid w:val="003A44B7"/>
    <w:rsid w:val="003A4A55"/>
    <w:rsid w:val="003A4E13"/>
    <w:rsid w:val="003A501F"/>
    <w:rsid w:val="003A614F"/>
    <w:rsid w:val="003A7491"/>
    <w:rsid w:val="003A7583"/>
    <w:rsid w:val="003A78DF"/>
    <w:rsid w:val="003A7AC3"/>
    <w:rsid w:val="003B051D"/>
    <w:rsid w:val="003B0556"/>
    <w:rsid w:val="003B0A2E"/>
    <w:rsid w:val="003B101C"/>
    <w:rsid w:val="003B143D"/>
    <w:rsid w:val="003B1758"/>
    <w:rsid w:val="003B1B87"/>
    <w:rsid w:val="003B1ED4"/>
    <w:rsid w:val="003B2345"/>
    <w:rsid w:val="003B250A"/>
    <w:rsid w:val="003B28A3"/>
    <w:rsid w:val="003B2EF8"/>
    <w:rsid w:val="003B3030"/>
    <w:rsid w:val="003B3047"/>
    <w:rsid w:val="003B3495"/>
    <w:rsid w:val="003B35BD"/>
    <w:rsid w:val="003B3DE1"/>
    <w:rsid w:val="003B4144"/>
    <w:rsid w:val="003B4771"/>
    <w:rsid w:val="003B4998"/>
    <w:rsid w:val="003B49AB"/>
    <w:rsid w:val="003B4C75"/>
    <w:rsid w:val="003B5131"/>
    <w:rsid w:val="003B55CF"/>
    <w:rsid w:val="003B5815"/>
    <w:rsid w:val="003B58CF"/>
    <w:rsid w:val="003B59EA"/>
    <w:rsid w:val="003B5BA1"/>
    <w:rsid w:val="003B5DA8"/>
    <w:rsid w:val="003B62F7"/>
    <w:rsid w:val="003B6BA0"/>
    <w:rsid w:val="003B78F3"/>
    <w:rsid w:val="003B79B0"/>
    <w:rsid w:val="003B7B98"/>
    <w:rsid w:val="003B7F5B"/>
    <w:rsid w:val="003C035C"/>
    <w:rsid w:val="003C06E6"/>
    <w:rsid w:val="003C08A5"/>
    <w:rsid w:val="003C0925"/>
    <w:rsid w:val="003C0B1F"/>
    <w:rsid w:val="003C135D"/>
    <w:rsid w:val="003C1AE4"/>
    <w:rsid w:val="003C1C19"/>
    <w:rsid w:val="003C1D92"/>
    <w:rsid w:val="003C243A"/>
    <w:rsid w:val="003C29B1"/>
    <w:rsid w:val="003C2CA6"/>
    <w:rsid w:val="003C2E4E"/>
    <w:rsid w:val="003C2EA3"/>
    <w:rsid w:val="003C30B9"/>
    <w:rsid w:val="003C31B6"/>
    <w:rsid w:val="003C3470"/>
    <w:rsid w:val="003C3507"/>
    <w:rsid w:val="003C3861"/>
    <w:rsid w:val="003C4102"/>
    <w:rsid w:val="003C4992"/>
    <w:rsid w:val="003C4A8F"/>
    <w:rsid w:val="003C556A"/>
    <w:rsid w:val="003C570E"/>
    <w:rsid w:val="003C58C7"/>
    <w:rsid w:val="003C5A2D"/>
    <w:rsid w:val="003C5CBB"/>
    <w:rsid w:val="003C5F3E"/>
    <w:rsid w:val="003C6110"/>
    <w:rsid w:val="003C6243"/>
    <w:rsid w:val="003C649B"/>
    <w:rsid w:val="003C6883"/>
    <w:rsid w:val="003C6F06"/>
    <w:rsid w:val="003C6FD5"/>
    <w:rsid w:val="003C772E"/>
    <w:rsid w:val="003C7B4A"/>
    <w:rsid w:val="003C7C68"/>
    <w:rsid w:val="003D023E"/>
    <w:rsid w:val="003D0257"/>
    <w:rsid w:val="003D0855"/>
    <w:rsid w:val="003D091B"/>
    <w:rsid w:val="003D0C76"/>
    <w:rsid w:val="003D0D4F"/>
    <w:rsid w:val="003D1A12"/>
    <w:rsid w:val="003D1F4B"/>
    <w:rsid w:val="003D24B6"/>
    <w:rsid w:val="003D2B03"/>
    <w:rsid w:val="003D30E5"/>
    <w:rsid w:val="003D345E"/>
    <w:rsid w:val="003D3758"/>
    <w:rsid w:val="003D37A3"/>
    <w:rsid w:val="003D3B66"/>
    <w:rsid w:val="003D3F34"/>
    <w:rsid w:val="003D41C3"/>
    <w:rsid w:val="003D4250"/>
    <w:rsid w:val="003D55DB"/>
    <w:rsid w:val="003D5896"/>
    <w:rsid w:val="003D5AFE"/>
    <w:rsid w:val="003D5E9F"/>
    <w:rsid w:val="003D6136"/>
    <w:rsid w:val="003D625F"/>
    <w:rsid w:val="003D6785"/>
    <w:rsid w:val="003D699C"/>
    <w:rsid w:val="003D6C49"/>
    <w:rsid w:val="003D7015"/>
    <w:rsid w:val="003D7C19"/>
    <w:rsid w:val="003E0218"/>
    <w:rsid w:val="003E02C6"/>
    <w:rsid w:val="003E0313"/>
    <w:rsid w:val="003E06C4"/>
    <w:rsid w:val="003E06E6"/>
    <w:rsid w:val="003E1951"/>
    <w:rsid w:val="003E19A1"/>
    <w:rsid w:val="003E1BD3"/>
    <w:rsid w:val="003E1CDB"/>
    <w:rsid w:val="003E22F6"/>
    <w:rsid w:val="003E237E"/>
    <w:rsid w:val="003E2A28"/>
    <w:rsid w:val="003E2B37"/>
    <w:rsid w:val="003E31A7"/>
    <w:rsid w:val="003E358B"/>
    <w:rsid w:val="003E391D"/>
    <w:rsid w:val="003E3DDD"/>
    <w:rsid w:val="003E4491"/>
    <w:rsid w:val="003E44C6"/>
    <w:rsid w:val="003E47E4"/>
    <w:rsid w:val="003E4BAA"/>
    <w:rsid w:val="003E53CB"/>
    <w:rsid w:val="003E564E"/>
    <w:rsid w:val="003E5A57"/>
    <w:rsid w:val="003E635D"/>
    <w:rsid w:val="003E6520"/>
    <w:rsid w:val="003E6AD3"/>
    <w:rsid w:val="003E6AF1"/>
    <w:rsid w:val="003E7388"/>
    <w:rsid w:val="003F01B1"/>
    <w:rsid w:val="003F02AE"/>
    <w:rsid w:val="003F03E0"/>
    <w:rsid w:val="003F0A17"/>
    <w:rsid w:val="003F137D"/>
    <w:rsid w:val="003F13F6"/>
    <w:rsid w:val="003F15EE"/>
    <w:rsid w:val="003F1DE7"/>
    <w:rsid w:val="003F243F"/>
    <w:rsid w:val="003F27C5"/>
    <w:rsid w:val="003F29C8"/>
    <w:rsid w:val="003F2A0F"/>
    <w:rsid w:val="003F2B67"/>
    <w:rsid w:val="003F2D4C"/>
    <w:rsid w:val="003F3510"/>
    <w:rsid w:val="003F4115"/>
    <w:rsid w:val="003F4797"/>
    <w:rsid w:val="003F4916"/>
    <w:rsid w:val="003F4AB6"/>
    <w:rsid w:val="003F5397"/>
    <w:rsid w:val="003F5E64"/>
    <w:rsid w:val="003F62CF"/>
    <w:rsid w:val="003F6889"/>
    <w:rsid w:val="003F6AE6"/>
    <w:rsid w:val="003F6F56"/>
    <w:rsid w:val="003F6F69"/>
    <w:rsid w:val="003F6FF6"/>
    <w:rsid w:val="003F70D8"/>
    <w:rsid w:val="003F7134"/>
    <w:rsid w:val="003F792D"/>
    <w:rsid w:val="003F7A2B"/>
    <w:rsid w:val="00400622"/>
    <w:rsid w:val="004017CA"/>
    <w:rsid w:val="00401FA7"/>
    <w:rsid w:val="00402088"/>
    <w:rsid w:val="004026FA"/>
    <w:rsid w:val="00402964"/>
    <w:rsid w:val="00402985"/>
    <w:rsid w:val="00402DDB"/>
    <w:rsid w:val="00402F51"/>
    <w:rsid w:val="00403D23"/>
    <w:rsid w:val="00403D5A"/>
    <w:rsid w:val="00404142"/>
    <w:rsid w:val="00404314"/>
    <w:rsid w:val="00404387"/>
    <w:rsid w:val="0040454B"/>
    <w:rsid w:val="00405F41"/>
    <w:rsid w:val="004068C1"/>
    <w:rsid w:val="00406974"/>
    <w:rsid w:val="004069C9"/>
    <w:rsid w:val="00406D32"/>
    <w:rsid w:val="00406D73"/>
    <w:rsid w:val="00407239"/>
    <w:rsid w:val="00407275"/>
    <w:rsid w:val="00407687"/>
    <w:rsid w:val="004076D7"/>
    <w:rsid w:val="00407CB3"/>
    <w:rsid w:val="0041058C"/>
    <w:rsid w:val="00410A23"/>
    <w:rsid w:val="00410A81"/>
    <w:rsid w:val="0041119C"/>
    <w:rsid w:val="00411A7A"/>
    <w:rsid w:val="00411A82"/>
    <w:rsid w:val="0041225C"/>
    <w:rsid w:val="004122FB"/>
    <w:rsid w:val="0041273D"/>
    <w:rsid w:val="00412B9F"/>
    <w:rsid w:val="00412D27"/>
    <w:rsid w:val="00413420"/>
    <w:rsid w:val="00413421"/>
    <w:rsid w:val="00413519"/>
    <w:rsid w:val="00413800"/>
    <w:rsid w:val="00414007"/>
    <w:rsid w:val="004140F5"/>
    <w:rsid w:val="004142BF"/>
    <w:rsid w:val="004144BA"/>
    <w:rsid w:val="00414908"/>
    <w:rsid w:val="004149D0"/>
    <w:rsid w:val="00414C31"/>
    <w:rsid w:val="00415C1E"/>
    <w:rsid w:val="00415E58"/>
    <w:rsid w:val="00415FEF"/>
    <w:rsid w:val="004160DD"/>
    <w:rsid w:val="004163A3"/>
    <w:rsid w:val="00416653"/>
    <w:rsid w:val="00416696"/>
    <w:rsid w:val="00416D7F"/>
    <w:rsid w:val="00416F4C"/>
    <w:rsid w:val="004175A3"/>
    <w:rsid w:val="00417D06"/>
    <w:rsid w:val="00420F24"/>
    <w:rsid w:val="00421CAF"/>
    <w:rsid w:val="00422137"/>
    <w:rsid w:val="0042263B"/>
    <w:rsid w:val="0042293E"/>
    <w:rsid w:val="00422EAE"/>
    <w:rsid w:val="004232BA"/>
    <w:rsid w:val="00423763"/>
    <w:rsid w:val="00423E9B"/>
    <w:rsid w:val="00424483"/>
    <w:rsid w:val="004248EE"/>
    <w:rsid w:val="00424E22"/>
    <w:rsid w:val="004254FA"/>
    <w:rsid w:val="0042566B"/>
    <w:rsid w:val="00425700"/>
    <w:rsid w:val="004257A5"/>
    <w:rsid w:val="00425BF7"/>
    <w:rsid w:val="00425D51"/>
    <w:rsid w:val="004260C3"/>
    <w:rsid w:val="004261BF"/>
    <w:rsid w:val="004267A1"/>
    <w:rsid w:val="0042697A"/>
    <w:rsid w:val="004269C5"/>
    <w:rsid w:val="00426FA7"/>
    <w:rsid w:val="00427066"/>
    <w:rsid w:val="004277E3"/>
    <w:rsid w:val="004311F5"/>
    <w:rsid w:val="00431585"/>
    <w:rsid w:val="004318DC"/>
    <w:rsid w:val="00431B06"/>
    <w:rsid w:val="00431DDC"/>
    <w:rsid w:val="00432148"/>
    <w:rsid w:val="004325A4"/>
    <w:rsid w:val="0043323B"/>
    <w:rsid w:val="00433AE1"/>
    <w:rsid w:val="00433C7F"/>
    <w:rsid w:val="00433FBD"/>
    <w:rsid w:val="0043467A"/>
    <w:rsid w:val="00434B60"/>
    <w:rsid w:val="00435730"/>
    <w:rsid w:val="0043587E"/>
    <w:rsid w:val="004359CF"/>
    <w:rsid w:val="00435BC8"/>
    <w:rsid w:val="00435D7B"/>
    <w:rsid w:val="00435E3D"/>
    <w:rsid w:val="0043639F"/>
    <w:rsid w:val="00436EE4"/>
    <w:rsid w:val="0043772F"/>
    <w:rsid w:val="00437852"/>
    <w:rsid w:val="00437C66"/>
    <w:rsid w:val="00437D8F"/>
    <w:rsid w:val="004400FF"/>
    <w:rsid w:val="00440130"/>
    <w:rsid w:val="004402AD"/>
    <w:rsid w:val="004402C9"/>
    <w:rsid w:val="004403CE"/>
    <w:rsid w:val="0044062C"/>
    <w:rsid w:val="00440BC8"/>
    <w:rsid w:val="004413EA"/>
    <w:rsid w:val="0044147E"/>
    <w:rsid w:val="004418B0"/>
    <w:rsid w:val="00441FFE"/>
    <w:rsid w:val="00442F28"/>
    <w:rsid w:val="004432E7"/>
    <w:rsid w:val="004432F6"/>
    <w:rsid w:val="00443B8E"/>
    <w:rsid w:val="00443C52"/>
    <w:rsid w:val="00443DB7"/>
    <w:rsid w:val="004443BE"/>
    <w:rsid w:val="00444FD3"/>
    <w:rsid w:val="00445237"/>
    <w:rsid w:val="00446194"/>
    <w:rsid w:val="00446967"/>
    <w:rsid w:val="00446AA8"/>
    <w:rsid w:val="00446E60"/>
    <w:rsid w:val="004471D2"/>
    <w:rsid w:val="004473BE"/>
    <w:rsid w:val="00447435"/>
    <w:rsid w:val="0044794D"/>
    <w:rsid w:val="00450737"/>
    <w:rsid w:val="00450EE6"/>
    <w:rsid w:val="00452B5A"/>
    <w:rsid w:val="00453332"/>
    <w:rsid w:val="0045343B"/>
    <w:rsid w:val="00453BB8"/>
    <w:rsid w:val="00455356"/>
    <w:rsid w:val="0045541E"/>
    <w:rsid w:val="0045544A"/>
    <w:rsid w:val="004558E3"/>
    <w:rsid w:val="00456231"/>
    <w:rsid w:val="00456BFB"/>
    <w:rsid w:val="00457590"/>
    <w:rsid w:val="00457990"/>
    <w:rsid w:val="0046066E"/>
    <w:rsid w:val="004606FD"/>
    <w:rsid w:val="004608CC"/>
    <w:rsid w:val="00460972"/>
    <w:rsid w:val="00460A8A"/>
    <w:rsid w:val="004621E9"/>
    <w:rsid w:val="0046266C"/>
    <w:rsid w:val="00462981"/>
    <w:rsid w:val="00462D63"/>
    <w:rsid w:val="004630B6"/>
    <w:rsid w:val="004639D6"/>
    <w:rsid w:val="0046403F"/>
    <w:rsid w:val="00464300"/>
    <w:rsid w:val="004643CA"/>
    <w:rsid w:val="0046471D"/>
    <w:rsid w:val="00464A98"/>
    <w:rsid w:val="00464D6C"/>
    <w:rsid w:val="00464E32"/>
    <w:rsid w:val="0046577F"/>
    <w:rsid w:val="00466009"/>
    <w:rsid w:val="004661F4"/>
    <w:rsid w:val="00466F92"/>
    <w:rsid w:val="004672FB"/>
    <w:rsid w:val="004678B5"/>
    <w:rsid w:val="00467996"/>
    <w:rsid w:val="00467A0B"/>
    <w:rsid w:val="00470428"/>
    <w:rsid w:val="004709DC"/>
    <w:rsid w:val="00470C75"/>
    <w:rsid w:val="00471455"/>
    <w:rsid w:val="004714A5"/>
    <w:rsid w:val="0047177B"/>
    <w:rsid w:val="00471927"/>
    <w:rsid w:val="00471BB6"/>
    <w:rsid w:val="004725A1"/>
    <w:rsid w:val="00472CE6"/>
    <w:rsid w:val="00473525"/>
    <w:rsid w:val="00473905"/>
    <w:rsid w:val="0047403A"/>
    <w:rsid w:val="004744D9"/>
    <w:rsid w:val="00474A0E"/>
    <w:rsid w:val="00474A88"/>
    <w:rsid w:val="00474F50"/>
    <w:rsid w:val="004753F2"/>
    <w:rsid w:val="004758CE"/>
    <w:rsid w:val="00475B28"/>
    <w:rsid w:val="00475C06"/>
    <w:rsid w:val="0047623C"/>
    <w:rsid w:val="004762D6"/>
    <w:rsid w:val="004763F2"/>
    <w:rsid w:val="00476587"/>
    <w:rsid w:val="004765A3"/>
    <w:rsid w:val="004767A1"/>
    <w:rsid w:val="00477388"/>
    <w:rsid w:val="004777BE"/>
    <w:rsid w:val="004778CE"/>
    <w:rsid w:val="00477A07"/>
    <w:rsid w:val="00481053"/>
    <w:rsid w:val="00481370"/>
    <w:rsid w:val="00481470"/>
    <w:rsid w:val="004815F0"/>
    <w:rsid w:val="0048195E"/>
    <w:rsid w:val="00482220"/>
    <w:rsid w:val="00482839"/>
    <w:rsid w:val="0048286E"/>
    <w:rsid w:val="00482F49"/>
    <w:rsid w:val="0048362F"/>
    <w:rsid w:val="0048396F"/>
    <w:rsid w:val="00484117"/>
    <w:rsid w:val="00484CC8"/>
    <w:rsid w:val="00484D1B"/>
    <w:rsid w:val="00484FEF"/>
    <w:rsid w:val="004856A5"/>
    <w:rsid w:val="0048572C"/>
    <w:rsid w:val="00485BF6"/>
    <w:rsid w:val="00485F19"/>
    <w:rsid w:val="00486238"/>
    <w:rsid w:val="004869F7"/>
    <w:rsid w:val="00486CC0"/>
    <w:rsid w:val="004871D2"/>
    <w:rsid w:val="0048728D"/>
    <w:rsid w:val="0048748B"/>
    <w:rsid w:val="00487740"/>
    <w:rsid w:val="00490301"/>
    <w:rsid w:val="00490510"/>
    <w:rsid w:val="004908DF"/>
    <w:rsid w:val="00490CCD"/>
    <w:rsid w:val="0049173A"/>
    <w:rsid w:val="004922A7"/>
    <w:rsid w:val="00493709"/>
    <w:rsid w:val="00493EF8"/>
    <w:rsid w:val="00493FFA"/>
    <w:rsid w:val="00494634"/>
    <w:rsid w:val="0049522A"/>
    <w:rsid w:val="00495439"/>
    <w:rsid w:val="00495611"/>
    <w:rsid w:val="004956F0"/>
    <w:rsid w:val="00496207"/>
    <w:rsid w:val="004964C5"/>
    <w:rsid w:val="004964E7"/>
    <w:rsid w:val="00496665"/>
    <w:rsid w:val="00496965"/>
    <w:rsid w:val="004969F5"/>
    <w:rsid w:val="00496D82"/>
    <w:rsid w:val="00497608"/>
    <w:rsid w:val="00497B5C"/>
    <w:rsid w:val="00497EDF"/>
    <w:rsid w:val="004A0476"/>
    <w:rsid w:val="004A0C97"/>
    <w:rsid w:val="004A0F27"/>
    <w:rsid w:val="004A117F"/>
    <w:rsid w:val="004A1852"/>
    <w:rsid w:val="004A1D77"/>
    <w:rsid w:val="004A1DDD"/>
    <w:rsid w:val="004A20A3"/>
    <w:rsid w:val="004A224E"/>
    <w:rsid w:val="004A261E"/>
    <w:rsid w:val="004A2839"/>
    <w:rsid w:val="004A313C"/>
    <w:rsid w:val="004A36DF"/>
    <w:rsid w:val="004A3C25"/>
    <w:rsid w:val="004A3E44"/>
    <w:rsid w:val="004A445F"/>
    <w:rsid w:val="004A4754"/>
    <w:rsid w:val="004A4831"/>
    <w:rsid w:val="004A4A35"/>
    <w:rsid w:val="004A4B9A"/>
    <w:rsid w:val="004A4FB1"/>
    <w:rsid w:val="004A5A1F"/>
    <w:rsid w:val="004A5DCE"/>
    <w:rsid w:val="004A63FD"/>
    <w:rsid w:val="004A69F9"/>
    <w:rsid w:val="004A6DE4"/>
    <w:rsid w:val="004A73EF"/>
    <w:rsid w:val="004A7826"/>
    <w:rsid w:val="004A7DED"/>
    <w:rsid w:val="004A7F50"/>
    <w:rsid w:val="004B0A40"/>
    <w:rsid w:val="004B1445"/>
    <w:rsid w:val="004B15B7"/>
    <w:rsid w:val="004B185F"/>
    <w:rsid w:val="004B1E36"/>
    <w:rsid w:val="004B2062"/>
    <w:rsid w:val="004B2908"/>
    <w:rsid w:val="004B3A05"/>
    <w:rsid w:val="004B47EF"/>
    <w:rsid w:val="004B52B9"/>
    <w:rsid w:val="004B5736"/>
    <w:rsid w:val="004B62AA"/>
    <w:rsid w:val="004B6779"/>
    <w:rsid w:val="004B6813"/>
    <w:rsid w:val="004B7115"/>
    <w:rsid w:val="004B71F7"/>
    <w:rsid w:val="004B778E"/>
    <w:rsid w:val="004B793E"/>
    <w:rsid w:val="004B7C58"/>
    <w:rsid w:val="004C0B4D"/>
    <w:rsid w:val="004C182E"/>
    <w:rsid w:val="004C1927"/>
    <w:rsid w:val="004C22FC"/>
    <w:rsid w:val="004C2BC3"/>
    <w:rsid w:val="004C2FF8"/>
    <w:rsid w:val="004C423F"/>
    <w:rsid w:val="004C42AE"/>
    <w:rsid w:val="004C4355"/>
    <w:rsid w:val="004C44B2"/>
    <w:rsid w:val="004C4E71"/>
    <w:rsid w:val="004C69BE"/>
    <w:rsid w:val="004C6BBD"/>
    <w:rsid w:val="004C7007"/>
    <w:rsid w:val="004C7175"/>
    <w:rsid w:val="004C751B"/>
    <w:rsid w:val="004C76AA"/>
    <w:rsid w:val="004C792B"/>
    <w:rsid w:val="004C7948"/>
    <w:rsid w:val="004C79ED"/>
    <w:rsid w:val="004D02B1"/>
    <w:rsid w:val="004D0B41"/>
    <w:rsid w:val="004D0F3F"/>
    <w:rsid w:val="004D1049"/>
    <w:rsid w:val="004D1457"/>
    <w:rsid w:val="004D1695"/>
    <w:rsid w:val="004D1814"/>
    <w:rsid w:val="004D22D2"/>
    <w:rsid w:val="004D2751"/>
    <w:rsid w:val="004D27C0"/>
    <w:rsid w:val="004D27F7"/>
    <w:rsid w:val="004D2F67"/>
    <w:rsid w:val="004D2FB9"/>
    <w:rsid w:val="004D3060"/>
    <w:rsid w:val="004D3636"/>
    <w:rsid w:val="004D3659"/>
    <w:rsid w:val="004D3B63"/>
    <w:rsid w:val="004D3B9F"/>
    <w:rsid w:val="004D3C3B"/>
    <w:rsid w:val="004D43FA"/>
    <w:rsid w:val="004D4D39"/>
    <w:rsid w:val="004D509A"/>
    <w:rsid w:val="004D5A56"/>
    <w:rsid w:val="004D6B93"/>
    <w:rsid w:val="004D72D3"/>
    <w:rsid w:val="004D7663"/>
    <w:rsid w:val="004D7983"/>
    <w:rsid w:val="004D7B47"/>
    <w:rsid w:val="004D7DFA"/>
    <w:rsid w:val="004D7E25"/>
    <w:rsid w:val="004E026A"/>
    <w:rsid w:val="004E03CA"/>
    <w:rsid w:val="004E084E"/>
    <w:rsid w:val="004E230E"/>
    <w:rsid w:val="004E235F"/>
    <w:rsid w:val="004E265D"/>
    <w:rsid w:val="004E3D05"/>
    <w:rsid w:val="004E4237"/>
    <w:rsid w:val="004E4253"/>
    <w:rsid w:val="004E4671"/>
    <w:rsid w:val="004E479B"/>
    <w:rsid w:val="004E4909"/>
    <w:rsid w:val="004E5065"/>
    <w:rsid w:val="004E5AF2"/>
    <w:rsid w:val="004E6054"/>
    <w:rsid w:val="004E6BC8"/>
    <w:rsid w:val="004E6E50"/>
    <w:rsid w:val="004E71E0"/>
    <w:rsid w:val="004E7579"/>
    <w:rsid w:val="004E7895"/>
    <w:rsid w:val="004E7AF0"/>
    <w:rsid w:val="004F0161"/>
    <w:rsid w:val="004F01A3"/>
    <w:rsid w:val="004F07AB"/>
    <w:rsid w:val="004F0C3E"/>
    <w:rsid w:val="004F1526"/>
    <w:rsid w:val="004F1AE9"/>
    <w:rsid w:val="004F213E"/>
    <w:rsid w:val="004F29FF"/>
    <w:rsid w:val="004F2B07"/>
    <w:rsid w:val="004F2C2B"/>
    <w:rsid w:val="004F338F"/>
    <w:rsid w:val="004F3DC4"/>
    <w:rsid w:val="004F3E45"/>
    <w:rsid w:val="004F456E"/>
    <w:rsid w:val="004F4679"/>
    <w:rsid w:val="004F486E"/>
    <w:rsid w:val="004F55E0"/>
    <w:rsid w:val="004F57D7"/>
    <w:rsid w:val="004F5C6C"/>
    <w:rsid w:val="004F602B"/>
    <w:rsid w:val="004F63B8"/>
    <w:rsid w:val="004F654A"/>
    <w:rsid w:val="004F6BA1"/>
    <w:rsid w:val="004F6E56"/>
    <w:rsid w:val="004F6E5A"/>
    <w:rsid w:val="004F6E79"/>
    <w:rsid w:val="004F7058"/>
    <w:rsid w:val="004F76E0"/>
    <w:rsid w:val="005000D2"/>
    <w:rsid w:val="005003F2"/>
    <w:rsid w:val="00500B78"/>
    <w:rsid w:val="00500C4B"/>
    <w:rsid w:val="0050111D"/>
    <w:rsid w:val="00501F60"/>
    <w:rsid w:val="00501F87"/>
    <w:rsid w:val="005028E0"/>
    <w:rsid w:val="00502B3E"/>
    <w:rsid w:val="00503261"/>
    <w:rsid w:val="00503A45"/>
    <w:rsid w:val="00503DB5"/>
    <w:rsid w:val="00504335"/>
    <w:rsid w:val="005045D1"/>
    <w:rsid w:val="005049BB"/>
    <w:rsid w:val="00505247"/>
    <w:rsid w:val="00505A50"/>
    <w:rsid w:val="0050626F"/>
    <w:rsid w:val="005062FE"/>
    <w:rsid w:val="0050632E"/>
    <w:rsid w:val="005066DC"/>
    <w:rsid w:val="0050708E"/>
    <w:rsid w:val="00507318"/>
    <w:rsid w:val="00510046"/>
    <w:rsid w:val="0051016C"/>
    <w:rsid w:val="0051040E"/>
    <w:rsid w:val="00510670"/>
    <w:rsid w:val="005107E0"/>
    <w:rsid w:val="00511103"/>
    <w:rsid w:val="00511DB1"/>
    <w:rsid w:val="00512945"/>
    <w:rsid w:val="00512D24"/>
    <w:rsid w:val="00512F06"/>
    <w:rsid w:val="00512F86"/>
    <w:rsid w:val="00513339"/>
    <w:rsid w:val="00513F53"/>
    <w:rsid w:val="0051451A"/>
    <w:rsid w:val="005148B1"/>
    <w:rsid w:val="00514F7B"/>
    <w:rsid w:val="00514FF3"/>
    <w:rsid w:val="0051521D"/>
    <w:rsid w:val="0051539C"/>
    <w:rsid w:val="005157FD"/>
    <w:rsid w:val="00515B66"/>
    <w:rsid w:val="00516129"/>
    <w:rsid w:val="0051636E"/>
    <w:rsid w:val="00516D47"/>
    <w:rsid w:val="00517170"/>
    <w:rsid w:val="00517C54"/>
    <w:rsid w:val="00517F80"/>
    <w:rsid w:val="00520740"/>
    <w:rsid w:val="0052147B"/>
    <w:rsid w:val="00521E67"/>
    <w:rsid w:val="00522287"/>
    <w:rsid w:val="005222D1"/>
    <w:rsid w:val="005223C9"/>
    <w:rsid w:val="0052285A"/>
    <w:rsid w:val="00523173"/>
    <w:rsid w:val="0052335B"/>
    <w:rsid w:val="00523870"/>
    <w:rsid w:val="005241FC"/>
    <w:rsid w:val="0052459A"/>
    <w:rsid w:val="00524FF5"/>
    <w:rsid w:val="005250CA"/>
    <w:rsid w:val="0052538A"/>
    <w:rsid w:val="00526B7B"/>
    <w:rsid w:val="00526C83"/>
    <w:rsid w:val="00527A48"/>
    <w:rsid w:val="00527F57"/>
    <w:rsid w:val="00530863"/>
    <w:rsid w:val="005314E8"/>
    <w:rsid w:val="0053180C"/>
    <w:rsid w:val="00531BDA"/>
    <w:rsid w:val="00531CB2"/>
    <w:rsid w:val="00531CCD"/>
    <w:rsid w:val="00531E40"/>
    <w:rsid w:val="0053278B"/>
    <w:rsid w:val="00532C36"/>
    <w:rsid w:val="00533425"/>
    <w:rsid w:val="00533516"/>
    <w:rsid w:val="005340E4"/>
    <w:rsid w:val="005349CC"/>
    <w:rsid w:val="0053663D"/>
    <w:rsid w:val="005368DA"/>
    <w:rsid w:val="005370BB"/>
    <w:rsid w:val="00537E29"/>
    <w:rsid w:val="00537FB1"/>
    <w:rsid w:val="005405E1"/>
    <w:rsid w:val="0054096F"/>
    <w:rsid w:val="00540A3A"/>
    <w:rsid w:val="00541212"/>
    <w:rsid w:val="00541219"/>
    <w:rsid w:val="005415AB"/>
    <w:rsid w:val="00542F71"/>
    <w:rsid w:val="005432A5"/>
    <w:rsid w:val="00543404"/>
    <w:rsid w:val="005434D0"/>
    <w:rsid w:val="0054463C"/>
    <w:rsid w:val="0054488B"/>
    <w:rsid w:val="00544DED"/>
    <w:rsid w:val="005457BB"/>
    <w:rsid w:val="00545962"/>
    <w:rsid w:val="00545C99"/>
    <w:rsid w:val="00546A6B"/>
    <w:rsid w:val="00546D47"/>
    <w:rsid w:val="00547231"/>
    <w:rsid w:val="00550892"/>
    <w:rsid w:val="0055092A"/>
    <w:rsid w:val="00550ECC"/>
    <w:rsid w:val="005510C1"/>
    <w:rsid w:val="005513C0"/>
    <w:rsid w:val="00551C66"/>
    <w:rsid w:val="00551C87"/>
    <w:rsid w:val="005520DA"/>
    <w:rsid w:val="00552C34"/>
    <w:rsid w:val="00553AED"/>
    <w:rsid w:val="00554008"/>
    <w:rsid w:val="005540A1"/>
    <w:rsid w:val="00554686"/>
    <w:rsid w:val="005557ED"/>
    <w:rsid w:val="00555E30"/>
    <w:rsid w:val="005576BC"/>
    <w:rsid w:val="00557B0D"/>
    <w:rsid w:val="0056006F"/>
    <w:rsid w:val="00560091"/>
    <w:rsid w:val="0056083D"/>
    <w:rsid w:val="00561854"/>
    <w:rsid w:val="00562B1F"/>
    <w:rsid w:val="005630C0"/>
    <w:rsid w:val="00563425"/>
    <w:rsid w:val="00563458"/>
    <w:rsid w:val="0056375B"/>
    <w:rsid w:val="00563B5F"/>
    <w:rsid w:val="00563C17"/>
    <w:rsid w:val="005646CF"/>
    <w:rsid w:val="00564708"/>
    <w:rsid w:val="00564C88"/>
    <w:rsid w:val="00564E44"/>
    <w:rsid w:val="0056507D"/>
    <w:rsid w:val="00565240"/>
    <w:rsid w:val="00565845"/>
    <w:rsid w:val="00565BE9"/>
    <w:rsid w:val="00565C0D"/>
    <w:rsid w:val="00565FE0"/>
    <w:rsid w:val="00566B77"/>
    <w:rsid w:val="00567E5F"/>
    <w:rsid w:val="00567EEE"/>
    <w:rsid w:val="005707AB"/>
    <w:rsid w:val="00570C2E"/>
    <w:rsid w:val="00571327"/>
    <w:rsid w:val="005724D4"/>
    <w:rsid w:val="00572DEA"/>
    <w:rsid w:val="0057315A"/>
    <w:rsid w:val="00574038"/>
    <w:rsid w:val="00574443"/>
    <w:rsid w:val="00574635"/>
    <w:rsid w:val="00574A3D"/>
    <w:rsid w:val="00575D9E"/>
    <w:rsid w:val="00576108"/>
    <w:rsid w:val="005763EE"/>
    <w:rsid w:val="00577099"/>
    <w:rsid w:val="00577840"/>
    <w:rsid w:val="005804C2"/>
    <w:rsid w:val="00580906"/>
    <w:rsid w:val="005809CA"/>
    <w:rsid w:val="00580F69"/>
    <w:rsid w:val="005810E9"/>
    <w:rsid w:val="00581128"/>
    <w:rsid w:val="005811FA"/>
    <w:rsid w:val="00581A5B"/>
    <w:rsid w:val="00581C37"/>
    <w:rsid w:val="00582D17"/>
    <w:rsid w:val="005832B1"/>
    <w:rsid w:val="00583813"/>
    <w:rsid w:val="005846E0"/>
    <w:rsid w:val="00584881"/>
    <w:rsid w:val="0058489A"/>
    <w:rsid w:val="00584ADC"/>
    <w:rsid w:val="00585183"/>
    <w:rsid w:val="005854F4"/>
    <w:rsid w:val="00585ED5"/>
    <w:rsid w:val="00585EF8"/>
    <w:rsid w:val="0058630E"/>
    <w:rsid w:val="00587066"/>
    <w:rsid w:val="005875B6"/>
    <w:rsid w:val="005877ED"/>
    <w:rsid w:val="00587EB3"/>
    <w:rsid w:val="00590144"/>
    <w:rsid w:val="005903EF"/>
    <w:rsid w:val="005904AA"/>
    <w:rsid w:val="0059080C"/>
    <w:rsid w:val="005913AC"/>
    <w:rsid w:val="005915D9"/>
    <w:rsid w:val="00591814"/>
    <w:rsid w:val="00591CEC"/>
    <w:rsid w:val="00592112"/>
    <w:rsid w:val="00592B89"/>
    <w:rsid w:val="005932D8"/>
    <w:rsid w:val="00593305"/>
    <w:rsid w:val="00593B94"/>
    <w:rsid w:val="00593E7A"/>
    <w:rsid w:val="00594131"/>
    <w:rsid w:val="00594188"/>
    <w:rsid w:val="005948D2"/>
    <w:rsid w:val="00595580"/>
    <w:rsid w:val="005956ED"/>
    <w:rsid w:val="00595839"/>
    <w:rsid w:val="00595B0E"/>
    <w:rsid w:val="00595DDA"/>
    <w:rsid w:val="00595FA7"/>
    <w:rsid w:val="005967DC"/>
    <w:rsid w:val="00596D62"/>
    <w:rsid w:val="00596FA5"/>
    <w:rsid w:val="005970D2"/>
    <w:rsid w:val="00597249"/>
    <w:rsid w:val="005974A7"/>
    <w:rsid w:val="005A0622"/>
    <w:rsid w:val="005A1555"/>
    <w:rsid w:val="005A1CBB"/>
    <w:rsid w:val="005A1EA3"/>
    <w:rsid w:val="005A23B3"/>
    <w:rsid w:val="005A27E1"/>
    <w:rsid w:val="005A31EE"/>
    <w:rsid w:val="005A3378"/>
    <w:rsid w:val="005A4146"/>
    <w:rsid w:val="005A4420"/>
    <w:rsid w:val="005A472D"/>
    <w:rsid w:val="005A4DF7"/>
    <w:rsid w:val="005A5FCA"/>
    <w:rsid w:val="005A62E7"/>
    <w:rsid w:val="005A63B4"/>
    <w:rsid w:val="005A6480"/>
    <w:rsid w:val="005A6763"/>
    <w:rsid w:val="005A6776"/>
    <w:rsid w:val="005A6C47"/>
    <w:rsid w:val="005A6D51"/>
    <w:rsid w:val="005A704D"/>
    <w:rsid w:val="005A70F8"/>
    <w:rsid w:val="005A7578"/>
    <w:rsid w:val="005A77ED"/>
    <w:rsid w:val="005A786B"/>
    <w:rsid w:val="005A7EA2"/>
    <w:rsid w:val="005B0480"/>
    <w:rsid w:val="005B07E2"/>
    <w:rsid w:val="005B097B"/>
    <w:rsid w:val="005B0BC1"/>
    <w:rsid w:val="005B116E"/>
    <w:rsid w:val="005B12B2"/>
    <w:rsid w:val="005B12CA"/>
    <w:rsid w:val="005B1344"/>
    <w:rsid w:val="005B13FD"/>
    <w:rsid w:val="005B155D"/>
    <w:rsid w:val="005B18DE"/>
    <w:rsid w:val="005B28F1"/>
    <w:rsid w:val="005B297C"/>
    <w:rsid w:val="005B3392"/>
    <w:rsid w:val="005B3CDD"/>
    <w:rsid w:val="005B41E4"/>
    <w:rsid w:val="005B4F04"/>
    <w:rsid w:val="005B55D9"/>
    <w:rsid w:val="005B61D6"/>
    <w:rsid w:val="005B6318"/>
    <w:rsid w:val="005B7132"/>
    <w:rsid w:val="005B7433"/>
    <w:rsid w:val="005C0B7A"/>
    <w:rsid w:val="005C189C"/>
    <w:rsid w:val="005C1ABC"/>
    <w:rsid w:val="005C2022"/>
    <w:rsid w:val="005C246D"/>
    <w:rsid w:val="005C264E"/>
    <w:rsid w:val="005C275D"/>
    <w:rsid w:val="005C286F"/>
    <w:rsid w:val="005C4A38"/>
    <w:rsid w:val="005C4A3D"/>
    <w:rsid w:val="005C67BC"/>
    <w:rsid w:val="005C68EC"/>
    <w:rsid w:val="005C6924"/>
    <w:rsid w:val="005C6A4D"/>
    <w:rsid w:val="005C6A89"/>
    <w:rsid w:val="005C6E14"/>
    <w:rsid w:val="005C72F8"/>
    <w:rsid w:val="005C74E8"/>
    <w:rsid w:val="005D0339"/>
    <w:rsid w:val="005D033E"/>
    <w:rsid w:val="005D04E1"/>
    <w:rsid w:val="005D064A"/>
    <w:rsid w:val="005D08CD"/>
    <w:rsid w:val="005D0EBC"/>
    <w:rsid w:val="005D12B1"/>
    <w:rsid w:val="005D168E"/>
    <w:rsid w:val="005D20D0"/>
    <w:rsid w:val="005D3108"/>
    <w:rsid w:val="005D3268"/>
    <w:rsid w:val="005D3579"/>
    <w:rsid w:val="005D3E8C"/>
    <w:rsid w:val="005D40A5"/>
    <w:rsid w:val="005D40CD"/>
    <w:rsid w:val="005D426B"/>
    <w:rsid w:val="005D5302"/>
    <w:rsid w:val="005D53CE"/>
    <w:rsid w:val="005D54D4"/>
    <w:rsid w:val="005D5808"/>
    <w:rsid w:val="005D5D26"/>
    <w:rsid w:val="005D5FC5"/>
    <w:rsid w:val="005D6463"/>
    <w:rsid w:val="005D65EE"/>
    <w:rsid w:val="005D72CD"/>
    <w:rsid w:val="005D7F17"/>
    <w:rsid w:val="005E0377"/>
    <w:rsid w:val="005E0CFD"/>
    <w:rsid w:val="005E10F4"/>
    <w:rsid w:val="005E1141"/>
    <w:rsid w:val="005E1A10"/>
    <w:rsid w:val="005E2099"/>
    <w:rsid w:val="005E2466"/>
    <w:rsid w:val="005E26B4"/>
    <w:rsid w:val="005E2EEB"/>
    <w:rsid w:val="005E3A01"/>
    <w:rsid w:val="005E41DE"/>
    <w:rsid w:val="005E426B"/>
    <w:rsid w:val="005E4898"/>
    <w:rsid w:val="005E4DF3"/>
    <w:rsid w:val="005E510A"/>
    <w:rsid w:val="005E51A2"/>
    <w:rsid w:val="005E58F0"/>
    <w:rsid w:val="005E5951"/>
    <w:rsid w:val="005E62B0"/>
    <w:rsid w:val="005E62EF"/>
    <w:rsid w:val="005E6424"/>
    <w:rsid w:val="005E6880"/>
    <w:rsid w:val="005E6A53"/>
    <w:rsid w:val="005E7734"/>
    <w:rsid w:val="005F14D4"/>
    <w:rsid w:val="005F1B8B"/>
    <w:rsid w:val="005F20B1"/>
    <w:rsid w:val="005F212F"/>
    <w:rsid w:val="005F26A0"/>
    <w:rsid w:val="005F2B48"/>
    <w:rsid w:val="005F2EDF"/>
    <w:rsid w:val="005F33CF"/>
    <w:rsid w:val="005F3415"/>
    <w:rsid w:val="005F3515"/>
    <w:rsid w:val="005F3700"/>
    <w:rsid w:val="005F37E9"/>
    <w:rsid w:val="005F3B1C"/>
    <w:rsid w:val="005F3EBD"/>
    <w:rsid w:val="005F5EF8"/>
    <w:rsid w:val="005F653A"/>
    <w:rsid w:val="005F68C6"/>
    <w:rsid w:val="005F6E0E"/>
    <w:rsid w:val="005F70A3"/>
    <w:rsid w:val="005F7379"/>
    <w:rsid w:val="005F73B8"/>
    <w:rsid w:val="005F7F1B"/>
    <w:rsid w:val="006008FB"/>
    <w:rsid w:val="006016FF"/>
    <w:rsid w:val="006027AD"/>
    <w:rsid w:val="006027E7"/>
    <w:rsid w:val="00602A01"/>
    <w:rsid w:val="00603049"/>
    <w:rsid w:val="0060473B"/>
    <w:rsid w:val="00604830"/>
    <w:rsid w:val="00604AD1"/>
    <w:rsid w:val="006064C0"/>
    <w:rsid w:val="00606A43"/>
    <w:rsid w:val="00606D90"/>
    <w:rsid w:val="006075C8"/>
    <w:rsid w:val="006076E7"/>
    <w:rsid w:val="006079FF"/>
    <w:rsid w:val="00607DCC"/>
    <w:rsid w:val="00610F40"/>
    <w:rsid w:val="00611A3E"/>
    <w:rsid w:val="0061277A"/>
    <w:rsid w:val="00612D0B"/>
    <w:rsid w:val="0061308A"/>
    <w:rsid w:val="0061365A"/>
    <w:rsid w:val="00613685"/>
    <w:rsid w:val="00613742"/>
    <w:rsid w:val="00613958"/>
    <w:rsid w:val="00613F8A"/>
    <w:rsid w:val="0061494F"/>
    <w:rsid w:val="00614FD4"/>
    <w:rsid w:val="00615E91"/>
    <w:rsid w:val="00616898"/>
    <w:rsid w:val="00617631"/>
    <w:rsid w:val="00620827"/>
    <w:rsid w:val="00620DA8"/>
    <w:rsid w:val="00620F66"/>
    <w:rsid w:val="00621605"/>
    <w:rsid w:val="00621D5F"/>
    <w:rsid w:val="006221AC"/>
    <w:rsid w:val="0062273D"/>
    <w:rsid w:val="0062333F"/>
    <w:rsid w:val="006234E3"/>
    <w:rsid w:val="00623B2C"/>
    <w:rsid w:val="0062451A"/>
    <w:rsid w:val="00624774"/>
    <w:rsid w:val="00624C6B"/>
    <w:rsid w:val="006253E3"/>
    <w:rsid w:val="00625639"/>
    <w:rsid w:val="00625B4F"/>
    <w:rsid w:val="00625D1B"/>
    <w:rsid w:val="006262B7"/>
    <w:rsid w:val="00626A56"/>
    <w:rsid w:val="00626C64"/>
    <w:rsid w:val="00626E3A"/>
    <w:rsid w:val="00627762"/>
    <w:rsid w:val="0062791B"/>
    <w:rsid w:val="00627AA3"/>
    <w:rsid w:val="006304DC"/>
    <w:rsid w:val="00630E3D"/>
    <w:rsid w:val="00631CFB"/>
    <w:rsid w:val="006320C5"/>
    <w:rsid w:val="006321AF"/>
    <w:rsid w:val="006323D8"/>
    <w:rsid w:val="00632B6C"/>
    <w:rsid w:val="00633409"/>
    <w:rsid w:val="0063343D"/>
    <w:rsid w:val="00633753"/>
    <w:rsid w:val="00633999"/>
    <w:rsid w:val="006340E8"/>
    <w:rsid w:val="006349AF"/>
    <w:rsid w:val="006349E2"/>
    <w:rsid w:val="00634DC1"/>
    <w:rsid w:val="00634ED1"/>
    <w:rsid w:val="0063510F"/>
    <w:rsid w:val="0063594C"/>
    <w:rsid w:val="006361D8"/>
    <w:rsid w:val="0063629E"/>
    <w:rsid w:val="00636B6B"/>
    <w:rsid w:val="00636EBE"/>
    <w:rsid w:val="00637073"/>
    <w:rsid w:val="00637361"/>
    <w:rsid w:val="00637786"/>
    <w:rsid w:val="00637B11"/>
    <w:rsid w:val="006403CE"/>
    <w:rsid w:val="00640A54"/>
    <w:rsid w:val="00640C12"/>
    <w:rsid w:val="00640CD0"/>
    <w:rsid w:val="006414F3"/>
    <w:rsid w:val="00641C25"/>
    <w:rsid w:val="0064266D"/>
    <w:rsid w:val="00642859"/>
    <w:rsid w:val="00642925"/>
    <w:rsid w:val="00642A2D"/>
    <w:rsid w:val="00643795"/>
    <w:rsid w:val="00643E4F"/>
    <w:rsid w:val="0064499D"/>
    <w:rsid w:val="00644A1D"/>
    <w:rsid w:val="00644DC0"/>
    <w:rsid w:val="00644F03"/>
    <w:rsid w:val="006450A6"/>
    <w:rsid w:val="00645474"/>
    <w:rsid w:val="00645579"/>
    <w:rsid w:val="00645753"/>
    <w:rsid w:val="0064629E"/>
    <w:rsid w:val="00646B69"/>
    <w:rsid w:val="00646CBE"/>
    <w:rsid w:val="00646D89"/>
    <w:rsid w:val="0064783B"/>
    <w:rsid w:val="006479AF"/>
    <w:rsid w:val="00650AB4"/>
    <w:rsid w:val="00651610"/>
    <w:rsid w:val="00651895"/>
    <w:rsid w:val="0065216F"/>
    <w:rsid w:val="00652AA4"/>
    <w:rsid w:val="00652CF9"/>
    <w:rsid w:val="006532A9"/>
    <w:rsid w:val="00653821"/>
    <w:rsid w:val="00653F3D"/>
    <w:rsid w:val="00653F74"/>
    <w:rsid w:val="00653F75"/>
    <w:rsid w:val="00653F87"/>
    <w:rsid w:val="00653FDA"/>
    <w:rsid w:val="00654079"/>
    <w:rsid w:val="00654640"/>
    <w:rsid w:val="00654701"/>
    <w:rsid w:val="00654716"/>
    <w:rsid w:val="00654934"/>
    <w:rsid w:val="00654A60"/>
    <w:rsid w:val="00654F1F"/>
    <w:rsid w:val="00654FBF"/>
    <w:rsid w:val="006552CC"/>
    <w:rsid w:val="00655480"/>
    <w:rsid w:val="006554A8"/>
    <w:rsid w:val="00655675"/>
    <w:rsid w:val="0065597D"/>
    <w:rsid w:val="00655CF2"/>
    <w:rsid w:val="006564A7"/>
    <w:rsid w:val="00656730"/>
    <w:rsid w:val="0065741A"/>
    <w:rsid w:val="00657C69"/>
    <w:rsid w:val="00657CFF"/>
    <w:rsid w:val="00657DFC"/>
    <w:rsid w:val="00660355"/>
    <w:rsid w:val="00660EA4"/>
    <w:rsid w:val="00660F23"/>
    <w:rsid w:val="006611BF"/>
    <w:rsid w:val="0066163C"/>
    <w:rsid w:val="00661DB1"/>
    <w:rsid w:val="00661ECA"/>
    <w:rsid w:val="0066218C"/>
    <w:rsid w:val="0066247A"/>
    <w:rsid w:val="006624D0"/>
    <w:rsid w:val="00662517"/>
    <w:rsid w:val="006628B2"/>
    <w:rsid w:val="00662941"/>
    <w:rsid w:val="00662B34"/>
    <w:rsid w:val="00662C2D"/>
    <w:rsid w:val="00662E75"/>
    <w:rsid w:val="00662F39"/>
    <w:rsid w:val="0066357E"/>
    <w:rsid w:val="00663F57"/>
    <w:rsid w:val="00664D0A"/>
    <w:rsid w:val="00665421"/>
    <w:rsid w:val="006658B2"/>
    <w:rsid w:val="0066590B"/>
    <w:rsid w:val="00665998"/>
    <w:rsid w:val="006660E8"/>
    <w:rsid w:val="00666BB3"/>
    <w:rsid w:val="00666FE8"/>
    <w:rsid w:val="00667648"/>
    <w:rsid w:val="006679B2"/>
    <w:rsid w:val="0067042C"/>
    <w:rsid w:val="00670848"/>
    <w:rsid w:val="00670DE9"/>
    <w:rsid w:val="006713D8"/>
    <w:rsid w:val="00671618"/>
    <w:rsid w:val="006720B0"/>
    <w:rsid w:val="0067216E"/>
    <w:rsid w:val="0067242C"/>
    <w:rsid w:val="006728F7"/>
    <w:rsid w:val="00672F02"/>
    <w:rsid w:val="00673059"/>
    <w:rsid w:val="00673235"/>
    <w:rsid w:val="00673BC1"/>
    <w:rsid w:val="00673C62"/>
    <w:rsid w:val="00673C79"/>
    <w:rsid w:val="00674A1A"/>
    <w:rsid w:val="00674FB1"/>
    <w:rsid w:val="00675114"/>
    <w:rsid w:val="006756A1"/>
    <w:rsid w:val="00675775"/>
    <w:rsid w:val="00675ACD"/>
    <w:rsid w:val="00675C79"/>
    <w:rsid w:val="00675E29"/>
    <w:rsid w:val="00675F3D"/>
    <w:rsid w:val="00676184"/>
    <w:rsid w:val="00676852"/>
    <w:rsid w:val="00677696"/>
    <w:rsid w:val="00677BE9"/>
    <w:rsid w:val="00680A64"/>
    <w:rsid w:val="00681632"/>
    <w:rsid w:val="006819DA"/>
    <w:rsid w:val="00681F20"/>
    <w:rsid w:val="00681FB9"/>
    <w:rsid w:val="00682054"/>
    <w:rsid w:val="00682577"/>
    <w:rsid w:val="00682876"/>
    <w:rsid w:val="00682BCB"/>
    <w:rsid w:val="00682C64"/>
    <w:rsid w:val="006832A9"/>
    <w:rsid w:val="006832D4"/>
    <w:rsid w:val="00683DB5"/>
    <w:rsid w:val="0068428F"/>
    <w:rsid w:val="006844C4"/>
    <w:rsid w:val="006846E7"/>
    <w:rsid w:val="0068471C"/>
    <w:rsid w:val="0068472E"/>
    <w:rsid w:val="00684AD6"/>
    <w:rsid w:val="00684C83"/>
    <w:rsid w:val="00684CAE"/>
    <w:rsid w:val="00684E80"/>
    <w:rsid w:val="00684F46"/>
    <w:rsid w:val="006860D7"/>
    <w:rsid w:val="0068677B"/>
    <w:rsid w:val="00686A4D"/>
    <w:rsid w:val="00686BE9"/>
    <w:rsid w:val="00686FAD"/>
    <w:rsid w:val="006873C1"/>
    <w:rsid w:val="006873E7"/>
    <w:rsid w:val="0068747B"/>
    <w:rsid w:val="00690240"/>
    <w:rsid w:val="00690741"/>
    <w:rsid w:val="006909E1"/>
    <w:rsid w:val="00690D90"/>
    <w:rsid w:val="00691B3A"/>
    <w:rsid w:val="00691C3D"/>
    <w:rsid w:val="00691D68"/>
    <w:rsid w:val="00691ECD"/>
    <w:rsid w:val="006920F5"/>
    <w:rsid w:val="0069271A"/>
    <w:rsid w:val="00692B1A"/>
    <w:rsid w:val="00693880"/>
    <w:rsid w:val="006938EF"/>
    <w:rsid w:val="00693A5E"/>
    <w:rsid w:val="00693B62"/>
    <w:rsid w:val="00693ECD"/>
    <w:rsid w:val="00694C4F"/>
    <w:rsid w:val="00694E90"/>
    <w:rsid w:val="00694F5B"/>
    <w:rsid w:val="00695902"/>
    <w:rsid w:val="006973F3"/>
    <w:rsid w:val="00697465"/>
    <w:rsid w:val="00697654"/>
    <w:rsid w:val="006977A5"/>
    <w:rsid w:val="006978FB"/>
    <w:rsid w:val="00697DDF"/>
    <w:rsid w:val="006A01DB"/>
    <w:rsid w:val="006A0306"/>
    <w:rsid w:val="006A1876"/>
    <w:rsid w:val="006A18C7"/>
    <w:rsid w:val="006A1998"/>
    <w:rsid w:val="006A1C51"/>
    <w:rsid w:val="006A1D49"/>
    <w:rsid w:val="006A231D"/>
    <w:rsid w:val="006A3740"/>
    <w:rsid w:val="006A3940"/>
    <w:rsid w:val="006A4013"/>
    <w:rsid w:val="006A401F"/>
    <w:rsid w:val="006A42E6"/>
    <w:rsid w:val="006A4D46"/>
    <w:rsid w:val="006A50A8"/>
    <w:rsid w:val="006A57F4"/>
    <w:rsid w:val="006A5BD6"/>
    <w:rsid w:val="006A6588"/>
    <w:rsid w:val="006A6A01"/>
    <w:rsid w:val="006A6FD9"/>
    <w:rsid w:val="006A7106"/>
    <w:rsid w:val="006A718A"/>
    <w:rsid w:val="006A73B8"/>
    <w:rsid w:val="006A78E0"/>
    <w:rsid w:val="006A79BB"/>
    <w:rsid w:val="006A7FE5"/>
    <w:rsid w:val="006B0094"/>
    <w:rsid w:val="006B0BD1"/>
    <w:rsid w:val="006B125B"/>
    <w:rsid w:val="006B15C6"/>
    <w:rsid w:val="006B1FF7"/>
    <w:rsid w:val="006B2E74"/>
    <w:rsid w:val="006B2F1D"/>
    <w:rsid w:val="006B3481"/>
    <w:rsid w:val="006B3751"/>
    <w:rsid w:val="006B3D6D"/>
    <w:rsid w:val="006B3F57"/>
    <w:rsid w:val="006B418B"/>
    <w:rsid w:val="006B4ABD"/>
    <w:rsid w:val="006B5776"/>
    <w:rsid w:val="006B5E20"/>
    <w:rsid w:val="006B6144"/>
    <w:rsid w:val="006B6948"/>
    <w:rsid w:val="006B74D0"/>
    <w:rsid w:val="006B75F8"/>
    <w:rsid w:val="006B7B1D"/>
    <w:rsid w:val="006B7CA3"/>
    <w:rsid w:val="006C06A0"/>
    <w:rsid w:val="006C0DBC"/>
    <w:rsid w:val="006C149E"/>
    <w:rsid w:val="006C1AC4"/>
    <w:rsid w:val="006C1CAF"/>
    <w:rsid w:val="006C2127"/>
    <w:rsid w:val="006C22EC"/>
    <w:rsid w:val="006C23B0"/>
    <w:rsid w:val="006C2628"/>
    <w:rsid w:val="006C29CD"/>
    <w:rsid w:val="006C2DEB"/>
    <w:rsid w:val="006C39EE"/>
    <w:rsid w:val="006C3BED"/>
    <w:rsid w:val="006C3E99"/>
    <w:rsid w:val="006C3FB3"/>
    <w:rsid w:val="006C498C"/>
    <w:rsid w:val="006C4AEE"/>
    <w:rsid w:val="006C540A"/>
    <w:rsid w:val="006C5940"/>
    <w:rsid w:val="006C5A88"/>
    <w:rsid w:val="006C5D63"/>
    <w:rsid w:val="006C6447"/>
    <w:rsid w:val="006C679A"/>
    <w:rsid w:val="006C6B7D"/>
    <w:rsid w:val="006C7753"/>
    <w:rsid w:val="006C7763"/>
    <w:rsid w:val="006C78D0"/>
    <w:rsid w:val="006C7AAA"/>
    <w:rsid w:val="006D0031"/>
    <w:rsid w:val="006D142D"/>
    <w:rsid w:val="006D1CF6"/>
    <w:rsid w:val="006D24D0"/>
    <w:rsid w:val="006D307B"/>
    <w:rsid w:val="006D3327"/>
    <w:rsid w:val="006D34E5"/>
    <w:rsid w:val="006D3E3C"/>
    <w:rsid w:val="006D40B5"/>
    <w:rsid w:val="006D445B"/>
    <w:rsid w:val="006D493E"/>
    <w:rsid w:val="006D5286"/>
    <w:rsid w:val="006D5304"/>
    <w:rsid w:val="006D5886"/>
    <w:rsid w:val="006D60D1"/>
    <w:rsid w:val="006D6165"/>
    <w:rsid w:val="006D631D"/>
    <w:rsid w:val="006D7250"/>
    <w:rsid w:val="006D73D8"/>
    <w:rsid w:val="006D7836"/>
    <w:rsid w:val="006D7CBF"/>
    <w:rsid w:val="006E0670"/>
    <w:rsid w:val="006E10FA"/>
    <w:rsid w:val="006E136A"/>
    <w:rsid w:val="006E150C"/>
    <w:rsid w:val="006E18DF"/>
    <w:rsid w:val="006E1E84"/>
    <w:rsid w:val="006E29D3"/>
    <w:rsid w:val="006E33F6"/>
    <w:rsid w:val="006E3635"/>
    <w:rsid w:val="006E3F84"/>
    <w:rsid w:val="006E4168"/>
    <w:rsid w:val="006E431F"/>
    <w:rsid w:val="006E460C"/>
    <w:rsid w:val="006E52A4"/>
    <w:rsid w:val="006E5738"/>
    <w:rsid w:val="006E579F"/>
    <w:rsid w:val="006E5AE9"/>
    <w:rsid w:val="006E5D41"/>
    <w:rsid w:val="006E5F2B"/>
    <w:rsid w:val="006E61B0"/>
    <w:rsid w:val="006E68E6"/>
    <w:rsid w:val="006E6D8D"/>
    <w:rsid w:val="006E7277"/>
    <w:rsid w:val="006E7555"/>
    <w:rsid w:val="006E7609"/>
    <w:rsid w:val="006E7C5B"/>
    <w:rsid w:val="006E7F86"/>
    <w:rsid w:val="006F0DB3"/>
    <w:rsid w:val="006F1099"/>
    <w:rsid w:val="006F1FEF"/>
    <w:rsid w:val="006F2C4F"/>
    <w:rsid w:val="006F333D"/>
    <w:rsid w:val="006F33C5"/>
    <w:rsid w:val="006F3822"/>
    <w:rsid w:val="006F3E17"/>
    <w:rsid w:val="006F3EB6"/>
    <w:rsid w:val="006F400A"/>
    <w:rsid w:val="006F4051"/>
    <w:rsid w:val="006F448A"/>
    <w:rsid w:val="006F4DA2"/>
    <w:rsid w:val="006F5734"/>
    <w:rsid w:val="006F57A8"/>
    <w:rsid w:val="006F5859"/>
    <w:rsid w:val="006F62D3"/>
    <w:rsid w:val="006F6D3D"/>
    <w:rsid w:val="006F71B6"/>
    <w:rsid w:val="006F71C7"/>
    <w:rsid w:val="006F75C2"/>
    <w:rsid w:val="006F78C3"/>
    <w:rsid w:val="006F7C04"/>
    <w:rsid w:val="00700E4F"/>
    <w:rsid w:val="00701198"/>
    <w:rsid w:val="007011F0"/>
    <w:rsid w:val="00701A4D"/>
    <w:rsid w:val="00701DE7"/>
    <w:rsid w:val="00702881"/>
    <w:rsid w:val="00703105"/>
    <w:rsid w:val="007037EF"/>
    <w:rsid w:val="00703932"/>
    <w:rsid w:val="00703AF8"/>
    <w:rsid w:val="00703B1D"/>
    <w:rsid w:val="00703BC7"/>
    <w:rsid w:val="0070417A"/>
    <w:rsid w:val="007041A2"/>
    <w:rsid w:val="00704892"/>
    <w:rsid w:val="00704B77"/>
    <w:rsid w:val="00704FC4"/>
    <w:rsid w:val="007050C4"/>
    <w:rsid w:val="007054F2"/>
    <w:rsid w:val="00705AB5"/>
    <w:rsid w:val="00705B6F"/>
    <w:rsid w:val="00705F97"/>
    <w:rsid w:val="0070690E"/>
    <w:rsid w:val="0070693C"/>
    <w:rsid w:val="00706EEA"/>
    <w:rsid w:val="00707F06"/>
    <w:rsid w:val="00710580"/>
    <w:rsid w:val="00711FCA"/>
    <w:rsid w:val="007126B5"/>
    <w:rsid w:val="007127E7"/>
    <w:rsid w:val="00712C8C"/>
    <w:rsid w:val="0071305D"/>
    <w:rsid w:val="007138AF"/>
    <w:rsid w:val="00713BD4"/>
    <w:rsid w:val="00713D1C"/>
    <w:rsid w:val="007145BD"/>
    <w:rsid w:val="00714718"/>
    <w:rsid w:val="0071687F"/>
    <w:rsid w:val="00716DD4"/>
    <w:rsid w:val="007172AA"/>
    <w:rsid w:val="0071746C"/>
    <w:rsid w:val="007179F0"/>
    <w:rsid w:val="00717BFB"/>
    <w:rsid w:val="00720B45"/>
    <w:rsid w:val="00721079"/>
    <w:rsid w:val="00721570"/>
    <w:rsid w:val="00721688"/>
    <w:rsid w:val="00721695"/>
    <w:rsid w:val="007218A1"/>
    <w:rsid w:val="00722451"/>
    <w:rsid w:val="00722486"/>
    <w:rsid w:val="007224B2"/>
    <w:rsid w:val="007235F2"/>
    <w:rsid w:val="007237FA"/>
    <w:rsid w:val="0072403E"/>
    <w:rsid w:val="00724078"/>
    <w:rsid w:val="007241E9"/>
    <w:rsid w:val="00724299"/>
    <w:rsid w:val="00724337"/>
    <w:rsid w:val="007250B1"/>
    <w:rsid w:val="00725764"/>
    <w:rsid w:val="00725CC9"/>
    <w:rsid w:val="00725D40"/>
    <w:rsid w:val="00725DBC"/>
    <w:rsid w:val="0072662E"/>
    <w:rsid w:val="00726D09"/>
    <w:rsid w:val="007270AE"/>
    <w:rsid w:val="007275AA"/>
    <w:rsid w:val="00727BCA"/>
    <w:rsid w:val="00727BDC"/>
    <w:rsid w:val="00727C51"/>
    <w:rsid w:val="00727FCA"/>
    <w:rsid w:val="007300E3"/>
    <w:rsid w:val="007307D6"/>
    <w:rsid w:val="00730D9A"/>
    <w:rsid w:val="007317F1"/>
    <w:rsid w:val="00731BA0"/>
    <w:rsid w:val="007322A4"/>
    <w:rsid w:val="00732CE4"/>
    <w:rsid w:val="0073307D"/>
    <w:rsid w:val="00733B65"/>
    <w:rsid w:val="00733EB0"/>
    <w:rsid w:val="0073420F"/>
    <w:rsid w:val="00734718"/>
    <w:rsid w:val="00734966"/>
    <w:rsid w:val="00734EB8"/>
    <w:rsid w:val="007355D5"/>
    <w:rsid w:val="007356DC"/>
    <w:rsid w:val="00735DD2"/>
    <w:rsid w:val="00736185"/>
    <w:rsid w:val="00736964"/>
    <w:rsid w:val="00736A23"/>
    <w:rsid w:val="00736BC1"/>
    <w:rsid w:val="00736CD4"/>
    <w:rsid w:val="007370F0"/>
    <w:rsid w:val="00737DFE"/>
    <w:rsid w:val="007410FF"/>
    <w:rsid w:val="007411ED"/>
    <w:rsid w:val="0074128E"/>
    <w:rsid w:val="007412A5"/>
    <w:rsid w:val="007412DF"/>
    <w:rsid w:val="00741753"/>
    <w:rsid w:val="00741D30"/>
    <w:rsid w:val="00742432"/>
    <w:rsid w:val="00742457"/>
    <w:rsid w:val="00742932"/>
    <w:rsid w:val="0074301A"/>
    <w:rsid w:val="00744805"/>
    <w:rsid w:val="00744E68"/>
    <w:rsid w:val="007450E6"/>
    <w:rsid w:val="00745839"/>
    <w:rsid w:val="00745A19"/>
    <w:rsid w:val="00745B76"/>
    <w:rsid w:val="0074696D"/>
    <w:rsid w:val="00746CFB"/>
    <w:rsid w:val="00746DD3"/>
    <w:rsid w:val="00747638"/>
    <w:rsid w:val="0074766F"/>
    <w:rsid w:val="00747856"/>
    <w:rsid w:val="00747C44"/>
    <w:rsid w:val="00747D73"/>
    <w:rsid w:val="00750189"/>
    <w:rsid w:val="00751028"/>
    <w:rsid w:val="00751993"/>
    <w:rsid w:val="00751F76"/>
    <w:rsid w:val="007525FA"/>
    <w:rsid w:val="007528B1"/>
    <w:rsid w:val="007530D9"/>
    <w:rsid w:val="00753AD6"/>
    <w:rsid w:val="00754778"/>
    <w:rsid w:val="00754D80"/>
    <w:rsid w:val="00755A4A"/>
    <w:rsid w:val="00755ADA"/>
    <w:rsid w:val="00756C52"/>
    <w:rsid w:val="00757154"/>
    <w:rsid w:val="007575E8"/>
    <w:rsid w:val="00757820"/>
    <w:rsid w:val="00757DE9"/>
    <w:rsid w:val="0076029E"/>
    <w:rsid w:val="00760535"/>
    <w:rsid w:val="0076073E"/>
    <w:rsid w:val="00761793"/>
    <w:rsid w:val="00761815"/>
    <w:rsid w:val="00761C04"/>
    <w:rsid w:val="0076229D"/>
    <w:rsid w:val="00762554"/>
    <w:rsid w:val="007627BF"/>
    <w:rsid w:val="00762818"/>
    <w:rsid w:val="00763384"/>
    <w:rsid w:val="0076350B"/>
    <w:rsid w:val="00764252"/>
    <w:rsid w:val="007645B8"/>
    <w:rsid w:val="007659B4"/>
    <w:rsid w:val="00765C60"/>
    <w:rsid w:val="00766C3D"/>
    <w:rsid w:val="0077000A"/>
    <w:rsid w:val="00770ACB"/>
    <w:rsid w:val="007710C4"/>
    <w:rsid w:val="007716CD"/>
    <w:rsid w:val="007720A7"/>
    <w:rsid w:val="00773251"/>
    <w:rsid w:val="007736ED"/>
    <w:rsid w:val="00773702"/>
    <w:rsid w:val="00773BD0"/>
    <w:rsid w:val="00773D70"/>
    <w:rsid w:val="00774041"/>
    <w:rsid w:val="00775AAD"/>
    <w:rsid w:val="00776088"/>
    <w:rsid w:val="007767BE"/>
    <w:rsid w:val="0077689D"/>
    <w:rsid w:val="00777252"/>
    <w:rsid w:val="007772ED"/>
    <w:rsid w:val="007775DB"/>
    <w:rsid w:val="00777B6B"/>
    <w:rsid w:val="00780A23"/>
    <w:rsid w:val="00781224"/>
    <w:rsid w:val="0078159B"/>
    <w:rsid w:val="007823D9"/>
    <w:rsid w:val="0078256B"/>
    <w:rsid w:val="00782979"/>
    <w:rsid w:val="00782C12"/>
    <w:rsid w:val="00783440"/>
    <w:rsid w:val="0078440A"/>
    <w:rsid w:val="007845BA"/>
    <w:rsid w:val="00785D0B"/>
    <w:rsid w:val="00785EF1"/>
    <w:rsid w:val="007860A8"/>
    <w:rsid w:val="00786D0F"/>
    <w:rsid w:val="00787844"/>
    <w:rsid w:val="007900A1"/>
    <w:rsid w:val="0079068A"/>
    <w:rsid w:val="00790D02"/>
    <w:rsid w:val="00791485"/>
    <w:rsid w:val="00791B59"/>
    <w:rsid w:val="00791DF9"/>
    <w:rsid w:val="007920C6"/>
    <w:rsid w:val="00792488"/>
    <w:rsid w:val="00792579"/>
    <w:rsid w:val="00792B2B"/>
    <w:rsid w:val="00792FBC"/>
    <w:rsid w:val="00793425"/>
    <w:rsid w:val="007935A3"/>
    <w:rsid w:val="0079369B"/>
    <w:rsid w:val="007936D8"/>
    <w:rsid w:val="00793A56"/>
    <w:rsid w:val="007940ED"/>
    <w:rsid w:val="007945DD"/>
    <w:rsid w:val="00794699"/>
    <w:rsid w:val="007946E6"/>
    <w:rsid w:val="00794AFF"/>
    <w:rsid w:val="00795819"/>
    <w:rsid w:val="00796095"/>
    <w:rsid w:val="00796266"/>
    <w:rsid w:val="00796FEE"/>
    <w:rsid w:val="007972EE"/>
    <w:rsid w:val="007A04B1"/>
    <w:rsid w:val="007A05B1"/>
    <w:rsid w:val="007A05B3"/>
    <w:rsid w:val="007A0BB2"/>
    <w:rsid w:val="007A0E3E"/>
    <w:rsid w:val="007A24CE"/>
    <w:rsid w:val="007A2589"/>
    <w:rsid w:val="007A288C"/>
    <w:rsid w:val="007A309A"/>
    <w:rsid w:val="007A390F"/>
    <w:rsid w:val="007A3A1A"/>
    <w:rsid w:val="007A41E3"/>
    <w:rsid w:val="007A48F0"/>
    <w:rsid w:val="007A497B"/>
    <w:rsid w:val="007A4BAA"/>
    <w:rsid w:val="007A504B"/>
    <w:rsid w:val="007A5460"/>
    <w:rsid w:val="007A570C"/>
    <w:rsid w:val="007A591A"/>
    <w:rsid w:val="007A5B30"/>
    <w:rsid w:val="007A5E6D"/>
    <w:rsid w:val="007A60AE"/>
    <w:rsid w:val="007A61ED"/>
    <w:rsid w:val="007A65AB"/>
    <w:rsid w:val="007A6746"/>
    <w:rsid w:val="007A6A01"/>
    <w:rsid w:val="007A6B9F"/>
    <w:rsid w:val="007A739F"/>
    <w:rsid w:val="007A76E7"/>
    <w:rsid w:val="007A77A5"/>
    <w:rsid w:val="007A7A24"/>
    <w:rsid w:val="007A7A30"/>
    <w:rsid w:val="007B00A0"/>
    <w:rsid w:val="007B09E7"/>
    <w:rsid w:val="007B0AF4"/>
    <w:rsid w:val="007B0D25"/>
    <w:rsid w:val="007B0F63"/>
    <w:rsid w:val="007B12AC"/>
    <w:rsid w:val="007B1334"/>
    <w:rsid w:val="007B2086"/>
    <w:rsid w:val="007B2271"/>
    <w:rsid w:val="007B26D4"/>
    <w:rsid w:val="007B2EB0"/>
    <w:rsid w:val="007B3A5F"/>
    <w:rsid w:val="007B3B8B"/>
    <w:rsid w:val="007B3C0D"/>
    <w:rsid w:val="007B4AD1"/>
    <w:rsid w:val="007B527F"/>
    <w:rsid w:val="007B560B"/>
    <w:rsid w:val="007B5C94"/>
    <w:rsid w:val="007B5DF4"/>
    <w:rsid w:val="007B61A6"/>
    <w:rsid w:val="007B645A"/>
    <w:rsid w:val="007B6D59"/>
    <w:rsid w:val="007B6F59"/>
    <w:rsid w:val="007B7120"/>
    <w:rsid w:val="007B73C2"/>
    <w:rsid w:val="007B7A10"/>
    <w:rsid w:val="007B7ADD"/>
    <w:rsid w:val="007B7E33"/>
    <w:rsid w:val="007C0549"/>
    <w:rsid w:val="007C068C"/>
    <w:rsid w:val="007C06F3"/>
    <w:rsid w:val="007C0CD0"/>
    <w:rsid w:val="007C11EB"/>
    <w:rsid w:val="007C1AC3"/>
    <w:rsid w:val="007C20E6"/>
    <w:rsid w:val="007C2242"/>
    <w:rsid w:val="007C351F"/>
    <w:rsid w:val="007C3E51"/>
    <w:rsid w:val="007C3E97"/>
    <w:rsid w:val="007C4A5C"/>
    <w:rsid w:val="007C4F98"/>
    <w:rsid w:val="007C4FBD"/>
    <w:rsid w:val="007C5B86"/>
    <w:rsid w:val="007C7B8F"/>
    <w:rsid w:val="007C7FE5"/>
    <w:rsid w:val="007D03DA"/>
    <w:rsid w:val="007D1538"/>
    <w:rsid w:val="007D1932"/>
    <w:rsid w:val="007D2357"/>
    <w:rsid w:val="007D24DC"/>
    <w:rsid w:val="007D3138"/>
    <w:rsid w:val="007D315B"/>
    <w:rsid w:val="007D31DD"/>
    <w:rsid w:val="007D3571"/>
    <w:rsid w:val="007D3A10"/>
    <w:rsid w:val="007D4313"/>
    <w:rsid w:val="007D4BE4"/>
    <w:rsid w:val="007D4FC9"/>
    <w:rsid w:val="007D55BC"/>
    <w:rsid w:val="007D56D1"/>
    <w:rsid w:val="007D676E"/>
    <w:rsid w:val="007D6C58"/>
    <w:rsid w:val="007D6E30"/>
    <w:rsid w:val="007D70B6"/>
    <w:rsid w:val="007D7CDA"/>
    <w:rsid w:val="007D7D56"/>
    <w:rsid w:val="007D7E6A"/>
    <w:rsid w:val="007D7E88"/>
    <w:rsid w:val="007E08D9"/>
    <w:rsid w:val="007E091E"/>
    <w:rsid w:val="007E1067"/>
    <w:rsid w:val="007E1531"/>
    <w:rsid w:val="007E1691"/>
    <w:rsid w:val="007E1768"/>
    <w:rsid w:val="007E19D1"/>
    <w:rsid w:val="007E1B04"/>
    <w:rsid w:val="007E1C60"/>
    <w:rsid w:val="007E257A"/>
    <w:rsid w:val="007E26CE"/>
    <w:rsid w:val="007E2FCD"/>
    <w:rsid w:val="007E36D6"/>
    <w:rsid w:val="007E37AB"/>
    <w:rsid w:val="007E42A5"/>
    <w:rsid w:val="007E460C"/>
    <w:rsid w:val="007E4929"/>
    <w:rsid w:val="007E4BBA"/>
    <w:rsid w:val="007E4D7E"/>
    <w:rsid w:val="007E5141"/>
    <w:rsid w:val="007E5FE7"/>
    <w:rsid w:val="007E63C7"/>
    <w:rsid w:val="007E6762"/>
    <w:rsid w:val="007E7384"/>
    <w:rsid w:val="007E776F"/>
    <w:rsid w:val="007E7FA3"/>
    <w:rsid w:val="007F05CD"/>
    <w:rsid w:val="007F0F72"/>
    <w:rsid w:val="007F0FAB"/>
    <w:rsid w:val="007F12DC"/>
    <w:rsid w:val="007F133A"/>
    <w:rsid w:val="007F185F"/>
    <w:rsid w:val="007F1C95"/>
    <w:rsid w:val="007F1E38"/>
    <w:rsid w:val="007F256B"/>
    <w:rsid w:val="007F27A8"/>
    <w:rsid w:val="007F29FE"/>
    <w:rsid w:val="007F350D"/>
    <w:rsid w:val="007F36EC"/>
    <w:rsid w:val="007F4F58"/>
    <w:rsid w:val="007F52A1"/>
    <w:rsid w:val="007F6665"/>
    <w:rsid w:val="007F6D87"/>
    <w:rsid w:val="007F7342"/>
    <w:rsid w:val="007F73A8"/>
    <w:rsid w:val="007F73FF"/>
    <w:rsid w:val="007F7491"/>
    <w:rsid w:val="00800002"/>
    <w:rsid w:val="00800008"/>
    <w:rsid w:val="008005C6"/>
    <w:rsid w:val="00801167"/>
    <w:rsid w:val="0080176D"/>
    <w:rsid w:val="00803D93"/>
    <w:rsid w:val="00804CA6"/>
    <w:rsid w:val="00804ED5"/>
    <w:rsid w:val="00804F40"/>
    <w:rsid w:val="008056B2"/>
    <w:rsid w:val="00805B88"/>
    <w:rsid w:val="00805E4D"/>
    <w:rsid w:val="008075BC"/>
    <w:rsid w:val="00807771"/>
    <w:rsid w:val="00810025"/>
    <w:rsid w:val="00810179"/>
    <w:rsid w:val="00810344"/>
    <w:rsid w:val="0081093E"/>
    <w:rsid w:val="00810A54"/>
    <w:rsid w:val="00810B7C"/>
    <w:rsid w:val="00810D06"/>
    <w:rsid w:val="00810D82"/>
    <w:rsid w:val="00811574"/>
    <w:rsid w:val="00811C49"/>
    <w:rsid w:val="00811C9A"/>
    <w:rsid w:val="00811D51"/>
    <w:rsid w:val="0081232A"/>
    <w:rsid w:val="00812732"/>
    <w:rsid w:val="0081291B"/>
    <w:rsid w:val="00812CC2"/>
    <w:rsid w:val="008135F4"/>
    <w:rsid w:val="008137CC"/>
    <w:rsid w:val="008137E5"/>
    <w:rsid w:val="00813E9B"/>
    <w:rsid w:val="0081433E"/>
    <w:rsid w:val="00814620"/>
    <w:rsid w:val="00814669"/>
    <w:rsid w:val="00814F51"/>
    <w:rsid w:val="0081539E"/>
    <w:rsid w:val="00815D8E"/>
    <w:rsid w:val="0081675D"/>
    <w:rsid w:val="00816B2D"/>
    <w:rsid w:val="00820BB6"/>
    <w:rsid w:val="00821CF2"/>
    <w:rsid w:val="00821DED"/>
    <w:rsid w:val="0082209F"/>
    <w:rsid w:val="008220AC"/>
    <w:rsid w:val="0082259A"/>
    <w:rsid w:val="00822912"/>
    <w:rsid w:val="00822ECC"/>
    <w:rsid w:val="00822F4C"/>
    <w:rsid w:val="008247E0"/>
    <w:rsid w:val="00824A4A"/>
    <w:rsid w:val="00824AE2"/>
    <w:rsid w:val="00824F50"/>
    <w:rsid w:val="00825501"/>
    <w:rsid w:val="0082619C"/>
    <w:rsid w:val="00826206"/>
    <w:rsid w:val="00826877"/>
    <w:rsid w:val="00827CA2"/>
    <w:rsid w:val="00830569"/>
    <w:rsid w:val="008306A3"/>
    <w:rsid w:val="008310D1"/>
    <w:rsid w:val="00831C04"/>
    <w:rsid w:val="00831C3B"/>
    <w:rsid w:val="00831D3D"/>
    <w:rsid w:val="00832252"/>
    <w:rsid w:val="00832356"/>
    <w:rsid w:val="00833079"/>
    <w:rsid w:val="0083320A"/>
    <w:rsid w:val="00833B91"/>
    <w:rsid w:val="00833BA7"/>
    <w:rsid w:val="00833C9D"/>
    <w:rsid w:val="008349A7"/>
    <w:rsid w:val="00834E7C"/>
    <w:rsid w:val="00836314"/>
    <w:rsid w:val="00836681"/>
    <w:rsid w:val="00836753"/>
    <w:rsid w:val="00836922"/>
    <w:rsid w:val="00836B69"/>
    <w:rsid w:val="00836EAA"/>
    <w:rsid w:val="0083791A"/>
    <w:rsid w:val="0084001D"/>
    <w:rsid w:val="008403A6"/>
    <w:rsid w:val="008403B4"/>
    <w:rsid w:val="00840711"/>
    <w:rsid w:val="0084074C"/>
    <w:rsid w:val="00841D8F"/>
    <w:rsid w:val="0084236C"/>
    <w:rsid w:val="008424D7"/>
    <w:rsid w:val="0084282D"/>
    <w:rsid w:val="00842A55"/>
    <w:rsid w:val="00843007"/>
    <w:rsid w:val="008434DE"/>
    <w:rsid w:val="00843608"/>
    <w:rsid w:val="00843A1E"/>
    <w:rsid w:val="00843BC7"/>
    <w:rsid w:val="008443A1"/>
    <w:rsid w:val="00844444"/>
    <w:rsid w:val="008455F0"/>
    <w:rsid w:val="00845BE5"/>
    <w:rsid w:val="00845CD4"/>
    <w:rsid w:val="008468D9"/>
    <w:rsid w:val="008469A2"/>
    <w:rsid w:val="00846B5A"/>
    <w:rsid w:val="00847086"/>
    <w:rsid w:val="008476EE"/>
    <w:rsid w:val="0084782C"/>
    <w:rsid w:val="008500E9"/>
    <w:rsid w:val="008501ED"/>
    <w:rsid w:val="00850C04"/>
    <w:rsid w:val="00850CC3"/>
    <w:rsid w:val="008510C5"/>
    <w:rsid w:val="00851799"/>
    <w:rsid w:val="00851DC2"/>
    <w:rsid w:val="008523FE"/>
    <w:rsid w:val="00852444"/>
    <w:rsid w:val="00853392"/>
    <w:rsid w:val="00853495"/>
    <w:rsid w:val="00853E2B"/>
    <w:rsid w:val="008542D7"/>
    <w:rsid w:val="0085449D"/>
    <w:rsid w:val="008548E0"/>
    <w:rsid w:val="00854D01"/>
    <w:rsid w:val="00855579"/>
    <w:rsid w:val="00855899"/>
    <w:rsid w:val="00855C74"/>
    <w:rsid w:val="00855E1D"/>
    <w:rsid w:val="00855F74"/>
    <w:rsid w:val="008561CD"/>
    <w:rsid w:val="008567D9"/>
    <w:rsid w:val="00856984"/>
    <w:rsid w:val="00856B7D"/>
    <w:rsid w:val="008579AC"/>
    <w:rsid w:val="008605F2"/>
    <w:rsid w:val="00860704"/>
    <w:rsid w:val="00860FE7"/>
    <w:rsid w:val="008611F3"/>
    <w:rsid w:val="00861C15"/>
    <w:rsid w:val="00861EDA"/>
    <w:rsid w:val="008637D6"/>
    <w:rsid w:val="008639EE"/>
    <w:rsid w:val="00863C0A"/>
    <w:rsid w:val="00864091"/>
    <w:rsid w:val="00864B39"/>
    <w:rsid w:val="00864DC4"/>
    <w:rsid w:val="008650EC"/>
    <w:rsid w:val="00865792"/>
    <w:rsid w:val="00865A65"/>
    <w:rsid w:val="00865D85"/>
    <w:rsid w:val="00865E80"/>
    <w:rsid w:val="00865EC9"/>
    <w:rsid w:val="00866135"/>
    <w:rsid w:val="00866FF0"/>
    <w:rsid w:val="0086714A"/>
    <w:rsid w:val="00870B62"/>
    <w:rsid w:val="00870DE3"/>
    <w:rsid w:val="00871339"/>
    <w:rsid w:val="008727AA"/>
    <w:rsid w:val="008727E9"/>
    <w:rsid w:val="00872A3D"/>
    <w:rsid w:val="00872F84"/>
    <w:rsid w:val="008730AF"/>
    <w:rsid w:val="00873D45"/>
    <w:rsid w:val="00873ED8"/>
    <w:rsid w:val="008742AB"/>
    <w:rsid w:val="0087441C"/>
    <w:rsid w:val="0087479D"/>
    <w:rsid w:val="00874C27"/>
    <w:rsid w:val="00874CF0"/>
    <w:rsid w:val="00874F60"/>
    <w:rsid w:val="008756E3"/>
    <w:rsid w:val="008757B8"/>
    <w:rsid w:val="008763EC"/>
    <w:rsid w:val="008768AC"/>
    <w:rsid w:val="0087699B"/>
    <w:rsid w:val="00876E5A"/>
    <w:rsid w:val="00877761"/>
    <w:rsid w:val="00880016"/>
    <w:rsid w:val="00880218"/>
    <w:rsid w:val="00880472"/>
    <w:rsid w:val="00880CCB"/>
    <w:rsid w:val="00881213"/>
    <w:rsid w:val="0088151E"/>
    <w:rsid w:val="00881894"/>
    <w:rsid w:val="00881DA0"/>
    <w:rsid w:val="008823D8"/>
    <w:rsid w:val="008826BF"/>
    <w:rsid w:val="00882724"/>
    <w:rsid w:val="008828FA"/>
    <w:rsid w:val="00882C44"/>
    <w:rsid w:val="00882DD1"/>
    <w:rsid w:val="0088418F"/>
    <w:rsid w:val="00885090"/>
    <w:rsid w:val="00885AEF"/>
    <w:rsid w:val="00885E18"/>
    <w:rsid w:val="0088619F"/>
    <w:rsid w:val="00886503"/>
    <w:rsid w:val="00886CBA"/>
    <w:rsid w:val="008872AB"/>
    <w:rsid w:val="008872CD"/>
    <w:rsid w:val="008876EF"/>
    <w:rsid w:val="00887D04"/>
    <w:rsid w:val="008903B9"/>
    <w:rsid w:val="008905FA"/>
    <w:rsid w:val="00890853"/>
    <w:rsid w:val="00890A8B"/>
    <w:rsid w:val="008911B8"/>
    <w:rsid w:val="00891A07"/>
    <w:rsid w:val="00891D26"/>
    <w:rsid w:val="00891FAE"/>
    <w:rsid w:val="00892068"/>
    <w:rsid w:val="008925D1"/>
    <w:rsid w:val="008930F4"/>
    <w:rsid w:val="008936A5"/>
    <w:rsid w:val="0089376E"/>
    <w:rsid w:val="00893FA0"/>
    <w:rsid w:val="0089428F"/>
    <w:rsid w:val="0089434C"/>
    <w:rsid w:val="00894788"/>
    <w:rsid w:val="008947A1"/>
    <w:rsid w:val="00894E2F"/>
    <w:rsid w:val="008957CC"/>
    <w:rsid w:val="00895FDD"/>
    <w:rsid w:val="008961C5"/>
    <w:rsid w:val="008963AA"/>
    <w:rsid w:val="00896803"/>
    <w:rsid w:val="0089694B"/>
    <w:rsid w:val="00896C6F"/>
    <w:rsid w:val="00897567"/>
    <w:rsid w:val="00897CFD"/>
    <w:rsid w:val="00897E62"/>
    <w:rsid w:val="00897EE7"/>
    <w:rsid w:val="008A0805"/>
    <w:rsid w:val="008A0C28"/>
    <w:rsid w:val="008A0D07"/>
    <w:rsid w:val="008A0E29"/>
    <w:rsid w:val="008A191D"/>
    <w:rsid w:val="008A1A93"/>
    <w:rsid w:val="008A1C02"/>
    <w:rsid w:val="008A3190"/>
    <w:rsid w:val="008A3244"/>
    <w:rsid w:val="008A3491"/>
    <w:rsid w:val="008A3B4A"/>
    <w:rsid w:val="008A40B5"/>
    <w:rsid w:val="008A4105"/>
    <w:rsid w:val="008A4657"/>
    <w:rsid w:val="008A53B2"/>
    <w:rsid w:val="008A5D9C"/>
    <w:rsid w:val="008A6F0C"/>
    <w:rsid w:val="008A714D"/>
    <w:rsid w:val="008A7370"/>
    <w:rsid w:val="008B035A"/>
    <w:rsid w:val="008B03E7"/>
    <w:rsid w:val="008B1AE3"/>
    <w:rsid w:val="008B2037"/>
    <w:rsid w:val="008B224D"/>
    <w:rsid w:val="008B2C05"/>
    <w:rsid w:val="008B40DA"/>
    <w:rsid w:val="008B4822"/>
    <w:rsid w:val="008B48AD"/>
    <w:rsid w:val="008B4901"/>
    <w:rsid w:val="008B496F"/>
    <w:rsid w:val="008B4BC8"/>
    <w:rsid w:val="008B549D"/>
    <w:rsid w:val="008B54B3"/>
    <w:rsid w:val="008B6784"/>
    <w:rsid w:val="008B6C09"/>
    <w:rsid w:val="008B6E1B"/>
    <w:rsid w:val="008B729F"/>
    <w:rsid w:val="008B7486"/>
    <w:rsid w:val="008B752C"/>
    <w:rsid w:val="008B7538"/>
    <w:rsid w:val="008B7727"/>
    <w:rsid w:val="008B7E1A"/>
    <w:rsid w:val="008C045F"/>
    <w:rsid w:val="008C063E"/>
    <w:rsid w:val="008C0990"/>
    <w:rsid w:val="008C0AB3"/>
    <w:rsid w:val="008C0B28"/>
    <w:rsid w:val="008C0B92"/>
    <w:rsid w:val="008C22DC"/>
    <w:rsid w:val="008C2D98"/>
    <w:rsid w:val="008C42E2"/>
    <w:rsid w:val="008C4A6B"/>
    <w:rsid w:val="008C4BD3"/>
    <w:rsid w:val="008C4FC7"/>
    <w:rsid w:val="008C5181"/>
    <w:rsid w:val="008C51D2"/>
    <w:rsid w:val="008C5332"/>
    <w:rsid w:val="008C5482"/>
    <w:rsid w:val="008C618E"/>
    <w:rsid w:val="008C6619"/>
    <w:rsid w:val="008C7000"/>
    <w:rsid w:val="008D00B4"/>
    <w:rsid w:val="008D03B1"/>
    <w:rsid w:val="008D0CA0"/>
    <w:rsid w:val="008D1572"/>
    <w:rsid w:val="008D181F"/>
    <w:rsid w:val="008D18FD"/>
    <w:rsid w:val="008D19BC"/>
    <w:rsid w:val="008D1D67"/>
    <w:rsid w:val="008D2014"/>
    <w:rsid w:val="008D2125"/>
    <w:rsid w:val="008D254D"/>
    <w:rsid w:val="008D31B8"/>
    <w:rsid w:val="008D40E1"/>
    <w:rsid w:val="008D442A"/>
    <w:rsid w:val="008D44E7"/>
    <w:rsid w:val="008D4C53"/>
    <w:rsid w:val="008D526C"/>
    <w:rsid w:val="008D530E"/>
    <w:rsid w:val="008D5507"/>
    <w:rsid w:val="008D5887"/>
    <w:rsid w:val="008D62ED"/>
    <w:rsid w:val="008D6475"/>
    <w:rsid w:val="008D693A"/>
    <w:rsid w:val="008D6E9C"/>
    <w:rsid w:val="008D728F"/>
    <w:rsid w:val="008D7B0C"/>
    <w:rsid w:val="008D7D82"/>
    <w:rsid w:val="008E0406"/>
    <w:rsid w:val="008E0788"/>
    <w:rsid w:val="008E098C"/>
    <w:rsid w:val="008E0ED3"/>
    <w:rsid w:val="008E107F"/>
    <w:rsid w:val="008E2146"/>
    <w:rsid w:val="008E2BC8"/>
    <w:rsid w:val="008E2D2B"/>
    <w:rsid w:val="008E37A4"/>
    <w:rsid w:val="008E3B5D"/>
    <w:rsid w:val="008E3FB0"/>
    <w:rsid w:val="008E43B7"/>
    <w:rsid w:val="008E4704"/>
    <w:rsid w:val="008E4729"/>
    <w:rsid w:val="008E4A73"/>
    <w:rsid w:val="008E4D22"/>
    <w:rsid w:val="008E4FAC"/>
    <w:rsid w:val="008E534A"/>
    <w:rsid w:val="008E5576"/>
    <w:rsid w:val="008E55DB"/>
    <w:rsid w:val="008E56FB"/>
    <w:rsid w:val="008E632E"/>
    <w:rsid w:val="008E6A0D"/>
    <w:rsid w:val="008E6D11"/>
    <w:rsid w:val="008E6F53"/>
    <w:rsid w:val="008E7DE7"/>
    <w:rsid w:val="008F05AF"/>
    <w:rsid w:val="008F09B4"/>
    <w:rsid w:val="008F09F7"/>
    <w:rsid w:val="008F134B"/>
    <w:rsid w:val="008F14C2"/>
    <w:rsid w:val="008F15F6"/>
    <w:rsid w:val="008F1956"/>
    <w:rsid w:val="008F1F2F"/>
    <w:rsid w:val="008F21AA"/>
    <w:rsid w:val="008F25F2"/>
    <w:rsid w:val="008F29D3"/>
    <w:rsid w:val="008F29E7"/>
    <w:rsid w:val="008F2E63"/>
    <w:rsid w:val="008F2E7B"/>
    <w:rsid w:val="008F41C6"/>
    <w:rsid w:val="008F44F3"/>
    <w:rsid w:val="008F454A"/>
    <w:rsid w:val="008F4B15"/>
    <w:rsid w:val="008F61DF"/>
    <w:rsid w:val="008F641D"/>
    <w:rsid w:val="008F6660"/>
    <w:rsid w:val="008F741A"/>
    <w:rsid w:val="008F75B6"/>
    <w:rsid w:val="00900D5E"/>
    <w:rsid w:val="00900DDE"/>
    <w:rsid w:val="00900E8D"/>
    <w:rsid w:val="009011D9"/>
    <w:rsid w:val="00901304"/>
    <w:rsid w:val="009018F1"/>
    <w:rsid w:val="00901CED"/>
    <w:rsid w:val="00901ECE"/>
    <w:rsid w:val="00903303"/>
    <w:rsid w:val="009039D3"/>
    <w:rsid w:val="00904719"/>
    <w:rsid w:val="0090489A"/>
    <w:rsid w:val="00904C44"/>
    <w:rsid w:val="00904F07"/>
    <w:rsid w:val="00905017"/>
    <w:rsid w:val="00905C0B"/>
    <w:rsid w:val="0090603F"/>
    <w:rsid w:val="00906696"/>
    <w:rsid w:val="00906D55"/>
    <w:rsid w:val="00906D86"/>
    <w:rsid w:val="0090714F"/>
    <w:rsid w:val="00907740"/>
    <w:rsid w:val="009108BE"/>
    <w:rsid w:val="00911223"/>
    <w:rsid w:val="009112B8"/>
    <w:rsid w:val="00911616"/>
    <w:rsid w:val="00911AC6"/>
    <w:rsid w:val="00912137"/>
    <w:rsid w:val="0091255C"/>
    <w:rsid w:val="009128FA"/>
    <w:rsid w:val="00912B9C"/>
    <w:rsid w:val="00913509"/>
    <w:rsid w:val="00913607"/>
    <w:rsid w:val="009137BF"/>
    <w:rsid w:val="00913A8A"/>
    <w:rsid w:val="00913B19"/>
    <w:rsid w:val="00914447"/>
    <w:rsid w:val="00914AF4"/>
    <w:rsid w:val="00915853"/>
    <w:rsid w:val="00915E8D"/>
    <w:rsid w:val="00915F04"/>
    <w:rsid w:val="0091723A"/>
    <w:rsid w:val="00917569"/>
    <w:rsid w:val="009177CC"/>
    <w:rsid w:val="00917AD2"/>
    <w:rsid w:val="00917CC9"/>
    <w:rsid w:val="00917EE4"/>
    <w:rsid w:val="00917FEB"/>
    <w:rsid w:val="009201C7"/>
    <w:rsid w:val="009203BD"/>
    <w:rsid w:val="00920544"/>
    <w:rsid w:val="00920584"/>
    <w:rsid w:val="00920667"/>
    <w:rsid w:val="00921399"/>
    <w:rsid w:val="00922F30"/>
    <w:rsid w:val="009234D6"/>
    <w:rsid w:val="00923B9E"/>
    <w:rsid w:val="0092469C"/>
    <w:rsid w:val="009246E8"/>
    <w:rsid w:val="00924BE1"/>
    <w:rsid w:val="00925623"/>
    <w:rsid w:val="0092586B"/>
    <w:rsid w:val="00925FE3"/>
    <w:rsid w:val="009260A8"/>
    <w:rsid w:val="009260ED"/>
    <w:rsid w:val="009262A7"/>
    <w:rsid w:val="009267C9"/>
    <w:rsid w:val="00926954"/>
    <w:rsid w:val="00926B34"/>
    <w:rsid w:val="00926C5B"/>
    <w:rsid w:val="00926E2D"/>
    <w:rsid w:val="00926EB0"/>
    <w:rsid w:val="0092794C"/>
    <w:rsid w:val="00927F75"/>
    <w:rsid w:val="0093098D"/>
    <w:rsid w:val="0093154E"/>
    <w:rsid w:val="00931C08"/>
    <w:rsid w:val="00931DCD"/>
    <w:rsid w:val="00932132"/>
    <w:rsid w:val="00932138"/>
    <w:rsid w:val="0093214D"/>
    <w:rsid w:val="0093238C"/>
    <w:rsid w:val="00932645"/>
    <w:rsid w:val="00932A6F"/>
    <w:rsid w:val="00932AE3"/>
    <w:rsid w:val="00932E19"/>
    <w:rsid w:val="00932FAE"/>
    <w:rsid w:val="00933B0C"/>
    <w:rsid w:val="00934CEF"/>
    <w:rsid w:val="00935C05"/>
    <w:rsid w:val="00935D7F"/>
    <w:rsid w:val="009367FE"/>
    <w:rsid w:val="00936BEF"/>
    <w:rsid w:val="00936D77"/>
    <w:rsid w:val="00936E5C"/>
    <w:rsid w:val="00937127"/>
    <w:rsid w:val="0093718C"/>
    <w:rsid w:val="00937C7A"/>
    <w:rsid w:val="00937E4A"/>
    <w:rsid w:val="00940940"/>
    <w:rsid w:val="00940B75"/>
    <w:rsid w:val="00941216"/>
    <w:rsid w:val="00941651"/>
    <w:rsid w:val="0094190C"/>
    <w:rsid w:val="009421DB"/>
    <w:rsid w:val="00942553"/>
    <w:rsid w:val="0094299F"/>
    <w:rsid w:val="009431E8"/>
    <w:rsid w:val="009435B6"/>
    <w:rsid w:val="009439A0"/>
    <w:rsid w:val="00943ABA"/>
    <w:rsid w:val="00943F27"/>
    <w:rsid w:val="0094494D"/>
    <w:rsid w:val="00944C7A"/>
    <w:rsid w:val="00945F99"/>
    <w:rsid w:val="009466C6"/>
    <w:rsid w:val="00946E78"/>
    <w:rsid w:val="00947064"/>
    <w:rsid w:val="009470C9"/>
    <w:rsid w:val="00947510"/>
    <w:rsid w:val="00947824"/>
    <w:rsid w:val="009478E4"/>
    <w:rsid w:val="00947B7C"/>
    <w:rsid w:val="009503D9"/>
    <w:rsid w:val="00950D42"/>
    <w:rsid w:val="0095149F"/>
    <w:rsid w:val="0095180F"/>
    <w:rsid w:val="00951CD2"/>
    <w:rsid w:val="00952051"/>
    <w:rsid w:val="00952214"/>
    <w:rsid w:val="0095285D"/>
    <w:rsid w:val="009529BE"/>
    <w:rsid w:val="00952AAE"/>
    <w:rsid w:val="00953655"/>
    <w:rsid w:val="00953854"/>
    <w:rsid w:val="0095393B"/>
    <w:rsid w:val="00953F93"/>
    <w:rsid w:val="009540A3"/>
    <w:rsid w:val="0095476B"/>
    <w:rsid w:val="00954810"/>
    <w:rsid w:val="00954EBC"/>
    <w:rsid w:val="00955132"/>
    <w:rsid w:val="009551F0"/>
    <w:rsid w:val="00956D1B"/>
    <w:rsid w:val="00956D2B"/>
    <w:rsid w:val="00956E6C"/>
    <w:rsid w:val="0095705D"/>
    <w:rsid w:val="0095725A"/>
    <w:rsid w:val="00957A7D"/>
    <w:rsid w:val="00957B14"/>
    <w:rsid w:val="00957EDF"/>
    <w:rsid w:val="00960291"/>
    <w:rsid w:val="00960ED7"/>
    <w:rsid w:val="00961101"/>
    <w:rsid w:val="00962695"/>
    <w:rsid w:val="00962749"/>
    <w:rsid w:val="0096296D"/>
    <w:rsid w:val="00962C3B"/>
    <w:rsid w:val="00962D4E"/>
    <w:rsid w:val="009631AC"/>
    <w:rsid w:val="009631D5"/>
    <w:rsid w:val="00963484"/>
    <w:rsid w:val="00963B69"/>
    <w:rsid w:val="00963C9C"/>
    <w:rsid w:val="00963FB9"/>
    <w:rsid w:val="00965571"/>
    <w:rsid w:val="009662C7"/>
    <w:rsid w:val="0096643F"/>
    <w:rsid w:val="009666CD"/>
    <w:rsid w:val="00966764"/>
    <w:rsid w:val="00966AE0"/>
    <w:rsid w:val="00966B07"/>
    <w:rsid w:val="00966F6A"/>
    <w:rsid w:val="00966FC1"/>
    <w:rsid w:val="00967BBF"/>
    <w:rsid w:val="0097106A"/>
    <w:rsid w:val="00971931"/>
    <w:rsid w:val="009727AE"/>
    <w:rsid w:val="00972908"/>
    <w:rsid w:val="00972BAB"/>
    <w:rsid w:val="00972EF8"/>
    <w:rsid w:val="00973434"/>
    <w:rsid w:val="00973B17"/>
    <w:rsid w:val="00973D75"/>
    <w:rsid w:val="0097472F"/>
    <w:rsid w:val="00975F6F"/>
    <w:rsid w:val="009760F4"/>
    <w:rsid w:val="009761B3"/>
    <w:rsid w:val="009767DB"/>
    <w:rsid w:val="009773B6"/>
    <w:rsid w:val="00977427"/>
    <w:rsid w:val="00977606"/>
    <w:rsid w:val="00980168"/>
    <w:rsid w:val="0098269B"/>
    <w:rsid w:val="00982D72"/>
    <w:rsid w:val="00982F8E"/>
    <w:rsid w:val="009835F8"/>
    <w:rsid w:val="009839A5"/>
    <w:rsid w:val="009841BD"/>
    <w:rsid w:val="009848E4"/>
    <w:rsid w:val="00984EA1"/>
    <w:rsid w:val="009865C7"/>
    <w:rsid w:val="00986C1F"/>
    <w:rsid w:val="009870AE"/>
    <w:rsid w:val="009877C9"/>
    <w:rsid w:val="00987A59"/>
    <w:rsid w:val="00987D6E"/>
    <w:rsid w:val="0099140E"/>
    <w:rsid w:val="00991B5E"/>
    <w:rsid w:val="00991D04"/>
    <w:rsid w:val="00992027"/>
    <w:rsid w:val="00992082"/>
    <w:rsid w:val="00992137"/>
    <w:rsid w:val="00992613"/>
    <w:rsid w:val="00992CA2"/>
    <w:rsid w:val="00993AD3"/>
    <w:rsid w:val="00993EEF"/>
    <w:rsid w:val="00994071"/>
    <w:rsid w:val="00994345"/>
    <w:rsid w:val="009944EE"/>
    <w:rsid w:val="00994C84"/>
    <w:rsid w:val="009953D3"/>
    <w:rsid w:val="00995898"/>
    <w:rsid w:val="00995ED2"/>
    <w:rsid w:val="00996A7C"/>
    <w:rsid w:val="009976C1"/>
    <w:rsid w:val="00997B5F"/>
    <w:rsid w:val="009A0EFA"/>
    <w:rsid w:val="009A0FD1"/>
    <w:rsid w:val="009A1805"/>
    <w:rsid w:val="009A1A5B"/>
    <w:rsid w:val="009A2899"/>
    <w:rsid w:val="009A2AC0"/>
    <w:rsid w:val="009A3BD7"/>
    <w:rsid w:val="009A3C45"/>
    <w:rsid w:val="009A45C2"/>
    <w:rsid w:val="009A4AD3"/>
    <w:rsid w:val="009A4D6B"/>
    <w:rsid w:val="009A4F03"/>
    <w:rsid w:val="009A5045"/>
    <w:rsid w:val="009A5297"/>
    <w:rsid w:val="009A52D5"/>
    <w:rsid w:val="009A52F3"/>
    <w:rsid w:val="009A5673"/>
    <w:rsid w:val="009A58B5"/>
    <w:rsid w:val="009A58DA"/>
    <w:rsid w:val="009A61A0"/>
    <w:rsid w:val="009A623B"/>
    <w:rsid w:val="009A632A"/>
    <w:rsid w:val="009A6CC3"/>
    <w:rsid w:val="009A6F00"/>
    <w:rsid w:val="009A6F6D"/>
    <w:rsid w:val="009A71E0"/>
    <w:rsid w:val="009B031A"/>
    <w:rsid w:val="009B0325"/>
    <w:rsid w:val="009B05F8"/>
    <w:rsid w:val="009B07F3"/>
    <w:rsid w:val="009B12D1"/>
    <w:rsid w:val="009B1A6F"/>
    <w:rsid w:val="009B200E"/>
    <w:rsid w:val="009B2C23"/>
    <w:rsid w:val="009B32D0"/>
    <w:rsid w:val="009B3309"/>
    <w:rsid w:val="009B36E4"/>
    <w:rsid w:val="009B38D2"/>
    <w:rsid w:val="009B3D89"/>
    <w:rsid w:val="009B468C"/>
    <w:rsid w:val="009B4D3A"/>
    <w:rsid w:val="009B51B4"/>
    <w:rsid w:val="009B5AE3"/>
    <w:rsid w:val="009B6299"/>
    <w:rsid w:val="009B68D0"/>
    <w:rsid w:val="009B68FF"/>
    <w:rsid w:val="009B6E0A"/>
    <w:rsid w:val="009B7D29"/>
    <w:rsid w:val="009C0385"/>
    <w:rsid w:val="009C0661"/>
    <w:rsid w:val="009C10E4"/>
    <w:rsid w:val="009C1757"/>
    <w:rsid w:val="009C1CD0"/>
    <w:rsid w:val="009C272E"/>
    <w:rsid w:val="009C2E47"/>
    <w:rsid w:val="009C323D"/>
    <w:rsid w:val="009C33CA"/>
    <w:rsid w:val="009C3FE7"/>
    <w:rsid w:val="009C4293"/>
    <w:rsid w:val="009C43F5"/>
    <w:rsid w:val="009C44C4"/>
    <w:rsid w:val="009C584D"/>
    <w:rsid w:val="009C5A91"/>
    <w:rsid w:val="009C661A"/>
    <w:rsid w:val="009C6654"/>
    <w:rsid w:val="009C6719"/>
    <w:rsid w:val="009C693D"/>
    <w:rsid w:val="009C694E"/>
    <w:rsid w:val="009C697D"/>
    <w:rsid w:val="009C6A9E"/>
    <w:rsid w:val="009C6B9E"/>
    <w:rsid w:val="009C6E5D"/>
    <w:rsid w:val="009C72F8"/>
    <w:rsid w:val="009C739A"/>
    <w:rsid w:val="009C75CC"/>
    <w:rsid w:val="009C76A0"/>
    <w:rsid w:val="009C770A"/>
    <w:rsid w:val="009C7E7D"/>
    <w:rsid w:val="009D1156"/>
    <w:rsid w:val="009D170B"/>
    <w:rsid w:val="009D19D5"/>
    <w:rsid w:val="009D1C27"/>
    <w:rsid w:val="009D1EF8"/>
    <w:rsid w:val="009D1FE7"/>
    <w:rsid w:val="009D310A"/>
    <w:rsid w:val="009D373F"/>
    <w:rsid w:val="009D3CA8"/>
    <w:rsid w:val="009D3F23"/>
    <w:rsid w:val="009D49E8"/>
    <w:rsid w:val="009D556E"/>
    <w:rsid w:val="009D5783"/>
    <w:rsid w:val="009D6B8F"/>
    <w:rsid w:val="009D777F"/>
    <w:rsid w:val="009D7F11"/>
    <w:rsid w:val="009E0264"/>
    <w:rsid w:val="009E026D"/>
    <w:rsid w:val="009E06CD"/>
    <w:rsid w:val="009E1747"/>
    <w:rsid w:val="009E19C5"/>
    <w:rsid w:val="009E1A02"/>
    <w:rsid w:val="009E1C8B"/>
    <w:rsid w:val="009E26F8"/>
    <w:rsid w:val="009E2896"/>
    <w:rsid w:val="009E2CA3"/>
    <w:rsid w:val="009E30D1"/>
    <w:rsid w:val="009E332C"/>
    <w:rsid w:val="009E34B6"/>
    <w:rsid w:val="009E3945"/>
    <w:rsid w:val="009E3D03"/>
    <w:rsid w:val="009E4002"/>
    <w:rsid w:val="009E5594"/>
    <w:rsid w:val="009E60FA"/>
    <w:rsid w:val="009E628F"/>
    <w:rsid w:val="009E6EDE"/>
    <w:rsid w:val="009E6FF4"/>
    <w:rsid w:val="009E7760"/>
    <w:rsid w:val="009E7813"/>
    <w:rsid w:val="009E7BFC"/>
    <w:rsid w:val="009F0664"/>
    <w:rsid w:val="009F0A45"/>
    <w:rsid w:val="009F1017"/>
    <w:rsid w:val="009F15A4"/>
    <w:rsid w:val="009F20CB"/>
    <w:rsid w:val="009F34E8"/>
    <w:rsid w:val="009F3CED"/>
    <w:rsid w:val="009F4AF4"/>
    <w:rsid w:val="009F5BB7"/>
    <w:rsid w:val="009F5C17"/>
    <w:rsid w:val="009F630F"/>
    <w:rsid w:val="009F6EBE"/>
    <w:rsid w:val="009F7ACF"/>
    <w:rsid w:val="009F7CB0"/>
    <w:rsid w:val="009F7D7C"/>
    <w:rsid w:val="00A00148"/>
    <w:rsid w:val="00A010A1"/>
    <w:rsid w:val="00A01719"/>
    <w:rsid w:val="00A01824"/>
    <w:rsid w:val="00A01899"/>
    <w:rsid w:val="00A0261A"/>
    <w:rsid w:val="00A027F3"/>
    <w:rsid w:val="00A0303D"/>
    <w:rsid w:val="00A032CE"/>
    <w:rsid w:val="00A03C77"/>
    <w:rsid w:val="00A043C1"/>
    <w:rsid w:val="00A04CD6"/>
    <w:rsid w:val="00A04F67"/>
    <w:rsid w:val="00A05023"/>
    <w:rsid w:val="00A05163"/>
    <w:rsid w:val="00A05B06"/>
    <w:rsid w:val="00A060A6"/>
    <w:rsid w:val="00A066DF"/>
    <w:rsid w:val="00A06B6B"/>
    <w:rsid w:val="00A06C49"/>
    <w:rsid w:val="00A07AF2"/>
    <w:rsid w:val="00A1006E"/>
    <w:rsid w:val="00A10839"/>
    <w:rsid w:val="00A10DD8"/>
    <w:rsid w:val="00A116A6"/>
    <w:rsid w:val="00A11972"/>
    <w:rsid w:val="00A1346C"/>
    <w:rsid w:val="00A13DE3"/>
    <w:rsid w:val="00A140A0"/>
    <w:rsid w:val="00A143B4"/>
    <w:rsid w:val="00A1465B"/>
    <w:rsid w:val="00A155DE"/>
    <w:rsid w:val="00A16043"/>
    <w:rsid w:val="00A161E8"/>
    <w:rsid w:val="00A16241"/>
    <w:rsid w:val="00A16D03"/>
    <w:rsid w:val="00A16EDD"/>
    <w:rsid w:val="00A20EEF"/>
    <w:rsid w:val="00A21070"/>
    <w:rsid w:val="00A213A5"/>
    <w:rsid w:val="00A213EC"/>
    <w:rsid w:val="00A21E4D"/>
    <w:rsid w:val="00A22787"/>
    <w:rsid w:val="00A22BA3"/>
    <w:rsid w:val="00A22C7E"/>
    <w:rsid w:val="00A23B0C"/>
    <w:rsid w:val="00A23C13"/>
    <w:rsid w:val="00A24C62"/>
    <w:rsid w:val="00A256CD"/>
    <w:rsid w:val="00A25A64"/>
    <w:rsid w:val="00A25FE3"/>
    <w:rsid w:val="00A26593"/>
    <w:rsid w:val="00A267C6"/>
    <w:rsid w:val="00A271F5"/>
    <w:rsid w:val="00A2722E"/>
    <w:rsid w:val="00A27876"/>
    <w:rsid w:val="00A302F3"/>
    <w:rsid w:val="00A30A29"/>
    <w:rsid w:val="00A30B88"/>
    <w:rsid w:val="00A30F34"/>
    <w:rsid w:val="00A31E72"/>
    <w:rsid w:val="00A32A09"/>
    <w:rsid w:val="00A32C20"/>
    <w:rsid w:val="00A33227"/>
    <w:rsid w:val="00A33D1A"/>
    <w:rsid w:val="00A34077"/>
    <w:rsid w:val="00A34354"/>
    <w:rsid w:val="00A344E4"/>
    <w:rsid w:val="00A3462A"/>
    <w:rsid w:val="00A3510B"/>
    <w:rsid w:val="00A3545D"/>
    <w:rsid w:val="00A35880"/>
    <w:rsid w:val="00A35E85"/>
    <w:rsid w:val="00A360F0"/>
    <w:rsid w:val="00A36301"/>
    <w:rsid w:val="00A363C7"/>
    <w:rsid w:val="00A366D3"/>
    <w:rsid w:val="00A373F5"/>
    <w:rsid w:val="00A37586"/>
    <w:rsid w:val="00A37E79"/>
    <w:rsid w:val="00A401A2"/>
    <w:rsid w:val="00A40B15"/>
    <w:rsid w:val="00A40C1C"/>
    <w:rsid w:val="00A40FEF"/>
    <w:rsid w:val="00A413B5"/>
    <w:rsid w:val="00A413ED"/>
    <w:rsid w:val="00A41718"/>
    <w:rsid w:val="00A4196C"/>
    <w:rsid w:val="00A41D2B"/>
    <w:rsid w:val="00A41FE8"/>
    <w:rsid w:val="00A42932"/>
    <w:rsid w:val="00A42B29"/>
    <w:rsid w:val="00A43780"/>
    <w:rsid w:val="00A44213"/>
    <w:rsid w:val="00A44AFB"/>
    <w:rsid w:val="00A44EDF"/>
    <w:rsid w:val="00A46248"/>
    <w:rsid w:val="00A46FB7"/>
    <w:rsid w:val="00A471E9"/>
    <w:rsid w:val="00A47921"/>
    <w:rsid w:val="00A47AFC"/>
    <w:rsid w:val="00A47F22"/>
    <w:rsid w:val="00A518A6"/>
    <w:rsid w:val="00A524A8"/>
    <w:rsid w:val="00A5291E"/>
    <w:rsid w:val="00A52A58"/>
    <w:rsid w:val="00A52F51"/>
    <w:rsid w:val="00A531FC"/>
    <w:rsid w:val="00A532E9"/>
    <w:rsid w:val="00A53946"/>
    <w:rsid w:val="00A53AF1"/>
    <w:rsid w:val="00A5469B"/>
    <w:rsid w:val="00A54B1B"/>
    <w:rsid w:val="00A54D7B"/>
    <w:rsid w:val="00A54E36"/>
    <w:rsid w:val="00A550A0"/>
    <w:rsid w:val="00A55C2E"/>
    <w:rsid w:val="00A56557"/>
    <w:rsid w:val="00A5666C"/>
    <w:rsid w:val="00A57118"/>
    <w:rsid w:val="00A57121"/>
    <w:rsid w:val="00A601A5"/>
    <w:rsid w:val="00A60A70"/>
    <w:rsid w:val="00A60F65"/>
    <w:rsid w:val="00A61497"/>
    <w:rsid w:val="00A61D7A"/>
    <w:rsid w:val="00A61E89"/>
    <w:rsid w:val="00A62792"/>
    <w:rsid w:val="00A62A70"/>
    <w:rsid w:val="00A63087"/>
    <w:rsid w:val="00A630F9"/>
    <w:rsid w:val="00A6334E"/>
    <w:rsid w:val="00A63E70"/>
    <w:rsid w:val="00A642AB"/>
    <w:rsid w:val="00A64571"/>
    <w:rsid w:val="00A64A21"/>
    <w:rsid w:val="00A64A27"/>
    <w:rsid w:val="00A64B87"/>
    <w:rsid w:val="00A64DE8"/>
    <w:rsid w:val="00A64F84"/>
    <w:rsid w:val="00A65B68"/>
    <w:rsid w:val="00A66203"/>
    <w:rsid w:val="00A66814"/>
    <w:rsid w:val="00A669F8"/>
    <w:rsid w:val="00A66AB2"/>
    <w:rsid w:val="00A66E4A"/>
    <w:rsid w:val="00A671B2"/>
    <w:rsid w:val="00A67246"/>
    <w:rsid w:val="00A6733C"/>
    <w:rsid w:val="00A67DF8"/>
    <w:rsid w:val="00A67EA2"/>
    <w:rsid w:val="00A67F0A"/>
    <w:rsid w:val="00A701EC"/>
    <w:rsid w:val="00A70C78"/>
    <w:rsid w:val="00A714A2"/>
    <w:rsid w:val="00A71695"/>
    <w:rsid w:val="00A71D07"/>
    <w:rsid w:val="00A722F0"/>
    <w:rsid w:val="00A7357E"/>
    <w:rsid w:val="00A73EBB"/>
    <w:rsid w:val="00A742D6"/>
    <w:rsid w:val="00A74EE7"/>
    <w:rsid w:val="00A74F28"/>
    <w:rsid w:val="00A74FC4"/>
    <w:rsid w:val="00A753F6"/>
    <w:rsid w:val="00A75D98"/>
    <w:rsid w:val="00A765F6"/>
    <w:rsid w:val="00A7761F"/>
    <w:rsid w:val="00A77729"/>
    <w:rsid w:val="00A8102E"/>
    <w:rsid w:val="00A8110F"/>
    <w:rsid w:val="00A813A1"/>
    <w:rsid w:val="00A814C3"/>
    <w:rsid w:val="00A81908"/>
    <w:rsid w:val="00A81E34"/>
    <w:rsid w:val="00A8254C"/>
    <w:rsid w:val="00A82CDF"/>
    <w:rsid w:val="00A82ED6"/>
    <w:rsid w:val="00A83CBE"/>
    <w:rsid w:val="00A84211"/>
    <w:rsid w:val="00A84C10"/>
    <w:rsid w:val="00A84C15"/>
    <w:rsid w:val="00A8561E"/>
    <w:rsid w:val="00A85892"/>
    <w:rsid w:val="00A858BE"/>
    <w:rsid w:val="00A85C05"/>
    <w:rsid w:val="00A85FA6"/>
    <w:rsid w:val="00A86397"/>
    <w:rsid w:val="00A8700D"/>
    <w:rsid w:val="00A87018"/>
    <w:rsid w:val="00A87438"/>
    <w:rsid w:val="00A9035C"/>
    <w:rsid w:val="00A9138A"/>
    <w:rsid w:val="00A91437"/>
    <w:rsid w:val="00A91E3E"/>
    <w:rsid w:val="00A928F7"/>
    <w:rsid w:val="00A92959"/>
    <w:rsid w:val="00A935BE"/>
    <w:rsid w:val="00A93610"/>
    <w:rsid w:val="00A94487"/>
    <w:rsid w:val="00A94B21"/>
    <w:rsid w:val="00A9527B"/>
    <w:rsid w:val="00A952DA"/>
    <w:rsid w:val="00A95912"/>
    <w:rsid w:val="00A95A7F"/>
    <w:rsid w:val="00A95C7A"/>
    <w:rsid w:val="00A95E28"/>
    <w:rsid w:val="00A9660C"/>
    <w:rsid w:val="00A96E99"/>
    <w:rsid w:val="00A96F1D"/>
    <w:rsid w:val="00A973D0"/>
    <w:rsid w:val="00A975D7"/>
    <w:rsid w:val="00A97A76"/>
    <w:rsid w:val="00AA03A2"/>
    <w:rsid w:val="00AA08A6"/>
    <w:rsid w:val="00AA0AE2"/>
    <w:rsid w:val="00AA0D64"/>
    <w:rsid w:val="00AA0E2D"/>
    <w:rsid w:val="00AA1A3D"/>
    <w:rsid w:val="00AA1A75"/>
    <w:rsid w:val="00AA2BB9"/>
    <w:rsid w:val="00AA2BD0"/>
    <w:rsid w:val="00AA2C42"/>
    <w:rsid w:val="00AA2E86"/>
    <w:rsid w:val="00AA35D1"/>
    <w:rsid w:val="00AA38FF"/>
    <w:rsid w:val="00AA3C16"/>
    <w:rsid w:val="00AA3E9A"/>
    <w:rsid w:val="00AA3FD9"/>
    <w:rsid w:val="00AA4A9A"/>
    <w:rsid w:val="00AA51CF"/>
    <w:rsid w:val="00AA5475"/>
    <w:rsid w:val="00AA5628"/>
    <w:rsid w:val="00AA572A"/>
    <w:rsid w:val="00AA5EE4"/>
    <w:rsid w:val="00AA63BC"/>
    <w:rsid w:val="00AA6A28"/>
    <w:rsid w:val="00AA702F"/>
    <w:rsid w:val="00AA7851"/>
    <w:rsid w:val="00AA7A4A"/>
    <w:rsid w:val="00AB05FB"/>
    <w:rsid w:val="00AB0A6D"/>
    <w:rsid w:val="00AB0FDF"/>
    <w:rsid w:val="00AB19F9"/>
    <w:rsid w:val="00AB1C18"/>
    <w:rsid w:val="00AB1F93"/>
    <w:rsid w:val="00AB2A84"/>
    <w:rsid w:val="00AB2B69"/>
    <w:rsid w:val="00AB3DE9"/>
    <w:rsid w:val="00AB40CB"/>
    <w:rsid w:val="00AB436A"/>
    <w:rsid w:val="00AB4676"/>
    <w:rsid w:val="00AB484C"/>
    <w:rsid w:val="00AB4BC0"/>
    <w:rsid w:val="00AB52AD"/>
    <w:rsid w:val="00AB5746"/>
    <w:rsid w:val="00AB58AA"/>
    <w:rsid w:val="00AB72E5"/>
    <w:rsid w:val="00AB7D6F"/>
    <w:rsid w:val="00AB7E38"/>
    <w:rsid w:val="00AC0A6B"/>
    <w:rsid w:val="00AC0F74"/>
    <w:rsid w:val="00AC10CC"/>
    <w:rsid w:val="00AC2DBE"/>
    <w:rsid w:val="00AC31D4"/>
    <w:rsid w:val="00AC34DD"/>
    <w:rsid w:val="00AC3F51"/>
    <w:rsid w:val="00AC439D"/>
    <w:rsid w:val="00AC454C"/>
    <w:rsid w:val="00AC4807"/>
    <w:rsid w:val="00AC4EE9"/>
    <w:rsid w:val="00AC587F"/>
    <w:rsid w:val="00AC5977"/>
    <w:rsid w:val="00AC5D5A"/>
    <w:rsid w:val="00AC6841"/>
    <w:rsid w:val="00AC68EC"/>
    <w:rsid w:val="00AC6FC0"/>
    <w:rsid w:val="00AC70E2"/>
    <w:rsid w:val="00AC7129"/>
    <w:rsid w:val="00AC7658"/>
    <w:rsid w:val="00AC7725"/>
    <w:rsid w:val="00AC773F"/>
    <w:rsid w:val="00AC792E"/>
    <w:rsid w:val="00AD033F"/>
    <w:rsid w:val="00AD0809"/>
    <w:rsid w:val="00AD0C7E"/>
    <w:rsid w:val="00AD1381"/>
    <w:rsid w:val="00AD13AA"/>
    <w:rsid w:val="00AD13E3"/>
    <w:rsid w:val="00AD1881"/>
    <w:rsid w:val="00AD1A58"/>
    <w:rsid w:val="00AD1C8B"/>
    <w:rsid w:val="00AD2BBF"/>
    <w:rsid w:val="00AD2DA4"/>
    <w:rsid w:val="00AD373D"/>
    <w:rsid w:val="00AD3D5A"/>
    <w:rsid w:val="00AD407B"/>
    <w:rsid w:val="00AD4E76"/>
    <w:rsid w:val="00AD5AED"/>
    <w:rsid w:val="00AD5BB5"/>
    <w:rsid w:val="00AD6A5E"/>
    <w:rsid w:val="00AD6BC0"/>
    <w:rsid w:val="00AD79CE"/>
    <w:rsid w:val="00AE03D1"/>
    <w:rsid w:val="00AE0D7C"/>
    <w:rsid w:val="00AE131B"/>
    <w:rsid w:val="00AE198A"/>
    <w:rsid w:val="00AE2750"/>
    <w:rsid w:val="00AE27C6"/>
    <w:rsid w:val="00AE28DE"/>
    <w:rsid w:val="00AE32BF"/>
    <w:rsid w:val="00AE3C6D"/>
    <w:rsid w:val="00AE58E2"/>
    <w:rsid w:val="00AE5A61"/>
    <w:rsid w:val="00AE60A1"/>
    <w:rsid w:val="00AE6287"/>
    <w:rsid w:val="00AE6978"/>
    <w:rsid w:val="00AE6A0A"/>
    <w:rsid w:val="00AE6BA8"/>
    <w:rsid w:val="00AE6EE7"/>
    <w:rsid w:val="00AE7063"/>
    <w:rsid w:val="00AE729B"/>
    <w:rsid w:val="00AF009B"/>
    <w:rsid w:val="00AF01CD"/>
    <w:rsid w:val="00AF09DC"/>
    <w:rsid w:val="00AF0D69"/>
    <w:rsid w:val="00AF12D3"/>
    <w:rsid w:val="00AF1998"/>
    <w:rsid w:val="00AF232C"/>
    <w:rsid w:val="00AF2FCD"/>
    <w:rsid w:val="00AF301F"/>
    <w:rsid w:val="00AF327D"/>
    <w:rsid w:val="00AF478A"/>
    <w:rsid w:val="00AF48CA"/>
    <w:rsid w:val="00AF4F90"/>
    <w:rsid w:val="00AF64EB"/>
    <w:rsid w:val="00AF6655"/>
    <w:rsid w:val="00AF67F7"/>
    <w:rsid w:val="00AF6C4E"/>
    <w:rsid w:val="00AF714B"/>
    <w:rsid w:val="00AF7218"/>
    <w:rsid w:val="00AF78F5"/>
    <w:rsid w:val="00AF79F5"/>
    <w:rsid w:val="00AF7D6B"/>
    <w:rsid w:val="00B00EE6"/>
    <w:rsid w:val="00B011DD"/>
    <w:rsid w:val="00B01AD0"/>
    <w:rsid w:val="00B029DC"/>
    <w:rsid w:val="00B02C36"/>
    <w:rsid w:val="00B0340F"/>
    <w:rsid w:val="00B036E0"/>
    <w:rsid w:val="00B0431B"/>
    <w:rsid w:val="00B04397"/>
    <w:rsid w:val="00B0463B"/>
    <w:rsid w:val="00B057BE"/>
    <w:rsid w:val="00B05A05"/>
    <w:rsid w:val="00B05BE4"/>
    <w:rsid w:val="00B06417"/>
    <w:rsid w:val="00B06912"/>
    <w:rsid w:val="00B07787"/>
    <w:rsid w:val="00B07F69"/>
    <w:rsid w:val="00B1006D"/>
    <w:rsid w:val="00B105D3"/>
    <w:rsid w:val="00B108A5"/>
    <w:rsid w:val="00B1136F"/>
    <w:rsid w:val="00B12458"/>
    <w:rsid w:val="00B128E2"/>
    <w:rsid w:val="00B12B1B"/>
    <w:rsid w:val="00B12EF9"/>
    <w:rsid w:val="00B12F70"/>
    <w:rsid w:val="00B13534"/>
    <w:rsid w:val="00B139BF"/>
    <w:rsid w:val="00B146CD"/>
    <w:rsid w:val="00B154D2"/>
    <w:rsid w:val="00B161C3"/>
    <w:rsid w:val="00B1626E"/>
    <w:rsid w:val="00B173B3"/>
    <w:rsid w:val="00B179A1"/>
    <w:rsid w:val="00B17F9B"/>
    <w:rsid w:val="00B20085"/>
    <w:rsid w:val="00B20423"/>
    <w:rsid w:val="00B21164"/>
    <w:rsid w:val="00B21C3D"/>
    <w:rsid w:val="00B21D1D"/>
    <w:rsid w:val="00B2234F"/>
    <w:rsid w:val="00B22D73"/>
    <w:rsid w:val="00B23BAD"/>
    <w:rsid w:val="00B23D44"/>
    <w:rsid w:val="00B23D95"/>
    <w:rsid w:val="00B23E4F"/>
    <w:rsid w:val="00B24366"/>
    <w:rsid w:val="00B25112"/>
    <w:rsid w:val="00B25BBB"/>
    <w:rsid w:val="00B25C85"/>
    <w:rsid w:val="00B25CA2"/>
    <w:rsid w:val="00B26952"/>
    <w:rsid w:val="00B26B7E"/>
    <w:rsid w:val="00B27912"/>
    <w:rsid w:val="00B2794A"/>
    <w:rsid w:val="00B27CA9"/>
    <w:rsid w:val="00B301C9"/>
    <w:rsid w:val="00B30459"/>
    <w:rsid w:val="00B30ABB"/>
    <w:rsid w:val="00B3110F"/>
    <w:rsid w:val="00B317F0"/>
    <w:rsid w:val="00B3180E"/>
    <w:rsid w:val="00B3191D"/>
    <w:rsid w:val="00B32056"/>
    <w:rsid w:val="00B32669"/>
    <w:rsid w:val="00B331E1"/>
    <w:rsid w:val="00B336ED"/>
    <w:rsid w:val="00B336F1"/>
    <w:rsid w:val="00B340D1"/>
    <w:rsid w:val="00B341CF"/>
    <w:rsid w:val="00B34445"/>
    <w:rsid w:val="00B34B11"/>
    <w:rsid w:val="00B35237"/>
    <w:rsid w:val="00B35372"/>
    <w:rsid w:val="00B356C1"/>
    <w:rsid w:val="00B3571F"/>
    <w:rsid w:val="00B358BC"/>
    <w:rsid w:val="00B35BED"/>
    <w:rsid w:val="00B35F68"/>
    <w:rsid w:val="00B363A1"/>
    <w:rsid w:val="00B364FE"/>
    <w:rsid w:val="00B36A28"/>
    <w:rsid w:val="00B37CE3"/>
    <w:rsid w:val="00B37F11"/>
    <w:rsid w:val="00B37F8B"/>
    <w:rsid w:val="00B401F6"/>
    <w:rsid w:val="00B40B79"/>
    <w:rsid w:val="00B40BA6"/>
    <w:rsid w:val="00B40D76"/>
    <w:rsid w:val="00B40D7F"/>
    <w:rsid w:val="00B41917"/>
    <w:rsid w:val="00B4198C"/>
    <w:rsid w:val="00B41D98"/>
    <w:rsid w:val="00B41F6E"/>
    <w:rsid w:val="00B424E1"/>
    <w:rsid w:val="00B430B5"/>
    <w:rsid w:val="00B431E2"/>
    <w:rsid w:val="00B437A6"/>
    <w:rsid w:val="00B43C1E"/>
    <w:rsid w:val="00B43DDC"/>
    <w:rsid w:val="00B44219"/>
    <w:rsid w:val="00B44949"/>
    <w:rsid w:val="00B44982"/>
    <w:rsid w:val="00B452CF"/>
    <w:rsid w:val="00B4616F"/>
    <w:rsid w:val="00B4619A"/>
    <w:rsid w:val="00B461D5"/>
    <w:rsid w:val="00B465D0"/>
    <w:rsid w:val="00B4679A"/>
    <w:rsid w:val="00B46A9F"/>
    <w:rsid w:val="00B470CD"/>
    <w:rsid w:val="00B47166"/>
    <w:rsid w:val="00B47292"/>
    <w:rsid w:val="00B478C4"/>
    <w:rsid w:val="00B47BE9"/>
    <w:rsid w:val="00B509CE"/>
    <w:rsid w:val="00B50EB1"/>
    <w:rsid w:val="00B5101B"/>
    <w:rsid w:val="00B51A06"/>
    <w:rsid w:val="00B51C74"/>
    <w:rsid w:val="00B52160"/>
    <w:rsid w:val="00B5224C"/>
    <w:rsid w:val="00B52357"/>
    <w:rsid w:val="00B52489"/>
    <w:rsid w:val="00B53129"/>
    <w:rsid w:val="00B5386C"/>
    <w:rsid w:val="00B53A64"/>
    <w:rsid w:val="00B53C64"/>
    <w:rsid w:val="00B53EC9"/>
    <w:rsid w:val="00B54033"/>
    <w:rsid w:val="00B55136"/>
    <w:rsid w:val="00B55608"/>
    <w:rsid w:val="00B563A3"/>
    <w:rsid w:val="00B56620"/>
    <w:rsid w:val="00B56A53"/>
    <w:rsid w:val="00B57A64"/>
    <w:rsid w:val="00B57F46"/>
    <w:rsid w:val="00B57F74"/>
    <w:rsid w:val="00B60187"/>
    <w:rsid w:val="00B60886"/>
    <w:rsid w:val="00B60ACE"/>
    <w:rsid w:val="00B60EC8"/>
    <w:rsid w:val="00B61003"/>
    <w:rsid w:val="00B61116"/>
    <w:rsid w:val="00B62966"/>
    <w:rsid w:val="00B62A90"/>
    <w:rsid w:val="00B62EFC"/>
    <w:rsid w:val="00B63D86"/>
    <w:rsid w:val="00B63F7A"/>
    <w:rsid w:val="00B64A09"/>
    <w:rsid w:val="00B65420"/>
    <w:rsid w:val="00B65BD0"/>
    <w:rsid w:val="00B66A38"/>
    <w:rsid w:val="00B66C09"/>
    <w:rsid w:val="00B67774"/>
    <w:rsid w:val="00B678EE"/>
    <w:rsid w:val="00B67C30"/>
    <w:rsid w:val="00B67EAE"/>
    <w:rsid w:val="00B67F39"/>
    <w:rsid w:val="00B70C61"/>
    <w:rsid w:val="00B70F09"/>
    <w:rsid w:val="00B70FBC"/>
    <w:rsid w:val="00B723C3"/>
    <w:rsid w:val="00B728DA"/>
    <w:rsid w:val="00B7291F"/>
    <w:rsid w:val="00B72A3C"/>
    <w:rsid w:val="00B73B35"/>
    <w:rsid w:val="00B74154"/>
    <w:rsid w:val="00B74629"/>
    <w:rsid w:val="00B74FC8"/>
    <w:rsid w:val="00B75088"/>
    <w:rsid w:val="00B76500"/>
    <w:rsid w:val="00B765F4"/>
    <w:rsid w:val="00B7674C"/>
    <w:rsid w:val="00B768E8"/>
    <w:rsid w:val="00B76F48"/>
    <w:rsid w:val="00B7716A"/>
    <w:rsid w:val="00B772AD"/>
    <w:rsid w:val="00B80E54"/>
    <w:rsid w:val="00B81043"/>
    <w:rsid w:val="00B81052"/>
    <w:rsid w:val="00B812D1"/>
    <w:rsid w:val="00B81929"/>
    <w:rsid w:val="00B820BF"/>
    <w:rsid w:val="00B82143"/>
    <w:rsid w:val="00B82785"/>
    <w:rsid w:val="00B827A6"/>
    <w:rsid w:val="00B82D80"/>
    <w:rsid w:val="00B82F66"/>
    <w:rsid w:val="00B836B2"/>
    <w:rsid w:val="00B837E0"/>
    <w:rsid w:val="00B83BCE"/>
    <w:rsid w:val="00B840D7"/>
    <w:rsid w:val="00B8477F"/>
    <w:rsid w:val="00B84C05"/>
    <w:rsid w:val="00B84DBF"/>
    <w:rsid w:val="00B851C5"/>
    <w:rsid w:val="00B8547A"/>
    <w:rsid w:val="00B85723"/>
    <w:rsid w:val="00B8592F"/>
    <w:rsid w:val="00B85B83"/>
    <w:rsid w:val="00B8613F"/>
    <w:rsid w:val="00B86922"/>
    <w:rsid w:val="00B86DC9"/>
    <w:rsid w:val="00B87383"/>
    <w:rsid w:val="00B87532"/>
    <w:rsid w:val="00B8770A"/>
    <w:rsid w:val="00B901EF"/>
    <w:rsid w:val="00B90461"/>
    <w:rsid w:val="00B90DC3"/>
    <w:rsid w:val="00B9125C"/>
    <w:rsid w:val="00B91CAC"/>
    <w:rsid w:val="00B92228"/>
    <w:rsid w:val="00B92380"/>
    <w:rsid w:val="00B9252F"/>
    <w:rsid w:val="00B9268F"/>
    <w:rsid w:val="00B92796"/>
    <w:rsid w:val="00B930BD"/>
    <w:rsid w:val="00B93130"/>
    <w:rsid w:val="00B94177"/>
    <w:rsid w:val="00B94333"/>
    <w:rsid w:val="00B94578"/>
    <w:rsid w:val="00B948E4"/>
    <w:rsid w:val="00B957A6"/>
    <w:rsid w:val="00B957A7"/>
    <w:rsid w:val="00B975CD"/>
    <w:rsid w:val="00B97627"/>
    <w:rsid w:val="00BA11D5"/>
    <w:rsid w:val="00BA15FE"/>
    <w:rsid w:val="00BA2945"/>
    <w:rsid w:val="00BA3232"/>
    <w:rsid w:val="00BA352B"/>
    <w:rsid w:val="00BA3A82"/>
    <w:rsid w:val="00BA424B"/>
    <w:rsid w:val="00BA4257"/>
    <w:rsid w:val="00BA45DE"/>
    <w:rsid w:val="00BA48A2"/>
    <w:rsid w:val="00BA5424"/>
    <w:rsid w:val="00BA57D5"/>
    <w:rsid w:val="00BA5E0A"/>
    <w:rsid w:val="00BA5F2B"/>
    <w:rsid w:val="00BA6A2F"/>
    <w:rsid w:val="00BA6C14"/>
    <w:rsid w:val="00BA70C5"/>
    <w:rsid w:val="00BA7216"/>
    <w:rsid w:val="00BA7553"/>
    <w:rsid w:val="00BA7B14"/>
    <w:rsid w:val="00BB034F"/>
    <w:rsid w:val="00BB06E2"/>
    <w:rsid w:val="00BB1105"/>
    <w:rsid w:val="00BB1695"/>
    <w:rsid w:val="00BB17ED"/>
    <w:rsid w:val="00BB18BC"/>
    <w:rsid w:val="00BB1D4C"/>
    <w:rsid w:val="00BB2688"/>
    <w:rsid w:val="00BB301A"/>
    <w:rsid w:val="00BB356D"/>
    <w:rsid w:val="00BB375A"/>
    <w:rsid w:val="00BB3D0E"/>
    <w:rsid w:val="00BB445A"/>
    <w:rsid w:val="00BB4A1D"/>
    <w:rsid w:val="00BB50A6"/>
    <w:rsid w:val="00BB50B2"/>
    <w:rsid w:val="00BB51A2"/>
    <w:rsid w:val="00BB605B"/>
    <w:rsid w:val="00BB6459"/>
    <w:rsid w:val="00BB7353"/>
    <w:rsid w:val="00BC0010"/>
    <w:rsid w:val="00BC06D6"/>
    <w:rsid w:val="00BC0744"/>
    <w:rsid w:val="00BC12C4"/>
    <w:rsid w:val="00BC2C83"/>
    <w:rsid w:val="00BC2E87"/>
    <w:rsid w:val="00BC3258"/>
    <w:rsid w:val="00BC330D"/>
    <w:rsid w:val="00BC370E"/>
    <w:rsid w:val="00BC409B"/>
    <w:rsid w:val="00BC43C6"/>
    <w:rsid w:val="00BC525A"/>
    <w:rsid w:val="00BC5D70"/>
    <w:rsid w:val="00BC6013"/>
    <w:rsid w:val="00BC6465"/>
    <w:rsid w:val="00BC6A54"/>
    <w:rsid w:val="00BC6C09"/>
    <w:rsid w:val="00BC7F74"/>
    <w:rsid w:val="00BD05E2"/>
    <w:rsid w:val="00BD0AA9"/>
    <w:rsid w:val="00BD0D3E"/>
    <w:rsid w:val="00BD0FD5"/>
    <w:rsid w:val="00BD1181"/>
    <w:rsid w:val="00BD2322"/>
    <w:rsid w:val="00BD2588"/>
    <w:rsid w:val="00BD2C96"/>
    <w:rsid w:val="00BD322F"/>
    <w:rsid w:val="00BD3D2F"/>
    <w:rsid w:val="00BD40C9"/>
    <w:rsid w:val="00BD432C"/>
    <w:rsid w:val="00BD47A3"/>
    <w:rsid w:val="00BD5069"/>
    <w:rsid w:val="00BD56BC"/>
    <w:rsid w:val="00BD5887"/>
    <w:rsid w:val="00BD58B2"/>
    <w:rsid w:val="00BD590E"/>
    <w:rsid w:val="00BD5ADD"/>
    <w:rsid w:val="00BD5B2B"/>
    <w:rsid w:val="00BD5D37"/>
    <w:rsid w:val="00BD5FB0"/>
    <w:rsid w:val="00BD6168"/>
    <w:rsid w:val="00BD66B3"/>
    <w:rsid w:val="00BD718B"/>
    <w:rsid w:val="00BD7309"/>
    <w:rsid w:val="00BD7534"/>
    <w:rsid w:val="00BD7C19"/>
    <w:rsid w:val="00BE0E81"/>
    <w:rsid w:val="00BE0EDB"/>
    <w:rsid w:val="00BE1027"/>
    <w:rsid w:val="00BE12F9"/>
    <w:rsid w:val="00BE1846"/>
    <w:rsid w:val="00BE1B0D"/>
    <w:rsid w:val="00BE2428"/>
    <w:rsid w:val="00BE242E"/>
    <w:rsid w:val="00BE2606"/>
    <w:rsid w:val="00BE29C2"/>
    <w:rsid w:val="00BE2AB9"/>
    <w:rsid w:val="00BE3450"/>
    <w:rsid w:val="00BE3981"/>
    <w:rsid w:val="00BE3E0E"/>
    <w:rsid w:val="00BE443A"/>
    <w:rsid w:val="00BE4528"/>
    <w:rsid w:val="00BE4D58"/>
    <w:rsid w:val="00BE5835"/>
    <w:rsid w:val="00BE59D2"/>
    <w:rsid w:val="00BE5F26"/>
    <w:rsid w:val="00BE6104"/>
    <w:rsid w:val="00BE6153"/>
    <w:rsid w:val="00BE6679"/>
    <w:rsid w:val="00BE7575"/>
    <w:rsid w:val="00BE7680"/>
    <w:rsid w:val="00BF01F1"/>
    <w:rsid w:val="00BF0BD2"/>
    <w:rsid w:val="00BF1437"/>
    <w:rsid w:val="00BF14B2"/>
    <w:rsid w:val="00BF15C2"/>
    <w:rsid w:val="00BF1CD6"/>
    <w:rsid w:val="00BF2A2A"/>
    <w:rsid w:val="00BF2BE4"/>
    <w:rsid w:val="00BF35C8"/>
    <w:rsid w:val="00BF3671"/>
    <w:rsid w:val="00BF3AC3"/>
    <w:rsid w:val="00BF486C"/>
    <w:rsid w:val="00BF4FA2"/>
    <w:rsid w:val="00BF5E78"/>
    <w:rsid w:val="00BF5EDF"/>
    <w:rsid w:val="00BF6A47"/>
    <w:rsid w:val="00BF6DCD"/>
    <w:rsid w:val="00BF7401"/>
    <w:rsid w:val="00BF7460"/>
    <w:rsid w:val="00BF7C5A"/>
    <w:rsid w:val="00C000AA"/>
    <w:rsid w:val="00C005BF"/>
    <w:rsid w:val="00C00804"/>
    <w:rsid w:val="00C008D5"/>
    <w:rsid w:val="00C0095E"/>
    <w:rsid w:val="00C00F32"/>
    <w:rsid w:val="00C01034"/>
    <w:rsid w:val="00C01070"/>
    <w:rsid w:val="00C01197"/>
    <w:rsid w:val="00C01404"/>
    <w:rsid w:val="00C0285D"/>
    <w:rsid w:val="00C028DF"/>
    <w:rsid w:val="00C029BF"/>
    <w:rsid w:val="00C0301B"/>
    <w:rsid w:val="00C03C49"/>
    <w:rsid w:val="00C03D91"/>
    <w:rsid w:val="00C05202"/>
    <w:rsid w:val="00C05C0A"/>
    <w:rsid w:val="00C05DB3"/>
    <w:rsid w:val="00C0680F"/>
    <w:rsid w:val="00C079E8"/>
    <w:rsid w:val="00C07BCC"/>
    <w:rsid w:val="00C07F9B"/>
    <w:rsid w:val="00C1117F"/>
    <w:rsid w:val="00C112A7"/>
    <w:rsid w:val="00C11528"/>
    <w:rsid w:val="00C11CF8"/>
    <w:rsid w:val="00C11D2A"/>
    <w:rsid w:val="00C120AF"/>
    <w:rsid w:val="00C120B2"/>
    <w:rsid w:val="00C12308"/>
    <w:rsid w:val="00C12A01"/>
    <w:rsid w:val="00C12AAF"/>
    <w:rsid w:val="00C130BF"/>
    <w:rsid w:val="00C13104"/>
    <w:rsid w:val="00C13BC7"/>
    <w:rsid w:val="00C13DAB"/>
    <w:rsid w:val="00C14A82"/>
    <w:rsid w:val="00C15007"/>
    <w:rsid w:val="00C1501C"/>
    <w:rsid w:val="00C15124"/>
    <w:rsid w:val="00C151D9"/>
    <w:rsid w:val="00C1560D"/>
    <w:rsid w:val="00C172AA"/>
    <w:rsid w:val="00C178B4"/>
    <w:rsid w:val="00C17BF3"/>
    <w:rsid w:val="00C20184"/>
    <w:rsid w:val="00C20A3B"/>
    <w:rsid w:val="00C20C19"/>
    <w:rsid w:val="00C20E98"/>
    <w:rsid w:val="00C21371"/>
    <w:rsid w:val="00C214EB"/>
    <w:rsid w:val="00C2154A"/>
    <w:rsid w:val="00C2191D"/>
    <w:rsid w:val="00C21A11"/>
    <w:rsid w:val="00C21EE3"/>
    <w:rsid w:val="00C23857"/>
    <w:rsid w:val="00C24211"/>
    <w:rsid w:val="00C246F4"/>
    <w:rsid w:val="00C248B5"/>
    <w:rsid w:val="00C24ED4"/>
    <w:rsid w:val="00C258AA"/>
    <w:rsid w:val="00C2597F"/>
    <w:rsid w:val="00C25A24"/>
    <w:rsid w:val="00C25C5D"/>
    <w:rsid w:val="00C272E4"/>
    <w:rsid w:val="00C278FF"/>
    <w:rsid w:val="00C27C18"/>
    <w:rsid w:val="00C309EE"/>
    <w:rsid w:val="00C30AC4"/>
    <w:rsid w:val="00C3166C"/>
    <w:rsid w:val="00C31B44"/>
    <w:rsid w:val="00C33758"/>
    <w:rsid w:val="00C33773"/>
    <w:rsid w:val="00C33E31"/>
    <w:rsid w:val="00C347F4"/>
    <w:rsid w:val="00C349A9"/>
    <w:rsid w:val="00C34BC4"/>
    <w:rsid w:val="00C35502"/>
    <w:rsid w:val="00C35F4E"/>
    <w:rsid w:val="00C364E7"/>
    <w:rsid w:val="00C36505"/>
    <w:rsid w:val="00C36FE2"/>
    <w:rsid w:val="00C37250"/>
    <w:rsid w:val="00C3738C"/>
    <w:rsid w:val="00C374A8"/>
    <w:rsid w:val="00C37EDB"/>
    <w:rsid w:val="00C40041"/>
    <w:rsid w:val="00C40262"/>
    <w:rsid w:val="00C41024"/>
    <w:rsid w:val="00C410FE"/>
    <w:rsid w:val="00C4163B"/>
    <w:rsid w:val="00C41C14"/>
    <w:rsid w:val="00C41D36"/>
    <w:rsid w:val="00C41EB1"/>
    <w:rsid w:val="00C42B95"/>
    <w:rsid w:val="00C43355"/>
    <w:rsid w:val="00C43A7F"/>
    <w:rsid w:val="00C4432D"/>
    <w:rsid w:val="00C444E0"/>
    <w:rsid w:val="00C45F7B"/>
    <w:rsid w:val="00C466A2"/>
    <w:rsid w:val="00C46B4F"/>
    <w:rsid w:val="00C46D70"/>
    <w:rsid w:val="00C46F7C"/>
    <w:rsid w:val="00C4700A"/>
    <w:rsid w:val="00C476BC"/>
    <w:rsid w:val="00C47DCA"/>
    <w:rsid w:val="00C50B21"/>
    <w:rsid w:val="00C50EFD"/>
    <w:rsid w:val="00C51781"/>
    <w:rsid w:val="00C517DA"/>
    <w:rsid w:val="00C51D56"/>
    <w:rsid w:val="00C52186"/>
    <w:rsid w:val="00C5247C"/>
    <w:rsid w:val="00C525A3"/>
    <w:rsid w:val="00C52EF7"/>
    <w:rsid w:val="00C52F9B"/>
    <w:rsid w:val="00C5302C"/>
    <w:rsid w:val="00C5321E"/>
    <w:rsid w:val="00C53E0B"/>
    <w:rsid w:val="00C5422F"/>
    <w:rsid w:val="00C542D8"/>
    <w:rsid w:val="00C547CD"/>
    <w:rsid w:val="00C554A9"/>
    <w:rsid w:val="00C5559F"/>
    <w:rsid w:val="00C5587F"/>
    <w:rsid w:val="00C559E4"/>
    <w:rsid w:val="00C55E3C"/>
    <w:rsid w:val="00C55E8F"/>
    <w:rsid w:val="00C5653A"/>
    <w:rsid w:val="00C56A39"/>
    <w:rsid w:val="00C57365"/>
    <w:rsid w:val="00C57373"/>
    <w:rsid w:val="00C60A37"/>
    <w:rsid w:val="00C60B11"/>
    <w:rsid w:val="00C6145B"/>
    <w:rsid w:val="00C6178E"/>
    <w:rsid w:val="00C617BF"/>
    <w:rsid w:val="00C61B31"/>
    <w:rsid w:val="00C622E1"/>
    <w:rsid w:val="00C62C4A"/>
    <w:rsid w:val="00C62CBC"/>
    <w:rsid w:val="00C63672"/>
    <w:rsid w:val="00C63FC9"/>
    <w:rsid w:val="00C64141"/>
    <w:rsid w:val="00C65496"/>
    <w:rsid w:val="00C6556A"/>
    <w:rsid w:val="00C655AA"/>
    <w:rsid w:val="00C658A6"/>
    <w:rsid w:val="00C65945"/>
    <w:rsid w:val="00C65974"/>
    <w:rsid w:val="00C661E7"/>
    <w:rsid w:val="00C662F2"/>
    <w:rsid w:val="00C667A3"/>
    <w:rsid w:val="00C66827"/>
    <w:rsid w:val="00C6783D"/>
    <w:rsid w:val="00C70B23"/>
    <w:rsid w:val="00C70F20"/>
    <w:rsid w:val="00C71721"/>
    <w:rsid w:val="00C71D99"/>
    <w:rsid w:val="00C72847"/>
    <w:rsid w:val="00C72C2B"/>
    <w:rsid w:val="00C72FA8"/>
    <w:rsid w:val="00C736C4"/>
    <w:rsid w:val="00C7485A"/>
    <w:rsid w:val="00C74A4A"/>
    <w:rsid w:val="00C74D0E"/>
    <w:rsid w:val="00C7534A"/>
    <w:rsid w:val="00C76478"/>
    <w:rsid w:val="00C76484"/>
    <w:rsid w:val="00C76524"/>
    <w:rsid w:val="00C767C0"/>
    <w:rsid w:val="00C77C0A"/>
    <w:rsid w:val="00C800AF"/>
    <w:rsid w:val="00C80333"/>
    <w:rsid w:val="00C80595"/>
    <w:rsid w:val="00C808A0"/>
    <w:rsid w:val="00C80DC6"/>
    <w:rsid w:val="00C8106F"/>
    <w:rsid w:val="00C812AD"/>
    <w:rsid w:val="00C8282A"/>
    <w:rsid w:val="00C82A3F"/>
    <w:rsid w:val="00C82DC6"/>
    <w:rsid w:val="00C83E13"/>
    <w:rsid w:val="00C83E93"/>
    <w:rsid w:val="00C841A8"/>
    <w:rsid w:val="00C84668"/>
    <w:rsid w:val="00C84DFF"/>
    <w:rsid w:val="00C853F8"/>
    <w:rsid w:val="00C85BE8"/>
    <w:rsid w:val="00C864EB"/>
    <w:rsid w:val="00C866A0"/>
    <w:rsid w:val="00C86B1F"/>
    <w:rsid w:val="00C872C4"/>
    <w:rsid w:val="00C872E1"/>
    <w:rsid w:val="00C87EA8"/>
    <w:rsid w:val="00C87FFC"/>
    <w:rsid w:val="00C906A1"/>
    <w:rsid w:val="00C91476"/>
    <w:rsid w:val="00C9260A"/>
    <w:rsid w:val="00C92834"/>
    <w:rsid w:val="00C92898"/>
    <w:rsid w:val="00C92BFC"/>
    <w:rsid w:val="00C92E2E"/>
    <w:rsid w:val="00C93ABF"/>
    <w:rsid w:val="00C944AE"/>
    <w:rsid w:val="00C94B8F"/>
    <w:rsid w:val="00C951CB"/>
    <w:rsid w:val="00C955DB"/>
    <w:rsid w:val="00C95D31"/>
    <w:rsid w:val="00C95DC9"/>
    <w:rsid w:val="00C96260"/>
    <w:rsid w:val="00C96749"/>
    <w:rsid w:val="00C967A4"/>
    <w:rsid w:val="00C96BC2"/>
    <w:rsid w:val="00C96F21"/>
    <w:rsid w:val="00C9722D"/>
    <w:rsid w:val="00C97A22"/>
    <w:rsid w:val="00C97C29"/>
    <w:rsid w:val="00CA063B"/>
    <w:rsid w:val="00CA0719"/>
    <w:rsid w:val="00CA098B"/>
    <w:rsid w:val="00CA0D41"/>
    <w:rsid w:val="00CA1718"/>
    <w:rsid w:val="00CA206E"/>
    <w:rsid w:val="00CA2114"/>
    <w:rsid w:val="00CA23DC"/>
    <w:rsid w:val="00CA2B53"/>
    <w:rsid w:val="00CA3904"/>
    <w:rsid w:val="00CA43C1"/>
    <w:rsid w:val="00CA4C16"/>
    <w:rsid w:val="00CA4CE0"/>
    <w:rsid w:val="00CA525C"/>
    <w:rsid w:val="00CA5293"/>
    <w:rsid w:val="00CA5641"/>
    <w:rsid w:val="00CA56F5"/>
    <w:rsid w:val="00CA5D2A"/>
    <w:rsid w:val="00CA6048"/>
    <w:rsid w:val="00CA647A"/>
    <w:rsid w:val="00CA6C10"/>
    <w:rsid w:val="00CA6C66"/>
    <w:rsid w:val="00CA7B79"/>
    <w:rsid w:val="00CB01FC"/>
    <w:rsid w:val="00CB0429"/>
    <w:rsid w:val="00CB04D1"/>
    <w:rsid w:val="00CB1430"/>
    <w:rsid w:val="00CB1B5C"/>
    <w:rsid w:val="00CB2212"/>
    <w:rsid w:val="00CB3017"/>
    <w:rsid w:val="00CB380C"/>
    <w:rsid w:val="00CB4682"/>
    <w:rsid w:val="00CB4781"/>
    <w:rsid w:val="00CB4AEC"/>
    <w:rsid w:val="00CB51C5"/>
    <w:rsid w:val="00CB5218"/>
    <w:rsid w:val="00CB576B"/>
    <w:rsid w:val="00CB5FFC"/>
    <w:rsid w:val="00CB6B9E"/>
    <w:rsid w:val="00CB7344"/>
    <w:rsid w:val="00CB7351"/>
    <w:rsid w:val="00CB73D1"/>
    <w:rsid w:val="00CB758D"/>
    <w:rsid w:val="00CB77E1"/>
    <w:rsid w:val="00CB7904"/>
    <w:rsid w:val="00CB7A69"/>
    <w:rsid w:val="00CB7F34"/>
    <w:rsid w:val="00CC053A"/>
    <w:rsid w:val="00CC0A00"/>
    <w:rsid w:val="00CC16DB"/>
    <w:rsid w:val="00CC1796"/>
    <w:rsid w:val="00CC2081"/>
    <w:rsid w:val="00CC20E4"/>
    <w:rsid w:val="00CC215F"/>
    <w:rsid w:val="00CC25B9"/>
    <w:rsid w:val="00CC2D17"/>
    <w:rsid w:val="00CC380C"/>
    <w:rsid w:val="00CC3A01"/>
    <w:rsid w:val="00CC42F3"/>
    <w:rsid w:val="00CC4B3D"/>
    <w:rsid w:val="00CC4DDE"/>
    <w:rsid w:val="00CC4E7D"/>
    <w:rsid w:val="00CC4EF1"/>
    <w:rsid w:val="00CC5E54"/>
    <w:rsid w:val="00CC65B7"/>
    <w:rsid w:val="00CC694D"/>
    <w:rsid w:val="00CC69DC"/>
    <w:rsid w:val="00CC6D6D"/>
    <w:rsid w:val="00CC70E0"/>
    <w:rsid w:val="00CC72E6"/>
    <w:rsid w:val="00CC79EB"/>
    <w:rsid w:val="00CD075A"/>
    <w:rsid w:val="00CD0992"/>
    <w:rsid w:val="00CD1702"/>
    <w:rsid w:val="00CD24A3"/>
    <w:rsid w:val="00CD291F"/>
    <w:rsid w:val="00CD32FF"/>
    <w:rsid w:val="00CD3712"/>
    <w:rsid w:val="00CD3858"/>
    <w:rsid w:val="00CD399F"/>
    <w:rsid w:val="00CD4400"/>
    <w:rsid w:val="00CD4860"/>
    <w:rsid w:val="00CD4A3B"/>
    <w:rsid w:val="00CD4C07"/>
    <w:rsid w:val="00CD5739"/>
    <w:rsid w:val="00CD5D9C"/>
    <w:rsid w:val="00CD77FE"/>
    <w:rsid w:val="00CE01FF"/>
    <w:rsid w:val="00CE02C8"/>
    <w:rsid w:val="00CE0CAE"/>
    <w:rsid w:val="00CE14D0"/>
    <w:rsid w:val="00CE22B0"/>
    <w:rsid w:val="00CE23A5"/>
    <w:rsid w:val="00CE23D9"/>
    <w:rsid w:val="00CE245D"/>
    <w:rsid w:val="00CE363A"/>
    <w:rsid w:val="00CE3756"/>
    <w:rsid w:val="00CE39A0"/>
    <w:rsid w:val="00CE3A90"/>
    <w:rsid w:val="00CE3BC0"/>
    <w:rsid w:val="00CE444E"/>
    <w:rsid w:val="00CE541E"/>
    <w:rsid w:val="00CE558C"/>
    <w:rsid w:val="00CE5C30"/>
    <w:rsid w:val="00CE5DD1"/>
    <w:rsid w:val="00CE72ED"/>
    <w:rsid w:val="00CE7461"/>
    <w:rsid w:val="00CE7774"/>
    <w:rsid w:val="00CF05C5"/>
    <w:rsid w:val="00CF15CB"/>
    <w:rsid w:val="00CF15FC"/>
    <w:rsid w:val="00CF17E8"/>
    <w:rsid w:val="00CF183A"/>
    <w:rsid w:val="00CF19DD"/>
    <w:rsid w:val="00CF1A56"/>
    <w:rsid w:val="00CF231B"/>
    <w:rsid w:val="00CF2377"/>
    <w:rsid w:val="00CF23FB"/>
    <w:rsid w:val="00CF2DC6"/>
    <w:rsid w:val="00CF31E4"/>
    <w:rsid w:val="00CF32FD"/>
    <w:rsid w:val="00CF3950"/>
    <w:rsid w:val="00CF3CBF"/>
    <w:rsid w:val="00CF41D9"/>
    <w:rsid w:val="00CF4267"/>
    <w:rsid w:val="00CF4790"/>
    <w:rsid w:val="00CF4D80"/>
    <w:rsid w:val="00CF5D44"/>
    <w:rsid w:val="00CF5E42"/>
    <w:rsid w:val="00CF5F03"/>
    <w:rsid w:val="00CF6697"/>
    <w:rsid w:val="00CF6D62"/>
    <w:rsid w:val="00CF6ED2"/>
    <w:rsid w:val="00CF705C"/>
    <w:rsid w:val="00CF740B"/>
    <w:rsid w:val="00CF77DB"/>
    <w:rsid w:val="00CF7933"/>
    <w:rsid w:val="00CF7ECB"/>
    <w:rsid w:val="00D000BA"/>
    <w:rsid w:val="00D013E8"/>
    <w:rsid w:val="00D015FE"/>
    <w:rsid w:val="00D01A10"/>
    <w:rsid w:val="00D01D52"/>
    <w:rsid w:val="00D01EEF"/>
    <w:rsid w:val="00D020DA"/>
    <w:rsid w:val="00D0263A"/>
    <w:rsid w:val="00D02683"/>
    <w:rsid w:val="00D02C37"/>
    <w:rsid w:val="00D02FE8"/>
    <w:rsid w:val="00D032A6"/>
    <w:rsid w:val="00D0332C"/>
    <w:rsid w:val="00D03333"/>
    <w:rsid w:val="00D03DBC"/>
    <w:rsid w:val="00D045D7"/>
    <w:rsid w:val="00D046B2"/>
    <w:rsid w:val="00D04A6D"/>
    <w:rsid w:val="00D04A83"/>
    <w:rsid w:val="00D04BF1"/>
    <w:rsid w:val="00D05785"/>
    <w:rsid w:val="00D057A0"/>
    <w:rsid w:val="00D058CB"/>
    <w:rsid w:val="00D06038"/>
    <w:rsid w:val="00D06734"/>
    <w:rsid w:val="00D06832"/>
    <w:rsid w:val="00D06C81"/>
    <w:rsid w:val="00D06DA4"/>
    <w:rsid w:val="00D072B8"/>
    <w:rsid w:val="00D102EC"/>
    <w:rsid w:val="00D10BBF"/>
    <w:rsid w:val="00D10C73"/>
    <w:rsid w:val="00D111EE"/>
    <w:rsid w:val="00D12A5C"/>
    <w:rsid w:val="00D12BDD"/>
    <w:rsid w:val="00D1322B"/>
    <w:rsid w:val="00D13A87"/>
    <w:rsid w:val="00D140E5"/>
    <w:rsid w:val="00D143AD"/>
    <w:rsid w:val="00D143D8"/>
    <w:rsid w:val="00D14402"/>
    <w:rsid w:val="00D1461D"/>
    <w:rsid w:val="00D1474B"/>
    <w:rsid w:val="00D14C0C"/>
    <w:rsid w:val="00D14F93"/>
    <w:rsid w:val="00D1574A"/>
    <w:rsid w:val="00D15D98"/>
    <w:rsid w:val="00D15E75"/>
    <w:rsid w:val="00D16E55"/>
    <w:rsid w:val="00D16F56"/>
    <w:rsid w:val="00D17929"/>
    <w:rsid w:val="00D17BB7"/>
    <w:rsid w:val="00D17D42"/>
    <w:rsid w:val="00D17FE8"/>
    <w:rsid w:val="00D21852"/>
    <w:rsid w:val="00D21E26"/>
    <w:rsid w:val="00D21FAF"/>
    <w:rsid w:val="00D2211F"/>
    <w:rsid w:val="00D221D7"/>
    <w:rsid w:val="00D22929"/>
    <w:rsid w:val="00D229A0"/>
    <w:rsid w:val="00D22E04"/>
    <w:rsid w:val="00D23410"/>
    <w:rsid w:val="00D24310"/>
    <w:rsid w:val="00D24DB0"/>
    <w:rsid w:val="00D25290"/>
    <w:rsid w:val="00D252F4"/>
    <w:rsid w:val="00D258EF"/>
    <w:rsid w:val="00D25BEB"/>
    <w:rsid w:val="00D25D10"/>
    <w:rsid w:val="00D26463"/>
    <w:rsid w:val="00D2655B"/>
    <w:rsid w:val="00D26891"/>
    <w:rsid w:val="00D26BCE"/>
    <w:rsid w:val="00D26C53"/>
    <w:rsid w:val="00D26DEC"/>
    <w:rsid w:val="00D27341"/>
    <w:rsid w:val="00D27E04"/>
    <w:rsid w:val="00D300E5"/>
    <w:rsid w:val="00D30193"/>
    <w:rsid w:val="00D30EEF"/>
    <w:rsid w:val="00D311CE"/>
    <w:rsid w:val="00D33760"/>
    <w:rsid w:val="00D3392A"/>
    <w:rsid w:val="00D33C92"/>
    <w:rsid w:val="00D34190"/>
    <w:rsid w:val="00D34465"/>
    <w:rsid w:val="00D34B09"/>
    <w:rsid w:val="00D34BEC"/>
    <w:rsid w:val="00D34E44"/>
    <w:rsid w:val="00D3562F"/>
    <w:rsid w:val="00D35F56"/>
    <w:rsid w:val="00D36541"/>
    <w:rsid w:val="00D36550"/>
    <w:rsid w:val="00D36838"/>
    <w:rsid w:val="00D36D86"/>
    <w:rsid w:val="00D371BA"/>
    <w:rsid w:val="00D37CC6"/>
    <w:rsid w:val="00D40294"/>
    <w:rsid w:val="00D4029F"/>
    <w:rsid w:val="00D40FC8"/>
    <w:rsid w:val="00D40FCD"/>
    <w:rsid w:val="00D416E7"/>
    <w:rsid w:val="00D41752"/>
    <w:rsid w:val="00D4196A"/>
    <w:rsid w:val="00D419A9"/>
    <w:rsid w:val="00D42BC7"/>
    <w:rsid w:val="00D434EE"/>
    <w:rsid w:val="00D43572"/>
    <w:rsid w:val="00D43A48"/>
    <w:rsid w:val="00D43B2D"/>
    <w:rsid w:val="00D43B4F"/>
    <w:rsid w:val="00D45540"/>
    <w:rsid w:val="00D45A04"/>
    <w:rsid w:val="00D45E6D"/>
    <w:rsid w:val="00D4622D"/>
    <w:rsid w:val="00D464B8"/>
    <w:rsid w:val="00D46704"/>
    <w:rsid w:val="00D470C5"/>
    <w:rsid w:val="00D4757F"/>
    <w:rsid w:val="00D47FD9"/>
    <w:rsid w:val="00D5095E"/>
    <w:rsid w:val="00D50B02"/>
    <w:rsid w:val="00D50B9A"/>
    <w:rsid w:val="00D50F8E"/>
    <w:rsid w:val="00D5235D"/>
    <w:rsid w:val="00D52E76"/>
    <w:rsid w:val="00D533FD"/>
    <w:rsid w:val="00D53404"/>
    <w:rsid w:val="00D5392B"/>
    <w:rsid w:val="00D540B0"/>
    <w:rsid w:val="00D54440"/>
    <w:rsid w:val="00D54444"/>
    <w:rsid w:val="00D54F77"/>
    <w:rsid w:val="00D55164"/>
    <w:rsid w:val="00D55ACC"/>
    <w:rsid w:val="00D56B25"/>
    <w:rsid w:val="00D56BAA"/>
    <w:rsid w:val="00D60021"/>
    <w:rsid w:val="00D60767"/>
    <w:rsid w:val="00D60D05"/>
    <w:rsid w:val="00D61000"/>
    <w:rsid w:val="00D613C7"/>
    <w:rsid w:val="00D61632"/>
    <w:rsid w:val="00D61A4A"/>
    <w:rsid w:val="00D61BAE"/>
    <w:rsid w:val="00D629A4"/>
    <w:rsid w:val="00D62B53"/>
    <w:rsid w:val="00D62CCB"/>
    <w:rsid w:val="00D63733"/>
    <w:rsid w:val="00D6414B"/>
    <w:rsid w:val="00D641E1"/>
    <w:rsid w:val="00D6421F"/>
    <w:rsid w:val="00D64B5A"/>
    <w:rsid w:val="00D64FB3"/>
    <w:rsid w:val="00D651D8"/>
    <w:rsid w:val="00D6587E"/>
    <w:rsid w:val="00D65C29"/>
    <w:rsid w:val="00D65F86"/>
    <w:rsid w:val="00D6673D"/>
    <w:rsid w:val="00D6697E"/>
    <w:rsid w:val="00D66CE8"/>
    <w:rsid w:val="00D66FE0"/>
    <w:rsid w:val="00D6729A"/>
    <w:rsid w:val="00D672D5"/>
    <w:rsid w:val="00D67586"/>
    <w:rsid w:val="00D70221"/>
    <w:rsid w:val="00D70CD6"/>
    <w:rsid w:val="00D70D50"/>
    <w:rsid w:val="00D71BAA"/>
    <w:rsid w:val="00D7225F"/>
    <w:rsid w:val="00D725CE"/>
    <w:rsid w:val="00D726D7"/>
    <w:rsid w:val="00D729D6"/>
    <w:rsid w:val="00D7300B"/>
    <w:rsid w:val="00D7358A"/>
    <w:rsid w:val="00D73713"/>
    <w:rsid w:val="00D738BA"/>
    <w:rsid w:val="00D73904"/>
    <w:rsid w:val="00D741ED"/>
    <w:rsid w:val="00D744A5"/>
    <w:rsid w:val="00D74668"/>
    <w:rsid w:val="00D74A2D"/>
    <w:rsid w:val="00D7606B"/>
    <w:rsid w:val="00D761EE"/>
    <w:rsid w:val="00D76635"/>
    <w:rsid w:val="00D768BB"/>
    <w:rsid w:val="00D76F1F"/>
    <w:rsid w:val="00D77619"/>
    <w:rsid w:val="00D7790C"/>
    <w:rsid w:val="00D77AC8"/>
    <w:rsid w:val="00D80011"/>
    <w:rsid w:val="00D80042"/>
    <w:rsid w:val="00D8006B"/>
    <w:rsid w:val="00D80706"/>
    <w:rsid w:val="00D807A4"/>
    <w:rsid w:val="00D81088"/>
    <w:rsid w:val="00D81517"/>
    <w:rsid w:val="00D81855"/>
    <w:rsid w:val="00D81A31"/>
    <w:rsid w:val="00D81F4B"/>
    <w:rsid w:val="00D822D4"/>
    <w:rsid w:val="00D822F2"/>
    <w:rsid w:val="00D823C6"/>
    <w:rsid w:val="00D830C9"/>
    <w:rsid w:val="00D83380"/>
    <w:rsid w:val="00D83B55"/>
    <w:rsid w:val="00D83EDA"/>
    <w:rsid w:val="00D84C1D"/>
    <w:rsid w:val="00D85046"/>
    <w:rsid w:val="00D85E69"/>
    <w:rsid w:val="00D863FC"/>
    <w:rsid w:val="00D8661A"/>
    <w:rsid w:val="00D86676"/>
    <w:rsid w:val="00D86D2B"/>
    <w:rsid w:val="00D86EC8"/>
    <w:rsid w:val="00D870C0"/>
    <w:rsid w:val="00D87342"/>
    <w:rsid w:val="00D90279"/>
    <w:rsid w:val="00D908D5"/>
    <w:rsid w:val="00D90C20"/>
    <w:rsid w:val="00D90C6B"/>
    <w:rsid w:val="00D90CB6"/>
    <w:rsid w:val="00D90DD2"/>
    <w:rsid w:val="00D90FB8"/>
    <w:rsid w:val="00D9168E"/>
    <w:rsid w:val="00D918D4"/>
    <w:rsid w:val="00D91A84"/>
    <w:rsid w:val="00D91AAD"/>
    <w:rsid w:val="00D91C41"/>
    <w:rsid w:val="00D91F4A"/>
    <w:rsid w:val="00D92617"/>
    <w:rsid w:val="00D92F98"/>
    <w:rsid w:val="00D931B4"/>
    <w:rsid w:val="00D94241"/>
    <w:rsid w:val="00D94489"/>
    <w:rsid w:val="00D944DC"/>
    <w:rsid w:val="00D945C8"/>
    <w:rsid w:val="00D94B40"/>
    <w:rsid w:val="00D95568"/>
    <w:rsid w:val="00D95878"/>
    <w:rsid w:val="00D95D63"/>
    <w:rsid w:val="00D95F30"/>
    <w:rsid w:val="00D96150"/>
    <w:rsid w:val="00D96825"/>
    <w:rsid w:val="00D975AF"/>
    <w:rsid w:val="00D97EB9"/>
    <w:rsid w:val="00DA0899"/>
    <w:rsid w:val="00DA176E"/>
    <w:rsid w:val="00DA19B6"/>
    <w:rsid w:val="00DA247D"/>
    <w:rsid w:val="00DA2DA0"/>
    <w:rsid w:val="00DA359F"/>
    <w:rsid w:val="00DA39B3"/>
    <w:rsid w:val="00DA3D18"/>
    <w:rsid w:val="00DA3DEA"/>
    <w:rsid w:val="00DA3EB8"/>
    <w:rsid w:val="00DA4A01"/>
    <w:rsid w:val="00DA4E09"/>
    <w:rsid w:val="00DA5543"/>
    <w:rsid w:val="00DA5954"/>
    <w:rsid w:val="00DA5AE0"/>
    <w:rsid w:val="00DA601A"/>
    <w:rsid w:val="00DA61A2"/>
    <w:rsid w:val="00DA6263"/>
    <w:rsid w:val="00DA62EB"/>
    <w:rsid w:val="00DA6637"/>
    <w:rsid w:val="00DA6B96"/>
    <w:rsid w:val="00DA6BBD"/>
    <w:rsid w:val="00DA7860"/>
    <w:rsid w:val="00DA7D83"/>
    <w:rsid w:val="00DB0593"/>
    <w:rsid w:val="00DB05E1"/>
    <w:rsid w:val="00DB0AE8"/>
    <w:rsid w:val="00DB0CDC"/>
    <w:rsid w:val="00DB0DC8"/>
    <w:rsid w:val="00DB1000"/>
    <w:rsid w:val="00DB160D"/>
    <w:rsid w:val="00DB16E0"/>
    <w:rsid w:val="00DB18BC"/>
    <w:rsid w:val="00DB2057"/>
    <w:rsid w:val="00DB24C0"/>
    <w:rsid w:val="00DB3188"/>
    <w:rsid w:val="00DB3932"/>
    <w:rsid w:val="00DB3C63"/>
    <w:rsid w:val="00DB4908"/>
    <w:rsid w:val="00DB5A91"/>
    <w:rsid w:val="00DB5C2B"/>
    <w:rsid w:val="00DB5D2B"/>
    <w:rsid w:val="00DB5F0E"/>
    <w:rsid w:val="00DB6478"/>
    <w:rsid w:val="00DB68BA"/>
    <w:rsid w:val="00DB7A3C"/>
    <w:rsid w:val="00DC02E4"/>
    <w:rsid w:val="00DC04D1"/>
    <w:rsid w:val="00DC0573"/>
    <w:rsid w:val="00DC08FE"/>
    <w:rsid w:val="00DC0F48"/>
    <w:rsid w:val="00DC1762"/>
    <w:rsid w:val="00DC1BEC"/>
    <w:rsid w:val="00DC1C15"/>
    <w:rsid w:val="00DC1ED5"/>
    <w:rsid w:val="00DC2315"/>
    <w:rsid w:val="00DC23F1"/>
    <w:rsid w:val="00DC2460"/>
    <w:rsid w:val="00DC2685"/>
    <w:rsid w:val="00DC28E2"/>
    <w:rsid w:val="00DC2919"/>
    <w:rsid w:val="00DC297F"/>
    <w:rsid w:val="00DC2A8E"/>
    <w:rsid w:val="00DC2EED"/>
    <w:rsid w:val="00DC31DB"/>
    <w:rsid w:val="00DC40D6"/>
    <w:rsid w:val="00DC428F"/>
    <w:rsid w:val="00DC4463"/>
    <w:rsid w:val="00DC49C6"/>
    <w:rsid w:val="00DC4FB5"/>
    <w:rsid w:val="00DC5107"/>
    <w:rsid w:val="00DC5803"/>
    <w:rsid w:val="00DC5D2D"/>
    <w:rsid w:val="00DC6117"/>
    <w:rsid w:val="00DC64EF"/>
    <w:rsid w:val="00DC7080"/>
    <w:rsid w:val="00DC77B2"/>
    <w:rsid w:val="00DC7913"/>
    <w:rsid w:val="00DD0066"/>
    <w:rsid w:val="00DD02EF"/>
    <w:rsid w:val="00DD09FF"/>
    <w:rsid w:val="00DD0BAB"/>
    <w:rsid w:val="00DD0BBB"/>
    <w:rsid w:val="00DD0C80"/>
    <w:rsid w:val="00DD0E42"/>
    <w:rsid w:val="00DD1455"/>
    <w:rsid w:val="00DD14D1"/>
    <w:rsid w:val="00DD1E05"/>
    <w:rsid w:val="00DD1F3C"/>
    <w:rsid w:val="00DD219E"/>
    <w:rsid w:val="00DD3944"/>
    <w:rsid w:val="00DD3997"/>
    <w:rsid w:val="00DD3F07"/>
    <w:rsid w:val="00DD3FD6"/>
    <w:rsid w:val="00DD4031"/>
    <w:rsid w:val="00DD45E1"/>
    <w:rsid w:val="00DD48C1"/>
    <w:rsid w:val="00DD4FB2"/>
    <w:rsid w:val="00DD60CF"/>
    <w:rsid w:val="00DD6120"/>
    <w:rsid w:val="00DD6279"/>
    <w:rsid w:val="00DD6328"/>
    <w:rsid w:val="00DD6AD4"/>
    <w:rsid w:val="00DD6C40"/>
    <w:rsid w:val="00DD738C"/>
    <w:rsid w:val="00DD7F8C"/>
    <w:rsid w:val="00DE0103"/>
    <w:rsid w:val="00DE0344"/>
    <w:rsid w:val="00DE07CD"/>
    <w:rsid w:val="00DE1593"/>
    <w:rsid w:val="00DE244E"/>
    <w:rsid w:val="00DE27CC"/>
    <w:rsid w:val="00DE2DF3"/>
    <w:rsid w:val="00DE2E5B"/>
    <w:rsid w:val="00DE2FD2"/>
    <w:rsid w:val="00DE3EC0"/>
    <w:rsid w:val="00DE44D7"/>
    <w:rsid w:val="00DE4573"/>
    <w:rsid w:val="00DE4701"/>
    <w:rsid w:val="00DE4C5C"/>
    <w:rsid w:val="00DE5C7A"/>
    <w:rsid w:val="00DE65F0"/>
    <w:rsid w:val="00DE7000"/>
    <w:rsid w:val="00DE7775"/>
    <w:rsid w:val="00DF0301"/>
    <w:rsid w:val="00DF05E9"/>
    <w:rsid w:val="00DF0932"/>
    <w:rsid w:val="00DF0C54"/>
    <w:rsid w:val="00DF0E2B"/>
    <w:rsid w:val="00DF0F28"/>
    <w:rsid w:val="00DF23B7"/>
    <w:rsid w:val="00DF240B"/>
    <w:rsid w:val="00DF2650"/>
    <w:rsid w:val="00DF269F"/>
    <w:rsid w:val="00DF26D5"/>
    <w:rsid w:val="00DF3A4A"/>
    <w:rsid w:val="00DF3E40"/>
    <w:rsid w:val="00DF4D0F"/>
    <w:rsid w:val="00DF4D59"/>
    <w:rsid w:val="00DF58EA"/>
    <w:rsid w:val="00DF59A6"/>
    <w:rsid w:val="00DF5AB7"/>
    <w:rsid w:val="00DF5CFC"/>
    <w:rsid w:val="00DF5E82"/>
    <w:rsid w:val="00DF5E83"/>
    <w:rsid w:val="00DF6011"/>
    <w:rsid w:val="00DF6490"/>
    <w:rsid w:val="00DF69B3"/>
    <w:rsid w:val="00DF6B64"/>
    <w:rsid w:val="00DF6DD7"/>
    <w:rsid w:val="00DF71BE"/>
    <w:rsid w:val="00DF7801"/>
    <w:rsid w:val="00DF7808"/>
    <w:rsid w:val="00DF7BCE"/>
    <w:rsid w:val="00DF7D26"/>
    <w:rsid w:val="00DF7E91"/>
    <w:rsid w:val="00E00A55"/>
    <w:rsid w:val="00E00AB6"/>
    <w:rsid w:val="00E0233C"/>
    <w:rsid w:val="00E0272E"/>
    <w:rsid w:val="00E02938"/>
    <w:rsid w:val="00E02B9F"/>
    <w:rsid w:val="00E02CAB"/>
    <w:rsid w:val="00E02DBC"/>
    <w:rsid w:val="00E0345F"/>
    <w:rsid w:val="00E03733"/>
    <w:rsid w:val="00E03764"/>
    <w:rsid w:val="00E03805"/>
    <w:rsid w:val="00E0390F"/>
    <w:rsid w:val="00E03BFD"/>
    <w:rsid w:val="00E0435B"/>
    <w:rsid w:val="00E047F4"/>
    <w:rsid w:val="00E04DB1"/>
    <w:rsid w:val="00E0592C"/>
    <w:rsid w:val="00E05E18"/>
    <w:rsid w:val="00E05F97"/>
    <w:rsid w:val="00E0601D"/>
    <w:rsid w:val="00E062E3"/>
    <w:rsid w:val="00E062E5"/>
    <w:rsid w:val="00E07661"/>
    <w:rsid w:val="00E07777"/>
    <w:rsid w:val="00E07DDB"/>
    <w:rsid w:val="00E10C1E"/>
    <w:rsid w:val="00E11289"/>
    <w:rsid w:val="00E119DD"/>
    <w:rsid w:val="00E12355"/>
    <w:rsid w:val="00E128FE"/>
    <w:rsid w:val="00E130D3"/>
    <w:rsid w:val="00E1411D"/>
    <w:rsid w:val="00E14340"/>
    <w:rsid w:val="00E15283"/>
    <w:rsid w:val="00E15B52"/>
    <w:rsid w:val="00E15CFB"/>
    <w:rsid w:val="00E16059"/>
    <w:rsid w:val="00E16A1C"/>
    <w:rsid w:val="00E16BE7"/>
    <w:rsid w:val="00E16D7C"/>
    <w:rsid w:val="00E16E05"/>
    <w:rsid w:val="00E17188"/>
    <w:rsid w:val="00E1754F"/>
    <w:rsid w:val="00E20E34"/>
    <w:rsid w:val="00E21638"/>
    <w:rsid w:val="00E21BBB"/>
    <w:rsid w:val="00E21DF0"/>
    <w:rsid w:val="00E22EFA"/>
    <w:rsid w:val="00E23469"/>
    <w:rsid w:val="00E2356F"/>
    <w:rsid w:val="00E23E22"/>
    <w:rsid w:val="00E24430"/>
    <w:rsid w:val="00E24613"/>
    <w:rsid w:val="00E2476E"/>
    <w:rsid w:val="00E24CE7"/>
    <w:rsid w:val="00E24DD7"/>
    <w:rsid w:val="00E2564F"/>
    <w:rsid w:val="00E25FE7"/>
    <w:rsid w:val="00E26074"/>
    <w:rsid w:val="00E261AB"/>
    <w:rsid w:val="00E2674D"/>
    <w:rsid w:val="00E26B93"/>
    <w:rsid w:val="00E279C4"/>
    <w:rsid w:val="00E27C29"/>
    <w:rsid w:val="00E27DB7"/>
    <w:rsid w:val="00E317D3"/>
    <w:rsid w:val="00E31FA1"/>
    <w:rsid w:val="00E323F4"/>
    <w:rsid w:val="00E32E97"/>
    <w:rsid w:val="00E330F3"/>
    <w:rsid w:val="00E33739"/>
    <w:rsid w:val="00E33B6C"/>
    <w:rsid w:val="00E33EEE"/>
    <w:rsid w:val="00E34467"/>
    <w:rsid w:val="00E35B96"/>
    <w:rsid w:val="00E36530"/>
    <w:rsid w:val="00E366EC"/>
    <w:rsid w:val="00E36ADA"/>
    <w:rsid w:val="00E36D1D"/>
    <w:rsid w:val="00E37AC0"/>
    <w:rsid w:val="00E4178C"/>
    <w:rsid w:val="00E41EA6"/>
    <w:rsid w:val="00E41F90"/>
    <w:rsid w:val="00E4229A"/>
    <w:rsid w:val="00E4319D"/>
    <w:rsid w:val="00E4331C"/>
    <w:rsid w:val="00E43AC1"/>
    <w:rsid w:val="00E43F2C"/>
    <w:rsid w:val="00E44ACF"/>
    <w:rsid w:val="00E44D39"/>
    <w:rsid w:val="00E452C7"/>
    <w:rsid w:val="00E45335"/>
    <w:rsid w:val="00E45733"/>
    <w:rsid w:val="00E458C9"/>
    <w:rsid w:val="00E45C22"/>
    <w:rsid w:val="00E45CAC"/>
    <w:rsid w:val="00E45F89"/>
    <w:rsid w:val="00E4664E"/>
    <w:rsid w:val="00E466DD"/>
    <w:rsid w:val="00E46A7D"/>
    <w:rsid w:val="00E473DC"/>
    <w:rsid w:val="00E50068"/>
    <w:rsid w:val="00E511A0"/>
    <w:rsid w:val="00E518A4"/>
    <w:rsid w:val="00E51B84"/>
    <w:rsid w:val="00E525DA"/>
    <w:rsid w:val="00E5274D"/>
    <w:rsid w:val="00E52F91"/>
    <w:rsid w:val="00E52FD6"/>
    <w:rsid w:val="00E53681"/>
    <w:rsid w:val="00E5397F"/>
    <w:rsid w:val="00E53A57"/>
    <w:rsid w:val="00E53E2A"/>
    <w:rsid w:val="00E53F2C"/>
    <w:rsid w:val="00E5408E"/>
    <w:rsid w:val="00E54615"/>
    <w:rsid w:val="00E55197"/>
    <w:rsid w:val="00E553FF"/>
    <w:rsid w:val="00E56AD0"/>
    <w:rsid w:val="00E5722A"/>
    <w:rsid w:val="00E602BA"/>
    <w:rsid w:val="00E607A7"/>
    <w:rsid w:val="00E60A19"/>
    <w:rsid w:val="00E6239F"/>
    <w:rsid w:val="00E624FE"/>
    <w:rsid w:val="00E62D81"/>
    <w:rsid w:val="00E62DF4"/>
    <w:rsid w:val="00E62F31"/>
    <w:rsid w:val="00E638A9"/>
    <w:rsid w:val="00E639B5"/>
    <w:rsid w:val="00E63C3E"/>
    <w:rsid w:val="00E64285"/>
    <w:rsid w:val="00E650EE"/>
    <w:rsid w:val="00E65BA8"/>
    <w:rsid w:val="00E66143"/>
    <w:rsid w:val="00E66669"/>
    <w:rsid w:val="00E668E5"/>
    <w:rsid w:val="00E668FF"/>
    <w:rsid w:val="00E66A73"/>
    <w:rsid w:val="00E66AB6"/>
    <w:rsid w:val="00E66DA0"/>
    <w:rsid w:val="00E67866"/>
    <w:rsid w:val="00E67877"/>
    <w:rsid w:val="00E67C99"/>
    <w:rsid w:val="00E7014B"/>
    <w:rsid w:val="00E70E4C"/>
    <w:rsid w:val="00E7102A"/>
    <w:rsid w:val="00E71293"/>
    <w:rsid w:val="00E71A60"/>
    <w:rsid w:val="00E73084"/>
    <w:rsid w:val="00E73158"/>
    <w:rsid w:val="00E731CF"/>
    <w:rsid w:val="00E733AE"/>
    <w:rsid w:val="00E73513"/>
    <w:rsid w:val="00E73F7A"/>
    <w:rsid w:val="00E7430D"/>
    <w:rsid w:val="00E74407"/>
    <w:rsid w:val="00E761FA"/>
    <w:rsid w:val="00E76205"/>
    <w:rsid w:val="00E765AC"/>
    <w:rsid w:val="00E76858"/>
    <w:rsid w:val="00E77232"/>
    <w:rsid w:val="00E77748"/>
    <w:rsid w:val="00E77B25"/>
    <w:rsid w:val="00E77D50"/>
    <w:rsid w:val="00E80B2C"/>
    <w:rsid w:val="00E81618"/>
    <w:rsid w:val="00E82D3A"/>
    <w:rsid w:val="00E83181"/>
    <w:rsid w:val="00E840D8"/>
    <w:rsid w:val="00E8491B"/>
    <w:rsid w:val="00E84F0B"/>
    <w:rsid w:val="00E855E3"/>
    <w:rsid w:val="00E86798"/>
    <w:rsid w:val="00E86AA4"/>
    <w:rsid w:val="00E86ADB"/>
    <w:rsid w:val="00E8739A"/>
    <w:rsid w:val="00E876AE"/>
    <w:rsid w:val="00E87E99"/>
    <w:rsid w:val="00E916B0"/>
    <w:rsid w:val="00E918A4"/>
    <w:rsid w:val="00E91E2C"/>
    <w:rsid w:val="00E9226D"/>
    <w:rsid w:val="00E92A18"/>
    <w:rsid w:val="00E92CCE"/>
    <w:rsid w:val="00E93079"/>
    <w:rsid w:val="00E93E5F"/>
    <w:rsid w:val="00E941C6"/>
    <w:rsid w:val="00E94564"/>
    <w:rsid w:val="00E94AC0"/>
    <w:rsid w:val="00E94BFE"/>
    <w:rsid w:val="00E94C10"/>
    <w:rsid w:val="00E95479"/>
    <w:rsid w:val="00E963B9"/>
    <w:rsid w:val="00E96819"/>
    <w:rsid w:val="00E96A56"/>
    <w:rsid w:val="00E9763C"/>
    <w:rsid w:val="00E976FA"/>
    <w:rsid w:val="00E97C26"/>
    <w:rsid w:val="00EA0186"/>
    <w:rsid w:val="00EA0528"/>
    <w:rsid w:val="00EA1130"/>
    <w:rsid w:val="00EA142E"/>
    <w:rsid w:val="00EA1F1B"/>
    <w:rsid w:val="00EA2039"/>
    <w:rsid w:val="00EA22C8"/>
    <w:rsid w:val="00EA2614"/>
    <w:rsid w:val="00EA267B"/>
    <w:rsid w:val="00EA2A02"/>
    <w:rsid w:val="00EA2A36"/>
    <w:rsid w:val="00EA2A4A"/>
    <w:rsid w:val="00EA2B34"/>
    <w:rsid w:val="00EA2BA8"/>
    <w:rsid w:val="00EA340A"/>
    <w:rsid w:val="00EA3828"/>
    <w:rsid w:val="00EA3A27"/>
    <w:rsid w:val="00EA3E34"/>
    <w:rsid w:val="00EA3F2F"/>
    <w:rsid w:val="00EA47F7"/>
    <w:rsid w:val="00EA494D"/>
    <w:rsid w:val="00EA4DAA"/>
    <w:rsid w:val="00EA4EAD"/>
    <w:rsid w:val="00EA523E"/>
    <w:rsid w:val="00EA57C9"/>
    <w:rsid w:val="00EA5847"/>
    <w:rsid w:val="00EA62F5"/>
    <w:rsid w:val="00EA70F9"/>
    <w:rsid w:val="00EA75B5"/>
    <w:rsid w:val="00EA7810"/>
    <w:rsid w:val="00EB015D"/>
    <w:rsid w:val="00EB0695"/>
    <w:rsid w:val="00EB0A4E"/>
    <w:rsid w:val="00EB1472"/>
    <w:rsid w:val="00EB2051"/>
    <w:rsid w:val="00EB27CB"/>
    <w:rsid w:val="00EB2810"/>
    <w:rsid w:val="00EB2AEB"/>
    <w:rsid w:val="00EB398A"/>
    <w:rsid w:val="00EB3E46"/>
    <w:rsid w:val="00EB441A"/>
    <w:rsid w:val="00EB4467"/>
    <w:rsid w:val="00EB4725"/>
    <w:rsid w:val="00EB4BBD"/>
    <w:rsid w:val="00EB53F3"/>
    <w:rsid w:val="00EB566D"/>
    <w:rsid w:val="00EB56D4"/>
    <w:rsid w:val="00EB594A"/>
    <w:rsid w:val="00EB5A2A"/>
    <w:rsid w:val="00EB5A86"/>
    <w:rsid w:val="00EB6278"/>
    <w:rsid w:val="00EB6514"/>
    <w:rsid w:val="00EB68A3"/>
    <w:rsid w:val="00EB6D19"/>
    <w:rsid w:val="00EB6D9D"/>
    <w:rsid w:val="00EB6F00"/>
    <w:rsid w:val="00EB7587"/>
    <w:rsid w:val="00EC097B"/>
    <w:rsid w:val="00EC1B2E"/>
    <w:rsid w:val="00EC1B8A"/>
    <w:rsid w:val="00EC22EB"/>
    <w:rsid w:val="00EC2BBF"/>
    <w:rsid w:val="00EC2CC5"/>
    <w:rsid w:val="00EC3522"/>
    <w:rsid w:val="00EC36E3"/>
    <w:rsid w:val="00EC38DA"/>
    <w:rsid w:val="00EC4080"/>
    <w:rsid w:val="00EC44D5"/>
    <w:rsid w:val="00EC505C"/>
    <w:rsid w:val="00EC52AC"/>
    <w:rsid w:val="00EC5339"/>
    <w:rsid w:val="00EC5E5B"/>
    <w:rsid w:val="00EC6227"/>
    <w:rsid w:val="00EC646E"/>
    <w:rsid w:val="00EC6633"/>
    <w:rsid w:val="00EC6AF6"/>
    <w:rsid w:val="00EC6E00"/>
    <w:rsid w:val="00EC756F"/>
    <w:rsid w:val="00EC75DF"/>
    <w:rsid w:val="00EC78A1"/>
    <w:rsid w:val="00EC7997"/>
    <w:rsid w:val="00ED0BAF"/>
    <w:rsid w:val="00ED0FE9"/>
    <w:rsid w:val="00ED1231"/>
    <w:rsid w:val="00ED1DF1"/>
    <w:rsid w:val="00ED2999"/>
    <w:rsid w:val="00ED2A4C"/>
    <w:rsid w:val="00ED2D59"/>
    <w:rsid w:val="00ED3D03"/>
    <w:rsid w:val="00ED414A"/>
    <w:rsid w:val="00ED4260"/>
    <w:rsid w:val="00ED4733"/>
    <w:rsid w:val="00ED489B"/>
    <w:rsid w:val="00ED4D73"/>
    <w:rsid w:val="00ED5039"/>
    <w:rsid w:val="00ED50CE"/>
    <w:rsid w:val="00ED6D9D"/>
    <w:rsid w:val="00ED71AA"/>
    <w:rsid w:val="00ED7A78"/>
    <w:rsid w:val="00EE00A2"/>
    <w:rsid w:val="00EE15D6"/>
    <w:rsid w:val="00EE1A5D"/>
    <w:rsid w:val="00EE1C75"/>
    <w:rsid w:val="00EE22AF"/>
    <w:rsid w:val="00EE2AFC"/>
    <w:rsid w:val="00EE30E1"/>
    <w:rsid w:val="00EE34A4"/>
    <w:rsid w:val="00EE3582"/>
    <w:rsid w:val="00EE3D22"/>
    <w:rsid w:val="00EE3DFD"/>
    <w:rsid w:val="00EE4424"/>
    <w:rsid w:val="00EE4700"/>
    <w:rsid w:val="00EE4D3D"/>
    <w:rsid w:val="00EE4F0B"/>
    <w:rsid w:val="00EE5597"/>
    <w:rsid w:val="00EE5D07"/>
    <w:rsid w:val="00EE67E0"/>
    <w:rsid w:val="00EE6900"/>
    <w:rsid w:val="00EE6D15"/>
    <w:rsid w:val="00EE6E85"/>
    <w:rsid w:val="00EE707F"/>
    <w:rsid w:val="00EE781D"/>
    <w:rsid w:val="00EE7A87"/>
    <w:rsid w:val="00EE7CDF"/>
    <w:rsid w:val="00EF083D"/>
    <w:rsid w:val="00EF09BF"/>
    <w:rsid w:val="00EF0E1D"/>
    <w:rsid w:val="00EF125B"/>
    <w:rsid w:val="00EF19C9"/>
    <w:rsid w:val="00EF1F56"/>
    <w:rsid w:val="00EF1F69"/>
    <w:rsid w:val="00EF1FA2"/>
    <w:rsid w:val="00EF200B"/>
    <w:rsid w:val="00EF21AC"/>
    <w:rsid w:val="00EF2294"/>
    <w:rsid w:val="00EF2B1C"/>
    <w:rsid w:val="00EF3561"/>
    <w:rsid w:val="00EF3BFC"/>
    <w:rsid w:val="00EF3DDA"/>
    <w:rsid w:val="00EF4170"/>
    <w:rsid w:val="00EF41B8"/>
    <w:rsid w:val="00EF4AC9"/>
    <w:rsid w:val="00EF4F93"/>
    <w:rsid w:val="00EF5C15"/>
    <w:rsid w:val="00EF5C3C"/>
    <w:rsid w:val="00EF5C41"/>
    <w:rsid w:val="00EF6284"/>
    <w:rsid w:val="00EF6F9C"/>
    <w:rsid w:val="00EF7668"/>
    <w:rsid w:val="00EF7E43"/>
    <w:rsid w:val="00EF7EF8"/>
    <w:rsid w:val="00F002E7"/>
    <w:rsid w:val="00F003C5"/>
    <w:rsid w:val="00F0059C"/>
    <w:rsid w:val="00F007AA"/>
    <w:rsid w:val="00F009C5"/>
    <w:rsid w:val="00F0128A"/>
    <w:rsid w:val="00F01D57"/>
    <w:rsid w:val="00F02049"/>
    <w:rsid w:val="00F021DE"/>
    <w:rsid w:val="00F0274C"/>
    <w:rsid w:val="00F028FF"/>
    <w:rsid w:val="00F02B59"/>
    <w:rsid w:val="00F02CF6"/>
    <w:rsid w:val="00F03540"/>
    <w:rsid w:val="00F037C4"/>
    <w:rsid w:val="00F03EE0"/>
    <w:rsid w:val="00F043BB"/>
    <w:rsid w:val="00F048B8"/>
    <w:rsid w:val="00F04D35"/>
    <w:rsid w:val="00F05210"/>
    <w:rsid w:val="00F052C9"/>
    <w:rsid w:val="00F056DB"/>
    <w:rsid w:val="00F063EC"/>
    <w:rsid w:val="00F06520"/>
    <w:rsid w:val="00F06C43"/>
    <w:rsid w:val="00F07160"/>
    <w:rsid w:val="00F07161"/>
    <w:rsid w:val="00F076E9"/>
    <w:rsid w:val="00F077B6"/>
    <w:rsid w:val="00F07A8F"/>
    <w:rsid w:val="00F07D50"/>
    <w:rsid w:val="00F1019D"/>
    <w:rsid w:val="00F103FC"/>
    <w:rsid w:val="00F106F8"/>
    <w:rsid w:val="00F1082D"/>
    <w:rsid w:val="00F116F7"/>
    <w:rsid w:val="00F1189C"/>
    <w:rsid w:val="00F118F6"/>
    <w:rsid w:val="00F11E4C"/>
    <w:rsid w:val="00F128ED"/>
    <w:rsid w:val="00F12D44"/>
    <w:rsid w:val="00F1319B"/>
    <w:rsid w:val="00F13238"/>
    <w:rsid w:val="00F134A7"/>
    <w:rsid w:val="00F134E4"/>
    <w:rsid w:val="00F138F3"/>
    <w:rsid w:val="00F13D5A"/>
    <w:rsid w:val="00F13EF8"/>
    <w:rsid w:val="00F14150"/>
    <w:rsid w:val="00F14470"/>
    <w:rsid w:val="00F144B3"/>
    <w:rsid w:val="00F145A8"/>
    <w:rsid w:val="00F14EC8"/>
    <w:rsid w:val="00F153D3"/>
    <w:rsid w:val="00F1580C"/>
    <w:rsid w:val="00F15D68"/>
    <w:rsid w:val="00F16B9D"/>
    <w:rsid w:val="00F16EC8"/>
    <w:rsid w:val="00F1702B"/>
    <w:rsid w:val="00F17170"/>
    <w:rsid w:val="00F20D28"/>
    <w:rsid w:val="00F2164E"/>
    <w:rsid w:val="00F21999"/>
    <w:rsid w:val="00F21C53"/>
    <w:rsid w:val="00F2229F"/>
    <w:rsid w:val="00F226A4"/>
    <w:rsid w:val="00F22F25"/>
    <w:rsid w:val="00F232F2"/>
    <w:rsid w:val="00F236CB"/>
    <w:rsid w:val="00F238AD"/>
    <w:rsid w:val="00F23904"/>
    <w:rsid w:val="00F239AA"/>
    <w:rsid w:val="00F23C1E"/>
    <w:rsid w:val="00F24176"/>
    <w:rsid w:val="00F24615"/>
    <w:rsid w:val="00F2476A"/>
    <w:rsid w:val="00F24975"/>
    <w:rsid w:val="00F2533A"/>
    <w:rsid w:val="00F26C6F"/>
    <w:rsid w:val="00F27FB4"/>
    <w:rsid w:val="00F3009B"/>
    <w:rsid w:val="00F301BA"/>
    <w:rsid w:val="00F30317"/>
    <w:rsid w:val="00F305C2"/>
    <w:rsid w:val="00F30D71"/>
    <w:rsid w:val="00F31023"/>
    <w:rsid w:val="00F315C3"/>
    <w:rsid w:val="00F31975"/>
    <w:rsid w:val="00F32294"/>
    <w:rsid w:val="00F3258B"/>
    <w:rsid w:val="00F32B38"/>
    <w:rsid w:val="00F33787"/>
    <w:rsid w:val="00F33AB9"/>
    <w:rsid w:val="00F33E95"/>
    <w:rsid w:val="00F342DB"/>
    <w:rsid w:val="00F35011"/>
    <w:rsid w:val="00F3553C"/>
    <w:rsid w:val="00F357F7"/>
    <w:rsid w:val="00F35AD9"/>
    <w:rsid w:val="00F35CD9"/>
    <w:rsid w:val="00F35F05"/>
    <w:rsid w:val="00F3697A"/>
    <w:rsid w:val="00F373FA"/>
    <w:rsid w:val="00F37F11"/>
    <w:rsid w:val="00F404C3"/>
    <w:rsid w:val="00F40BBD"/>
    <w:rsid w:val="00F40C11"/>
    <w:rsid w:val="00F414BA"/>
    <w:rsid w:val="00F41981"/>
    <w:rsid w:val="00F41BFC"/>
    <w:rsid w:val="00F420D6"/>
    <w:rsid w:val="00F42435"/>
    <w:rsid w:val="00F4344C"/>
    <w:rsid w:val="00F43832"/>
    <w:rsid w:val="00F43E9F"/>
    <w:rsid w:val="00F44065"/>
    <w:rsid w:val="00F44AA1"/>
    <w:rsid w:val="00F45331"/>
    <w:rsid w:val="00F45CDA"/>
    <w:rsid w:val="00F46019"/>
    <w:rsid w:val="00F464FA"/>
    <w:rsid w:val="00F466DA"/>
    <w:rsid w:val="00F46777"/>
    <w:rsid w:val="00F468BF"/>
    <w:rsid w:val="00F473B0"/>
    <w:rsid w:val="00F4762C"/>
    <w:rsid w:val="00F47A4B"/>
    <w:rsid w:val="00F47CA1"/>
    <w:rsid w:val="00F50219"/>
    <w:rsid w:val="00F5070C"/>
    <w:rsid w:val="00F518A6"/>
    <w:rsid w:val="00F51BC4"/>
    <w:rsid w:val="00F51DEE"/>
    <w:rsid w:val="00F526A3"/>
    <w:rsid w:val="00F529F3"/>
    <w:rsid w:val="00F52C82"/>
    <w:rsid w:val="00F5344F"/>
    <w:rsid w:val="00F5366F"/>
    <w:rsid w:val="00F53CC8"/>
    <w:rsid w:val="00F53DFB"/>
    <w:rsid w:val="00F53E94"/>
    <w:rsid w:val="00F53FA9"/>
    <w:rsid w:val="00F5438B"/>
    <w:rsid w:val="00F5455A"/>
    <w:rsid w:val="00F54574"/>
    <w:rsid w:val="00F545C5"/>
    <w:rsid w:val="00F545D6"/>
    <w:rsid w:val="00F54800"/>
    <w:rsid w:val="00F55A27"/>
    <w:rsid w:val="00F55A85"/>
    <w:rsid w:val="00F55AC7"/>
    <w:rsid w:val="00F55B8C"/>
    <w:rsid w:val="00F5600C"/>
    <w:rsid w:val="00F5600F"/>
    <w:rsid w:val="00F56187"/>
    <w:rsid w:val="00F56EE5"/>
    <w:rsid w:val="00F57DD3"/>
    <w:rsid w:val="00F60197"/>
    <w:rsid w:val="00F60CF9"/>
    <w:rsid w:val="00F60E90"/>
    <w:rsid w:val="00F61CF0"/>
    <w:rsid w:val="00F62084"/>
    <w:rsid w:val="00F627EF"/>
    <w:rsid w:val="00F62865"/>
    <w:rsid w:val="00F62C3C"/>
    <w:rsid w:val="00F63B5F"/>
    <w:rsid w:val="00F63CAD"/>
    <w:rsid w:val="00F649C5"/>
    <w:rsid w:val="00F64E86"/>
    <w:rsid w:val="00F653E3"/>
    <w:rsid w:val="00F65B6D"/>
    <w:rsid w:val="00F65F45"/>
    <w:rsid w:val="00F65FE8"/>
    <w:rsid w:val="00F66B90"/>
    <w:rsid w:val="00F6769C"/>
    <w:rsid w:val="00F67F4E"/>
    <w:rsid w:val="00F70A8F"/>
    <w:rsid w:val="00F70F99"/>
    <w:rsid w:val="00F70FF6"/>
    <w:rsid w:val="00F712E6"/>
    <w:rsid w:val="00F713E2"/>
    <w:rsid w:val="00F7170D"/>
    <w:rsid w:val="00F720A0"/>
    <w:rsid w:val="00F7217B"/>
    <w:rsid w:val="00F722C6"/>
    <w:rsid w:val="00F727BA"/>
    <w:rsid w:val="00F72CFA"/>
    <w:rsid w:val="00F72D17"/>
    <w:rsid w:val="00F73CDD"/>
    <w:rsid w:val="00F748F7"/>
    <w:rsid w:val="00F75936"/>
    <w:rsid w:val="00F75F4B"/>
    <w:rsid w:val="00F75F8B"/>
    <w:rsid w:val="00F760AD"/>
    <w:rsid w:val="00F760E9"/>
    <w:rsid w:val="00F7666E"/>
    <w:rsid w:val="00F76697"/>
    <w:rsid w:val="00F766B3"/>
    <w:rsid w:val="00F771FD"/>
    <w:rsid w:val="00F7755D"/>
    <w:rsid w:val="00F77E9D"/>
    <w:rsid w:val="00F8023F"/>
    <w:rsid w:val="00F80856"/>
    <w:rsid w:val="00F80964"/>
    <w:rsid w:val="00F80C66"/>
    <w:rsid w:val="00F80D4E"/>
    <w:rsid w:val="00F813A4"/>
    <w:rsid w:val="00F81BC8"/>
    <w:rsid w:val="00F82210"/>
    <w:rsid w:val="00F83174"/>
    <w:rsid w:val="00F839B1"/>
    <w:rsid w:val="00F83CCB"/>
    <w:rsid w:val="00F83EB1"/>
    <w:rsid w:val="00F8439D"/>
    <w:rsid w:val="00F84944"/>
    <w:rsid w:val="00F84DF0"/>
    <w:rsid w:val="00F85126"/>
    <w:rsid w:val="00F85522"/>
    <w:rsid w:val="00F8579E"/>
    <w:rsid w:val="00F85890"/>
    <w:rsid w:val="00F85EC3"/>
    <w:rsid w:val="00F85F15"/>
    <w:rsid w:val="00F8643B"/>
    <w:rsid w:val="00F86562"/>
    <w:rsid w:val="00F87418"/>
    <w:rsid w:val="00F87700"/>
    <w:rsid w:val="00F878D7"/>
    <w:rsid w:val="00F87A21"/>
    <w:rsid w:val="00F87D19"/>
    <w:rsid w:val="00F90058"/>
    <w:rsid w:val="00F9025E"/>
    <w:rsid w:val="00F90658"/>
    <w:rsid w:val="00F90D65"/>
    <w:rsid w:val="00F90DE7"/>
    <w:rsid w:val="00F90F27"/>
    <w:rsid w:val="00F91A03"/>
    <w:rsid w:val="00F91D41"/>
    <w:rsid w:val="00F9255C"/>
    <w:rsid w:val="00F934B9"/>
    <w:rsid w:val="00F93C39"/>
    <w:rsid w:val="00F93C41"/>
    <w:rsid w:val="00F93D1C"/>
    <w:rsid w:val="00F9451D"/>
    <w:rsid w:val="00F94A27"/>
    <w:rsid w:val="00F94D5D"/>
    <w:rsid w:val="00F95407"/>
    <w:rsid w:val="00F954B0"/>
    <w:rsid w:val="00F95976"/>
    <w:rsid w:val="00F95EA5"/>
    <w:rsid w:val="00F962B8"/>
    <w:rsid w:val="00F96547"/>
    <w:rsid w:val="00F96589"/>
    <w:rsid w:val="00F96882"/>
    <w:rsid w:val="00F96B50"/>
    <w:rsid w:val="00F97A55"/>
    <w:rsid w:val="00FA01E3"/>
    <w:rsid w:val="00FA06BC"/>
    <w:rsid w:val="00FA1477"/>
    <w:rsid w:val="00FA1688"/>
    <w:rsid w:val="00FA1A55"/>
    <w:rsid w:val="00FA2537"/>
    <w:rsid w:val="00FA2EC5"/>
    <w:rsid w:val="00FA33C3"/>
    <w:rsid w:val="00FA3A4B"/>
    <w:rsid w:val="00FA417D"/>
    <w:rsid w:val="00FA4CC0"/>
    <w:rsid w:val="00FA4FB9"/>
    <w:rsid w:val="00FA5506"/>
    <w:rsid w:val="00FA5F02"/>
    <w:rsid w:val="00FA6437"/>
    <w:rsid w:val="00FA703B"/>
    <w:rsid w:val="00FA72E4"/>
    <w:rsid w:val="00FA74A7"/>
    <w:rsid w:val="00FA7A43"/>
    <w:rsid w:val="00FA7B18"/>
    <w:rsid w:val="00FA7E47"/>
    <w:rsid w:val="00FB0266"/>
    <w:rsid w:val="00FB02B0"/>
    <w:rsid w:val="00FB02BF"/>
    <w:rsid w:val="00FB02C4"/>
    <w:rsid w:val="00FB07BF"/>
    <w:rsid w:val="00FB0E8F"/>
    <w:rsid w:val="00FB1752"/>
    <w:rsid w:val="00FB193F"/>
    <w:rsid w:val="00FB2B76"/>
    <w:rsid w:val="00FB2BAF"/>
    <w:rsid w:val="00FB2C78"/>
    <w:rsid w:val="00FB2D67"/>
    <w:rsid w:val="00FB2F29"/>
    <w:rsid w:val="00FB2F89"/>
    <w:rsid w:val="00FB36F8"/>
    <w:rsid w:val="00FB3854"/>
    <w:rsid w:val="00FB3E21"/>
    <w:rsid w:val="00FB3FE8"/>
    <w:rsid w:val="00FB441B"/>
    <w:rsid w:val="00FB4517"/>
    <w:rsid w:val="00FB48F4"/>
    <w:rsid w:val="00FB4BF8"/>
    <w:rsid w:val="00FB5B94"/>
    <w:rsid w:val="00FB5C72"/>
    <w:rsid w:val="00FB62E9"/>
    <w:rsid w:val="00FB636E"/>
    <w:rsid w:val="00FB6F37"/>
    <w:rsid w:val="00FB7152"/>
    <w:rsid w:val="00FB7A7C"/>
    <w:rsid w:val="00FB7CF8"/>
    <w:rsid w:val="00FC023A"/>
    <w:rsid w:val="00FC034D"/>
    <w:rsid w:val="00FC0B3F"/>
    <w:rsid w:val="00FC1B17"/>
    <w:rsid w:val="00FC1B48"/>
    <w:rsid w:val="00FC1F3C"/>
    <w:rsid w:val="00FC2770"/>
    <w:rsid w:val="00FC33EB"/>
    <w:rsid w:val="00FC3A4F"/>
    <w:rsid w:val="00FC3AFE"/>
    <w:rsid w:val="00FC421B"/>
    <w:rsid w:val="00FC4509"/>
    <w:rsid w:val="00FC5096"/>
    <w:rsid w:val="00FC517E"/>
    <w:rsid w:val="00FC51C3"/>
    <w:rsid w:val="00FC5386"/>
    <w:rsid w:val="00FC592B"/>
    <w:rsid w:val="00FC5B5D"/>
    <w:rsid w:val="00FC5DB4"/>
    <w:rsid w:val="00FC5E05"/>
    <w:rsid w:val="00FC63FE"/>
    <w:rsid w:val="00FC70F6"/>
    <w:rsid w:val="00FC7536"/>
    <w:rsid w:val="00FC7588"/>
    <w:rsid w:val="00FC777D"/>
    <w:rsid w:val="00FC7948"/>
    <w:rsid w:val="00FD079A"/>
    <w:rsid w:val="00FD0A63"/>
    <w:rsid w:val="00FD1007"/>
    <w:rsid w:val="00FD1030"/>
    <w:rsid w:val="00FD138D"/>
    <w:rsid w:val="00FD139A"/>
    <w:rsid w:val="00FD15AE"/>
    <w:rsid w:val="00FD19BC"/>
    <w:rsid w:val="00FD1BCE"/>
    <w:rsid w:val="00FD1CC6"/>
    <w:rsid w:val="00FD20AE"/>
    <w:rsid w:val="00FD261D"/>
    <w:rsid w:val="00FD2866"/>
    <w:rsid w:val="00FD2A88"/>
    <w:rsid w:val="00FD2F89"/>
    <w:rsid w:val="00FD3219"/>
    <w:rsid w:val="00FD32B0"/>
    <w:rsid w:val="00FD3DA5"/>
    <w:rsid w:val="00FD45DB"/>
    <w:rsid w:val="00FD483F"/>
    <w:rsid w:val="00FD4AB8"/>
    <w:rsid w:val="00FD4EBE"/>
    <w:rsid w:val="00FD52A8"/>
    <w:rsid w:val="00FD6568"/>
    <w:rsid w:val="00FD687A"/>
    <w:rsid w:val="00FD6E22"/>
    <w:rsid w:val="00FD70AB"/>
    <w:rsid w:val="00FD77C6"/>
    <w:rsid w:val="00FD787A"/>
    <w:rsid w:val="00FD791A"/>
    <w:rsid w:val="00FD7AD9"/>
    <w:rsid w:val="00FE018F"/>
    <w:rsid w:val="00FE0630"/>
    <w:rsid w:val="00FE09DE"/>
    <w:rsid w:val="00FE14AA"/>
    <w:rsid w:val="00FE28D8"/>
    <w:rsid w:val="00FE299A"/>
    <w:rsid w:val="00FE2DBE"/>
    <w:rsid w:val="00FE32C8"/>
    <w:rsid w:val="00FE3628"/>
    <w:rsid w:val="00FE44F4"/>
    <w:rsid w:val="00FE49D6"/>
    <w:rsid w:val="00FE5081"/>
    <w:rsid w:val="00FE5D13"/>
    <w:rsid w:val="00FE67CF"/>
    <w:rsid w:val="00FE7779"/>
    <w:rsid w:val="00FE7F68"/>
    <w:rsid w:val="00FF0134"/>
    <w:rsid w:val="00FF0196"/>
    <w:rsid w:val="00FF0BBE"/>
    <w:rsid w:val="00FF0FE1"/>
    <w:rsid w:val="00FF1D66"/>
    <w:rsid w:val="00FF2414"/>
    <w:rsid w:val="00FF2C3B"/>
    <w:rsid w:val="00FF3605"/>
    <w:rsid w:val="00FF3739"/>
    <w:rsid w:val="00FF375C"/>
    <w:rsid w:val="00FF38DD"/>
    <w:rsid w:val="00FF3DCC"/>
    <w:rsid w:val="00FF3FCC"/>
    <w:rsid w:val="00FF454E"/>
    <w:rsid w:val="00FF4FBF"/>
    <w:rsid w:val="00FF4FD3"/>
    <w:rsid w:val="00FF55A1"/>
    <w:rsid w:val="00FF5727"/>
    <w:rsid w:val="00FF58DC"/>
    <w:rsid w:val="00FF64CB"/>
    <w:rsid w:val="00FF68F3"/>
    <w:rsid w:val="00FF7E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42">
      <v:stroke endarrow="open" endarrowwidth="narrow" endarrowlength="short"/>
      <o:colormenu v:ext="edit" fillcolor="none [3052]" strokecolor="none [3213]"/>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Table Grid" w:uiPriority="59"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851799"/>
    <w:pPr>
      <w:widowControl w:val="0"/>
      <w:spacing w:line="312" w:lineRule="atLeast"/>
      <w:jc w:val="both"/>
    </w:pPr>
    <w:rPr>
      <w:kern w:val="2"/>
      <w:sz w:val="21"/>
      <w:szCs w:val="24"/>
    </w:rPr>
  </w:style>
  <w:style w:type="paragraph" w:styleId="10">
    <w:name w:val="heading 1"/>
    <w:qFormat/>
    <w:rsid w:val="00851799"/>
    <w:pPr>
      <w:keepNext/>
      <w:keepLines/>
      <w:spacing w:before="600" w:after="600"/>
      <w:jc w:val="center"/>
      <w:outlineLvl w:val="0"/>
    </w:pPr>
    <w:rPr>
      <w:b/>
      <w:kern w:val="44"/>
      <w:sz w:val="36"/>
    </w:rPr>
  </w:style>
  <w:style w:type="paragraph" w:styleId="2">
    <w:name w:val="heading 2"/>
    <w:aliases w:val="节,节题"/>
    <w:qFormat/>
    <w:rsid w:val="00851799"/>
    <w:pPr>
      <w:keepNext/>
      <w:keepLines/>
      <w:spacing w:before="360" w:after="360"/>
      <w:jc w:val="center"/>
      <w:textAlignment w:val="center"/>
      <w:outlineLvl w:val="1"/>
    </w:pPr>
    <w:rPr>
      <w:sz w:val="30"/>
    </w:rPr>
  </w:style>
  <w:style w:type="paragraph" w:styleId="3">
    <w:name w:val="heading 3"/>
    <w:qFormat/>
    <w:rsid w:val="00851799"/>
    <w:pPr>
      <w:keepNext/>
      <w:keepLines/>
      <w:spacing w:before="120" w:after="120"/>
      <w:textAlignment w:val="center"/>
      <w:outlineLvl w:val="2"/>
    </w:pPr>
    <w:rPr>
      <w:rFonts w:ascii="Arial" w:eastAsia="黑体" w:hAnsi="Arial"/>
      <w:sz w:val="24"/>
    </w:rPr>
  </w:style>
  <w:style w:type="paragraph" w:styleId="4">
    <w:name w:val="heading 4"/>
    <w:aliases w:val="段1.2."/>
    <w:basedOn w:val="a1"/>
    <w:autoRedefine/>
    <w:qFormat/>
    <w:rsid w:val="00A40FEF"/>
    <w:pPr>
      <w:keepNext/>
      <w:keepLines/>
      <w:adjustRightInd w:val="0"/>
      <w:spacing w:before="80" w:after="80" w:line="240" w:lineRule="auto"/>
      <w:ind w:firstLine="425"/>
      <w:textAlignment w:val="bottom"/>
      <w:outlineLvl w:val="3"/>
    </w:pPr>
    <w:rPr>
      <w:rFonts w:ascii="Arial" w:eastAsia="黑体" w:hAnsi="Arial"/>
      <w:kern w:val="21"/>
      <w:szCs w:val="20"/>
    </w:rPr>
  </w:style>
  <w:style w:type="paragraph" w:styleId="5">
    <w:name w:val="heading 5"/>
    <w:basedOn w:val="a1"/>
    <w:autoRedefine/>
    <w:qFormat/>
    <w:rsid w:val="001405AE"/>
    <w:pPr>
      <w:keepNext/>
      <w:keepLines/>
      <w:spacing w:before="80"/>
      <w:ind w:firstLineChars="200" w:firstLine="420"/>
      <w:outlineLvl w:val="4"/>
    </w:pPr>
    <w:rPr>
      <w:rFonts w:eastAsia="楷体"/>
      <w:bCs/>
      <w:szCs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Plain Text"/>
    <w:rsid w:val="00851799"/>
    <w:pPr>
      <w:widowControl w:val="0"/>
      <w:snapToGrid w:val="0"/>
      <w:spacing w:line="312" w:lineRule="atLeast"/>
      <w:ind w:firstLineChars="200" w:firstLine="200"/>
      <w:jc w:val="both"/>
    </w:pPr>
    <w:rPr>
      <w:rFonts w:cs="Courier New"/>
      <w:sz w:val="21"/>
      <w:szCs w:val="21"/>
    </w:rPr>
  </w:style>
  <w:style w:type="paragraph" w:styleId="a6">
    <w:name w:val="header"/>
    <w:basedOn w:val="a1"/>
    <w:rsid w:val="00851799"/>
    <w:pPr>
      <w:pBdr>
        <w:bottom w:val="double" w:sz="6" w:space="1" w:color="auto"/>
      </w:pBdr>
      <w:tabs>
        <w:tab w:val="center" w:pos="4095"/>
        <w:tab w:val="right" w:pos="8190"/>
      </w:tabs>
      <w:adjustRightInd w:val="0"/>
      <w:snapToGrid w:val="0"/>
      <w:jc w:val="center"/>
      <w:textAlignment w:val="baseline"/>
    </w:pPr>
    <w:rPr>
      <w:kern w:val="21"/>
      <w:sz w:val="18"/>
      <w:szCs w:val="18"/>
    </w:rPr>
  </w:style>
  <w:style w:type="paragraph" w:customStyle="1" w:styleId="a7">
    <w:name w:val="表题"/>
    <w:aliases w:val="小5黑,居中"/>
    <w:next w:val="-5"/>
    <w:rsid w:val="00851799"/>
    <w:pPr>
      <w:keepNext/>
      <w:spacing w:before="120" w:after="120"/>
      <w:jc w:val="center"/>
      <w:textAlignment w:val="center"/>
    </w:pPr>
    <w:rPr>
      <w:rFonts w:ascii="Arial" w:eastAsia="黑体" w:hAnsi="Arial"/>
      <w:kern w:val="28"/>
      <w:sz w:val="18"/>
    </w:rPr>
  </w:style>
  <w:style w:type="paragraph" w:customStyle="1" w:styleId="-5">
    <w:name w:val="图题-小5宋，居中"/>
    <w:basedOn w:val="a1"/>
    <w:next w:val="a1"/>
    <w:link w:val="-5Char"/>
    <w:autoRedefine/>
    <w:rsid w:val="00FB02BF"/>
    <w:pPr>
      <w:adjustRightInd w:val="0"/>
      <w:spacing w:before="80" w:after="80" w:line="240" w:lineRule="auto"/>
      <w:jc w:val="center"/>
      <w:textAlignment w:val="center"/>
    </w:pPr>
    <w:rPr>
      <w:color w:val="0000FF"/>
      <w:kern w:val="21"/>
      <w:sz w:val="18"/>
      <w:szCs w:val="20"/>
    </w:rPr>
  </w:style>
  <w:style w:type="paragraph" w:customStyle="1" w:styleId="a8">
    <w:name w:val="下空半行"/>
    <w:link w:val="Char"/>
    <w:autoRedefine/>
    <w:rsid w:val="00B84C05"/>
    <w:pPr>
      <w:adjustRightInd w:val="0"/>
      <w:spacing w:after="80"/>
      <w:ind w:firstLine="425"/>
      <w:textAlignment w:val="baseline"/>
    </w:pPr>
    <w:rPr>
      <w:kern w:val="21"/>
      <w:sz w:val="21"/>
    </w:rPr>
  </w:style>
  <w:style w:type="paragraph" w:customStyle="1" w:styleId="a9">
    <w:name w:val="上下空半行"/>
    <w:basedOn w:val="a1"/>
    <w:link w:val="Char1"/>
    <w:rsid w:val="00B84C05"/>
    <w:pPr>
      <w:adjustRightInd w:val="0"/>
      <w:spacing w:before="80" w:after="80"/>
      <w:ind w:firstLine="425"/>
      <w:textAlignment w:val="baseline"/>
    </w:pPr>
    <w:rPr>
      <w:kern w:val="21"/>
    </w:rPr>
  </w:style>
  <w:style w:type="paragraph" w:customStyle="1" w:styleId="aa">
    <w:name w:val="上空半行"/>
    <w:basedOn w:val="a1"/>
    <w:link w:val="Char0"/>
    <w:autoRedefine/>
    <w:rsid w:val="00B84C05"/>
    <w:pPr>
      <w:adjustRightInd w:val="0"/>
      <w:spacing w:before="80"/>
      <w:ind w:firstLine="425"/>
      <w:textAlignment w:val="baseline"/>
    </w:pPr>
    <w:rPr>
      <w:kern w:val="21"/>
    </w:rPr>
  </w:style>
  <w:style w:type="paragraph" w:customStyle="1" w:styleId="ab">
    <w:name w:val="注意、小技巧"/>
    <w:autoRedefine/>
    <w:rsid w:val="00E916B0"/>
    <w:pPr>
      <w:spacing w:beforeLines="50" w:afterLines="50" w:line="312" w:lineRule="atLeast"/>
      <w:ind w:leftChars="200" w:left="420" w:rightChars="200" w:right="420"/>
      <w:jc w:val="both"/>
    </w:pPr>
    <w:rPr>
      <w:rFonts w:eastAsia="楷体_GB2312"/>
      <w:sz w:val="21"/>
    </w:rPr>
  </w:style>
  <w:style w:type="paragraph" w:customStyle="1" w:styleId="20">
    <w:name w:val="程序2"/>
    <w:basedOn w:val="a1"/>
    <w:link w:val="2Char"/>
    <w:autoRedefine/>
    <w:rsid w:val="008B40DA"/>
    <w:pPr>
      <w:autoSpaceDE w:val="0"/>
      <w:autoSpaceDN w:val="0"/>
      <w:adjustRightInd w:val="0"/>
      <w:spacing w:line="256" w:lineRule="exact"/>
      <w:ind w:left="420" w:firstLine="6"/>
      <w:textAlignment w:val="baseline"/>
    </w:pPr>
    <w:rPr>
      <w:kern w:val="0"/>
      <w:sz w:val="18"/>
      <w:szCs w:val="20"/>
    </w:rPr>
  </w:style>
  <w:style w:type="paragraph" w:styleId="ac">
    <w:name w:val="footer"/>
    <w:basedOn w:val="a1"/>
    <w:rsid w:val="00851799"/>
    <w:pPr>
      <w:tabs>
        <w:tab w:val="center" w:pos="4153"/>
        <w:tab w:val="right" w:pos="8306"/>
      </w:tabs>
      <w:snapToGrid w:val="0"/>
      <w:spacing w:line="240" w:lineRule="atLeast"/>
      <w:jc w:val="left"/>
    </w:pPr>
    <w:rPr>
      <w:sz w:val="18"/>
      <w:szCs w:val="18"/>
    </w:rPr>
  </w:style>
  <w:style w:type="paragraph" w:customStyle="1" w:styleId="ad">
    <w:name w:val="下空"/>
    <w:rsid w:val="00851799"/>
    <w:pPr>
      <w:widowControl w:val="0"/>
      <w:spacing w:after="120"/>
      <w:ind w:firstLineChars="200" w:firstLine="200"/>
      <w:jc w:val="both"/>
    </w:pPr>
    <w:rPr>
      <w:sz w:val="21"/>
    </w:rPr>
  </w:style>
  <w:style w:type="paragraph" w:customStyle="1" w:styleId="11">
    <w:name w:val="注意1"/>
    <w:basedOn w:val="a1"/>
    <w:rsid w:val="00851799"/>
    <w:pPr>
      <w:ind w:left="1022" w:right="392" w:hanging="597"/>
    </w:pPr>
    <w:rPr>
      <w:rFonts w:ascii="楷体_GB2312" w:eastAsia="楷体_GB2312"/>
    </w:rPr>
  </w:style>
  <w:style w:type="character" w:styleId="ae">
    <w:name w:val="Hyperlink"/>
    <w:basedOn w:val="a2"/>
    <w:rsid w:val="00851799"/>
    <w:rPr>
      <w:color w:val="0000FF"/>
      <w:u w:val="single"/>
    </w:rPr>
  </w:style>
  <w:style w:type="paragraph" w:customStyle="1" w:styleId="af">
    <w:name w:val="上下空"/>
    <w:rsid w:val="00851799"/>
    <w:pPr>
      <w:widowControl w:val="0"/>
      <w:adjustRightInd w:val="0"/>
      <w:snapToGrid w:val="0"/>
      <w:spacing w:beforeLines="50" w:afterLines="50" w:line="312" w:lineRule="atLeast"/>
      <w:ind w:firstLineChars="200" w:firstLine="200"/>
      <w:jc w:val="both"/>
    </w:pPr>
    <w:rPr>
      <w:sz w:val="21"/>
    </w:rPr>
  </w:style>
  <w:style w:type="character" w:styleId="af0">
    <w:name w:val="FollowedHyperlink"/>
    <w:basedOn w:val="a2"/>
    <w:rsid w:val="00851799"/>
    <w:rPr>
      <w:color w:val="800080"/>
      <w:u w:val="single"/>
    </w:rPr>
  </w:style>
  <w:style w:type="paragraph" w:customStyle="1" w:styleId="a">
    <w:name w:val="项目符号"/>
    <w:autoRedefine/>
    <w:rsid w:val="00851799"/>
    <w:pPr>
      <w:widowControl w:val="0"/>
      <w:numPr>
        <w:numId w:val="1"/>
      </w:numPr>
      <w:spacing w:line="312" w:lineRule="atLeast"/>
      <w:jc w:val="both"/>
    </w:pPr>
    <w:rPr>
      <w:sz w:val="21"/>
    </w:rPr>
  </w:style>
  <w:style w:type="paragraph" w:styleId="21">
    <w:name w:val="Body Text Indent 2"/>
    <w:basedOn w:val="a1"/>
    <w:rsid w:val="00851799"/>
    <w:pPr>
      <w:spacing w:line="240" w:lineRule="auto"/>
      <w:ind w:firstLine="420"/>
    </w:pPr>
    <w:rPr>
      <w:sz w:val="24"/>
      <w:szCs w:val="20"/>
    </w:rPr>
  </w:style>
  <w:style w:type="paragraph" w:styleId="af1">
    <w:name w:val="Body Text Indent"/>
    <w:basedOn w:val="a1"/>
    <w:rsid w:val="00851799"/>
    <w:pPr>
      <w:spacing w:line="240" w:lineRule="auto"/>
      <w:ind w:firstLine="420"/>
    </w:pPr>
    <w:rPr>
      <w:szCs w:val="20"/>
    </w:rPr>
  </w:style>
  <w:style w:type="paragraph" w:styleId="30">
    <w:name w:val="Body Text Indent 3"/>
    <w:basedOn w:val="a1"/>
    <w:rsid w:val="00851799"/>
    <w:pPr>
      <w:spacing w:line="240" w:lineRule="auto"/>
      <w:ind w:left="420" w:firstLine="420"/>
    </w:pPr>
    <w:rPr>
      <w:sz w:val="24"/>
      <w:szCs w:val="20"/>
    </w:rPr>
  </w:style>
  <w:style w:type="paragraph" w:styleId="af2">
    <w:name w:val="Date"/>
    <w:basedOn w:val="a1"/>
    <w:next w:val="a1"/>
    <w:rsid w:val="00851799"/>
    <w:pPr>
      <w:ind w:leftChars="2500" w:left="100"/>
    </w:pPr>
  </w:style>
  <w:style w:type="table" w:styleId="af3">
    <w:name w:val="Table Grid"/>
    <w:basedOn w:val="a3"/>
    <w:uiPriority w:val="59"/>
    <w:qFormat/>
    <w:rsid w:val="0067042C"/>
    <w:pPr>
      <w:widowControl w:val="0"/>
      <w:spacing w:line="312"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项目1"/>
    <w:autoRedefine/>
    <w:rsid w:val="00BA7B14"/>
    <w:pPr>
      <w:widowControl w:val="0"/>
      <w:numPr>
        <w:numId w:val="2"/>
      </w:numPr>
      <w:spacing w:line="312" w:lineRule="atLeast"/>
      <w:jc w:val="both"/>
    </w:pPr>
    <w:rPr>
      <w:sz w:val="21"/>
    </w:rPr>
  </w:style>
  <w:style w:type="paragraph" w:customStyle="1" w:styleId="af4">
    <w:name w:val="图片"/>
    <w:basedOn w:val="a1"/>
    <w:rsid w:val="00156D66"/>
    <w:pPr>
      <w:autoSpaceDE w:val="0"/>
      <w:autoSpaceDN w:val="0"/>
      <w:adjustRightInd w:val="0"/>
      <w:spacing w:before="120"/>
      <w:jc w:val="center"/>
      <w:textAlignment w:val="baseline"/>
    </w:pPr>
    <w:rPr>
      <w:kern w:val="0"/>
      <w:sz w:val="18"/>
      <w:szCs w:val="20"/>
    </w:rPr>
  </w:style>
  <w:style w:type="paragraph" w:customStyle="1" w:styleId="12">
    <w:name w:val="正文缩进1"/>
    <w:basedOn w:val="a1"/>
    <w:link w:val="1Char"/>
    <w:rsid w:val="00C95D31"/>
    <w:pPr>
      <w:autoSpaceDE w:val="0"/>
      <w:autoSpaceDN w:val="0"/>
      <w:adjustRightInd w:val="0"/>
      <w:ind w:firstLine="425"/>
      <w:textAlignment w:val="baseline"/>
    </w:pPr>
    <w:rPr>
      <w:kern w:val="0"/>
      <w:szCs w:val="20"/>
    </w:rPr>
  </w:style>
  <w:style w:type="paragraph" w:styleId="af5">
    <w:name w:val="Body Text"/>
    <w:basedOn w:val="a1"/>
    <w:rsid w:val="00D06C81"/>
    <w:pPr>
      <w:spacing w:after="120"/>
    </w:pPr>
  </w:style>
  <w:style w:type="paragraph" w:styleId="af6">
    <w:name w:val="Body Text First Indent"/>
    <w:basedOn w:val="af5"/>
    <w:link w:val="Char2"/>
    <w:autoRedefine/>
    <w:rsid w:val="007D4FC9"/>
    <w:pPr>
      <w:spacing w:after="0"/>
      <w:ind w:firstLineChars="200" w:firstLine="420"/>
    </w:pPr>
    <w:rPr>
      <w:kern w:val="0"/>
    </w:rPr>
  </w:style>
  <w:style w:type="paragraph" w:customStyle="1" w:styleId="af7">
    <w:name w:val="图题"/>
    <w:rsid w:val="00376C9C"/>
    <w:pPr>
      <w:spacing w:before="120" w:after="120"/>
      <w:jc w:val="center"/>
    </w:pPr>
    <w:rPr>
      <w:kern w:val="2"/>
      <w:sz w:val="18"/>
    </w:rPr>
  </w:style>
  <w:style w:type="paragraph" w:styleId="af8">
    <w:name w:val="Normal Indent"/>
    <w:basedOn w:val="a1"/>
    <w:link w:val="Char3"/>
    <w:rsid w:val="00F009C5"/>
    <w:pPr>
      <w:ind w:firstLine="425"/>
    </w:pPr>
    <w:rPr>
      <w:szCs w:val="20"/>
    </w:rPr>
  </w:style>
  <w:style w:type="character" w:customStyle="1" w:styleId="Char0">
    <w:name w:val="上空半行 Char"/>
    <w:link w:val="aa"/>
    <w:rsid w:val="00B84C05"/>
    <w:rPr>
      <w:kern w:val="21"/>
      <w:sz w:val="21"/>
      <w:szCs w:val="24"/>
    </w:rPr>
  </w:style>
  <w:style w:type="paragraph" w:customStyle="1" w:styleId="af9">
    <w:name w:val="图"/>
    <w:rsid w:val="00B32056"/>
    <w:pPr>
      <w:spacing w:before="120"/>
      <w:jc w:val="center"/>
    </w:pPr>
    <w:rPr>
      <w:sz w:val="21"/>
    </w:rPr>
  </w:style>
  <w:style w:type="character" w:customStyle="1" w:styleId="2Char">
    <w:name w:val="程序2 Char"/>
    <w:basedOn w:val="a2"/>
    <w:link w:val="20"/>
    <w:rsid w:val="008B40DA"/>
    <w:rPr>
      <w:sz w:val="18"/>
    </w:rPr>
  </w:style>
  <w:style w:type="paragraph" w:customStyle="1" w:styleId="afa">
    <w:name w:val="程序"/>
    <w:basedOn w:val="a1"/>
    <w:rsid w:val="00B70FBC"/>
    <w:pPr>
      <w:snapToGrid w:val="0"/>
      <w:spacing w:line="272" w:lineRule="exact"/>
      <w:ind w:left="425" w:right="425"/>
    </w:pPr>
    <w:rPr>
      <w:rFonts w:ascii="Courier New" w:hAnsi="Courier New"/>
      <w:sz w:val="18"/>
      <w:szCs w:val="18"/>
    </w:rPr>
  </w:style>
  <w:style w:type="paragraph" w:customStyle="1" w:styleId="afb">
    <w:name w:val="回行齐字"/>
    <w:basedOn w:val="a1"/>
    <w:next w:val="12"/>
    <w:rsid w:val="007C11EB"/>
    <w:pPr>
      <w:autoSpaceDE w:val="0"/>
      <w:autoSpaceDN w:val="0"/>
      <w:adjustRightInd w:val="0"/>
      <w:ind w:left="737" w:hanging="312"/>
      <w:textAlignment w:val="baseline"/>
    </w:pPr>
    <w:rPr>
      <w:kern w:val="0"/>
      <w:szCs w:val="20"/>
    </w:rPr>
  </w:style>
  <w:style w:type="paragraph" w:customStyle="1" w:styleId="afc">
    <w:name w:val="注意"/>
    <w:basedOn w:val="a1"/>
    <w:autoRedefine/>
    <w:rsid w:val="00A06B6B"/>
    <w:pPr>
      <w:snapToGrid w:val="0"/>
      <w:spacing w:before="80" w:after="80" w:line="312" w:lineRule="exact"/>
      <w:ind w:left="425" w:right="425"/>
    </w:pPr>
    <w:rPr>
      <w:rFonts w:eastAsia="楷体"/>
      <w:szCs w:val="21"/>
    </w:rPr>
  </w:style>
  <w:style w:type="character" w:customStyle="1" w:styleId="Char">
    <w:name w:val="下空半行 Char"/>
    <w:basedOn w:val="a2"/>
    <w:link w:val="a8"/>
    <w:rsid w:val="00B84C05"/>
    <w:rPr>
      <w:kern w:val="21"/>
      <w:sz w:val="21"/>
    </w:rPr>
  </w:style>
  <w:style w:type="character" w:customStyle="1" w:styleId="-5Char">
    <w:name w:val="图题-小5宋，居中 Char"/>
    <w:basedOn w:val="a2"/>
    <w:link w:val="-5"/>
    <w:rsid w:val="00FB02BF"/>
    <w:rPr>
      <w:color w:val="0000FF"/>
      <w:kern w:val="21"/>
      <w:sz w:val="18"/>
    </w:rPr>
  </w:style>
  <w:style w:type="character" w:customStyle="1" w:styleId="Char1">
    <w:name w:val="上下空半行 Char1"/>
    <w:basedOn w:val="a2"/>
    <w:link w:val="a9"/>
    <w:rsid w:val="00B84C05"/>
    <w:rPr>
      <w:kern w:val="21"/>
      <w:sz w:val="21"/>
      <w:szCs w:val="24"/>
    </w:rPr>
  </w:style>
  <w:style w:type="paragraph" w:customStyle="1" w:styleId="-">
    <w:name w:val="图-居中"/>
    <w:autoRedefine/>
    <w:rsid w:val="00AE60A1"/>
    <w:pPr>
      <w:keepNext/>
      <w:widowControl w:val="0"/>
      <w:adjustRightInd w:val="0"/>
      <w:spacing w:before="120"/>
      <w:jc w:val="center"/>
      <w:textAlignment w:val="baseline"/>
    </w:pPr>
    <w:rPr>
      <w:sz w:val="18"/>
    </w:rPr>
  </w:style>
  <w:style w:type="character" w:styleId="afd">
    <w:name w:val="Strong"/>
    <w:basedOn w:val="a2"/>
    <w:qFormat/>
    <w:rsid w:val="00017466"/>
    <w:rPr>
      <w:b/>
      <w:bCs/>
    </w:rPr>
  </w:style>
  <w:style w:type="paragraph" w:customStyle="1" w:styleId="a0">
    <w:name w:val="正文点悬挂"/>
    <w:basedOn w:val="a1"/>
    <w:rsid w:val="005A70F8"/>
    <w:pPr>
      <w:numPr>
        <w:numId w:val="3"/>
      </w:numPr>
      <w:adjustRightInd w:val="0"/>
      <w:snapToGrid w:val="0"/>
      <w:ind w:left="709" w:hanging="284"/>
    </w:pPr>
    <w:rPr>
      <w:szCs w:val="21"/>
    </w:rPr>
  </w:style>
  <w:style w:type="paragraph" w:customStyle="1" w:styleId="52">
    <w:name w:val="样式 标题 5 + 首行缩进:  2 字符"/>
    <w:basedOn w:val="5"/>
    <w:autoRedefine/>
    <w:rsid w:val="00F83174"/>
    <w:rPr>
      <w:rFonts w:cs="宋体"/>
      <w:bCs w:val="0"/>
      <w:kern w:val="0"/>
      <w:szCs w:val="20"/>
    </w:rPr>
  </w:style>
  <w:style w:type="paragraph" w:customStyle="1" w:styleId="50">
    <w:name w:val="样式 标题 5 + 字距调整五号"/>
    <w:basedOn w:val="5"/>
    <w:autoRedefine/>
    <w:rsid w:val="00F83174"/>
    <w:rPr>
      <w:bCs w:val="0"/>
      <w:kern w:val="21"/>
    </w:rPr>
  </w:style>
  <w:style w:type="paragraph" w:customStyle="1" w:styleId="521">
    <w:name w:val="样式 标题 5 + 首行缩进:  2 字符1"/>
    <w:basedOn w:val="5"/>
    <w:autoRedefine/>
    <w:rsid w:val="00C35F4E"/>
    <w:rPr>
      <w:rFonts w:cs="宋体"/>
      <w:bCs w:val="0"/>
      <w:szCs w:val="20"/>
    </w:rPr>
  </w:style>
  <w:style w:type="paragraph" w:styleId="afe">
    <w:name w:val="Balloon Text"/>
    <w:basedOn w:val="a1"/>
    <w:link w:val="Char4"/>
    <w:rsid w:val="00273F0B"/>
    <w:pPr>
      <w:spacing w:line="240" w:lineRule="auto"/>
    </w:pPr>
    <w:rPr>
      <w:sz w:val="18"/>
      <w:szCs w:val="18"/>
    </w:rPr>
  </w:style>
  <w:style w:type="character" w:customStyle="1" w:styleId="Char4">
    <w:name w:val="批注框文本 Char"/>
    <w:basedOn w:val="a2"/>
    <w:link w:val="afe"/>
    <w:rsid w:val="00273F0B"/>
    <w:rPr>
      <w:kern w:val="2"/>
      <w:sz w:val="18"/>
      <w:szCs w:val="18"/>
    </w:rPr>
  </w:style>
  <w:style w:type="paragraph" w:customStyle="1" w:styleId="aff">
    <w:name w:val="图文字"/>
    <w:basedOn w:val="a1"/>
    <w:autoRedefine/>
    <w:rsid w:val="0048728D"/>
    <w:pPr>
      <w:snapToGrid w:val="0"/>
      <w:spacing w:line="240" w:lineRule="exact"/>
      <w:jc w:val="center"/>
    </w:pPr>
    <w:rPr>
      <w:sz w:val="18"/>
      <w:szCs w:val="18"/>
    </w:rPr>
  </w:style>
  <w:style w:type="paragraph" w:customStyle="1" w:styleId="51">
    <w:name w:val="新标题5"/>
    <w:basedOn w:val="5"/>
    <w:autoRedefine/>
    <w:rsid w:val="00092E39"/>
    <w:pPr>
      <w:spacing w:before="40" w:after="40"/>
    </w:pPr>
    <w:rPr>
      <w:rFonts w:eastAsia="仿宋" w:cs="宋体"/>
      <w:b/>
      <w:bCs w:val="0"/>
      <w:szCs w:val="20"/>
    </w:rPr>
  </w:style>
  <w:style w:type="character" w:customStyle="1" w:styleId="1Char">
    <w:name w:val="正文缩进1 Char"/>
    <w:basedOn w:val="a2"/>
    <w:link w:val="12"/>
    <w:rsid w:val="00B50EB1"/>
    <w:rPr>
      <w:sz w:val="21"/>
    </w:rPr>
  </w:style>
  <w:style w:type="paragraph" w:customStyle="1" w:styleId="aff0">
    <w:name w:val="样式 纯文本 + 小五"/>
    <w:basedOn w:val="a5"/>
    <w:autoRedefine/>
    <w:rsid w:val="00154FBF"/>
    <w:pPr>
      <w:spacing w:line="240" w:lineRule="exact"/>
      <w:ind w:firstLineChars="0" w:firstLine="0"/>
      <w:jc w:val="left"/>
    </w:pPr>
    <w:rPr>
      <w:rFonts w:cs="宋体"/>
      <w:sz w:val="18"/>
      <w:szCs w:val="20"/>
    </w:rPr>
  </w:style>
  <w:style w:type="character" w:styleId="aff1">
    <w:name w:val="Placeholder Text"/>
    <w:basedOn w:val="a2"/>
    <w:uiPriority w:val="99"/>
    <w:semiHidden/>
    <w:rsid w:val="00A64A27"/>
    <w:rPr>
      <w:color w:val="808080"/>
    </w:rPr>
  </w:style>
  <w:style w:type="character" w:customStyle="1" w:styleId="Char2">
    <w:name w:val="正文首行缩进 Char"/>
    <w:basedOn w:val="a2"/>
    <w:link w:val="af6"/>
    <w:rsid w:val="007D4FC9"/>
    <w:rPr>
      <w:sz w:val="21"/>
      <w:szCs w:val="24"/>
    </w:rPr>
  </w:style>
  <w:style w:type="paragraph" w:customStyle="1" w:styleId="aff2">
    <w:name w:val="上空"/>
    <w:rsid w:val="00144B92"/>
    <w:pPr>
      <w:widowControl w:val="0"/>
      <w:spacing w:beforeLines="50"/>
      <w:ind w:firstLineChars="200" w:firstLine="200"/>
      <w:jc w:val="both"/>
    </w:pPr>
    <w:rPr>
      <w:sz w:val="21"/>
    </w:rPr>
  </w:style>
  <w:style w:type="character" w:customStyle="1" w:styleId="Char3">
    <w:name w:val="正文缩进 Char"/>
    <w:basedOn w:val="a2"/>
    <w:link w:val="af8"/>
    <w:rsid w:val="009C75CC"/>
    <w:rPr>
      <w:kern w:val="2"/>
      <w:sz w:val="21"/>
    </w:rPr>
  </w:style>
  <w:style w:type="character" w:customStyle="1" w:styleId="1Char0">
    <w:name w:val="样式 标题 1 + 居中 Char"/>
    <w:basedOn w:val="a2"/>
    <w:link w:val="13"/>
    <w:rsid w:val="0005755C"/>
    <w:rPr>
      <w:rFonts w:cs="宋体"/>
      <w:b/>
      <w:bCs/>
      <w:kern w:val="44"/>
      <w:sz w:val="30"/>
      <w:szCs w:val="44"/>
    </w:rPr>
  </w:style>
  <w:style w:type="paragraph" w:customStyle="1" w:styleId="13">
    <w:name w:val="样式 标题 1 + 居中"/>
    <w:basedOn w:val="10"/>
    <w:link w:val="1Char0"/>
    <w:rsid w:val="0005755C"/>
    <w:pPr>
      <w:widowControl w:val="0"/>
      <w:spacing w:before="340" w:after="330" w:line="578" w:lineRule="auto"/>
    </w:pPr>
    <w:rPr>
      <w:rFonts w:cs="宋体"/>
      <w:bCs/>
      <w:sz w:val="30"/>
      <w:szCs w:val="44"/>
    </w:rPr>
  </w:style>
  <w:style w:type="paragraph" w:customStyle="1" w:styleId="aff3">
    <w:name w:val="样式 (中文) 黑体 加粗 行距: 单倍行距"/>
    <w:basedOn w:val="a1"/>
    <w:autoRedefine/>
    <w:rsid w:val="00D1322B"/>
    <w:pPr>
      <w:spacing w:line="240" w:lineRule="auto"/>
    </w:pPr>
    <w:rPr>
      <w:rFonts w:eastAsia="黑体" w:cs="宋体"/>
      <w:b/>
      <w:bCs/>
      <w:sz w:val="24"/>
      <w:szCs w:val="20"/>
    </w:rPr>
  </w:style>
  <w:style w:type="paragraph" w:styleId="aff4">
    <w:name w:val="List Paragraph"/>
    <w:basedOn w:val="a1"/>
    <w:uiPriority w:val="34"/>
    <w:qFormat/>
    <w:rsid w:val="009C694E"/>
    <w:pPr>
      <w:spacing w:line="240" w:lineRule="auto"/>
      <w:ind w:firstLineChars="200" w:firstLine="420"/>
    </w:pPr>
    <w:rPr>
      <w:rFonts w:asciiTheme="minorHAnsi" w:eastAsiaTheme="minorEastAsia" w:hAnsiTheme="minorHAnsi" w:cstheme="minorBidi"/>
      <w:szCs w:val="22"/>
    </w:rPr>
  </w:style>
</w:styles>
</file>

<file path=word/webSettings.xml><?xml version="1.0" encoding="utf-8"?>
<w:webSettings xmlns:r="http://schemas.openxmlformats.org/officeDocument/2006/relationships" xmlns:w="http://schemas.openxmlformats.org/wordprocessingml/2006/main">
  <w:divs>
    <w:div w:id="550534062">
      <w:bodyDiv w:val="1"/>
      <w:marLeft w:val="0"/>
      <w:marRight w:val="0"/>
      <w:marTop w:val="0"/>
      <w:marBottom w:val="0"/>
      <w:divBdr>
        <w:top w:val="none" w:sz="0" w:space="0" w:color="auto"/>
        <w:left w:val="none" w:sz="0" w:space="0" w:color="auto"/>
        <w:bottom w:val="none" w:sz="0" w:space="0" w:color="auto"/>
        <w:right w:val="none" w:sz="0" w:space="0" w:color="auto"/>
      </w:divBdr>
      <w:divsChild>
        <w:div w:id="1860968421">
          <w:marLeft w:val="0"/>
          <w:marRight w:val="0"/>
          <w:marTop w:val="0"/>
          <w:marBottom w:val="0"/>
          <w:divBdr>
            <w:top w:val="none" w:sz="0" w:space="0" w:color="auto"/>
            <w:left w:val="none" w:sz="0" w:space="0" w:color="auto"/>
            <w:bottom w:val="none" w:sz="0" w:space="0" w:color="auto"/>
            <w:right w:val="none" w:sz="0" w:space="0" w:color="auto"/>
          </w:divBdr>
          <w:divsChild>
            <w:div w:id="310713313">
              <w:marLeft w:val="0"/>
              <w:marRight w:val="0"/>
              <w:marTop w:val="0"/>
              <w:marBottom w:val="0"/>
              <w:divBdr>
                <w:top w:val="none" w:sz="0" w:space="0" w:color="auto"/>
                <w:left w:val="none" w:sz="0" w:space="0" w:color="auto"/>
                <w:bottom w:val="none" w:sz="0" w:space="0" w:color="auto"/>
                <w:right w:val="none" w:sz="0" w:space="0" w:color="auto"/>
              </w:divBdr>
            </w:div>
            <w:div w:id="487986847">
              <w:marLeft w:val="0"/>
              <w:marRight w:val="0"/>
              <w:marTop w:val="0"/>
              <w:marBottom w:val="0"/>
              <w:divBdr>
                <w:top w:val="none" w:sz="0" w:space="0" w:color="auto"/>
                <w:left w:val="none" w:sz="0" w:space="0" w:color="auto"/>
                <w:bottom w:val="none" w:sz="0" w:space="0" w:color="auto"/>
                <w:right w:val="none" w:sz="0" w:space="0" w:color="auto"/>
              </w:divBdr>
            </w:div>
            <w:div w:id="1327201325">
              <w:marLeft w:val="0"/>
              <w:marRight w:val="0"/>
              <w:marTop w:val="0"/>
              <w:marBottom w:val="0"/>
              <w:divBdr>
                <w:top w:val="none" w:sz="0" w:space="0" w:color="auto"/>
                <w:left w:val="none" w:sz="0" w:space="0" w:color="auto"/>
                <w:bottom w:val="none" w:sz="0" w:space="0" w:color="auto"/>
                <w:right w:val="none" w:sz="0" w:space="0" w:color="auto"/>
              </w:divBdr>
            </w:div>
            <w:div w:id="1870600518">
              <w:marLeft w:val="0"/>
              <w:marRight w:val="0"/>
              <w:marTop w:val="0"/>
              <w:marBottom w:val="0"/>
              <w:divBdr>
                <w:top w:val="none" w:sz="0" w:space="0" w:color="auto"/>
                <w:left w:val="none" w:sz="0" w:space="0" w:color="auto"/>
                <w:bottom w:val="none" w:sz="0" w:space="0" w:color="auto"/>
                <w:right w:val="none" w:sz="0" w:space="0" w:color="auto"/>
              </w:divBdr>
            </w:div>
            <w:div w:id="818809212">
              <w:marLeft w:val="0"/>
              <w:marRight w:val="0"/>
              <w:marTop w:val="0"/>
              <w:marBottom w:val="0"/>
              <w:divBdr>
                <w:top w:val="none" w:sz="0" w:space="0" w:color="auto"/>
                <w:left w:val="none" w:sz="0" w:space="0" w:color="auto"/>
                <w:bottom w:val="none" w:sz="0" w:space="0" w:color="auto"/>
                <w:right w:val="none" w:sz="0" w:space="0" w:color="auto"/>
              </w:divBdr>
            </w:div>
            <w:div w:id="1397777114">
              <w:marLeft w:val="0"/>
              <w:marRight w:val="0"/>
              <w:marTop w:val="0"/>
              <w:marBottom w:val="0"/>
              <w:divBdr>
                <w:top w:val="none" w:sz="0" w:space="0" w:color="auto"/>
                <w:left w:val="none" w:sz="0" w:space="0" w:color="auto"/>
                <w:bottom w:val="none" w:sz="0" w:space="0" w:color="auto"/>
                <w:right w:val="none" w:sz="0" w:space="0" w:color="auto"/>
              </w:divBdr>
            </w:div>
            <w:div w:id="2025550519">
              <w:marLeft w:val="0"/>
              <w:marRight w:val="0"/>
              <w:marTop w:val="0"/>
              <w:marBottom w:val="0"/>
              <w:divBdr>
                <w:top w:val="none" w:sz="0" w:space="0" w:color="auto"/>
                <w:left w:val="none" w:sz="0" w:space="0" w:color="auto"/>
                <w:bottom w:val="none" w:sz="0" w:space="0" w:color="auto"/>
                <w:right w:val="none" w:sz="0" w:space="0" w:color="auto"/>
              </w:divBdr>
            </w:div>
            <w:div w:id="224996587">
              <w:marLeft w:val="0"/>
              <w:marRight w:val="0"/>
              <w:marTop w:val="0"/>
              <w:marBottom w:val="0"/>
              <w:divBdr>
                <w:top w:val="none" w:sz="0" w:space="0" w:color="auto"/>
                <w:left w:val="none" w:sz="0" w:space="0" w:color="auto"/>
                <w:bottom w:val="none" w:sz="0" w:space="0" w:color="auto"/>
                <w:right w:val="none" w:sz="0" w:space="0" w:color="auto"/>
              </w:divBdr>
            </w:div>
            <w:div w:id="1246379113">
              <w:marLeft w:val="0"/>
              <w:marRight w:val="0"/>
              <w:marTop w:val="0"/>
              <w:marBottom w:val="0"/>
              <w:divBdr>
                <w:top w:val="none" w:sz="0" w:space="0" w:color="auto"/>
                <w:left w:val="none" w:sz="0" w:space="0" w:color="auto"/>
                <w:bottom w:val="none" w:sz="0" w:space="0" w:color="auto"/>
                <w:right w:val="none" w:sz="0" w:space="0" w:color="auto"/>
              </w:divBdr>
            </w:div>
            <w:div w:id="603196302">
              <w:marLeft w:val="0"/>
              <w:marRight w:val="0"/>
              <w:marTop w:val="0"/>
              <w:marBottom w:val="0"/>
              <w:divBdr>
                <w:top w:val="none" w:sz="0" w:space="0" w:color="auto"/>
                <w:left w:val="none" w:sz="0" w:space="0" w:color="auto"/>
                <w:bottom w:val="none" w:sz="0" w:space="0" w:color="auto"/>
                <w:right w:val="none" w:sz="0" w:space="0" w:color="auto"/>
              </w:divBdr>
            </w:div>
            <w:div w:id="1513376307">
              <w:marLeft w:val="0"/>
              <w:marRight w:val="0"/>
              <w:marTop w:val="0"/>
              <w:marBottom w:val="0"/>
              <w:divBdr>
                <w:top w:val="none" w:sz="0" w:space="0" w:color="auto"/>
                <w:left w:val="none" w:sz="0" w:space="0" w:color="auto"/>
                <w:bottom w:val="none" w:sz="0" w:space="0" w:color="auto"/>
                <w:right w:val="none" w:sz="0" w:space="0" w:color="auto"/>
              </w:divBdr>
            </w:div>
            <w:div w:id="914585599">
              <w:marLeft w:val="0"/>
              <w:marRight w:val="0"/>
              <w:marTop w:val="0"/>
              <w:marBottom w:val="0"/>
              <w:divBdr>
                <w:top w:val="none" w:sz="0" w:space="0" w:color="auto"/>
                <w:left w:val="none" w:sz="0" w:space="0" w:color="auto"/>
                <w:bottom w:val="none" w:sz="0" w:space="0" w:color="auto"/>
                <w:right w:val="none" w:sz="0" w:space="0" w:color="auto"/>
              </w:divBdr>
            </w:div>
            <w:div w:id="250352853">
              <w:marLeft w:val="0"/>
              <w:marRight w:val="0"/>
              <w:marTop w:val="0"/>
              <w:marBottom w:val="0"/>
              <w:divBdr>
                <w:top w:val="none" w:sz="0" w:space="0" w:color="auto"/>
                <w:left w:val="none" w:sz="0" w:space="0" w:color="auto"/>
                <w:bottom w:val="none" w:sz="0" w:space="0" w:color="auto"/>
                <w:right w:val="none" w:sz="0" w:space="0" w:color="auto"/>
              </w:divBdr>
            </w:div>
            <w:div w:id="731973364">
              <w:marLeft w:val="0"/>
              <w:marRight w:val="0"/>
              <w:marTop w:val="0"/>
              <w:marBottom w:val="0"/>
              <w:divBdr>
                <w:top w:val="none" w:sz="0" w:space="0" w:color="auto"/>
                <w:left w:val="none" w:sz="0" w:space="0" w:color="auto"/>
                <w:bottom w:val="none" w:sz="0" w:space="0" w:color="auto"/>
                <w:right w:val="none" w:sz="0" w:space="0" w:color="auto"/>
              </w:divBdr>
            </w:div>
            <w:div w:id="1319846587">
              <w:marLeft w:val="0"/>
              <w:marRight w:val="0"/>
              <w:marTop w:val="0"/>
              <w:marBottom w:val="0"/>
              <w:divBdr>
                <w:top w:val="none" w:sz="0" w:space="0" w:color="auto"/>
                <w:left w:val="none" w:sz="0" w:space="0" w:color="auto"/>
                <w:bottom w:val="none" w:sz="0" w:space="0" w:color="auto"/>
                <w:right w:val="none" w:sz="0" w:space="0" w:color="auto"/>
              </w:divBdr>
            </w:div>
            <w:div w:id="785387646">
              <w:marLeft w:val="0"/>
              <w:marRight w:val="0"/>
              <w:marTop w:val="0"/>
              <w:marBottom w:val="0"/>
              <w:divBdr>
                <w:top w:val="none" w:sz="0" w:space="0" w:color="auto"/>
                <w:left w:val="none" w:sz="0" w:space="0" w:color="auto"/>
                <w:bottom w:val="none" w:sz="0" w:space="0" w:color="auto"/>
                <w:right w:val="none" w:sz="0" w:space="0" w:color="auto"/>
              </w:divBdr>
            </w:div>
            <w:div w:id="1090197283">
              <w:marLeft w:val="0"/>
              <w:marRight w:val="0"/>
              <w:marTop w:val="0"/>
              <w:marBottom w:val="0"/>
              <w:divBdr>
                <w:top w:val="none" w:sz="0" w:space="0" w:color="auto"/>
                <w:left w:val="none" w:sz="0" w:space="0" w:color="auto"/>
                <w:bottom w:val="none" w:sz="0" w:space="0" w:color="auto"/>
                <w:right w:val="none" w:sz="0" w:space="0" w:color="auto"/>
              </w:divBdr>
            </w:div>
            <w:div w:id="4446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5247">
      <w:bodyDiv w:val="1"/>
      <w:marLeft w:val="0"/>
      <w:marRight w:val="0"/>
      <w:marTop w:val="0"/>
      <w:marBottom w:val="0"/>
      <w:divBdr>
        <w:top w:val="none" w:sz="0" w:space="0" w:color="auto"/>
        <w:left w:val="none" w:sz="0" w:space="0" w:color="auto"/>
        <w:bottom w:val="none" w:sz="0" w:space="0" w:color="auto"/>
        <w:right w:val="none" w:sz="0" w:space="0" w:color="auto"/>
      </w:divBdr>
      <w:divsChild>
        <w:div w:id="182787899">
          <w:marLeft w:val="0"/>
          <w:marRight w:val="0"/>
          <w:marTop w:val="0"/>
          <w:marBottom w:val="0"/>
          <w:divBdr>
            <w:top w:val="none" w:sz="0" w:space="0" w:color="auto"/>
            <w:left w:val="none" w:sz="0" w:space="0" w:color="auto"/>
            <w:bottom w:val="none" w:sz="0" w:space="0" w:color="auto"/>
            <w:right w:val="none" w:sz="0" w:space="0" w:color="auto"/>
          </w:divBdr>
          <w:divsChild>
            <w:div w:id="347367093">
              <w:marLeft w:val="0"/>
              <w:marRight w:val="0"/>
              <w:marTop w:val="0"/>
              <w:marBottom w:val="0"/>
              <w:divBdr>
                <w:top w:val="none" w:sz="0" w:space="0" w:color="auto"/>
                <w:left w:val="none" w:sz="0" w:space="0" w:color="auto"/>
                <w:bottom w:val="none" w:sz="0" w:space="0" w:color="auto"/>
                <w:right w:val="none" w:sz="0" w:space="0" w:color="auto"/>
              </w:divBdr>
            </w:div>
            <w:div w:id="1233855563">
              <w:marLeft w:val="0"/>
              <w:marRight w:val="0"/>
              <w:marTop w:val="0"/>
              <w:marBottom w:val="0"/>
              <w:divBdr>
                <w:top w:val="none" w:sz="0" w:space="0" w:color="auto"/>
                <w:left w:val="none" w:sz="0" w:space="0" w:color="auto"/>
                <w:bottom w:val="none" w:sz="0" w:space="0" w:color="auto"/>
                <w:right w:val="none" w:sz="0" w:space="0" w:color="auto"/>
              </w:divBdr>
            </w:div>
            <w:div w:id="1737438864">
              <w:marLeft w:val="0"/>
              <w:marRight w:val="0"/>
              <w:marTop w:val="0"/>
              <w:marBottom w:val="0"/>
              <w:divBdr>
                <w:top w:val="none" w:sz="0" w:space="0" w:color="auto"/>
                <w:left w:val="none" w:sz="0" w:space="0" w:color="auto"/>
                <w:bottom w:val="none" w:sz="0" w:space="0" w:color="auto"/>
                <w:right w:val="none" w:sz="0" w:space="0" w:color="auto"/>
              </w:divBdr>
            </w:div>
            <w:div w:id="1056929366">
              <w:marLeft w:val="0"/>
              <w:marRight w:val="0"/>
              <w:marTop w:val="0"/>
              <w:marBottom w:val="0"/>
              <w:divBdr>
                <w:top w:val="none" w:sz="0" w:space="0" w:color="auto"/>
                <w:left w:val="none" w:sz="0" w:space="0" w:color="auto"/>
                <w:bottom w:val="none" w:sz="0" w:space="0" w:color="auto"/>
                <w:right w:val="none" w:sz="0" w:space="0" w:color="auto"/>
              </w:divBdr>
            </w:div>
            <w:div w:id="1914973217">
              <w:marLeft w:val="0"/>
              <w:marRight w:val="0"/>
              <w:marTop w:val="0"/>
              <w:marBottom w:val="0"/>
              <w:divBdr>
                <w:top w:val="none" w:sz="0" w:space="0" w:color="auto"/>
                <w:left w:val="none" w:sz="0" w:space="0" w:color="auto"/>
                <w:bottom w:val="none" w:sz="0" w:space="0" w:color="auto"/>
                <w:right w:val="none" w:sz="0" w:space="0" w:color="auto"/>
              </w:divBdr>
            </w:div>
            <w:div w:id="168831137">
              <w:marLeft w:val="0"/>
              <w:marRight w:val="0"/>
              <w:marTop w:val="0"/>
              <w:marBottom w:val="0"/>
              <w:divBdr>
                <w:top w:val="none" w:sz="0" w:space="0" w:color="auto"/>
                <w:left w:val="none" w:sz="0" w:space="0" w:color="auto"/>
                <w:bottom w:val="none" w:sz="0" w:space="0" w:color="auto"/>
                <w:right w:val="none" w:sz="0" w:space="0" w:color="auto"/>
              </w:divBdr>
            </w:div>
            <w:div w:id="903177615">
              <w:marLeft w:val="0"/>
              <w:marRight w:val="0"/>
              <w:marTop w:val="0"/>
              <w:marBottom w:val="0"/>
              <w:divBdr>
                <w:top w:val="none" w:sz="0" w:space="0" w:color="auto"/>
                <w:left w:val="none" w:sz="0" w:space="0" w:color="auto"/>
                <w:bottom w:val="none" w:sz="0" w:space="0" w:color="auto"/>
                <w:right w:val="none" w:sz="0" w:space="0" w:color="auto"/>
              </w:divBdr>
            </w:div>
            <w:div w:id="989093384">
              <w:marLeft w:val="0"/>
              <w:marRight w:val="0"/>
              <w:marTop w:val="0"/>
              <w:marBottom w:val="0"/>
              <w:divBdr>
                <w:top w:val="none" w:sz="0" w:space="0" w:color="auto"/>
                <w:left w:val="none" w:sz="0" w:space="0" w:color="auto"/>
                <w:bottom w:val="none" w:sz="0" w:space="0" w:color="auto"/>
                <w:right w:val="none" w:sz="0" w:space="0" w:color="auto"/>
              </w:divBdr>
            </w:div>
            <w:div w:id="1955019567">
              <w:marLeft w:val="0"/>
              <w:marRight w:val="0"/>
              <w:marTop w:val="0"/>
              <w:marBottom w:val="0"/>
              <w:divBdr>
                <w:top w:val="none" w:sz="0" w:space="0" w:color="auto"/>
                <w:left w:val="none" w:sz="0" w:space="0" w:color="auto"/>
                <w:bottom w:val="none" w:sz="0" w:space="0" w:color="auto"/>
                <w:right w:val="none" w:sz="0" w:space="0" w:color="auto"/>
              </w:divBdr>
            </w:div>
            <w:div w:id="636957952">
              <w:marLeft w:val="0"/>
              <w:marRight w:val="0"/>
              <w:marTop w:val="0"/>
              <w:marBottom w:val="0"/>
              <w:divBdr>
                <w:top w:val="none" w:sz="0" w:space="0" w:color="auto"/>
                <w:left w:val="none" w:sz="0" w:space="0" w:color="auto"/>
                <w:bottom w:val="none" w:sz="0" w:space="0" w:color="auto"/>
                <w:right w:val="none" w:sz="0" w:space="0" w:color="auto"/>
              </w:divBdr>
            </w:div>
            <w:div w:id="1333604499">
              <w:marLeft w:val="0"/>
              <w:marRight w:val="0"/>
              <w:marTop w:val="0"/>
              <w:marBottom w:val="0"/>
              <w:divBdr>
                <w:top w:val="none" w:sz="0" w:space="0" w:color="auto"/>
                <w:left w:val="none" w:sz="0" w:space="0" w:color="auto"/>
                <w:bottom w:val="none" w:sz="0" w:space="0" w:color="auto"/>
                <w:right w:val="none" w:sz="0" w:space="0" w:color="auto"/>
              </w:divBdr>
            </w:div>
            <w:div w:id="247883531">
              <w:marLeft w:val="0"/>
              <w:marRight w:val="0"/>
              <w:marTop w:val="0"/>
              <w:marBottom w:val="0"/>
              <w:divBdr>
                <w:top w:val="none" w:sz="0" w:space="0" w:color="auto"/>
                <w:left w:val="none" w:sz="0" w:space="0" w:color="auto"/>
                <w:bottom w:val="none" w:sz="0" w:space="0" w:color="auto"/>
                <w:right w:val="none" w:sz="0" w:space="0" w:color="auto"/>
              </w:divBdr>
            </w:div>
            <w:div w:id="7696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C&#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BE79AE1-5632-4E85-B013-DAAF60F23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C模板.dot</Template>
  <TotalTime>6133</TotalTime>
  <Pages>5</Pages>
  <Words>578</Words>
  <Characters>3295</Characters>
  <Application>Microsoft Office Word</Application>
  <DocSecurity>0</DocSecurity>
  <Lines>27</Lines>
  <Paragraphs>7</Paragraphs>
  <ScaleCrop>false</ScaleCrop>
  <Company>khpress</Company>
  <LinksUpToDate>false</LinksUpToDate>
  <CharactersWithSpaces>3866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概  述</dc:title>
  <dc:creator>Administrator</dc:creator>
  <cp:lastModifiedBy>Administrator</cp:lastModifiedBy>
  <cp:revision>4538</cp:revision>
  <cp:lastPrinted>2019-09-16T13:21:00Z</cp:lastPrinted>
  <dcterms:created xsi:type="dcterms:W3CDTF">2018-09-12T06:49:00Z</dcterms:created>
  <dcterms:modified xsi:type="dcterms:W3CDTF">2021-12-19T08:10:00Z</dcterms:modified>
</cp:coreProperties>
</file>