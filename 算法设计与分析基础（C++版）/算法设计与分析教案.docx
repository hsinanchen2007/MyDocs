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A2" w:rsidRPr="005B4AF6" w:rsidRDefault="00D430A2" w:rsidP="00D430A2">
      <w:pPr>
        <w:pStyle w:val="10"/>
        <w:rPr>
          <w:rFonts w:ascii="方正粗黑宋简体" w:eastAsia="方正粗黑宋简体" w:hAnsi="方正粗黑宋简体"/>
        </w:rPr>
      </w:pPr>
      <w:r>
        <w:rPr>
          <w:rFonts w:ascii="方正粗黑宋简体" w:eastAsia="方正粗黑宋简体" w:hAnsi="方正粗黑宋简体" w:hint="eastAsia"/>
        </w:rPr>
        <w:t>算法设计与分析</w:t>
      </w:r>
      <w:r w:rsidRPr="005B4AF6">
        <w:rPr>
          <w:rFonts w:ascii="方正粗黑宋简体" w:eastAsia="方正粗黑宋简体" w:hAnsi="方正粗黑宋简体" w:hint="eastAsia"/>
        </w:rPr>
        <w:t>课程教案</w:t>
      </w:r>
    </w:p>
    <w:p w:rsidR="00D430A2" w:rsidRDefault="00D430A2" w:rsidP="00D430A2">
      <w:pPr>
        <w:pStyle w:val="2"/>
      </w:pPr>
      <w:r>
        <w:rPr>
          <w:rFonts w:hint="eastAsia"/>
        </w:rPr>
        <w:t>总课堂学时：</w:t>
      </w:r>
      <w:r w:rsidR="00EF0766">
        <w:rPr>
          <w:rFonts w:hint="eastAsia"/>
        </w:rPr>
        <w:t>44</w:t>
      </w:r>
    </w:p>
    <w:p w:rsidR="00DC6B0C" w:rsidRDefault="00C72DA5" w:rsidP="00DC6B0C">
      <w:r>
        <w:rPr>
          <w:rFonts w:hint="eastAsia"/>
        </w:rPr>
        <w:t>目前各个高校都存在</w:t>
      </w:r>
      <w:r w:rsidRPr="00C72DA5">
        <w:rPr>
          <w:rFonts w:hint="eastAsia"/>
        </w:rPr>
        <w:t>算法设计与分析课程</w:t>
      </w:r>
      <w:r>
        <w:rPr>
          <w:rFonts w:hint="eastAsia"/>
        </w:rPr>
        <w:t>学时少</w:t>
      </w:r>
      <w:r w:rsidR="00B35649">
        <w:rPr>
          <w:rFonts w:hint="eastAsia"/>
        </w:rPr>
        <w:t>、</w:t>
      </w:r>
      <w:r>
        <w:rPr>
          <w:rFonts w:hint="eastAsia"/>
        </w:rPr>
        <w:t>内容多的情况，</w:t>
      </w:r>
      <w:r w:rsidR="00A07B2C">
        <w:rPr>
          <w:rFonts w:hint="eastAsia"/>
        </w:rPr>
        <w:t>老师可以针对实际情况</w:t>
      </w:r>
      <w:r w:rsidR="00914B23">
        <w:rPr>
          <w:rFonts w:hint="eastAsia"/>
        </w:rPr>
        <w:t>调整</w:t>
      </w:r>
      <w:r w:rsidR="00B35649">
        <w:rPr>
          <w:rFonts w:hint="eastAsia"/>
        </w:rPr>
        <w:t>知识点</w:t>
      </w:r>
      <w:r w:rsidR="00914B23">
        <w:rPr>
          <w:rFonts w:hint="eastAsia"/>
        </w:rPr>
        <w:t>，建议如下。</w:t>
      </w:r>
    </w:p>
    <w:p w:rsidR="00914B23" w:rsidRDefault="00914B23" w:rsidP="00914B23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）学时少于</w:t>
      </w:r>
      <w:r>
        <w:rPr>
          <w:rFonts w:hint="eastAsia"/>
        </w:rPr>
        <w:t>3</w:t>
      </w:r>
      <w:r w:rsidR="00A65847">
        <w:rPr>
          <w:rFonts w:hint="eastAsia"/>
        </w:rPr>
        <w:t>6</w:t>
      </w:r>
      <w:r>
        <w:rPr>
          <w:rFonts w:hint="eastAsia"/>
        </w:rPr>
        <w:t>：教学中主要讲授五大算法策略，包括第</w:t>
      </w:r>
      <w:r>
        <w:rPr>
          <w:rFonts w:hint="eastAsia"/>
        </w:rPr>
        <w:t>1</w:t>
      </w:r>
      <w:r>
        <w:rPr>
          <w:rFonts w:hint="eastAsia"/>
        </w:rPr>
        <w:t>章，第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章，重点为各种经典算法的设计思路，少讲算法实现细节。</w:t>
      </w:r>
    </w:p>
    <w:p w:rsidR="00914B23" w:rsidRDefault="00914B23" w:rsidP="00914B23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）学时为</w:t>
      </w:r>
      <w:r>
        <w:rPr>
          <w:rFonts w:hint="eastAsia"/>
        </w:rPr>
        <w:t>3</w:t>
      </w:r>
      <w:r w:rsidR="00A65847">
        <w:rPr>
          <w:rFonts w:hint="eastAsia"/>
        </w:rPr>
        <w:t>6</w:t>
      </w:r>
      <w:r>
        <w:rPr>
          <w:rFonts w:hint="eastAsia"/>
        </w:rPr>
        <w:t>～</w:t>
      </w:r>
      <w:r w:rsidR="000423DC">
        <w:rPr>
          <w:rFonts w:hint="eastAsia"/>
        </w:rPr>
        <w:t>5</w:t>
      </w:r>
      <w:r w:rsidR="00A65847">
        <w:rPr>
          <w:rFonts w:hint="eastAsia"/>
        </w:rPr>
        <w:t>2</w:t>
      </w:r>
      <w:r>
        <w:rPr>
          <w:rFonts w:hint="eastAsia"/>
        </w:rPr>
        <w:t>：教学中</w:t>
      </w:r>
      <w:r w:rsidR="00A65847">
        <w:rPr>
          <w:rFonts w:hint="eastAsia"/>
        </w:rPr>
        <w:t>可以选择部分经典算法进行</w:t>
      </w:r>
      <w:r>
        <w:rPr>
          <w:rFonts w:hint="eastAsia"/>
        </w:rPr>
        <w:t>讲授</w:t>
      </w:r>
      <w:r w:rsidR="00A65847">
        <w:rPr>
          <w:rFonts w:hint="eastAsia"/>
        </w:rPr>
        <w:t>，</w:t>
      </w:r>
      <w:r w:rsidR="00E30750">
        <w:rPr>
          <w:rFonts w:hint="eastAsia"/>
        </w:rPr>
        <w:t>相关实战题等</w:t>
      </w:r>
      <w:r w:rsidR="0092672F">
        <w:rPr>
          <w:rFonts w:hint="eastAsia"/>
        </w:rPr>
        <w:t>可以</w:t>
      </w:r>
      <w:r w:rsidR="00E30750">
        <w:rPr>
          <w:rFonts w:hint="eastAsia"/>
        </w:rPr>
        <w:t>引导学生自学，但要注意知识点的完整性，</w:t>
      </w:r>
      <w:r w:rsidR="00A65847">
        <w:rPr>
          <w:rFonts w:hint="eastAsia"/>
        </w:rPr>
        <w:t>例如</w:t>
      </w:r>
      <w:r w:rsidR="00E30750">
        <w:rPr>
          <w:rFonts w:hint="eastAsia"/>
        </w:rPr>
        <w:t>重点讲授采用各种算法策略求解</w:t>
      </w:r>
      <w:r w:rsidR="00A65847">
        <w:rPr>
          <w:rFonts w:hint="eastAsia"/>
        </w:rPr>
        <w:t>0/1</w:t>
      </w:r>
      <w:r w:rsidR="00A65847">
        <w:rPr>
          <w:rFonts w:hint="eastAsia"/>
        </w:rPr>
        <w:t>背包问题，</w:t>
      </w:r>
      <w:r w:rsidR="00EE3C7C">
        <w:rPr>
          <w:rFonts w:hint="eastAsia"/>
        </w:rPr>
        <w:t>让学生体会</w:t>
      </w:r>
      <w:r>
        <w:rPr>
          <w:rFonts w:hint="eastAsia"/>
        </w:rPr>
        <w:t>各种</w:t>
      </w:r>
      <w:r w:rsidR="00EE3C7C">
        <w:rPr>
          <w:rFonts w:hint="eastAsia"/>
        </w:rPr>
        <w:t>算法策略的要点</w:t>
      </w:r>
      <w:r>
        <w:rPr>
          <w:rFonts w:hint="eastAsia"/>
        </w:rPr>
        <w:t>。</w:t>
      </w:r>
    </w:p>
    <w:p w:rsidR="00EE3C7C" w:rsidRDefault="00914B23" w:rsidP="00914B23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62150">
        <w:rPr>
          <w:rFonts w:hint="eastAsia"/>
        </w:rPr>
        <w:t>学时多于</w:t>
      </w:r>
      <w:r w:rsidR="000423DC">
        <w:rPr>
          <w:rFonts w:hint="eastAsia"/>
        </w:rPr>
        <w:t>5</w:t>
      </w:r>
      <w:r w:rsidR="00A65847">
        <w:rPr>
          <w:rFonts w:hint="eastAsia"/>
        </w:rPr>
        <w:t>2</w:t>
      </w:r>
      <w:r>
        <w:rPr>
          <w:rFonts w:hint="eastAsia"/>
        </w:rPr>
        <w:t>：教学中讲授</w:t>
      </w:r>
      <w:r w:rsidR="00EE3C7C">
        <w:rPr>
          <w:rFonts w:hint="eastAsia"/>
        </w:rPr>
        <w:t>尽可能多的知识点，但要突出重点，同一个知识点重点讲授两个左右的经典算法，</w:t>
      </w:r>
      <w:r>
        <w:rPr>
          <w:rFonts w:hint="eastAsia"/>
        </w:rPr>
        <w:t>可以</w:t>
      </w:r>
      <w:r w:rsidR="00EE3C7C">
        <w:rPr>
          <w:rFonts w:hint="eastAsia"/>
        </w:rPr>
        <w:t>适当讲授一些实战题（特别是</w:t>
      </w:r>
      <w:r w:rsidR="00EE3C7C">
        <w:rPr>
          <w:rFonts w:hint="eastAsia"/>
        </w:rPr>
        <w:t>LeetCode</w:t>
      </w:r>
      <w:r w:rsidR="00EE3C7C">
        <w:rPr>
          <w:rFonts w:hint="eastAsia"/>
        </w:rPr>
        <w:t>题目），激发学生</w:t>
      </w:r>
      <w:r>
        <w:rPr>
          <w:rFonts w:hint="eastAsia"/>
        </w:rPr>
        <w:t>在线编程的</w:t>
      </w:r>
      <w:r w:rsidR="00EE3C7C">
        <w:rPr>
          <w:rFonts w:hint="eastAsia"/>
        </w:rPr>
        <w:t>兴趣。</w:t>
      </w:r>
    </w:p>
    <w:p w:rsidR="00C72DA5" w:rsidRDefault="00580A12" w:rsidP="00DC6B0C">
      <w:r>
        <w:rPr>
          <w:rFonts w:hint="eastAsia"/>
        </w:rPr>
        <w:t>建议：引导学生</w:t>
      </w:r>
      <w:r w:rsidR="00AB1306">
        <w:rPr>
          <w:rFonts w:hint="eastAsia"/>
        </w:rPr>
        <w:t>（或者学生小组）</w:t>
      </w:r>
      <w:r>
        <w:rPr>
          <w:rFonts w:hint="eastAsia"/>
        </w:rPr>
        <w:t>做一些专题研究，</w:t>
      </w:r>
      <w:r w:rsidR="00AB1306">
        <w:rPr>
          <w:rFonts w:hint="eastAsia"/>
        </w:rPr>
        <w:t>特别是利用</w:t>
      </w:r>
      <w:r w:rsidR="00AB1306">
        <w:rPr>
          <w:rFonts w:hint="eastAsia"/>
        </w:rPr>
        <w:t>LeetCode</w:t>
      </w:r>
      <w:r w:rsidR="00AB1306">
        <w:rPr>
          <w:rFonts w:hint="eastAsia"/>
        </w:rPr>
        <w:t>中相关题目做验证工作，</w:t>
      </w:r>
      <w:r>
        <w:rPr>
          <w:rFonts w:hint="eastAsia"/>
        </w:rPr>
        <w:t>例如：</w:t>
      </w:r>
    </w:p>
    <w:p w:rsidR="00CC7352" w:rsidRDefault="00CC7352" w:rsidP="00580A1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）求无序序列中第</w:t>
      </w:r>
      <w:r w:rsidRPr="00663B41">
        <w:rPr>
          <w:rFonts w:hint="eastAsia"/>
          <w:i/>
        </w:rPr>
        <w:t>k</w:t>
      </w:r>
      <w:r>
        <w:rPr>
          <w:rFonts w:hint="eastAsia"/>
        </w:rPr>
        <w:t>小</w:t>
      </w:r>
      <w:r w:rsidR="00663B41">
        <w:rPr>
          <w:rFonts w:hint="eastAsia"/>
        </w:rPr>
        <w:t>元素</w:t>
      </w:r>
      <w:r>
        <w:rPr>
          <w:rFonts w:hint="eastAsia"/>
        </w:rPr>
        <w:t>的算法</w:t>
      </w:r>
      <w:r w:rsidR="00663B41">
        <w:rPr>
          <w:rFonts w:hint="eastAsia"/>
        </w:rPr>
        <w:t>设计。</w:t>
      </w:r>
    </w:p>
    <w:p w:rsidR="00663B41" w:rsidRDefault="00663B41" w:rsidP="00580A1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）二分查找算法及其应用。</w:t>
      </w:r>
    </w:p>
    <w:p w:rsidR="0019539C" w:rsidRDefault="0019539C" w:rsidP="0019539C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）归并排序算法及其应用。</w:t>
      </w:r>
    </w:p>
    <w:p w:rsidR="0019539C" w:rsidRDefault="0019539C" w:rsidP="0019539C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）优先队列及其在算法设计中的应用。</w:t>
      </w:r>
    </w:p>
    <w:p w:rsidR="00580A12" w:rsidRDefault="00580A12" w:rsidP="00580A12">
      <w:pPr>
        <w:pStyle w:val="a8"/>
        <w:ind w:firstLine="420"/>
      </w:pPr>
      <w:r>
        <w:rPr>
          <w:rFonts w:hint="eastAsia"/>
        </w:rPr>
        <w:t>（</w:t>
      </w:r>
      <w:r w:rsidR="0019539C">
        <w:rPr>
          <w:rFonts w:hint="eastAsia"/>
        </w:rPr>
        <w:t>5</w:t>
      </w:r>
      <w:r>
        <w:rPr>
          <w:rFonts w:hint="eastAsia"/>
        </w:rPr>
        <w:t>）采用各种算法策略求</w:t>
      </w:r>
      <w:r>
        <w:rPr>
          <w:rFonts w:hint="eastAsia"/>
        </w:rPr>
        <w:t>0/1</w:t>
      </w:r>
      <w:r>
        <w:rPr>
          <w:rFonts w:hint="eastAsia"/>
        </w:rPr>
        <w:t>背包问题</w:t>
      </w:r>
      <w:r w:rsidR="00AB1306">
        <w:rPr>
          <w:rFonts w:hint="eastAsia"/>
        </w:rPr>
        <w:t>。</w:t>
      </w:r>
    </w:p>
    <w:p w:rsidR="00687066" w:rsidRDefault="00687066" w:rsidP="00687066">
      <w:pPr>
        <w:pStyle w:val="a8"/>
        <w:ind w:firstLine="420"/>
      </w:pPr>
      <w:r>
        <w:rPr>
          <w:rFonts w:hint="eastAsia"/>
        </w:rPr>
        <w:t>（</w:t>
      </w:r>
      <w:r w:rsidR="0019539C">
        <w:rPr>
          <w:rFonts w:hint="eastAsia"/>
        </w:rPr>
        <w:t>6</w:t>
      </w:r>
      <w:r>
        <w:rPr>
          <w:rFonts w:hint="eastAsia"/>
        </w:rPr>
        <w:t>）采用各种算法策略求</w:t>
      </w:r>
      <w:r w:rsidRPr="002D34E8">
        <w:t>货郎担问题</w:t>
      </w:r>
      <w:r>
        <w:rPr>
          <w:rFonts w:hint="eastAsia"/>
        </w:rPr>
        <w:t>。</w:t>
      </w:r>
    </w:p>
    <w:p w:rsidR="0035660B" w:rsidRDefault="0035660B" w:rsidP="0035660B">
      <w:pPr>
        <w:pStyle w:val="a8"/>
        <w:ind w:firstLine="420"/>
      </w:pPr>
      <w:r>
        <w:rPr>
          <w:rFonts w:hint="eastAsia"/>
        </w:rPr>
        <w:t>（</w:t>
      </w:r>
      <w:r w:rsidR="0019539C">
        <w:rPr>
          <w:rFonts w:hint="eastAsia"/>
        </w:rPr>
        <w:t>7</w:t>
      </w:r>
      <w:r>
        <w:rPr>
          <w:rFonts w:hint="eastAsia"/>
        </w:rPr>
        <w:t>）采用各种算法策略求任务分配问题。</w:t>
      </w:r>
    </w:p>
    <w:p w:rsidR="00416452" w:rsidRDefault="00416452" w:rsidP="0035660B">
      <w:pPr>
        <w:pStyle w:val="a8"/>
        <w:ind w:firstLine="420"/>
      </w:pPr>
      <w:r>
        <w:rPr>
          <w:rFonts w:hint="eastAsia"/>
        </w:rPr>
        <w:t>（</w:t>
      </w:r>
      <w:r w:rsidR="0019539C">
        <w:rPr>
          <w:rFonts w:hint="eastAsia"/>
        </w:rPr>
        <w:t>8</w:t>
      </w:r>
      <w:r>
        <w:rPr>
          <w:rFonts w:hint="eastAsia"/>
        </w:rPr>
        <w:t>）求幂集问题的各种算法设计。</w:t>
      </w:r>
    </w:p>
    <w:p w:rsidR="00416452" w:rsidRDefault="00416452" w:rsidP="00416452">
      <w:pPr>
        <w:pStyle w:val="a8"/>
        <w:ind w:firstLine="420"/>
      </w:pPr>
      <w:r>
        <w:rPr>
          <w:rFonts w:hint="eastAsia"/>
        </w:rPr>
        <w:t>（</w:t>
      </w:r>
      <w:r w:rsidR="0019539C">
        <w:rPr>
          <w:rFonts w:hint="eastAsia"/>
        </w:rPr>
        <w:t>9</w:t>
      </w:r>
      <w:r>
        <w:rPr>
          <w:rFonts w:hint="eastAsia"/>
        </w:rPr>
        <w:t>）求全排列问题的各种算法设计。</w:t>
      </w:r>
    </w:p>
    <w:p w:rsidR="00580A12" w:rsidRDefault="00580A12" w:rsidP="00DC6B0C">
      <w:r>
        <w:rPr>
          <w:rFonts w:hint="eastAsia"/>
        </w:rPr>
        <w:t>（</w:t>
      </w:r>
      <w:r w:rsidR="0019539C">
        <w:rPr>
          <w:rFonts w:hint="eastAsia"/>
        </w:rPr>
        <w:t>10</w:t>
      </w:r>
      <w:r>
        <w:rPr>
          <w:rFonts w:hint="eastAsia"/>
        </w:rPr>
        <w:t>）为什么采用贪心法求</w:t>
      </w:r>
      <w:r>
        <w:rPr>
          <w:rFonts w:hint="eastAsia"/>
        </w:rPr>
        <w:t>0/1</w:t>
      </w:r>
      <w:r>
        <w:rPr>
          <w:rFonts w:hint="eastAsia"/>
        </w:rPr>
        <w:t>背包问题</w:t>
      </w:r>
      <w:r w:rsidR="00AB1306">
        <w:rPr>
          <w:rFonts w:hint="eastAsia"/>
        </w:rPr>
        <w:t>是错误的。</w:t>
      </w:r>
    </w:p>
    <w:p w:rsidR="00687066" w:rsidRDefault="00687066" w:rsidP="00687066">
      <w:r>
        <w:rPr>
          <w:rFonts w:hint="eastAsia"/>
        </w:rPr>
        <w:t>（</w:t>
      </w:r>
      <w:r w:rsidR="0019539C">
        <w:rPr>
          <w:rFonts w:hint="eastAsia"/>
        </w:rPr>
        <w:t>11</w:t>
      </w:r>
      <w:r>
        <w:rPr>
          <w:rFonts w:hint="eastAsia"/>
        </w:rPr>
        <w:t>）基于子集树框架</w:t>
      </w:r>
      <w:r>
        <w:rPr>
          <w:rFonts w:hint="eastAsia"/>
          <w:lang w:val="nb-NO"/>
        </w:rPr>
        <w:t>的问题求解</w:t>
      </w:r>
      <w:r>
        <w:rPr>
          <w:rFonts w:hint="eastAsia"/>
        </w:rPr>
        <w:t>。</w:t>
      </w:r>
    </w:p>
    <w:p w:rsidR="00687066" w:rsidRDefault="00687066" w:rsidP="00687066">
      <w:r>
        <w:rPr>
          <w:rFonts w:hint="eastAsia"/>
        </w:rPr>
        <w:t>（</w:t>
      </w:r>
      <w:r w:rsidR="00663B41">
        <w:rPr>
          <w:rFonts w:hint="eastAsia"/>
        </w:rPr>
        <w:t>1</w:t>
      </w:r>
      <w:r w:rsidR="0019539C">
        <w:rPr>
          <w:rFonts w:hint="eastAsia"/>
        </w:rPr>
        <w:t>2</w:t>
      </w:r>
      <w:r>
        <w:rPr>
          <w:rFonts w:hint="eastAsia"/>
        </w:rPr>
        <w:t>）基于排列树框架</w:t>
      </w:r>
      <w:r>
        <w:rPr>
          <w:rFonts w:hint="eastAsia"/>
          <w:lang w:val="nb-NO"/>
        </w:rPr>
        <w:t>的问题求解</w:t>
      </w:r>
      <w:r>
        <w:rPr>
          <w:rFonts w:hint="eastAsia"/>
        </w:rPr>
        <w:t>。</w:t>
      </w:r>
    </w:p>
    <w:p w:rsidR="00150250" w:rsidRDefault="00150250" w:rsidP="00150250">
      <w:r>
        <w:rPr>
          <w:rFonts w:hint="eastAsia"/>
        </w:rPr>
        <w:t>（</w:t>
      </w:r>
      <w:r>
        <w:rPr>
          <w:rFonts w:hint="eastAsia"/>
        </w:rPr>
        <w:t>1</w:t>
      </w:r>
      <w:r w:rsidR="0019539C">
        <w:rPr>
          <w:rFonts w:hint="eastAsia"/>
        </w:rPr>
        <w:t>3</w:t>
      </w:r>
      <w:r>
        <w:rPr>
          <w:rFonts w:hint="eastAsia"/>
        </w:rPr>
        <w:t>）广度优先算法及其应用。</w:t>
      </w:r>
    </w:p>
    <w:p w:rsidR="00150250" w:rsidRDefault="00150250" w:rsidP="00DC6B0C">
      <w:r>
        <w:rPr>
          <w:rFonts w:hint="eastAsia"/>
        </w:rPr>
        <w:t>（</w:t>
      </w:r>
      <w:r>
        <w:rPr>
          <w:rFonts w:hint="eastAsia"/>
        </w:rPr>
        <w:t>1</w:t>
      </w:r>
      <w:r w:rsidR="0019539C">
        <w:rPr>
          <w:rFonts w:hint="eastAsia"/>
        </w:rPr>
        <w:t>4</w:t>
      </w:r>
      <w:r>
        <w:rPr>
          <w:rFonts w:hint="eastAsia"/>
        </w:rPr>
        <w:t>）利用剪支提高算法性能。</w:t>
      </w:r>
    </w:p>
    <w:p w:rsidR="0019539C" w:rsidRDefault="0019539C" w:rsidP="00DC6B0C"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）求最短路径问题的研究</w:t>
      </w:r>
      <w:r>
        <w:rPr>
          <w:rFonts w:hint="eastAsia"/>
          <w:lang w:val="nb-NO"/>
        </w:rPr>
        <w:t>（</w:t>
      </w:r>
      <w:r>
        <w:rPr>
          <w:rFonts w:hint="eastAsia"/>
        </w:rPr>
        <w:t>LeetCode</w:t>
      </w:r>
      <w:r>
        <w:rPr>
          <w:rFonts w:hint="eastAsia"/>
        </w:rPr>
        <w:t>网站有大量的类似应用题目）。</w:t>
      </w:r>
    </w:p>
    <w:p w:rsidR="002B50A8" w:rsidRDefault="002B50A8" w:rsidP="002B50A8">
      <w:r>
        <w:rPr>
          <w:rFonts w:hint="eastAsia"/>
        </w:rPr>
        <w:t>（</w:t>
      </w:r>
      <w:r>
        <w:rPr>
          <w:rFonts w:hint="eastAsia"/>
        </w:rPr>
        <w:t>1</w:t>
      </w:r>
      <w:r w:rsidR="0019539C">
        <w:rPr>
          <w:rFonts w:hint="eastAsia"/>
        </w:rPr>
        <w:t>6</w:t>
      </w:r>
      <w:r>
        <w:rPr>
          <w:rFonts w:hint="eastAsia"/>
        </w:rPr>
        <w:t>）基于</w:t>
      </w:r>
      <w:r>
        <w:rPr>
          <w:rFonts w:hint="eastAsia"/>
        </w:rPr>
        <w:t>0/1</w:t>
      </w:r>
      <w:r>
        <w:rPr>
          <w:rFonts w:hint="eastAsia"/>
          <w:lang w:val="nb-NO"/>
        </w:rPr>
        <w:t>背包问题的问题求解（</w:t>
      </w:r>
      <w:r>
        <w:rPr>
          <w:rFonts w:hint="eastAsia"/>
        </w:rPr>
        <w:t>LeetCode</w:t>
      </w:r>
      <w:r>
        <w:rPr>
          <w:rFonts w:hint="eastAsia"/>
        </w:rPr>
        <w:t>网站有大量的类似应用题目）。</w:t>
      </w:r>
    </w:p>
    <w:p w:rsidR="00AB1306" w:rsidRDefault="00AB1306" w:rsidP="00DC6B0C">
      <w:r>
        <w:rPr>
          <w:rFonts w:hint="eastAsia"/>
        </w:rPr>
        <w:t>（</w:t>
      </w:r>
      <w:r w:rsidR="00663B41">
        <w:rPr>
          <w:rFonts w:hint="eastAsia"/>
        </w:rPr>
        <w:t>1</w:t>
      </w:r>
      <w:r w:rsidR="0019539C">
        <w:rPr>
          <w:rFonts w:hint="eastAsia"/>
        </w:rPr>
        <w:t>7</w:t>
      </w:r>
      <w:r>
        <w:rPr>
          <w:rFonts w:hint="eastAsia"/>
        </w:rPr>
        <w:t>）</w:t>
      </w:r>
      <w:r w:rsidR="00687066">
        <w:rPr>
          <w:rFonts w:hint="eastAsia"/>
        </w:rPr>
        <w:t>基于</w:t>
      </w:r>
      <w:r w:rsidR="00687066">
        <w:rPr>
          <w:rFonts w:hint="eastAsia"/>
          <w:lang w:val="nb-NO"/>
        </w:rPr>
        <w:t>完全背包问题的问题求解（如</w:t>
      </w:r>
      <w:r w:rsidR="00687066" w:rsidRPr="005F1E24">
        <w:t>零钱兑换</w:t>
      </w:r>
      <w:r w:rsidR="00687066">
        <w:rPr>
          <w:rFonts w:hint="eastAsia"/>
        </w:rPr>
        <w:t>LeetCode332</w:t>
      </w:r>
      <w:r w:rsidR="00687066">
        <w:rPr>
          <w:rFonts w:hint="eastAsia"/>
        </w:rPr>
        <w:t>等）。</w:t>
      </w:r>
    </w:p>
    <w:p w:rsidR="00580A12" w:rsidRPr="00DC6B0C" w:rsidRDefault="00580A12" w:rsidP="00DC6B0C"/>
    <w:p w:rsidR="00D430A2" w:rsidRPr="00277A88" w:rsidRDefault="00D430A2" w:rsidP="00D430A2">
      <w:pPr>
        <w:pStyle w:val="4"/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 w:rsidRPr="0010770F">
        <w:t xml:space="preserve"> </w:t>
      </w:r>
      <w:r w:rsidRPr="0010770F">
        <w:t>绪论</w:t>
      </w:r>
      <w:r>
        <w:rPr>
          <w:rFonts w:hint="eastAsia"/>
        </w:rPr>
        <w:t>（共</w:t>
      </w:r>
      <w:r w:rsidR="00C16A87">
        <w:rPr>
          <w:rFonts w:hint="eastAsia"/>
        </w:rPr>
        <w:t>2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 w:rsidRPr="00152FC5">
        <w:rPr>
          <w:rFonts w:hint="eastAsia"/>
        </w:rPr>
        <w:t>1</w:t>
      </w:r>
      <w:r w:rsidRPr="00152FC5">
        <w:rPr>
          <w:rFonts w:hint="eastAsia"/>
        </w:rPr>
        <w:t>章</w:t>
      </w:r>
      <w:r w:rsidR="00D31FC2">
        <w:rPr>
          <w:rFonts w:hint="eastAsia"/>
        </w:rPr>
        <w:t>概论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9F7CF2">
        <w:rPr>
          <w:rFonts w:hint="eastAsia"/>
        </w:rPr>
        <w:t>算法的概念和算法时空分析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DF254A">
        <w:rPr>
          <w:rFonts w:hint="eastAsia"/>
        </w:rPr>
        <w:t>算法时空分析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DF254A">
        <w:rPr>
          <w:rFonts w:hint="eastAsia"/>
        </w:rPr>
        <w:t>算法时间复杂度渐进符号</w:t>
      </w:r>
      <w:r w:rsidR="00DF254A">
        <w:rPr>
          <w:rFonts w:hint="eastAsia"/>
        </w:rPr>
        <w:t>O</w:t>
      </w:r>
      <w:r w:rsidR="00DF254A">
        <w:rPr>
          <w:rFonts w:hint="eastAsia"/>
        </w:rPr>
        <w:t>、</w:t>
      </w:r>
      <w:r w:rsidR="00DF254A">
        <w:rPr>
          <w:rFonts w:hint="eastAsia"/>
        </w:rPr>
        <w:sym w:font="Symbol" w:char="F057"/>
      </w:r>
      <w:r w:rsidR="00DF254A">
        <w:rPr>
          <w:rFonts w:hint="eastAsia"/>
        </w:rPr>
        <w:t>和</w:t>
      </w:r>
      <w:r w:rsidR="00DF254A">
        <w:rPr>
          <w:rFonts w:hint="eastAsia"/>
        </w:rPr>
        <w:sym w:font="Symbol" w:char="F051"/>
      </w:r>
      <w:r w:rsidR="00DF254A"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F070BC">
        <w:rPr>
          <w:rFonts w:hint="eastAsia"/>
        </w:rPr>
        <w:t>以若干示例为基础讲授算法时间和空间分析方法</w:t>
      </w:r>
      <w:r>
        <w:rPr>
          <w:rFonts w:hint="eastAsia"/>
        </w:rPr>
        <w:t>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="0048142C">
        <w:rPr>
          <w:rFonts w:hint="eastAsia"/>
        </w:rPr>
        <w:t>概论部分的若干问答题和算法分析题。</w:t>
      </w:r>
    </w:p>
    <w:p w:rsidR="00D430A2" w:rsidRPr="00277A88" w:rsidRDefault="00D430A2" w:rsidP="00D430A2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070BC">
        <w:rPr>
          <w:rFonts w:hint="eastAsia"/>
        </w:rPr>
        <w:t xml:space="preserve"> </w:t>
      </w:r>
      <w:r w:rsidR="00F070BC" w:rsidRPr="00E97155">
        <w:rPr>
          <w:rFonts w:hint="eastAsia"/>
        </w:rPr>
        <w:t>常用数据结构</w:t>
      </w:r>
      <w:r w:rsidR="00F070BC">
        <w:rPr>
          <w:rFonts w:hint="eastAsia"/>
        </w:rPr>
        <w:t>及其应用</w:t>
      </w:r>
      <w:r>
        <w:rPr>
          <w:rFonts w:hint="eastAsia"/>
        </w:rPr>
        <w:t>（共</w:t>
      </w:r>
      <w:r w:rsidR="00F070BC">
        <w:rPr>
          <w:rFonts w:hint="eastAsia"/>
        </w:rPr>
        <w:t>4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 w:rsidR="00F070BC"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="00F070BC">
        <w:rPr>
          <w:rFonts w:hint="eastAsia"/>
        </w:rPr>
        <w:t>第</w:t>
      </w:r>
      <w:r w:rsidR="00F070BC" w:rsidRPr="0052376E">
        <w:rPr>
          <w:rFonts w:ascii="黑体" w:eastAsia="黑体" w:hAnsi="黑体" w:hint="eastAsia"/>
        </w:rPr>
        <w:t>2</w:t>
      </w:r>
      <w:r w:rsidR="00F070BC">
        <w:rPr>
          <w:rFonts w:hint="eastAsia"/>
        </w:rPr>
        <w:t>章</w:t>
      </w:r>
      <w:r w:rsidR="00F070BC" w:rsidRPr="00E97155">
        <w:rPr>
          <w:rFonts w:hint="eastAsia"/>
        </w:rPr>
        <w:t>常用数据结构</w:t>
      </w:r>
      <w:r w:rsidR="00F070BC">
        <w:rPr>
          <w:rFonts w:hint="eastAsia"/>
        </w:rPr>
        <w:t>及其应用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内容：线性表</w:t>
      </w:r>
      <w:r w:rsidR="00F070BC">
        <w:rPr>
          <w:rFonts w:hint="eastAsia"/>
        </w:rPr>
        <w:t>、字符串、栈、队列、双端队列、二叉树、优先队列、树和并查集</w:t>
      </w:r>
      <w:r w:rsidR="0080445E">
        <w:rPr>
          <w:rFonts w:hint="eastAsia"/>
        </w:rPr>
        <w:t>以及</w:t>
      </w:r>
      <w:r w:rsidR="00F070BC">
        <w:rPr>
          <w:rFonts w:hint="eastAsia"/>
        </w:rPr>
        <w:t>图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</w:t>
      </w:r>
      <w:r>
        <w:rPr>
          <w:rFonts w:hint="eastAsia"/>
        </w:rPr>
        <w:t>+</w:t>
      </w:r>
      <w:r w:rsidR="00E620FE">
        <w:rPr>
          <w:rFonts w:hint="eastAsia"/>
        </w:rPr>
        <w:t>自学</w:t>
      </w:r>
      <w:r>
        <w:rPr>
          <w:rFonts w:hint="eastAsia"/>
        </w:rPr>
        <w:t>。</w:t>
      </w:r>
    </w:p>
    <w:p w:rsidR="00F070BC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F070BC">
        <w:rPr>
          <w:rFonts w:hint="eastAsia"/>
        </w:rPr>
        <w:t>STL</w:t>
      </w:r>
      <w:r w:rsidR="00F070BC">
        <w:rPr>
          <w:rFonts w:hint="eastAsia"/>
        </w:rPr>
        <w:t>中</w:t>
      </w:r>
      <w:r w:rsidR="00F070BC">
        <w:rPr>
          <w:rFonts w:hint="eastAsia"/>
        </w:rPr>
        <w:t>vector</w:t>
      </w:r>
      <w:r w:rsidR="00F070BC">
        <w:rPr>
          <w:rFonts w:hint="eastAsia"/>
        </w:rPr>
        <w:t>、</w:t>
      </w:r>
      <w:r w:rsidR="00F070BC">
        <w:rPr>
          <w:rFonts w:hint="eastAsia"/>
        </w:rPr>
        <w:t>string</w:t>
      </w:r>
      <w:r w:rsidR="00F070BC">
        <w:rPr>
          <w:rFonts w:hint="eastAsia"/>
        </w:rPr>
        <w:t>、</w:t>
      </w:r>
      <w:r w:rsidR="00F070BC">
        <w:rPr>
          <w:rFonts w:hint="eastAsia"/>
        </w:rPr>
        <w:t>deque</w:t>
      </w:r>
      <w:r w:rsidR="00F070BC">
        <w:rPr>
          <w:rFonts w:hint="eastAsia"/>
        </w:rPr>
        <w:t>、</w:t>
      </w:r>
      <w:r w:rsidR="00F070BC">
        <w:rPr>
          <w:rFonts w:hint="eastAsia"/>
        </w:rPr>
        <w:t>stack</w:t>
      </w:r>
      <w:r w:rsidR="00F070BC">
        <w:rPr>
          <w:rFonts w:hint="eastAsia"/>
        </w:rPr>
        <w:t>、</w:t>
      </w:r>
      <w:r w:rsidR="00F070BC">
        <w:rPr>
          <w:rFonts w:hint="eastAsia"/>
        </w:rPr>
        <w:t>queue</w:t>
      </w:r>
      <w:r w:rsidR="00F070BC">
        <w:rPr>
          <w:rFonts w:hint="eastAsia"/>
        </w:rPr>
        <w:t>、</w:t>
      </w:r>
      <w:r w:rsidR="00F070BC">
        <w:t>priority_queue</w:t>
      </w:r>
      <w:r w:rsidR="00F070BC">
        <w:rPr>
          <w:rFonts w:hint="eastAsia"/>
        </w:rPr>
        <w:t>等数据结构容器的应用。</w:t>
      </w:r>
    </w:p>
    <w:p w:rsidR="00F070BC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F070BC">
        <w:rPr>
          <w:rFonts w:hint="eastAsia"/>
        </w:rPr>
        <w:t>如何利用上述容器设计求解相关问题的算法</w:t>
      </w:r>
      <w:r w:rsidR="006A7653">
        <w:rPr>
          <w:rFonts w:hint="eastAsia"/>
        </w:rPr>
        <w:t>设计</w:t>
      </w:r>
      <w:r w:rsidR="00F070BC">
        <w:rPr>
          <w:rFonts w:hint="eastAsia"/>
        </w:rPr>
        <w:t>。</w:t>
      </w:r>
    </w:p>
    <w:p w:rsidR="00F070BC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F070BC">
        <w:rPr>
          <w:rFonts w:hint="eastAsia"/>
        </w:rPr>
        <w:t>以若干示例为基础讲授</w:t>
      </w:r>
      <w:r w:rsidR="00E620FE">
        <w:rPr>
          <w:rFonts w:hint="eastAsia"/>
        </w:rPr>
        <w:t>数据结构应用</w:t>
      </w:r>
      <w:r w:rsidR="00F070BC">
        <w:rPr>
          <w:rFonts w:hint="eastAsia"/>
        </w:rPr>
        <w:t>算法</w:t>
      </w:r>
      <w:r w:rsidR="00E620FE">
        <w:rPr>
          <w:rFonts w:hint="eastAsia"/>
        </w:rPr>
        <w:t>设计。由于时间限制，可以重点讲授</w:t>
      </w:r>
      <w:r w:rsidR="00E620FE">
        <w:rPr>
          <w:rFonts w:hint="eastAsia"/>
        </w:rPr>
        <w:t>vector</w:t>
      </w:r>
      <w:r w:rsidR="00E620FE">
        <w:rPr>
          <w:rFonts w:hint="eastAsia"/>
        </w:rPr>
        <w:t>、</w:t>
      </w:r>
      <w:r w:rsidR="00E620FE">
        <w:rPr>
          <w:rFonts w:hint="eastAsia"/>
        </w:rPr>
        <w:t>stack</w:t>
      </w:r>
      <w:r w:rsidR="00E620FE">
        <w:rPr>
          <w:rFonts w:hint="eastAsia"/>
        </w:rPr>
        <w:t>和</w:t>
      </w:r>
      <w:r w:rsidR="00E620FE">
        <w:t>priority_queue</w:t>
      </w:r>
      <w:r w:rsidR="00E620FE">
        <w:rPr>
          <w:rFonts w:hint="eastAsia"/>
        </w:rPr>
        <w:t>等数据结构容器和相关示例，其他</w:t>
      </w:r>
      <w:r w:rsidR="00E16B84">
        <w:rPr>
          <w:rFonts w:hint="eastAsia"/>
        </w:rPr>
        <w:t>引导学生自学</w:t>
      </w:r>
      <w:r w:rsidR="00E620FE">
        <w:rPr>
          <w:rFonts w:hint="eastAsia"/>
        </w:rPr>
        <w:t>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  <w:r w:rsidR="00E620FE">
        <w:rPr>
          <w:rFonts w:hint="eastAsia"/>
        </w:rPr>
        <w:t>。</w:t>
      </w:r>
    </w:p>
    <w:p w:rsidR="001E1EDD" w:rsidRDefault="001E1EDD" w:rsidP="001A4F08">
      <w:pPr>
        <w:pStyle w:val="a8"/>
        <w:ind w:firstLine="420"/>
      </w:pPr>
    </w:p>
    <w:p w:rsidR="001A4F08" w:rsidRDefault="001A4F08" w:rsidP="001A4F08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1A4F08" w:rsidRDefault="001A4F08" w:rsidP="001A4F0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）对应章：第</w:t>
      </w:r>
      <w:r w:rsidRPr="0052376E">
        <w:rPr>
          <w:rFonts w:ascii="黑体" w:eastAsia="黑体" w:hAnsi="黑体" w:hint="eastAsia"/>
        </w:rPr>
        <w:t>2</w:t>
      </w:r>
      <w:r>
        <w:rPr>
          <w:rFonts w:hint="eastAsia"/>
        </w:rPr>
        <w:t>章</w:t>
      </w:r>
      <w:r w:rsidRPr="00E97155">
        <w:rPr>
          <w:rFonts w:hint="eastAsia"/>
        </w:rPr>
        <w:t>常用数据结构</w:t>
      </w:r>
      <w:r>
        <w:rPr>
          <w:rFonts w:hint="eastAsia"/>
        </w:rPr>
        <w:t>及其应用。</w:t>
      </w:r>
    </w:p>
    <w:p w:rsidR="001A4F08" w:rsidRDefault="001A4F08" w:rsidP="001A4F0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内容：二叉排序树、平衡二叉树和</w:t>
      </w:r>
      <w:r>
        <w:rPr>
          <w:rFonts w:hint="eastAsia"/>
          <w:kern w:val="0"/>
        </w:rPr>
        <w:t>哈希表，</w:t>
      </w:r>
      <w:r>
        <w:rPr>
          <w:rFonts w:hint="eastAsia"/>
        </w:rPr>
        <w:t>设计好的数据结构。</w:t>
      </w:r>
    </w:p>
    <w:p w:rsidR="001A4F08" w:rsidRDefault="001A4F08" w:rsidP="001A4F0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</w:t>
      </w:r>
      <w:r>
        <w:rPr>
          <w:rFonts w:hint="eastAsia"/>
        </w:rPr>
        <w:t>+</w:t>
      </w:r>
      <w:r>
        <w:rPr>
          <w:rFonts w:hint="eastAsia"/>
        </w:rPr>
        <w:t>自学。</w:t>
      </w:r>
    </w:p>
    <w:p w:rsidR="001A4F08" w:rsidRDefault="001A4F08" w:rsidP="001A4F0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unordered_map</w:t>
      </w:r>
      <w:r>
        <w:rPr>
          <w:rFonts w:hint="eastAsia"/>
        </w:rPr>
        <w:t>等数据结构容器的应用。</w:t>
      </w:r>
    </w:p>
    <w:p w:rsidR="001A4F08" w:rsidRDefault="001A4F08" w:rsidP="001A4F0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7D6A7D">
        <w:rPr>
          <w:rFonts w:hint="eastAsia"/>
        </w:rPr>
        <w:t>map</w:t>
      </w:r>
      <w:r w:rsidR="007D6A7D">
        <w:rPr>
          <w:rFonts w:hint="eastAsia"/>
        </w:rPr>
        <w:t>和</w:t>
      </w:r>
      <w:r w:rsidR="007D6A7D">
        <w:rPr>
          <w:rFonts w:hint="eastAsia"/>
        </w:rPr>
        <w:t>unordered_map</w:t>
      </w:r>
      <w:r w:rsidR="007D6A7D">
        <w:rPr>
          <w:rFonts w:hint="eastAsia"/>
        </w:rPr>
        <w:t>的应用场合，</w:t>
      </w:r>
      <w:r>
        <w:rPr>
          <w:rFonts w:hint="eastAsia"/>
        </w:rPr>
        <w:t>如何利用数据结构容器高效地设计求解相关问题的算法。</w:t>
      </w:r>
    </w:p>
    <w:p w:rsidR="001A4F08" w:rsidRDefault="001A4F08" w:rsidP="001A4F0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：以若干示例为基础讲授</w:t>
      </w:r>
      <w:r w:rsidR="007D6A7D">
        <w:rPr>
          <w:rFonts w:hint="eastAsia"/>
        </w:rPr>
        <w:t>利用</w:t>
      </w:r>
      <w:r>
        <w:rPr>
          <w:rFonts w:hint="eastAsia"/>
        </w:rPr>
        <w:t>数据结构</w:t>
      </w:r>
      <w:r w:rsidR="007D6A7D">
        <w:rPr>
          <w:rFonts w:hint="eastAsia"/>
        </w:rPr>
        <w:t>求解问题的方法</w:t>
      </w:r>
      <w:r>
        <w:rPr>
          <w:rFonts w:hint="eastAsia"/>
        </w:rPr>
        <w:t>。由于时间限制，可以重点讲授</w:t>
      </w:r>
      <w:r w:rsidR="007D6A7D">
        <w:rPr>
          <w:rFonts w:hint="eastAsia"/>
        </w:rPr>
        <w:t>map</w:t>
      </w:r>
      <w:r>
        <w:rPr>
          <w:rFonts w:hint="eastAsia"/>
        </w:rPr>
        <w:t>和</w:t>
      </w:r>
      <w:r w:rsidR="007D6A7D">
        <w:rPr>
          <w:rFonts w:hint="eastAsia"/>
        </w:rPr>
        <w:t>unordered_map</w:t>
      </w:r>
      <w:r w:rsidR="007D6A7D">
        <w:rPr>
          <w:rFonts w:hint="eastAsia"/>
        </w:rPr>
        <w:t>以及设计好的数据结构的</w:t>
      </w:r>
      <w:r>
        <w:rPr>
          <w:rFonts w:hint="eastAsia"/>
        </w:rPr>
        <w:t>相关示例，其他引导学生自学。</w:t>
      </w:r>
    </w:p>
    <w:p w:rsidR="001A4F08" w:rsidRPr="00FF6FED" w:rsidRDefault="001A4F08" w:rsidP="001A4F0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="007D6A7D">
        <w:rPr>
          <w:rFonts w:hint="eastAsia"/>
        </w:rPr>
        <w:t>本章若干问答题和算法设计题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</w:t>
      </w:r>
      <w:r w:rsidR="001E1EDD">
        <w:rPr>
          <w:rFonts w:hint="eastAsia"/>
        </w:rPr>
        <w:t>本章</w:t>
      </w:r>
      <w:r>
        <w:rPr>
          <w:rFonts w:hint="eastAsia"/>
        </w:rPr>
        <w:t>若干</w:t>
      </w:r>
      <w:r w:rsidR="001E1EDD">
        <w:rPr>
          <w:rFonts w:hint="eastAsia"/>
        </w:rPr>
        <w:t>随机</w:t>
      </w:r>
      <w:r>
        <w:rPr>
          <w:rFonts w:hint="eastAsia"/>
        </w:rPr>
        <w:t>实验题，可以适当选择一些在线编程题目。</w:t>
      </w:r>
    </w:p>
    <w:p w:rsidR="00D430A2" w:rsidRPr="00277A88" w:rsidRDefault="00D430A2" w:rsidP="00D430A2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 w:rsidR="00AB07A3">
        <w:rPr>
          <w:rFonts w:hint="eastAsia"/>
        </w:rPr>
        <w:t xml:space="preserve"> </w:t>
      </w:r>
      <w:r w:rsidR="00AB07A3">
        <w:rPr>
          <w:rFonts w:hint="eastAsia"/>
        </w:rPr>
        <w:t>基本算法设计方法</w:t>
      </w:r>
      <w:r>
        <w:rPr>
          <w:rFonts w:hint="eastAsia"/>
        </w:rPr>
        <w:t>（共</w:t>
      </w:r>
      <w:r w:rsidR="00AB07A3">
        <w:rPr>
          <w:rFonts w:hint="eastAsia"/>
        </w:rPr>
        <w:t>4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 w:rsidR="00AB07A3"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="00AB07A3" w:rsidRPr="001B67EC">
        <w:rPr>
          <w:rFonts w:ascii="宋体" w:hAnsi="宋体" w:hint="eastAsia"/>
        </w:rPr>
        <w:t>第</w:t>
      </w:r>
      <w:r w:rsidR="00AB07A3">
        <w:rPr>
          <w:rFonts w:hint="eastAsia"/>
        </w:rPr>
        <w:t>3</w:t>
      </w:r>
      <w:r w:rsidR="00AB07A3">
        <w:rPr>
          <w:rFonts w:hint="eastAsia"/>
        </w:rPr>
        <w:t>章基本算法设计</w:t>
      </w:r>
      <w:r w:rsidR="00EC0B3A">
        <w:rPr>
          <w:rFonts w:hint="eastAsia"/>
        </w:rPr>
        <w:t>方法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AB07A3">
        <w:rPr>
          <w:rFonts w:hint="eastAsia"/>
        </w:rPr>
        <w:t>穷举法、归纳法和迭代法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</w:t>
      </w:r>
      <w:r w:rsidR="00B35976">
        <w:rPr>
          <w:rFonts w:hint="eastAsia"/>
        </w:rPr>
        <w:t>+</w:t>
      </w:r>
      <w:r w:rsidR="00B35976">
        <w:rPr>
          <w:rFonts w:hint="eastAsia"/>
        </w:rPr>
        <w:t>自学</w:t>
      </w:r>
      <w:r>
        <w:rPr>
          <w:rFonts w:hint="eastAsia"/>
        </w:rPr>
        <w:t>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DB7525">
        <w:rPr>
          <w:rFonts w:hint="eastAsia"/>
        </w:rPr>
        <w:t>穷举法、归纳法和迭代法求解问题的思路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DB7525">
        <w:rPr>
          <w:rFonts w:hint="eastAsia"/>
        </w:rPr>
        <w:t>如何优化穷举法算法和利用归纳法建立求解问题的</w:t>
      </w:r>
      <w:r w:rsidR="00DB7525" w:rsidRPr="00FF3558">
        <w:rPr>
          <w:rFonts w:hint="eastAsia"/>
        </w:rPr>
        <w:t>递推关系</w:t>
      </w:r>
      <w:r>
        <w:rPr>
          <w:rFonts w:hint="eastAsia"/>
        </w:rPr>
        <w:t>。</w:t>
      </w:r>
    </w:p>
    <w:p w:rsidR="00DB7525" w:rsidRDefault="00D430A2" w:rsidP="00DB7525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：通过示例讲授</w:t>
      </w:r>
      <w:r w:rsidR="00DB7525">
        <w:rPr>
          <w:rFonts w:hint="eastAsia"/>
        </w:rPr>
        <w:t>三种基本算法设计方法</w:t>
      </w:r>
      <w:r>
        <w:rPr>
          <w:rFonts w:hint="eastAsia"/>
        </w:rPr>
        <w:t>。</w:t>
      </w:r>
      <w:r w:rsidR="00DB7525">
        <w:rPr>
          <w:rFonts w:hint="eastAsia"/>
        </w:rPr>
        <w:t>由于时间限制，可以重点讲授</w:t>
      </w:r>
      <w:r w:rsidR="009050BE">
        <w:rPr>
          <w:rFonts w:hint="eastAsia"/>
        </w:rPr>
        <w:t>求</w:t>
      </w:r>
      <w:r w:rsidR="009050BE" w:rsidRPr="00540C4C">
        <w:t>最大连续子序列和</w:t>
      </w:r>
      <w:r w:rsidR="009050BE">
        <w:rPr>
          <w:rFonts w:hint="eastAsia"/>
        </w:rPr>
        <w:t>、</w:t>
      </w:r>
      <w:r w:rsidR="009050BE" w:rsidRPr="00A974FA">
        <w:rPr>
          <w:rFonts w:hint="eastAsia"/>
        </w:rPr>
        <w:t>楼梯</w:t>
      </w:r>
      <w:r w:rsidR="009050BE">
        <w:rPr>
          <w:rFonts w:hint="eastAsia"/>
        </w:rPr>
        <w:t>问题和求幂集等示例</w:t>
      </w:r>
      <w:r w:rsidR="00DB7525">
        <w:rPr>
          <w:rFonts w:hint="eastAsia"/>
        </w:rPr>
        <w:t>，其他引导学生自学。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:rsidR="00D430A2" w:rsidRDefault="00D430A2" w:rsidP="00D430A2">
      <w:pPr>
        <w:pStyle w:val="a8"/>
        <w:ind w:firstLine="420"/>
      </w:pPr>
    </w:p>
    <w:p w:rsidR="00EC0B3A" w:rsidRDefault="00EC0B3A" w:rsidP="00EC0B3A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EC0B3A" w:rsidRDefault="00EC0B3A" w:rsidP="00EC0B3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B67EC">
        <w:rPr>
          <w:rFonts w:ascii="宋体" w:hAnsi="宋体"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章基本算法设计方法。</w:t>
      </w:r>
    </w:p>
    <w:p w:rsidR="00EC0B3A" w:rsidRDefault="00EC0B3A" w:rsidP="00EC0B3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内容：递归法和递推式计算。</w:t>
      </w:r>
    </w:p>
    <w:p w:rsidR="00EC0B3A" w:rsidRDefault="00EC0B3A" w:rsidP="00EC0B3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</w:t>
      </w:r>
      <w:r w:rsidR="00B35976">
        <w:rPr>
          <w:rFonts w:hint="eastAsia"/>
        </w:rPr>
        <w:t>+</w:t>
      </w:r>
      <w:r w:rsidR="00B35976">
        <w:rPr>
          <w:rFonts w:hint="eastAsia"/>
        </w:rPr>
        <w:t>自学</w:t>
      </w:r>
      <w:r>
        <w:rPr>
          <w:rFonts w:hint="eastAsia"/>
        </w:rPr>
        <w:t>。</w:t>
      </w:r>
    </w:p>
    <w:p w:rsidR="00EC0B3A" w:rsidRPr="00FF6FED" w:rsidRDefault="00EC0B3A" w:rsidP="00EC0B3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DB7525">
        <w:rPr>
          <w:rFonts w:hint="eastAsia"/>
        </w:rPr>
        <w:t>如何建立求解问题的递归模型</w:t>
      </w:r>
      <w:r>
        <w:rPr>
          <w:rFonts w:hint="eastAsia"/>
        </w:rPr>
        <w:t>。</w:t>
      </w:r>
    </w:p>
    <w:p w:rsidR="00EC0B3A" w:rsidRDefault="00EC0B3A" w:rsidP="00EC0B3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7878C0">
        <w:rPr>
          <w:rFonts w:hint="eastAsia"/>
        </w:rPr>
        <w:t>递归算法分析</w:t>
      </w:r>
      <w:r>
        <w:rPr>
          <w:rFonts w:hint="eastAsia"/>
        </w:rPr>
        <w:t>。</w:t>
      </w:r>
    </w:p>
    <w:p w:rsidR="007878C0" w:rsidRDefault="00EC0B3A" w:rsidP="00EC0B3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：通过示例讲授</w:t>
      </w:r>
      <w:r w:rsidR="007878C0">
        <w:rPr>
          <w:rFonts w:hint="eastAsia"/>
        </w:rPr>
        <w:t>递归算法设计方法及其时间复杂度分析</w:t>
      </w:r>
      <w:r w:rsidR="00B35976">
        <w:rPr>
          <w:rFonts w:hint="eastAsia"/>
        </w:rPr>
        <w:t>。</w:t>
      </w:r>
      <w:r w:rsidR="009050BE">
        <w:rPr>
          <w:rFonts w:hint="eastAsia"/>
        </w:rPr>
        <w:t>由于时间限制，可以重点讲授求全排列示例，其他引导学生自学。</w:t>
      </w:r>
    </w:p>
    <w:p w:rsidR="00EC0B3A" w:rsidRPr="00FF6FED" w:rsidRDefault="00EC0B3A" w:rsidP="00EC0B3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="007878C0">
        <w:rPr>
          <w:rFonts w:hint="eastAsia"/>
        </w:rPr>
        <w:t>本章若干问答题和算法设计题。</w:t>
      </w:r>
    </w:p>
    <w:p w:rsidR="0011396F" w:rsidRDefault="0011396F" w:rsidP="0011396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）实验：根据学生层次选择本章若干随机实验题，可以适当选择一些在线编程题目。</w:t>
      </w:r>
    </w:p>
    <w:p w:rsidR="00EC0B3A" w:rsidRDefault="00EC0B3A" w:rsidP="00D430A2">
      <w:pPr>
        <w:pStyle w:val="a8"/>
        <w:ind w:firstLine="420"/>
      </w:pPr>
    </w:p>
    <w:p w:rsidR="00D430A2" w:rsidRDefault="00D430A2" w:rsidP="00D430A2">
      <w:pPr>
        <w:pStyle w:val="4"/>
      </w:pPr>
      <w:r w:rsidRPr="00152FC5">
        <w:rPr>
          <w:rFonts w:hint="eastAsia"/>
        </w:rPr>
        <w:t>第</w:t>
      </w:r>
      <w:r>
        <w:rPr>
          <w:rFonts w:hint="eastAsia"/>
        </w:rPr>
        <w:t>4</w:t>
      </w:r>
      <w:r w:rsidRPr="00152FC5">
        <w:rPr>
          <w:rFonts w:hint="eastAsia"/>
        </w:rPr>
        <w:t>章</w:t>
      </w:r>
      <w:r>
        <w:rPr>
          <w:rFonts w:hint="eastAsia"/>
        </w:rPr>
        <w:t xml:space="preserve"> </w:t>
      </w:r>
      <w:r w:rsidR="009834E7">
        <w:rPr>
          <w:rFonts w:hint="eastAsia"/>
        </w:rPr>
        <w:t>分治法</w:t>
      </w:r>
      <w:r>
        <w:rPr>
          <w:rFonts w:hint="eastAsia"/>
        </w:rPr>
        <w:t>（共</w:t>
      </w:r>
      <w:r w:rsidR="009834E7">
        <w:rPr>
          <w:rFonts w:hint="eastAsia"/>
        </w:rPr>
        <w:t>6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 w:rsidR="009834E7"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="009834E7">
        <w:rPr>
          <w:rFonts w:hint="eastAsia"/>
        </w:rPr>
        <w:t>第</w:t>
      </w:r>
      <w:r w:rsidR="009834E7">
        <w:rPr>
          <w:rFonts w:hint="eastAsia"/>
        </w:rPr>
        <w:t>4</w:t>
      </w:r>
      <w:r w:rsidR="009834E7">
        <w:rPr>
          <w:rFonts w:hint="eastAsia"/>
        </w:rPr>
        <w:t>章分治法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9834E7">
        <w:rPr>
          <w:rFonts w:hint="eastAsia"/>
        </w:rPr>
        <w:t>分治法概述，</w:t>
      </w:r>
      <w:r w:rsidR="009834E7">
        <w:rPr>
          <w:rFonts w:hint="eastAsia"/>
          <w:lang w:val="pt-BR"/>
        </w:rPr>
        <w:t>求解排序问题。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9834E7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9834E7">
        <w:rPr>
          <w:rFonts w:hint="eastAsia"/>
        </w:rPr>
        <w:t>分治法的基本策略和框架，快速</w:t>
      </w:r>
      <w:r w:rsidR="009834E7" w:rsidRPr="00011527">
        <w:rPr>
          <w:rFonts w:hint="eastAsia"/>
        </w:rPr>
        <w:t>排序</w:t>
      </w:r>
      <w:r w:rsidR="009834E7">
        <w:rPr>
          <w:rFonts w:hint="eastAsia"/>
        </w:rPr>
        <w:t>和归并排序。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480598">
        <w:rPr>
          <w:rFonts w:hint="eastAsia"/>
        </w:rPr>
        <w:t>各种分治排序算法的应用</w:t>
      </w:r>
      <w:r>
        <w:rPr>
          <w:rFonts w:hint="eastAsia"/>
        </w:rPr>
        <w:t>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：通过示例讲授</w:t>
      </w:r>
      <w:r w:rsidR="00480598">
        <w:rPr>
          <w:rFonts w:hint="eastAsia"/>
        </w:rPr>
        <w:t>分治法在排序问题中的应用</w:t>
      </w:r>
      <w:r>
        <w:rPr>
          <w:rFonts w:hint="eastAsia"/>
        </w:rPr>
        <w:t>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:rsidR="00D430A2" w:rsidRDefault="00D430A2" w:rsidP="00D430A2">
      <w:pPr>
        <w:pStyle w:val="a8"/>
        <w:ind w:firstLine="420"/>
      </w:pPr>
    </w:p>
    <w:p w:rsidR="009834E7" w:rsidRDefault="009834E7" w:rsidP="009834E7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9834E7" w:rsidRDefault="009834E7" w:rsidP="009834E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）对应章：第</w:t>
      </w:r>
      <w:r>
        <w:rPr>
          <w:rFonts w:hint="eastAsia"/>
        </w:rPr>
        <w:t>4</w:t>
      </w:r>
      <w:r>
        <w:rPr>
          <w:rFonts w:hint="eastAsia"/>
        </w:rPr>
        <w:t>章分治法。</w:t>
      </w:r>
    </w:p>
    <w:p w:rsidR="009834E7" w:rsidRDefault="009834E7" w:rsidP="009834E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480598">
        <w:rPr>
          <w:rFonts w:hint="eastAsia"/>
          <w:lang w:val="pt-BR"/>
        </w:rPr>
        <w:t>求解查找问题，求解组合问题</w:t>
      </w:r>
      <w:r>
        <w:rPr>
          <w:rFonts w:hint="eastAsia"/>
          <w:lang w:val="pt-BR"/>
        </w:rPr>
        <w:t>。</w:t>
      </w:r>
    </w:p>
    <w:p w:rsidR="009834E7" w:rsidRDefault="009834E7" w:rsidP="009834E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</w:t>
      </w:r>
      <w:r w:rsidR="00B35976">
        <w:rPr>
          <w:rFonts w:hint="eastAsia"/>
        </w:rPr>
        <w:t>+</w:t>
      </w:r>
      <w:r w:rsidR="00B35976">
        <w:rPr>
          <w:rFonts w:hint="eastAsia"/>
        </w:rPr>
        <w:t>自学</w:t>
      </w:r>
      <w:r>
        <w:rPr>
          <w:rFonts w:hint="eastAsia"/>
        </w:rPr>
        <w:t>。</w:t>
      </w:r>
    </w:p>
    <w:p w:rsidR="009834E7" w:rsidRDefault="009834E7" w:rsidP="009834E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：二分查找</w:t>
      </w:r>
      <w:r w:rsidR="00480598">
        <w:rPr>
          <w:rFonts w:hint="eastAsia"/>
        </w:rPr>
        <w:t>，</w:t>
      </w:r>
      <w:r w:rsidRPr="00CD7BFA">
        <w:rPr>
          <w:rFonts w:hint="eastAsia"/>
        </w:rPr>
        <w:t>查找</w:t>
      </w:r>
      <w:r>
        <w:rPr>
          <w:rFonts w:hint="eastAsia"/>
        </w:rPr>
        <w:t>假</w:t>
      </w:r>
      <w:r w:rsidRPr="00DC68E1">
        <w:t>币</w:t>
      </w:r>
      <w:r>
        <w:rPr>
          <w:rFonts w:hint="eastAsia"/>
        </w:rPr>
        <w:t>问题（三分查找）</w:t>
      </w:r>
      <w:r w:rsidR="00480598">
        <w:rPr>
          <w:rFonts w:hint="eastAsia"/>
        </w:rPr>
        <w:t>，</w:t>
      </w:r>
      <w:r w:rsidR="00480598" w:rsidRPr="00FD7C74">
        <w:rPr>
          <w:kern w:val="0"/>
        </w:rPr>
        <w:t>最大连续子序列和</w:t>
      </w:r>
      <w:r w:rsidR="00480598">
        <w:rPr>
          <w:rFonts w:hint="eastAsia"/>
          <w:kern w:val="0"/>
        </w:rPr>
        <w:t>，</w:t>
      </w:r>
      <w:r w:rsidR="00480598">
        <w:rPr>
          <w:rFonts w:hint="eastAsia"/>
          <w:kern w:val="0"/>
          <w:lang w:val="pt-BR"/>
        </w:rPr>
        <w:t>棋盘覆盖</w:t>
      </w:r>
      <w:r w:rsidR="00480598" w:rsidRPr="00FD7C74">
        <w:rPr>
          <w:rFonts w:hint="eastAsia"/>
          <w:kern w:val="0"/>
        </w:rPr>
        <w:t>问题</w:t>
      </w:r>
      <w:r>
        <w:rPr>
          <w:rFonts w:hint="eastAsia"/>
        </w:rPr>
        <w:t>。</w:t>
      </w:r>
    </w:p>
    <w:p w:rsidR="009834E7" w:rsidRDefault="009834E7" w:rsidP="009834E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480598">
        <w:rPr>
          <w:rFonts w:hint="eastAsia"/>
        </w:rPr>
        <w:t>各种分治查找算法的应用</w:t>
      </w:r>
      <w:r>
        <w:rPr>
          <w:rFonts w:hint="eastAsia"/>
        </w:rPr>
        <w:t>。</w:t>
      </w:r>
    </w:p>
    <w:p w:rsidR="00B35976" w:rsidRDefault="009834E7" w:rsidP="00B35976">
      <w:pPr>
        <w:pStyle w:val="a8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480598">
        <w:rPr>
          <w:rFonts w:hint="eastAsia"/>
        </w:rPr>
        <w:t>通过示例讲授分治法在查找问题中的应用。</w:t>
      </w:r>
      <w:r w:rsidR="008773FE">
        <w:rPr>
          <w:rFonts w:hint="eastAsia"/>
        </w:rPr>
        <w:t>由于</w:t>
      </w:r>
      <w:r w:rsidR="00B35976">
        <w:rPr>
          <w:rFonts w:hint="eastAsia"/>
        </w:rPr>
        <w:t>时间限制，可以重点讲授二分查找，</w:t>
      </w:r>
      <w:r w:rsidR="00B35976" w:rsidRPr="00CD7BFA">
        <w:rPr>
          <w:rFonts w:hint="eastAsia"/>
        </w:rPr>
        <w:t>查找</w:t>
      </w:r>
      <w:r w:rsidR="00B35976">
        <w:rPr>
          <w:rFonts w:hint="eastAsia"/>
        </w:rPr>
        <w:t>假</w:t>
      </w:r>
      <w:r w:rsidR="00B35976" w:rsidRPr="00DC68E1">
        <w:t>币</w:t>
      </w:r>
      <w:r w:rsidR="00B35976">
        <w:rPr>
          <w:rFonts w:hint="eastAsia"/>
        </w:rPr>
        <w:t>问题（三分查找）示例，其他引导学生自学。</w:t>
      </w:r>
    </w:p>
    <w:p w:rsidR="009834E7" w:rsidRPr="00FF6FED" w:rsidRDefault="009834E7" w:rsidP="009834E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:rsidR="009834E7" w:rsidRDefault="009834E7" w:rsidP="00D430A2">
      <w:pPr>
        <w:pStyle w:val="a8"/>
        <w:ind w:firstLine="420"/>
      </w:pPr>
    </w:p>
    <w:p w:rsidR="00480598" w:rsidRDefault="00480598" w:rsidP="00480598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8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480598" w:rsidRDefault="00480598" w:rsidP="0048059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）对应章：第</w:t>
      </w:r>
      <w:r>
        <w:rPr>
          <w:rFonts w:hint="eastAsia"/>
        </w:rPr>
        <w:t>4</w:t>
      </w:r>
      <w:r>
        <w:rPr>
          <w:rFonts w:hint="eastAsia"/>
        </w:rPr>
        <w:t>章分治法。</w:t>
      </w:r>
    </w:p>
    <w:p w:rsidR="00480598" w:rsidRDefault="00480598" w:rsidP="0048059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>
        <w:rPr>
          <w:rFonts w:hint="eastAsia"/>
          <w:lang w:val="pt-BR"/>
        </w:rPr>
        <w:t>求解组合问题，</w:t>
      </w:r>
      <w:r>
        <w:rPr>
          <w:rFonts w:hint="eastAsia"/>
          <w:kern w:val="0"/>
        </w:rPr>
        <w:t>求</w:t>
      </w:r>
      <w:r w:rsidRPr="008D2087">
        <w:rPr>
          <w:rFonts w:hint="eastAsia"/>
          <w:i/>
          <w:kern w:val="0"/>
        </w:rPr>
        <w:t>x</w:t>
      </w:r>
      <w:r w:rsidRPr="008D2087">
        <w:rPr>
          <w:rFonts w:hint="eastAsia"/>
          <w:i/>
          <w:kern w:val="0"/>
          <w:vertAlign w:val="superscript"/>
        </w:rPr>
        <w:t>n</w:t>
      </w:r>
      <w:r>
        <w:rPr>
          <w:rFonts w:hint="eastAsia"/>
          <w:kern w:val="0"/>
        </w:rPr>
        <w:t>和</w:t>
      </w:r>
      <w:r w:rsidRPr="008D2087">
        <w:rPr>
          <w:rFonts w:hint="eastAsia"/>
          <w:i/>
          <w:kern w:val="0"/>
        </w:rPr>
        <w:t>A</w:t>
      </w:r>
      <w:r w:rsidRPr="008D2087">
        <w:rPr>
          <w:rFonts w:hint="eastAsia"/>
          <w:i/>
          <w:kern w:val="0"/>
          <w:vertAlign w:val="superscript"/>
        </w:rPr>
        <w:t>n</w:t>
      </w:r>
      <w:r>
        <w:rPr>
          <w:rFonts w:hint="eastAsia"/>
          <w:kern w:val="0"/>
        </w:rPr>
        <w:t>问题</w:t>
      </w:r>
      <w:r>
        <w:rPr>
          <w:rFonts w:hint="eastAsia"/>
          <w:lang w:val="pt-BR"/>
        </w:rPr>
        <w:t>。</w:t>
      </w:r>
    </w:p>
    <w:p w:rsidR="00480598" w:rsidRDefault="00480598" w:rsidP="0048059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480598" w:rsidRPr="00FD7C74" w:rsidRDefault="00480598" w:rsidP="00480598">
      <w:pPr>
        <w:pStyle w:val="a8"/>
        <w:ind w:firstLine="420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>
        <w:rPr>
          <w:rFonts w:hint="eastAsia"/>
          <w:kern w:val="0"/>
          <w:lang w:val="pt-BR"/>
        </w:rPr>
        <w:t>循环日程安排</w:t>
      </w:r>
      <w:r w:rsidRPr="00FD7C74">
        <w:rPr>
          <w:rFonts w:hint="eastAsia"/>
          <w:kern w:val="0"/>
        </w:rPr>
        <w:t>问题</w:t>
      </w:r>
      <w:r>
        <w:rPr>
          <w:rFonts w:hint="eastAsia"/>
          <w:kern w:val="0"/>
        </w:rPr>
        <w:t>，</w:t>
      </w:r>
      <w:r>
        <w:rPr>
          <w:rFonts w:hint="eastAsia"/>
          <w:kern w:val="0"/>
          <w:lang w:val="pt-BR"/>
        </w:rPr>
        <w:t>求最近点对距离，</w:t>
      </w:r>
      <w:r>
        <w:rPr>
          <w:rFonts w:hint="eastAsia"/>
          <w:kern w:val="0"/>
        </w:rPr>
        <w:t>求</w:t>
      </w:r>
      <w:r w:rsidRPr="008D2087">
        <w:rPr>
          <w:rFonts w:hint="eastAsia"/>
          <w:i/>
          <w:kern w:val="0"/>
        </w:rPr>
        <w:t>x</w:t>
      </w:r>
      <w:r w:rsidRPr="008D2087">
        <w:rPr>
          <w:rFonts w:hint="eastAsia"/>
          <w:i/>
          <w:kern w:val="0"/>
          <w:vertAlign w:val="superscript"/>
        </w:rPr>
        <w:t>n</w:t>
      </w:r>
      <w:r>
        <w:rPr>
          <w:rFonts w:hint="eastAsia"/>
          <w:kern w:val="0"/>
        </w:rPr>
        <w:t>和</w:t>
      </w:r>
      <w:r w:rsidRPr="008D2087">
        <w:rPr>
          <w:rFonts w:hint="eastAsia"/>
          <w:i/>
          <w:kern w:val="0"/>
        </w:rPr>
        <w:t>A</w:t>
      </w:r>
      <w:r w:rsidRPr="008D2087">
        <w:rPr>
          <w:rFonts w:hint="eastAsia"/>
          <w:i/>
          <w:kern w:val="0"/>
          <w:vertAlign w:val="superscript"/>
        </w:rPr>
        <w:t>n</w:t>
      </w:r>
      <w:r>
        <w:rPr>
          <w:rFonts w:hint="eastAsia"/>
          <w:kern w:val="0"/>
        </w:rPr>
        <w:t>问题。</w:t>
      </w:r>
    </w:p>
    <w:p w:rsidR="00480598" w:rsidRDefault="00480598" w:rsidP="0048059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：各种分治组合算法的应用和快速幂算法。</w:t>
      </w:r>
    </w:p>
    <w:p w:rsidR="00480598" w:rsidRPr="00FF6FED" w:rsidRDefault="00480598" w:rsidP="0048059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：通过示例讲授分治法在组合问题中的应用，及其快速幂算法的应用。</w:t>
      </w:r>
    </w:p>
    <w:p w:rsidR="00480598" w:rsidRPr="00FF6FED" w:rsidRDefault="00480598" w:rsidP="0048059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：本章若干问答题和算法设计题。</w:t>
      </w:r>
    </w:p>
    <w:p w:rsidR="0011396F" w:rsidRDefault="0011396F" w:rsidP="0011396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）实验：根据学生层次选择本章若干随机实验题，可以适当选择一些在线编程题目。</w:t>
      </w:r>
    </w:p>
    <w:p w:rsidR="00D430A2" w:rsidRDefault="00D430A2" w:rsidP="00D430A2">
      <w:pPr>
        <w:pStyle w:val="a8"/>
        <w:ind w:firstLine="420"/>
      </w:pPr>
    </w:p>
    <w:p w:rsidR="00D430A2" w:rsidRDefault="00D430A2" w:rsidP="00D430A2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5</w:t>
      </w:r>
      <w:r w:rsidRPr="00AB17DB">
        <w:rPr>
          <w:rFonts w:hint="eastAsia"/>
        </w:rPr>
        <w:t>章</w:t>
      </w:r>
      <w:r>
        <w:rPr>
          <w:rFonts w:hint="eastAsia"/>
        </w:rPr>
        <w:t xml:space="preserve"> </w:t>
      </w:r>
      <w:r w:rsidR="0011200C">
        <w:rPr>
          <w:rFonts w:hint="eastAsia"/>
        </w:rPr>
        <w:t>回溯法</w:t>
      </w:r>
      <w:r>
        <w:rPr>
          <w:rFonts w:hint="eastAsia"/>
        </w:rPr>
        <w:t>（共</w:t>
      </w:r>
      <w:r>
        <w:rPr>
          <w:rFonts w:hint="eastAsia"/>
        </w:rPr>
        <w:t>6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 w:rsidR="0011200C">
        <w:rPr>
          <w:rFonts w:hint="eastAsia"/>
        </w:rPr>
        <w:t>9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5</w:t>
      </w:r>
      <w:r w:rsidRPr="00AB17DB">
        <w:rPr>
          <w:rFonts w:hint="eastAsia"/>
        </w:rPr>
        <w:t>章</w:t>
      </w:r>
      <w:r w:rsidR="0011200C">
        <w:rPr>
          <w:rFonts w:hint="eastAsia"/>
        </w:rPr>
        <w:t>回溯法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6B4A7D">
        <w:rPr>
          <w:rFonts w:hint="eastAsia"/>
        </w:rPr>
        <w:t>问题的解空间，回溯法框架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1B7158" w:rsidRDefault="00D430A2" w:rsidP="001B7158">
      <w:pPr>
        <w:pStyle w:val="a8"/>
        <w:ind w:firstLine="420"/>
        <w:rPr>
          <w:lang w:val="pt-BR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6B4A7D">
        <w:rPr>
          <w:rFonts w:hint="eastAsia"/>
        </w:rPr>
        <w:t>解空间的两种类型</w:t>
      </w:r>
      <w:r w:rsidR="001B7158">
        <w:rPr>
          <w:rFonts w:hint="eastAsia"/>
        </w:rPr>
        <w:t>（子集树和排列树）</w:t>
      </w:r>
      <w:r w:rsidR="006B4A7D">
        <w:rPr>
          <w:rFonts w:hint="eastAsia"/>
        </w:rPr>
        <w:t>及其框架</w:t>
      </w:r>
      <w:r w:rsidR="001B7158">
        <w:rPr>
          <w:rFonts w:hint="eastAsia"/>
          <w:lang w:val="pt-BR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1B7158">
        <w:rPr>
          <w:rFonts w:hint="eastAsia"/>
        </w:rPr>
        <w:t>子集树框架</w:t>
      </w:r>
      <w:r w:rsidR="00A11784">
        <w:rPr>
          <w:rFonts w:hint="eastAsia"/>
        </w:rPr>
        <w:t>和排列树框架</w:t>
      </w:r>
      <w:r>
        <w:rPr>
          <w:rFonts w:hint="eastAsia"/>
        </w:rPr>
        <w:t>。</w:t>
      </w:r>
    </w:p>
    <w:p w:rsidR="001B7158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1B7158">
        <w:rPr>
          <w:rFonts w:hint="eastAsia"/>
        </w:rPr>
        <w:t>通过示例讲授</w:t>
      </w:r>
      <w:r w:rsidR="00A11784">
        <w:rPr>
          <w:rFonts w:hint="eastAsia"/>
        </w:rPr>
        <w:t>子集树框架和排列树框架执行过程。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:rsidR="00D430A2" w:rsidRDefault="00D430A2" w:rsidP="00D430A2">
      <w:pPr>
        <w:pStyle w:val="a8"/>
        <w:ind w:firstLine="420"/>
      </w:pPr>
    </w:p>
    <w:p w:rsidR="001B7158" w:rsidRDefault="001B7158" w:rsidP="001B7158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1B7158" w:rsidRDefault="001B7158" w:rsidP="001B715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5</w:t>
      </w:r>
      <w:r w:rsidRPr="00AB17DB">
        <w:rPr>
          <w:rFonts w:hint="eastAsia"/>
        </w:rPr>
        <w:t>章</w:t>
      </w:r>
      <w:r>
        <w:rPr>
          <w:rFonts w:hint="eastAsia"/>
        </w:rPr>
        <w:t>回溯法。</w:t>
      </w:r>
    </w:p>
    <w:p w:rsidR="001B7158" w:rsidRDefault="001B7158" w:rsidP="001B715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内容：基于子集树框架的问题求解。</w:t>
      </w:r>
    </w:p>
    <w:p w:rsidR="001B7158" w:rsidRDefault="001B7158" w:rsidP="001B715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</w:t>
      </w:r>
      <w:r w:rsidR="00F807FA">
        <w:rPr>
          <w:rFonts w:hint="eastAsia"/>
        </w:rPr>
        <w:t>+</w:t>
      </w:r>
      <w:r w:rsidR="00F807FA">
        <w:rPr>
          <w:rFonts w:hint="eastAsia"/>
        </w:rPr>
        <w:t>自学</w:t>
      </w:r>
      <w:r>
        <w:rPr>
          <w:rFonts w:hint="eastAsia"/>
        </w:rPr>
        <w:t>。</w:t>
      </w:r>
    </w:p>
    <w:p w:rsidR="001B7158" w:rsidRDefault="001B7158" w:rsidP="001B7158">
      <w:pPr>
        <w:pStyle w:val="a8"/>
        <w:ind w:firstLine="420"/>
        <w:rPr>
          <w:lang w:val="pt-BR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：基于子集树框架求解</w:t>
      </w:r>
      <w:r>
        <w:rPr>
          <w:rFonts w:hint="eastAsia"/>
          <w:lang w:val="pt-BR"/>
        </w:rPr>
        <w:t>子集和</w:t>
      </w:r>
      <w:r>
        <w:rPr>
          <w:rFonts w:hint="eastAsia"/>
        </w:rPr>
        <w:t>问题，简单装载问题，</w:t>
      </w:r>
      <w:r>
        <w:rPr>
          <w:rFonts w:hint="eastAsia"/>
          <w:lang w:val="pt-BR"/>
        </w:rPr>
        <w:t>0/1</w:t>
      </w:r>
      <w:r>
        <w:rPr>
          <w:rFonts w:hint="eastAsia"/>
          <w:lang w:val="pt-BR"/>
        </w:rPr>
        <w:t>背包问题，</w:t>
      </w:r>
      <w:r w:rsidRPr="006609BD">
        <w:rPr>
          <w:rFonts w:hint="eastAsia"/>
          <w:i/>
        </w:rPr>
        <w:t>n</w:t>
      </w:r>
      <w:r>
        <w:rPr>
          <w:rFonts w:hint="eastAsia"/>
          <w:lang w:val="pt-BR"/>
        </w:rPr>
        <w:t>皇后问题和任务分配问题。</w:t>
      </w:r>
    </w:p>
    <w:p w:rsidR="001B7158" w:rsidRDefault="001B7158" w:rsidP="001B715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5E21DD">
        <w:rPr>
          <w:rFonts w:hint="eastAsia"/>
        </w:rPr>
        <w:t>子集树框架</w:t>
      </w:r>
      <w:r w:rsidR="006A7653">
        <w:rPr>
          <w:rFonts w:hint="eastAsia"/>
        </w:rPr>
        <w:t>中</w:t>
      </w:r>
      <w:r w:rsidR="005E21DD">
        <w:rPr>
          <w:rFonts w:hint="eastAsia"/>
        </w:rPr>
        <w:t>的</w:t>
      </w:r>
      <w:r w:rsidR="006A7653">
        <w:rPr>
          <w:rFonts w:hint="eastAsia"/>
        </w:rPr>
        <w:t>剪支操作</w:t>
      </w:r>
      <w:r>
        <w:rPr>
          <w:rFonts w:hint="eastAsia"/>
        </w:rPr>
        <w:t>。</w:t>
      </w:r>
    </w:p>
    <w:p w:rsidR="00F807FA" w:rsidRDefault="001B7158" w:rsidP="00F807F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6A7653">
        <w:rPr>
          <w:rFonts w:hint="eastAsia"/>
        </w:rPr>
        <w:t>从</w:t>
      </w:r>
      <w:r w:rsidR="006A7653">
        <w:rPr>
          <w:rFonts w:hint="eastAsia"/>
          <w:lang w:val="pt-BR"/>
        </w:rPr>
        <w:t>子集和</w:t>
      </w:r>
      <w:r w:rsidR="006A7653">
        <w:rPr>
          <w:rFonts w:hint="eastAsia"/>
        </w:rPr>
        <w:t>问题的左右剪支到</w:t>
      </w:r>
      <w:r w:rsidR="006A7653">
        <w:rPr>
          <w:rFonts w:hint="eastAsia"/>
          <w:lang w:val="pt-BR"/>
        </w:rPr>
        <w:t>0/1</w:t>
      </w:r>
      <w:r w:rsidR="006A7653">
        <w:rPr>
          <w:rFonts w:hint="eastAsia"/>
          <w:lang w:val="pt-BR"/>
        </w:rPr>
        <w:t>背包问题的</w:t>
      </w:r>
      <w:r w:rsidR="006A7653">
        <w:rPr>
          <w:rFonts w:hint="eastAsia"/>
        </w:rPr>
        <w:t>左右剪支</w:t>
      </w:r>
      <w:r>
        <w:rPr>
          <w:rFonts w:hint="eastAsia"/>
        </w:rPr>
        <w:t>讲授</w:t>
      </w:r>
      <w:r w:rsidR="006A7653">
        <w:rPr>
          <w:rFonts w:hint="eastAsia"/>
        </w:rPr>
        <w:t>如何设计剪支操作</w:t>
      </w:r>
      <w:r>
        <w:rPr>
          <w:rFonts w:hint="eastAsia"/>
        </w:rPr>
        <w:t>。</w:t>
      </w:r>
      <w:r w:rsidR="00F807FA">
        <w:rPr>
          <w:rFonts w:hint="eastAsia"/>
        </w:rPr>
        <w:t>由于时间限制，简单装载问题和</w:t>
      </w:r>
      <w:r w:rsidR="00F807FA" w:rsidRPr="006609BD">
        <w:rPr>
          <w:rFonts w:hint="eastAsia"/>
          <w:i/>
        </w:rPr>
        <w:t>n</w:t>
      </w:r>
      <w:r w:rsidR="00F807FA">
        <w:rPr>
          <w:rFonts w:hint="eastAsia"/>
          <w:lang w:val="pt-BR"/>
        </w:rPr>
        <w:t>皇后问题</w:t>
      </w:r>
      <w:r w:rsidR="00F807FA">
        <w:rPr>
          <w:rFonts w:hint="eastAsia"/>
        </w:rPr>
        <w:t>引导学生自学。</w:t>
      </w:r>
    </w:p>
    <w:p w:rsidR="001B7158" w:rsidRPr="00FF6FED" w:rsidRDefault="001B7158" w:rsidP="001B7158">
      <w:pPr>
        <w:pStyle w:val="a8"/>
        <w:ind w:firstLine="420"/>
      </w:pPr>
    </w:p>
    <w:p w:rsidR="001B7158" w:rsidRDefault="001B7158" w:rsidP="001B7158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:rsidR="001B7158" w:rsidRDefault="001B7158" w:rsidP="00D430A2">
      <w:pPr>
        <w:pStyle w:val="a8"/>
        <w:ind w:firstLine="420"/>
      </w:pPr>
    </w:p>
    <w:p w:rsidR="00253751" w:rsidRDefault="00253751" w:rsidP="00253751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253751" w:rsidRDefault="00253751" w:rsidP="00253751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5</w:t>
      </w:r>
      <w:r w:rsidRPr="00AB17DB">
        <w:rPr>
          <w:rFonts w:hint="eastAsia"/>
        </w:rPr>
        <w:t>章</w:t>
      </w:r>
      <w:r>
        <w:rPr>
          <w:rFonts w:hint="eastAsia"/>
        </w:rPr>
        <w:t>回溯法。</w:t>
      </w:r>
    </w:p>
    <w:p w:rsidR="00253751" w:rsidRDefault="00253751" w:rsidP="00253751">
      <w:pPr>
        <w:pStyle w:val="a8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内容：基于排列树框架的问题求解。</w:t>
      </w:r>
    </w:p>
    <w:p w:rsidR="00253751" w:rsidRDefault="00253751" w:rsidP="00253751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253751" w:rsidRDefault="00253751" w:rsidP="00253751">
      <w:pPr>
        <w:pStyle w:val="a8"/>
        <w:ind w:firstLine="420"/>
        <w:rPr>
          <w:lang w:val="pt-BR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：基于排列树框架求解</w:t>
      </w:r>
      <w:r>
        <w:rPr>
          <w:rFonts w:hint="eastAsia"/>
          <w:lang w:val="pt-BR"/>
        </w:rPr>
        <w:t>任务分配问题和</w:t>
      </w:r>
      <w:r w:rsidRPr="002D34E8">
        <w:t>货郎担问题</w:t>
      </w:r>
      <w:r>
        <w:rPr>
          <w:rFonts w:hint="eastAsia"/>
          <w:lang w:val="pt-BR"/>
        </w:rPr>
        <w:t>。</w:t>
      </w:r>
    </w:p>
    <w:p w:rsidR="00253751" w:rsidRDefault="00253751" w:rsidP="00253751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5E21DD">
        <w:rPr>
          <w:rFonts w:hint="eastAsia"/>
        </w:rPr>
        <w:t>理解</w:t>
      </w:r>
      <w:r>
        <w:rPr>
          <w:rFonts w:hint="eastAsia"/>
        </w:rPr>
        <w:t>子集树框架和排列树框架</w:t>
      </w:r>
      <w:r w:rsidR="005E21DD">
        <w:rPr>
          <w:rFonts w:hint="eastAsia"/>
        </w:rPr>
        <w:t>的不同点，排列树</w:t>
      </w:r>
      <w:r>
        <w:rPr>
          <w:rFonts w:hint="eastAsia"/>
        </w:rPr>
        <w:t>中</w:t>
      </w:r>
      <w:r w:rsidR="005E21DD">
        <w:rPr>
          <w:rFonts w:hint="eastAsia"/>
        </w:rPr>
        <w:t>的</w:t>
      </w:r>
      <w:r>
        <w:rPr>
          <w:rFonts w:hint="eastAsia"/>
        </w:rPr>
        <w:t>剪支操作。</w:t>
      </w:r>
    </w:p>
    <w:p w:rsidR="00253751" w:rsidRPr="00FF6FED" w:rsidRDefault="00253751" w:rsidP="00253751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：从</w:t>
      </w:r>
      <w:r w:rsidR="005E21DD">
        <w:rPr>
          <w:rFonts w:hint="eastAsia"/>
        </w:rPr>
        <w:t>排列树框架求解</w:t>
      </w:r>
      <w:r w:rsidR="005E21DD">
        <w:rPr>
          <w:rFonts w:hint="eastAsia"/>
          <w:lang w:val="pt-BR"/>
        </w:rPr>
        <w:t>任务分配问题与子集</w:t>
      </w:r>
      <w:r w:rsidR="005E21DD">
        <w:rPr>
          <w:rFonts w:hint="eastAsia"/>
        </w:rPr>
        <w:t>树框架求解</w:t>
      </w:r>
      <w:r w:rsidR="005E21DD">
        <w:rPr>
          <w:rFonts w:hint="eastAsia"/>
          <w:lang w:val="pt-BR"/>
        </w:rPr>
        <w:t>任务分配问题的对比</w:t>
      </w:r>
      <w:r>
        <w:rPr>
          <w:rFonts w:hint="eastAsia"/>
        </w:rPr>
        <w:t>讲授</w:t>
      </w:r>
      <w:r w:rsidR="005E21DD">
        <w:rPr>
          <w:rFonts w:hint="eastAsia"/>
        </w:rPr>
        <w:t>两种框架的不同点</w:t>
      </w:r>
      <w:r>
        <w:rPr>
          <w:rFonts w:hint="eastAsia"/>
        </w:rPr>
        <w:t>。</w:t>
      </w:r>
    </w:p>
    <w:p w:rsidR="00253751" w:rsidRDefault="00253751" w:rsidP="00253751">
      <w:pPr>
        <w:pStyle w:val="a8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：本章若干问答题和算法设计题。</w:t>
      </w:r>
    </w:p>
    <w:p w:rsidR="0011396F" w:rsidRDefault="0011396F" w:rsidP="0011396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）实验：根据学生层次选择本章若干随机实验题，可以适当选择一些在线编程题目。</w:t>
      </w:r>
    </w:p>
    <w:p w:rsidR="0011396F" w:rsidRPr="00FF6FED" w:rsidRDefault="0011396F" w:rsidP="00253751">
      <w:pPr>
        <w:pStyle w:val="a8"/>
        <w:ind w:firstLine="420"/>
      </w:pPr>
    </w:p>
    <w:p w:rsidR="00D430A2" w:rsidRDefault="00D430A2" w:rsidP="00D430A2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6</w:t>
      </w:r>
      <w:r w:rsidRPr="00AB17DB">
        <w:rPr>
          <w:rFonts w:hint="eastAsia"/>
        </w:rPr>
        <w:t>章</w:t>
      </w:r>
      <w:r w:rsidR="005E21DD">
        <w:rPr>
          <w:rFonts w:hint="eastAsia"/>
        </w:rPr>
        <w:t xml:space="preserve"> </w:t>
      </w:r>
      <w:r w:rsidR="005E21DD">
        <w:rPr>
          <w:rFonts w:hint="eastAsia"/>
        </w:rPr>
        <w:t>分支限界法</w:t>
      </w:r>
      <w:r>
        <w:rPr>
          <w:rFonts w:hint="eastAsia"/>
        </w:rPr>
        <w:t>（共</w:t>
      </w:r>
      <w:r w:rsidR="005E21DD">
        <w:rPr>
          <w:rFonts w:hint="eastAsia"/>
        </w:rPr>
        <w:t>6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</w:t>
      </w:r>
      <w:r w:rsidR="005A1A5F"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6</w:t>
      </w:r>
      <w:r w:rsidRPr="00AB17DB">
        <w:rPr>
          <w:rFonts w:hint="eastAsia"/>
        </w:rPr>
        <w:t>章</w:t>
      </w:r>
      <w:r w:rsidR="005A1A5F">
        <w:rPr>
          <w:rFonts w:hint="eastAsia"/>
        </w:rPr>
        <w:t>分支限界法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5A1A5F">
        <w:rPr>
          <w:rFonts w:hint="eastAsia"/>
        </w:rPr>
        <w:t>分支限界法</w:t>
      </w:r>
      <w:r w:rsidR="001E298B">
        <w:rPr>
          <w:rFonts w:hint="eastAsia"/>
        </w:rPr>
        <w:t>概述</w:t>
      </w:r>
      <w:r w:rsidR="005A1A5F">
        <w:rPr>
          <w:rFonts w:hint="eastAsia"/>
        </w:rPr>
        <w:t>，</w:t>
      </w:r>
      <w:r w:rsidR="001E298B">
        <w:rPr>
          <w:rFonts w:hint="eastAsia"/>
        </w:rPr>
        <w:t>限界函数设计，</w:t>
      </w:r>
      <w:r w:rsidR="005A1A5F">
        <w:rPr>
          <w:rFonts w:hint="eastAsia"/>
        </w:rPr>
        <w:t>广度优先搜索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5A1A5F">
        <w:rPr>
          <w:rFonts w:hint="eastAsia"/>
        </w:rPr>
        <w:t>基本广度优先搜索，分层次的广度优先搜索和多起点广度优先搜索</w:t>
      </w:r>
      <w:r>
        <w:rPr>
          <w:rFonts w:hint="eastAsia"/>
        </w:rPr>
        <w:t>。</w:t>
      </w:r>
    </w:p>
    <w:p w:rsidR="005A1A5F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5A1A5F">
        <w:rPr>
          <w:rFonts w:hint="eastAsia"/>
        </w:rPr>
        <w:t>如何利用广度优先搜索求解最优解问题。</w:t>
      </w:r>
    </w:p>
    <w:p w:rsidR="005A1A5F" w:rsidRDefault="00D430A2" w:rsidP="005A1A5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1E298B">
        <w:rPr>
          <w:rFonts w:hint="eastAsia"/>
        </w:rPr>
        <w:t>通过</w:t>
      </w:r>
      <w:r w:rsidR="005A1A5F" w:rsidRPr="002D6507">
        <w:rPr>
          <w:rFonts w:hint="eastAsia"/>
        </w:rPr>
        <w:t>抓牛</w:t>
      </w:r>
      <w:r w:rsidR="005A1A5F">
        <w:rPr>
          <w:rFonts w:hint="eastAsia"/>
        </w:rPr>
        <w:t>问题（</w:t>
      </w:r>
      <w:r w:rsidR="005A1A5F">
        <w:rPr>
          <w:rFonts w:hint="eastAsia"/>
        </w:rPr>
        <w:t>POJ3278</w:t>
      </w:r>
      <w:r w:rsidR="005A1A5F">
        <w:rPr>
          <w:rFonts w:hint="eastAsia"/>
        </w:rPr>
        <w:t>）、</w:t>
      </w:r>
      <w:bookmarkStart w:id="0" w:name="OLE_LINK3"/>
      <w:bookmarkStart w:id="1" w:name="OLE_LINK4"/>
      <w:r w:rsidR="005A1A5F" w:rsidRPr="00165145">
        <w:t>推箱子</w:t>
      </w:r>
      <w:bookmarkEnd w:id="0"/>
      <w:bookmarkEnd w:id="1"/>
      <w:r w:rsidR="005A1A5F">
        <w:rPr>
          <w:rFonts w:hint="eastAsia"/>
        </w:rPr>
        <w:t>（</w:t>
      </w:r>
      <w:r w:rsidR="005A1A5F">
        <w:rPr>
          <w:rFonts w:hint="eastAsia"/>
        </w:rPr>
        <w:t>HDU1254</w:t>
      </w:r>
      <w:r w:rsidR="005A1A5F">
        <w:rPr>
          <w:rFonts w:hint="eastAsia"/>
        </w:rPr>
        <w:t>）和</w:t>
      </w:r>
      <w:r w:rsidR="005A1A5F" w:rsidRPr="0013132D">
        <w:t>腐烂的橘子</w:t>
      </w:r>
      <w:r w:rsidR="005A1A5F">
        <w:rPr>
          <w:rFonts w:hint="eastAsia"/>
        </w:rPr>
        <w:t>（</w:t>
      </w:r>
      <w:r w:rsidR="005A1A5F">
        <w:rPr>
          <w:rFonts w:hint="eastAsia"/>
        </w:rPr>
        <w:t>LeetCode994</w:t>
      </w:r>
      <w:r w:rsidR="005A1A5F">
        <w:rPr>
          <w:rFonts w:hint="eastAsia"/>
        </w:rPr>
        <w:t>）</w:t>
      </w:r>
      <w:r w:rsidR="005A1A5F">
        <w:rPr>
          <w:rFonts w:hint="eastAsia"/>
        </w:rPr>
        <w:t>3</w:t>
      </w:r>
      <w:r w:rsidR="005A1A5F">
        <w:rPr>
          <w:rFonts w:hint="eastAsia"/>
        </w:rPr>
        <w:t>个实</w:t>
      </w:r>
      <w:r w:rsidR="005A1A5F" w:rsidRPr="00B6716A">
        <w:rPr>
          <w:rFonts w:hint="eastAsia"/>
        </w:rPr>
        <w:t>战</w:t>
      </w:r>
      <w:r w:rsidR="005A1A5F">
        <w:rPr>
          <w:rFonts w:hint="eastAsia"/>
        </w:rPr>
        <w:t>题</w:t>
      </w:r>
      <w:r>
        <w:rPr>
          <w:rFonts w:hint="eastAsia"/>
        </w:rPr>
        <w:t>讲授</w:t>
      </w:r>
      <w:r w:rsidR="005A1A5F">
        <w:rPr>
          <w:rFonts w:hint="eastAsia"/>
        </w:rPr>
        <w:t>广度优先搜索的应用。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:rsidR="00D430A2" w:rsidRDefault="00D430A2" w:rsidP="00D430A2">
      <w:pPr>
        <w:pStyle w:val="a8"/>
        <w:ind w:firstLine="420"/>
      </w:pPr>
    </w:p>
    <w:p w:rsidR="005A1A5F" w:rsidRDefault="005A1A5F" w:rsidP="005A1A5F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13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5A1A5F" w:rsidRDefault="005A1A5F" w:rsidP="005A1A5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6</w:t>
      </w:r>
      <w:r w:rsidRPr="00AB17DB">
        <w:rPr>
          <w:rFonts w:hint="eastAsia"/>
        </w:rPr>
        <w:t>章</w:t>
      </w:r>
      <w:r>
        <w:rPr>
          <w:rFonts w:hint="eastAsia"/>
        </w:rPr>
        <w:t>分支限界法。</w:t>
      </w:r>
    </w:p>
    <w:p w:rsidR="005A1A5F" w:rsidRDefault="005A1A5F" w:rsidP="005A1A5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Pr="006204A5">
        <w:rPr>
          <w:rFonts w:hint="eastAsia"/>
        </w:rPr>
        <w:t>队列</w:t>
      </w:r>
      <w:r>
        <w:rPr>
          <w:rFonts w:hint="eastAsia"/>
        </w:rPr>
        <w:t>式分支</w:t>
      </w:r>
      <w:r w:rsidRPr="006204A5">
        <w:rPr>
          <w:rFonts w:hint="eastAsia"/>
        </w:rPr>
        <w:t>限界法</w:t>
      </w:r>
      <w:r>
        <w:rPr>
          <w:rFonts w:hint="eastAsia"/>
        </w:rPr>
        <w:t>。</w:t>
      </w:r>
    </w:p>
    <w:p w:rsidR="005A1A5F" w:rsidRDefault="005A1A5F" w:rsidP="005A1A5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5A1A5F" w:rsidRDefault="005A1A5F" w:rsidP="005A1A5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Pr="006204A5">
        <w:rPr>
          <w:rFonts w:hint="eastAsia"/>
        </w:rPr>
        <w:t>队列</w:t>
      </w:r>
      <w:r>
        <w:rPr>
          <w:rFonts w:hint="eastAsia"/>
        </w:rPr>
        <w:t>式分支</w:t>
      </w:r>
      <w:r w:rsidRPr="006204A5">
        <w:rPr>
          <w:rFonts w:hint="eastAsia"/>
        </w:rPr>
        <w:t>限界法</w:t>
      </w:r>
      <w:r>
        <w:rPr>
          <w:rFonts w:hint="eastAsia"/>
        </w:rPr>
        <w:t>概述，图的</w:t>
      </w:r>
      <w:r w:rsidRPr="007E1BB0">
        <w:rPr>
          <w:rFonts w:hint="eastAsia"/>
        </w:rPr>
        <w:t>单源最短路径</w:t>
      </w:r>
      <w:r>
        <w:rPr>
          <w:rFonts w:hint="eastAsia"/>
        </w:rPr>
        <w:t>和</w:t>
      </w:r>
      <w:r>
        <w:rPr>
          <w:rFonts w:hint="eastAsia"/>
        </w:rPr>
        <w:t>0/1</w:t>
      </w:r>
      <w:r>
        <w:rPr>
          <w:rFonts w:hint="eastAsia"/>
        </w:rPr>
        <w:t>背包问题。</w:t>
      </w:r>
    </w:p>
    <w:p w:rsidR="005A1A5F" w:rsidRDefault="005A1A5F" w:rsidP="005A1A5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1E298B" w:rsidRPr="006204A5">
        <w:rPr>
          <w:rFonts w:hint="eastAsia"/>
        </w:rPr>
        <w:t>队列</w:t>
      </w:r>
      <w:r w:rsidR="001E298B">
        <w:rPr>
          <w:rFonts w:hint="eastAsia"/>
        </w:rPr>
        <w:t>式分支</w:t>
      </w:r>
      <w:r w:rsidR="001E298B" w:rsidRPr="006204A5">
        <w:rPr>
          <w:rFonts w:hint="eastAsia"/>
        </w:rPr>
        <w:t>限界法</w:t>
      </w:r>
      <w:r w:rsidR="001E298B">
        <w:rPr>
          <w:rFonts w:hint="eastAsia"/>
        </w:rPr>
        <w:t>中的限界函数设计</w:t>
      </w:r>
      <w:r>
        <w:rPr>
          <w:rFonts w:hint="eastAsia"/>
        </w:rPr>
        <w:t>。</w:t>
      </w:r>
    </w:p>
    <w:p w:rsidR="005A1A5F" w:rsidRDefault="005A1A5F" w:rsidP="005A1A5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1E298B">
        <w:rPr>
          <w:rFonts w:hint="eastAsia"/>
        </w:rPr>
        <w:t>通过图的</w:t>
      </w:r>
      <w:r w:rsidR="001E298B" w:rsidRPr="007E1BB0">
        <w:rPr>
          <w:rFonts w:hint="eastAsia"/>
        </w:rPr>
        <w:t>单源最短路径</w:t>
      </w:r>
      <w:r w:rsidR="001E298B">
        <w:rPr>
          <w:rFonts w:hint="eastAsia"/>
        </w:rPr>
        <w:t>和</w:t>
      </w:r>
      <w:r w:rsidR="001E298B">
        <w:rPr>
          <w:rFonts w:hint="eastAsia"/>
        </w:rPr>
        <w:t>0/1</w:t>
      </w:r>
      <w:r w:rsidR="001E298B">
        <w:rPr>
          <w:rFonts w:hint="eastAsia"/>
        </w:rPr>
        <w:t>背包问题</w:t>
      </w:r>
      <w:r>
        <w:rPr>
          <w:rFonts w:hint="eastAsia"/>
        </w:rPr>
        <w:t>讲授</w:t>
      </w:r>
      <w:r w:rsidR="001E298B" w:rsidRPr="006204A5">
        <w:rPr>
          <w:rFonts w:hint="eastAsia"/>
        </w:rPr>
        <w:t>队列</w:t>
      </w:r>
      <w:r w:rsidR="001E298B">
        <w:rPr>
          <w:rFonts w:hint="eastAsia"/>
        </w:rPr>
        <w:t>式分支</w:t>
      </w:r>
      <w:r w:rsidR="001E298B" w:rsidRPr="006204A5">
        <w:rPr>
          <w:rFonts w:hint="eastAsia"/>
        </w:rPr>
        <w:t>限界法</w:t>
      </w:r>
      <w:r>
        <w:rPr>
          <w:rFonts w:hint="eastAsia"/>
        </w:rPr>
        <w:t>的应用</w:t>
      </w:r>
      <w:r w:rsidR="00C0055C">
        <w:rPr>
          <w:rFonts w:hint="eastAsia"/>
        </w:rPr>
        <w:t>方法</w:t>
      </w:r>
      <w:r>
        <w:rPr>
          <w:rFonts w:hint="eastAsia"/>
        </w:rPr>
        <w:t>。</w:t>
      </w:r>
    </w:p>
    <w:p w:rsidR="005A1A5F" w:rsidRDefault="005A1A5F" w:rsidP="005A1A5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:rsidR="005A1A5F" w:rsidRDefault="005A1A5F" w:rsidP="00D430A2">
      <w:pPr>
        <w:pStyle w:val="a8"/>
        <w:ind w:firstLine="420"/>
      </w:pPr>
    </w:p>
    <w:p w:rsidR="001E298B" w:rsidRDefault="001E298B" w:rsidP="001E298B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14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1E298B" w:rsidRDefault="001E298B" w:rsidP="001E298B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6</w:t>
      </w:r>
      <w:r w:rsidRPr="00AB17DB">
        <w:rPr>
          <w:rFonts w:hint="eastAsia"/>
        </w:rPr>
        <w:t>章</w:t>
      </w:r>
      <w:r>
        <w:rPr>
          <w:rFonts w:hint="eastAsia"/>
        </w:rPr>
        <w:t>分支限界法。</w:t>
      </w:r>
    </w:p>
    <w:p w:rsidR="001E298B" w:rsidRDefault="001E298B" w:rsidP="001E298B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内容：优先</w:t>
      </w:r>
      <w:r w:rsidRPr="006204A5">
        <w:rPr>
          <w:rFonts w:hint="eastAsia"/>
        </w:rPr>
        <w:t>队列</w:t>
      </w:r>
      <w:r>
        <w:rPr>
          <w:rFonts w:hint="eastAsia"/>
        </w:rPr>
        <w:t>式分支</w:t>
      </w:r>
      <w:r w:rsidRPr="006204A5">
        <w:rPr>
          <w:rFonts w:hint="eastAsia"/>
        </w:rPr>
        <w:t>限界法</w:t>
      </w:r>
      <w:r>
        <w:rPr>
          <w:rFonts w:hint="eastAsia"/>
        </w:rPr>
        <w:t>。</w:t>
      </w:r>
    </w:p>
    <w:p w:rsidR="001E298B" w:rsidRDefault="001E298B" w:rsidP="001E298B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</w:t>
      </w:r>
      <w:r w:rsidR="00BE0CD1">
        <w:rPr>
          <w:rFonts w:hint="eastAsia"/>
        </w:rPr>
        <w:t>+</w:t>
      </w:r>
      <w:r w:rsidR="00BE0CD1">
        <w:rPr>
          <w:rFonts w:hint="eastAsia"/>
        </w:rPr>
        <w:t>自学</w:t>
      </w:r>
      <w:r>
        <w:rPr>
          <w:rFonts w:hint="eastAsia"/>
        </w:rPr>
        <w:t>。</w:t>
      </w:r>
    </w:p>
    <w:p w:rsidR="001E298B" w:rsidRDefault="001E298B" w:rsidP="001E298B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：优先</w:t>
      </w:r>
      <w:r w:rsidRPr="006204A5">
        <w:rPr>
          <w:rFonts w:hint="eastAsia"/>
        </w:rPr>
        <w:t>队列</w:t>
      </w:r>
      <w:r>
        <w:rPr>
          <w:rFonts w:hint="eastAsia"/>
        </w:rPr>
        <w:t>式分支</w:t>
      </w:r>
      <w:r w:rsidRPr="006204A5">
        <w:rPr>
          <w:rFonts w:hint="eastAsia"/>
        </w:rPr>
        <w:t>限界法</w:t>
      </w:r>
      <w:r>
        <w:rPr>
          <w:rFonts w:hint="eastAsia"/>
        </w:rPr>
        <w:t>概述，图的</w:t>
      </w:r>
      <w:r w:rsidRPr="007E1BB0">
        <w:rPr>
          <w:rFonts w:hint="eastAsia"/>
        </w:rPr>
        <w:t>单源最短路径</w:t>
      </w:r>
      <w:r>
        <w:rPr>
          <w:rFonts w:hint="eastAsia"/>
        </w:rPr>
        <w:t>，</w:t>
      </w:r>
      <w:r>
        <w:rPr>
          <w:rFonts w:hint="eastAsia"/>
        </w:rPr>
        <w:t>0/1</w:t>
      </w:r>
      <w:r>
        <w:rPr>
          <w:rFonts w:hint="eastAsia"/>
        </w:rPr>
        <w:t>背包问题，</w:t>
      </w:r>
      <w:r>
        <w:rPr>
          <w:rFonts w:hint="eastAsia"/>
          <w:lang w:val="pt-BR"/>
        </w:rPr>
        <w:t>任务分配问题</w:t>
      </w:r>
      <w:r>
        <w:rPr>
          <w:rFonts w:hint="eastAsia"/>
        </w:rPr>
        <w:t>和</w:t>
      </w:r>
      <w:r w:rsidRPr="002D34E8">
        <w:t>货郎担问题</w:t>
      </w:r>
      <w:r>
        <w:rPr>
          <w:rFonts w:hint="eastAsia"/>
        </w:rPr>
        <w:t>。</w:t>
      </w:r>
    </w:p>
    <w:p w:rsidR="001E298B" w:rsidRDefault="001E298B" w:rsidP="001E298B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655C81">
        <w:rPr>
          <w:rFonts w:hint="eastAsia"/>
        </w:rPr>
        <w:t>优先</w:t>
      </w:r>
      <w:r w:rsidR="00655C81" w:rsidRPr="006204A5">
        <w:rPr>
          <w:rFonts w:hint="eastAsia"/>
        </w:rPr>
        <w:t>队列</w:t>
      </w:r>
      <w:r w:rsidR="00655C81">
        <w:rPr>
          <w:rFonts w:hint="eastAsia"/>
        </w:rPr>
        <w:t>式分支</w:t>
      </w:r>
      <w:r w:rsidR="00655C81" w:rsidRPr="006204A5">
        <w:rPr>
          <w:rFonts w:hint="eastAsia"/>
        </w:rPr>
        <w:t>限界法</w:t>
      </w:r>
      <w:r w:rsidR="00655C81">
        <w:rPr>
          <w:rFonts w:hint="eastAsia"/>
        </w:rPr>
        <w:t>与</w:t>
      </w:r>
      <w:r w:rsidRPr="006204A5">
        <w:rPr>
          <w:rFonts w:hint="eastAsia"/>
        </w:rPr>
        <w:t>队列</w:t>
      </w:r>
      <w:r>
        <w:rPr>
          <w:rFonts w:hint="eastAsia"/>
        </w:rPr>
        <w:t>式分支</w:t>
      </w:r>
      <w:r w:rsidRPr="006204A5">
        <w:rPr>
          <w:rFonts w:hint="eastAsia"/>
        </w:rPr>
        <w:t>限界法</w:t>
      </w:r>
      <w:r>
        <w:rPr>
          <w:rFonts w:hint="eastAsia"/>
        </w:rPr>
        <w:t>的</w:t>
      </w:r>
      <w:r w:rsidR="00655C81">
        <w:rPr>
          <w:rFonts w:hint="eastAsia"/>
        </w:rPr>
        <w:t>不同点</w:t>
      </w:r>
      <w:r>
        <w:rPr>
          <w:rFonts w:hint="eastAsia"/>
        </w:rPr>
        <w:t>。</w:t>
      </w:r>
    </w:p>
    <w:p w:rsidR="001E298B" w:rsidRDefault="001E298B" w:rsidP="001E298B">
      <w:pPr>
        <w:pStyle w:val="a8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：通过图的</w:t>
      </w:r>
      <w:r w:rsidRPr="007E1BB0">
        <w:rPr>
          <w:rFonts w:hint="eastAsia"/>
        </w:rPr>
        <w:t>单源最短路径</w:t>
      </w:r>
      <w:r>
        <w:rPr>
          <w:rFonts w:hint="eastAsia"/>
        </w:rPr>
        <w:t>和</w:t>
      </w:r>
      <w:r>
        <w:rPr>
          <w:rFonts w:hint="eastAsia"/>
        </w:rPr>
        <w:t>0/1</w:t>
      </w:r>
      <w:r>
        <w:rPr>
          <w:rFonts w:hint="eastAsia"/>
        </w:rPr>
        <w:t>背包问题讲授</w:t>
      </w:r>
      <w:r w:rsidR="00392034">
        <w:rPr>
          <w:rFonts w:hint="eastAsia"/>
        </w:rPr>
        <w:t>优先</w:t>
      </w:r>
      <w:r w:rsidRPr="006204A5">
        <w:rPr>
          <w:rFonts w:hint="eastAsia"/>
        </w:rPr>
        <w:t>队列</w:t>
      </w:r>
      <w:r>
        <w:rPr>
          <w:rFonts w:hint="eastAsia"/>
        </w:rPr>
        <w:t>式分支</w:t>
      </w:r>
      <w:r w:rsidRPr="006204A5">
        <w:rPr>
          <w:rFonts w:hint="eastAsia"/>
        </w:rPr>
        <w:t>限界法</w:t>
      </w:r>
      <w:r>
        <w:rPr>
          <w:rFonts w:hint="eastAsia"/>
        </w:rPr>
        <w:t>的应用</w:t>
      </w:r>
      <w:r w:rsidR="00392034">
        <w:rPr>
          <w:rFonts w:hint="eastAsia"/>
        </w:rPr>
        <w:t>方法</w:t>
      </w:r>
      <w:r>
        <w:rPr>
          <w:rFonts w:hint="eastAsia"/>
        </w:rPr>
        <w:t>。</w:t>
      </w:r>
      <w:r w:rsidR="00240F8D">
        <w:rPr>
          <w:rFonts w:hint="eastAsia"/>
        </w:rPr>
        <w:t>由于时间限制，</w:t>
      </w:r>
      <w:r w:rsidR="00392034">
        <w:rPr>
          <w:rFonts w:hint="eastAsia"/>
        </w:rPr>
        <w:t>可以引导学生自学</w:t>
      </w:r>
      <w:r w:rsidR="00392034">
        <w:rPr>
          <w:rFonts w:hint="eastAsia"/>
          <w:lang w:val="pt-BR"/>
        </w:rPr>
        <w:t>任务分配问题</w:t>
      </w:r>
      <w:r w:rsidR="00392034">
        <w:rPr>
          <w:rFonts w:hint="eastAsia"/>
        </w:rPr>
        <w:t>和</w:t>
      </w:r>
      <w:r w:rsidR="00392034" w:rsidRPr="002D34E8">
        <w:t>货郎担问题</w:t>
      </w:r>
      <w:r w:rsidR="00240F8D">
        <w:rPr>
          <w:rFonts w:hint="eastAsia"/>
        </w:rPr>
        <w:t>。</w:t>
      </w:r>
    </w:p>
    <w:p w:rsidR="003153F7" w:rsidRDefault="003153F7" w:rsidP="003153F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：本章若干问答题和算法设计题。</w:t>
      </w:r>
    </w:p>
    <w:p w:rsidR="0011396F" w:rsidRDefault="0011396F" w:rsidP="0011396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）实验：根据学生层次选择本章若干随机实验题，可以适当选择一些在线编程题目。</w:t>
      </w:r>
    </w:p>
    <w:p w:rsidR="003153F7" w:rsidRPr="00FF6FED" w:rsidRDefault="003153F7" w:rsidP="003153F7">
      <w:pPr>
        <w:pStyle w:val="a8"/>
        <w:ind w:firstLine="420"/>
      </w:pPr>
    </w:p>
    <w:p w:rsidR="00D430A2" w:rsidRDefault="00D430A2" w:rsidP="00D430A2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7</w:t>
      </w:r>
      <w:r w:rsidRPr="00AB17DB">
        <w:rPr>
          <w:rFonts w:hint="eastAsia"/>
        </w:rPr>
        <w:t>章</w:t>
      </w:r>
      <w:r w:rsidR="004974D2">
        <w:rPr>
          <w:rFonts w:hint="eastAsia"/>
        </w:rPr>
        <w:t>贪心法</w:t>
      </w:r>
      <w:r>
        <w:rPr>
          <w:rFonts w:hint="eastAsia"/>
        </w:rPr>
        <w:t>（共</w:t>
      </w:r>
      <w:r w:rsidR="004974D2">
        <w:rPr>
          <w:rFonts w:hint="eastAsia"/>
        </w:rPr>
        <w:t>6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</w:t>
      </w:r>
      <w:r w:rsidR="004974D2"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7</w:t>
      </w:r>
      <w:r w:rsidRPr="00AB17DB">
        <w:rPr>
          <w:rFonts w:hint="eastAsia"/>
        </w:rPr>
        <w:t>章</w:t>
      </w:r>
      <w:r w:rsidR="004974D2">
        <w:rPr>
          <w:rFonts w:hint="eastAsia"/>
        </w:rPr>
        <w:t>贪心法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6601C9">
        <w:rPr>
          <w:rFonts w:hint="eastAsia"/>
        </w:rPr>
        <w:t>贪心法原理和要点，贪心法框架，求解组合问题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6601C9">
        <w:rPr>
          <w:rFonts w:hint="eastAsia"/>
          <w:kern w:val="0"/>
        </w:rPr>
        <w:t>活动安排</w:t>
      </w:r>
      <w:r w:rsidR="006601C9">
        <w:rPr>
          <w:rFonts w:hint="eastAsia"/>
        </w:rPr>
        <w:t>问题Ⅰ和背包</w:t>
      </w:r>
      <w:r w:rsidR="006601C9" w:rsidRPr="00250AAC">
        <w:t>问题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6601C9">
        <w:rPr>
          <w:rFonts w:hint="eastAsia"/>
        </w:rPr>
        <w:t>贪心法的正确性证明</w:t>
      </w:r>
      <w:r>
        <w:rPr>
          <w:rFonts w:hint="eastAsia"/>
        </w:rPr>
        <w:t>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6601C9">
        <w:rPr>
          <w:rFonts w:hint="eastAsia"/>
        </w:rPr>
        <w:t>通过</w:t>
      </w:r>
      <w:r w:rsidR="006601C9">
        <w:rPr>
          <w:rFonts w:hint="eastAsia"/>
          <w:kern w:val="0"/>
        </w:rPr>
        <w:t>活动安排</w:t>
      </w:r>
      <w:r w:rsidR="006601C9">
        <w:rPr>
          <w:rFonts w:hint="eastAsia"/>
        </w:rPr>
        <w:t>问题Ⅰ和背包</w:t>
      </w:r>
      <w:r w:rsidR="006601C9" w:rsidRPr="00250AAC">
        <w:t>问题</w:t>
      </w:r>
      <w:r>
        <w:rPr>
          <w:rFonts w:hint="eastAsia"/>
        </w:rPr>
        <w:t>讲授</w:t>
      </w:r>
      <w:r w:rsidR="006601C9">
        <w:rPr>
          <w:rFonts w:hint="eastAsia"/>
        </w:rPr>
        <w:t>贪心法应用方法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:rsidR="00D430A2" w:rsidRDefault="00D430A2" w:rsidP="00D430A2">
      <w:pPr>
        <w:pStyle w:val="a8"/>
        <w:ind w:firstLine="420"/>
      </w:pPr>
    </w:p>
    <w:p w:rsidR="006601C9" w:rsidRDefault="006601C9" w:rsidP="006601C9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6601C9" w:rsidRDefault="006601C9" w:rsidP="006601C9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7</w:t>
      </w:r>
      <w:r w:rsidRPr="00AB17DB">
        <w:rPr>
          <w:rFonts w:hint="eastAsia"/>
        </w:rPr>
        <w:t>章</w:t>
      </w:r>
      <w:r>
        <w:rPr>
          <w:rFonts w:hint="eastAsia"/>
        </w:rPr>
        <w:t>贪心法。</w:t>
      </w:r>
    </w:p>
    <w:p w:rsidR="006601C9" w:rsidRDefault="006601C9" w:rsidP="006601C9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内容：求解图问题。</w:t>
      </w:r>
    </w:p>
    <w:p w:rsidR="006601C9" w:rsidRDefault="006601C9" w:rsidP="006601C9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6601C9" w:rsidRPr="00FF6FED" w:rsidRDefault="006601C9" w:rsidP="006601C9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>
        <w:rPr>
          <w:rFonts w:hint="eastAsia"/>
        </w:rPr>
        <w:t>Prim</w:t>
      </w:r>
      <w:r>
        <w:rPr>
          <w:rFonts w:hint="eastAsia"/>
        </w:rPr>
        <w:t>算法、</w:t>
      </w:r>
      <w:r>
        <w:rPr>
          <w:rFonts w:hint="eastAsia"/>
        </w:rPr>
        <w:t>Kruskal</w:t>
      </w:r>
      <w:r>
        <w:rPr>
          <w:rFonts w:hint="eastAsia"/>
        </w:rPr>
        <w:t>算法和</w:t>
      </w:r>
      <w:r>
        <w:rPr>
          <w:rFonts w:hint="eastAsia"/>
        </w:rPr>
        <w:t>Dijkstra</w:t>
      </w:r>
      <w:r>
        <w:rPr>
          <w:rFonts w:hint="eastAsia"/>
        </w:rPr>
        <w:t>算法。</w:t>
      </w:r>
    </w:p>
    <w:p w:rsidR="006601C9" w:rsidRDefault="006601C9" w:rsidP="006601C9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个算法中如何体现贪心法的特点。</w:t>
      </w:r>
    </w:p>
    <w:p w:rsidR="006601C9" w:rsidRPr="00FF6FED" w:rsidRDefault="006601C9" w:rsidP="006601C9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：通过</w:t>
      </w:r>
      <w:r>
        <w:rPr>
          <w:rFonts w:hint="eastAsia"/>
        </w:rPr>
        <w:t>3</w:t>
      </w:r>
      <w:r>
        <w:rPr>
          <w:rFonts w:hint="eastAsia"/>
        </w:rPr>
        <w:t>个图算法讲授贪心法应用方法。</w:t>
      </w:r>
    </w:p>
    <w:p w:rsidR="006601C9" w:rsidRDefault="006601C9" w:rsidP="006601C9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:rsidR="006601C9" w:rsidRDefault="006601C9" w:rsidP="00D430A2">
      <w:pPr>
        <w:pStyle w:val="a8"/>
        <w:ind w:firstLine="420"/>
      </w:pPr>
    </w:p>
    <w:p w:rsidR="008874DD" w:rsidRDefault="008874DD" w:rsidP="008874DD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17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8874DD" w:rsidRDefault="008874DD" w:rsidP="008874DD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7</w:t>
      </w:r>
      <w:r w:rsidRPr="00AB17DB">
        <w:rPr>
          <w:rFonts w:hint="eastAsia"/>
        </w:rPr>
        <w:t>章</w:t>
      </w:r>
      <w:r>
        <w:rPr>
          <w:rFonts w:hint="eastAsia"/>
        </w:rPr>
        <w:t>贪心法。</w:t>
      </w:r>
    </w:p>
    <w:p w:rsidR="008874DD" w:rsidRDefault="008874DD" w:rsidP="008874DD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内容：求解调度问题和哈夫曼编码。</w:t>
      </w:r>
    </w:p>
    <w:p w:rsidR="008874DD" w:rsidRDefault="008874DD" w:rsidP="008874DD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866580" w:rsidRDefault="008874DD" w:rsidP="00866580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866580">
        <w:rPr>
          <w:rFonts w:hint="eastAsia"/>
        </w:rPr>
        <w:t>不带惩罚的调度问题和带惩罚的调度问题。</w:t>
      </w:r>
    </w:p>
    <w:p w:rsidR="008874DD" w:rsidRDefault="008874DD" w:rsidP="008874DD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866580">
        <w:rPr>
          <w:rFonts w:hint="eastAsia"/>
        </w:rPr>
        <w:t>带惩罚的调度问题</w:t>
      </w:r>
      <w:r>
        <w:rPr>
          <w:rFonts w:hint="eastAsia"/>
        </w:rPr>
        <w:t>。</w:t>
      </w:r>
    </w:p>
    <w:p w:rsidR="008874DD" w:rsidRPr="00FF6FED" w:rsidRDefault="008874DD" w:rsidP="008874DD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：通过</w:t>
      </w:r>
      <w:r w:rsidR="00866580">
        <w:rPr>
          <w:rFonts w:hint="eastAsia"/>
        </w:rPr>
        <w:t>调度问题求解</w:t>
      </w:r>
      <w:r>
        <w:rPr>
          <w:rFonts w:hint="eastAsia"/>
        </w:rPr>
        <w:t>讲授贪心法应用方法。</w:t>
      </w:r>
      <w:r w:rsidR="00866580">
        <w:rPr>
          <w:rFonts w:hint="eastAsia"/>
        </w:rPr>
        <w:t>由于时间限制，可以简要介绍哈夫曼编码，引导学生自学。</w:t>
      </w:r>
    </w:p>
    <w:p w:rsidR="00866580" w:rsidRDefault="00866580" w:rsidP="00866580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：本章若干问答题和算法设计题。</w:t>
      </w:r>
    </w:p>
    <w:p w:rsidR="0011396F" w:rsidRDefault="0011396F" w:rsidP="0011396F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）实验：根据学生层次选择本章若干随机实验题，可以适当选择一些在线编程题目。</w:t>
      </w:r>
    </w:p>
    <w:p w:rsidR="006601C9" w:rsidRDefault="006601C9" w:rsidP="00D430A2">
      <w:pPr>
        <w:pStyle w:val="a8"/>
        <w:ind w:firstLine="420"/>
      </w:pPr>
    </w:p>
    <w:p w:rsidR="00D430A2" w:rsidRDefault="00D430A2" w:rsidP="00D430A2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8</w:t>
      </w:r>
      <w:r w:rsidRPr="00AB17DB">
        <w:rPr>
          <w:rFonts w:hint="eastAsia"/>
        </w:rPr>
        <w:t>章</w:t>
      </w:r>
      <w:r w:rsidR="00043A9D">
        <w:rPr>
          <w:rFonts w:hint="eastAsia"/>
        </w:rPr>
        <w:t>动态规划</w:t>
      </w:r>
      <w:r>
        <w:rPr>
          <w:rFonts w:hint="eastAsia"/>
        </w:rPr>
        <w:t>（共</w:t>
      </w:r>
      <w:r>
        <w:rPr>
          <w:rFonts w:hint="eastAsia"/>
        </w:rPr>
        <w:t>8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 w:rsidR="00043A9D">
        <w:rPr>
          <w:rFonts w:hint="eastAsia"/>
        </w:rPr>
        <w:t>18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8</w:t>
      </w:r>
      <w:r w:rsidRPr="00AB17DB">
        <w:rPr>
          <w:rFonts w:hint="eastAsia"/>
        </w:rPr>
        <w:t>章</w:t>
      </w:r>
      <w:r w:rsidR="00043A9D">
        <w:rPr>
          <w:rFonts w:hint="eastAsia"/>
        </w:rPr>
        <w:t>动态规划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043A9D">
        <w:t>动态规划</w:t>
      </w:r>
      <w:r w:rsidR="00043A9D">
        <w:rPr>
          <w:rFonts w:hint="eastAsia"/>
        </w:rPr>
        <w:t>原理和要点，</w:t>
      </w:r>
      <w:r w:rsidR="00043A9D">
        <w:rPr>
          <w:rFonts w:hint="eastAsia"/>
          <w:lang w:val="pt-BR"/>
        </w:rPr>
        <w:t>一维动态规划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043A9D" w:rsidRDefault="00D430A2" w:rsidP="00043A9D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725F73" w:rsidRPr="00A567F9">
        <w:t>最大连续子序列和</w:t>
      </w:r>
      <w:r w:rsidR="00725F73">
        <w:rPr>
          <w:rFonts w:hint="eastAsia"/>
        </w:rPr>
        <w:t>，</w:t>
      </w:r>
      <w:r w:rsidR="00725F73" w:rsidRPr="00AC1D73">
        <w:t>最长</w:t>
      </w:r>
      <w:r w:rsidR="00725F73" w:rsidRPr="00AC1D73">
        <w:rPr>
          <w:rFonts w:hint="eastAsia"/>
        </w:rPr>
        <w:t>递增子</w:t>
      </w:r>
      <w:r w:rsidR="00725F73" w:rsidRPr="00AC1D73">
        <w:t>序列</w:t>
      </w:r>
      <w:r w:rsidR="00043A9D"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725F73">
        <w:t>动态规划</w:t>
      </w:r>
      <w:r w:rsidR="00725F73" w:rsidRPr="002F7E71">
        <w:t>求解</w:t>
      </w:r>
      <w:r w:rsidR="00725F73">
        <w:rPr>
          <w:rFonts w:hint="eastAsia"/>
        </w:rPr>
        <w:t>问题的性质和</w:t>
      </w:r>
      <w:r w:rsidR="00725F73" w:rsidRPr="002F7E71">
        <w:t>步骤</w:t>
      </w:r>
      <w:r w:rsidR="00725F73">
        <w:rPr>
          <w:rFonts w:hint="eastAsia"/>
        </w:rPr>
        <w:t>，如何设计动态规划数组</w:t>
      </w:r>
      <w:r>
        <w:rPr>
          <w:rFonts w:hint="eastAsia"/>
        </w:rPr>
        <w:t>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725F73">
        <w:rPr>
          <w:rFonts w:hint="eastAsia"/>
        </w:rPr>
        <w:t>通过</w:t>
      </w:r>
      <w:r w:rsidR="00725F73" w:rsidRPr="00A567F9">
        <w:t>最大连续子序列和</w:t>
      </w:r>
      <w:r w:rsidR="00725F73">
        <w:rPr>
          <w:rFonts w:hint="eastAsia"/>
        </w:rPr>
        <w:t>以及</w:t>
      </w:r>
      <w:r w:rsidR="00725F73" w:rsidRPr="00AC1D73">
        <w:t>最长</w:t>
      </w:r>
      <w:r w:rsidR="00725F73" w:rsidRPr="00AC1D73">
        <w:rPr>
          <w:rFonts w:hint="eastAsia"/>
        </w:rPr>
        <w:t>递增子</w:t>
      </w:r>
      <w:r w:rsidR="00725F73" w:rsidRPr="00AC1D73">
        <w:t>序列</w:t>
      </w:r>
      <w:r>
        <w:rPr>
          <w:rFonts w:hint="eastAsia"/>
        </w:rPr>
        <w:t>讲授</w:t>
      </w:r>
      <w:r w:rsidR="00725F73">
        <w:rPr>
          <w:rFonts w:hint="eastAsia"/>
        </w:rPr>
        <w:t>动态规划算法设计方法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:rsidR="00D430A2" w:rsidRDefault="00D430A2" w:rsidP="00D430A2">
      <w:pPr>
        <w:pStyle w:val="a8"/>
        <w:ind w:firstLine="420"/>
      </w:pPr>
    </w:p>
    <w:p w:rsidR="00725F73" w:rsidRDefault="00725F73" w:rsidP="00725F73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19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725F73" w:rsidRDefault="00725F73" w:rsidP="00725F73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8</w:t>
      </w:r>
      <w:r w:rsidRPr="00AB17DB">
        <w:rPr>
          <w:rFonts w:hint="eastAsia"/>
        </w:rPr>
        <w:t>章</w:t>
      </w:r>
      <w:r>
        <w:rPr>
          <w:rFonts w:hint="eastAsia"/>
        </w:rPr>
        <w:t>动态规划。</w:t>
      </w:r>
    </w:p>
    <w:p w:rsidR="00725F73" w:rsidRDefault="00725F73" w:rsidP="00725F73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4B3E86">
        <w:rPr>
          <w:rFonts w:hint="eastAsia"/>
        </w:rPr>
        <w:t>二维动态规划</w:t>
      </w:r>
      <w:r>
        <w:rPr>
          <w:rFonts w:hint="eastAsia"/>
        </w:rPr>
        <w:t>，</w:t>
      </w:r>
      <w:r w:rsidR="004B3E86">
        <w:rPr>
          <w:rFonts w:hint="eastAsia"/>
        </w:rPr>
        <w:t>三</w:t>
      </w:r>
      <w:r>
        <w:rPr>
          <w:rFonts w:hint="eastAsia"/>
          <w:lang w:val="pt-BR"/>
        </w:rPr>
        <w:t>维动态规划</w:t>
      </w:r>
      <w:r>
        <w:rPr>
          <w:rFonts w:hint="eastAsia"/>
        </w:rPr>
        <w:t>。</w:t>
      </w:r>
    </w:p>
    <w:p w:rsidR="00725F73" w:rsidRDefault="00725F73" w:rsidP="00725F73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725F73" w:rsidRDefault="00725F73" w:rsidP="00725F73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4B3E86" w:rsidRPr="004E7AD8">
        <w:rPr>
          <w:rFonts w:hint="eastAsia"/>
        </w:rPr>
        <w:t>三角形最小路径</w:t>
      </w:r>
      <w:r w:rsidR="004B3E86">
        <w:rPr>
          <w:rFonts w:hint="eastAsia"/>
        </w:rPr>
        <w:t>和，</w:t>
      </w:r>
      <w:r w:rsidR="004B3E86">
        <w:rPr>
          <w:rFonts w:hint="eastAsia"/>
        </w:rPr>
        <w:t>Floyd</w:t>
      </w:r>
      <w:r w:rsidR="004B3E86">
        <w:rPr>
          <w:rFonts w:hint="eastAsia"/>
        </w:rPr>
        <w:t>算法</w:t>
      </w:r>
      <w:r>
        <w:rPr>
          <w:rFonts w:hint="eastAsia"/>
        </w:rPr>
        <w:t>。</w:t>
      </w:r>
    </w:p>
    <w:p w:rsidR="00725F73" w:rsidRDefault="00725F73" w:rsidP="00725F73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>
        <w:t>动态规划</w:t>
      </w:r>
      <w:r w:rsidR="00BC00E6">
        <w:rPr>
          <w:rFonts w:hint="eastAsia"/>
        </w:rPr>
        <w:t>算法中的空间优化</w:t>
      </w:r>
      <w:r>
        <w:rPr>
          <w:rFonts w:hint="eastAsia"/>
        </w:rPr>
        <w:t>。</w:t>
      </w:r>
    </w:p>
    <w:p w:rsidR="00725F73" w:rsidRPr="00FF6FED" w:rsidRDefault="00725F73" w:rsidP="00725F73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：通过</w:t>
      </w:r>
      <w:r w:rsidR="00BC00E6" w:rsidRPr="004E7AD8">
        <w:rPr>
          <w:rFonts w:hint="eastAsia"/>
        </w:rPr>
        <w:t>三角形最小路径</w:t>
      </w:r>
      <w:r w:rsidR="00BC00E6">
        <w:rPr>
          <w:rFonts w:hint="eastAsia"/>
        </w:rPr>
        <w:t>和</w:t>
      </w:r>
      <w:r>
        <w:rPr>
          <w:rFonts w:hint="eastAsia"/>
        </w:rPr>
        <w:t>讲授</w:t>
      </w:r>
      <w:r w:rsidR="00BC00E6">
        <w:rPr>
          <w:rFonts w:hint="eastAsia"/>
        </w:rPr>
        <w:t>如何优化动态规划数组空间</w:t>
      </w:r>
      <w:r>
        <w:rPr>
          <w:rFonts w:hint="eastAsia"/>
        </w:rPr>
        <w:t>。</w:t>
      </w:r>
    </w:p>
    <w:p w:rsidR="00725F73" w:rsidRDefault="00725F73" w:rsidP="00725F73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:rsidR="00D430A2" w:rsidRDefault="00D430A2" w:rsidP="00D430A2">
      <w:pPr>
        <w:pStyle w:val="a8"/>
        <w:ind w:firstLine="420"/>
      </w:pPr>
    </w:p>
    <w:p w:rsidR="001019B7" w:rsidRDefault="001019B7" w:rsidP="001019B7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20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1019B7" w:rsidRDefault="001019B7" w:rsidP="001019B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8</w:t>
      </w:r>
      <w:r w:rsidRPr="00AB17DB">
        <w:rPr>
          <w:rFonts w:hint="eastAsia"/>
        </w:rPr>
        <w:t>章</w:t>
      </w:r>
      <w:r>
        <w:rPr>
          <w:rFonts w:hint="eastAsia"/>
        </w:rPr>
        <w:t>动态规划。</w:t>
      </w:r>
    </w:p>
    <w:p w:rsidR="001019B7" w:rsidRDefault="001019B7" w:rsidP="001019B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内容：字符串动态规划，</w:t>
      </w:r>
      <w:r>
        <w:rPr>
          <w:rFonts w:hint="eastAsia"/>
          <w:lang w:val="nb-NO"/>
        </w:rPr>
        <w:t>背包动态规划</w:t>
      </w:r>
      <w:r>
        <w:rPr>
          <w:rFonts w:hint="eastAsia"/>
        </w:rPr>
        <w:t>。</w:t>
      </w:r>
    </w:p>
    <w:p w:rsidR="001019B7" w:rsidRDefault="001019B7" w:rsidP="001019B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</w:t>
      </w:r>
      <w:r w:rsidR="009F5C9C">
        <w:rPr>
          <w:rFonts w:hint="eastAsia"/>
        </w:rPr>
        <w:t>+</w:t>
      </w:r>
      <w:r w:rsidR="009F5C9C">
        <w:rPr>
          <w:rFonts w:hint="eastAsia"/>
        </w:rPr>
        <w:t>自学</w:t>
      </w:r>
      <w:r>
        <w:rPr>
          <w:rFonts w:hint="eastAsia"/>
        </w:rPr>
        <w:t>。</w:t>
      </w:r>
    </w:p>
    <w:p w:rsidR="001019B7" w:rsidRDefault="001019B7" w:rsidP="001019B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：最长公共子序列，</w:t>
      </w:r>
      <w:r w:rsidRPr="00471123">
        <w:rPr>
          <w:rFonts w:hint="eastAsia"/>
        </w:rPr>
        <w:t>编辑距离</w:t>
      </w:r>
      <w:r>
        <w:rPr>
          <w:rFonts w:hint="eastAsia"/>
        </w:rPr>
        <w:t>，</w:t>
      </w:r>
      <w:r>
        <w:rPr>
          <w:rFonts w:hint="eastAsia"/>
          <w:lang w:val="nb-NO"/>
        </w:rPr>
        <w:t>0/1</w:t>
      </w:r>
      <w:r>
        <w:rPr>
          <w:rFonts w:hint="eastAsia"/>
          <w:lang w:val="nb-NO"/>
        </w:rPr>
        <w:t>背包问题，完全背包问题</w:t>
      </w:r>
      <w:r>
        <w:rPr>
          <w:rFonts w:hint="eastAsia"/>
        </w:rPr>
        <w:t>。</w:t>
      </w:r>
    </w:p>
    <w:p w:rsidR="001019B7" w:rsidRDefault="001019B7" w:rsidP="001019B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>
        <w:t>动态规划</w:t>
      </w:r>
      <w:r>
        <w:rPr>
          <w:rFonts w:hint="eastAsia"/>
        </w:rPr>
        <w:t>算法中的空间优化</w:t>
      </w:r>
      <w:r w:rsidR="00F102EA">
        <w:rPr>
          <w:rFonts w:hint="eastAsia"/>
        </w:rPr>
        <w:t>和动态规划数组的计算顺序</w:t>
      </w:r>
      <w:r>
        <w:rPr>
          <w:rFonts w:hint="eastAsia"/>
        </w:rPr>
        <w:t>。</w:t>
      </w:r>
    </w:p>
    <w:p w:rsidR="001019B7" w:rsidRPr="00FF6FED" w:rsidRDefault="001019B7" w:rsidP="001019B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F102EA">
        <w:rPr>
          <w:rFonts w:hint="eastAsia"/>
        </w:rPr>
        <w:t>从</w:t>
      </w:r>
      <w:r w:rsidR="00F102EA">
        <w:rPr>
          <w:rFonts w:hint="eastAsia"/>
          <w:lang w:val="nb-NO"/>
        </w:rPr>
        <w:t>0/1</w:t>
      </w:r>
      <w:r w:rsidR="00F102EA">
        <w:rPr>
          <w:rFonts w:hint="eastAsia"/>
          <w:lang w:val="nb-NO"/>
        </w:rPr>
        <w:t>背包问题到完全背包问题</w:t>
      </w:r>
      <w:r>
        <w:rPr>
          <w:rFonts w:hint="eastAsia"/>
        </w:rPr>
        <w:t>讲授</w:t>
      </w:r>
      <w:r w:rsidR="00F102EA">
        <w:rPr>
          <w:rFonts w:hint="eastAsia"/>
        </w:rPr>
        <w:t>动态规划数组的计算顺序</w:t>
      </w:r>
      <w:r>
        <w:rPr>
          <w:rFonts w:hint="eastAsia"/>
        </w:rPr>
        <w:t>。</w:t>
      </w:r>
      <w:r w:rsidR="003B265C">
        <w:rPr>
          <w:rFonts w:hint="eastAsia"/>
        </w:rPr>
        <w:t>由于时间限制，</w:t>
      </w:r>
      <w:r w:rsidR="00CF54CB">
        <w:rPr>
          <w:rFonts w:hint="eastAsia"/>
        </w:rPr>
        <w:t>字符串动态规划实际上是二维动态规划的应用，这部分可以少讲</w:t>
      </w:r>
      <w:r w:rsidR="003B265C">
        <w:rPr>
          <w:rFonts w:hint="eastAsia"/>
        </w:rPr>
        <w:t>。</w:t>
      </w:r>
    </w:p>
    <w:p w:rsidR="001019B7" w:rsidRDefault="001019B7" w:rsidP="001019B7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:rsidR="005D4874" w:rsidRDefault="005D4874" w:rsidP="001019B7">
      <w:pPr>
        <w:pStyle w:val="a8"/>
        <w:ind w:firstLine="420"/>
      </w:pPr>
    </w:p>
    <w:p w:rsidR="005D4874" w:rsidRDefault="005D4874" w:rsidP="005D4874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21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5D4874" w:rsidRDefault="005D4874" w:rsidP="005D4874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8</w:t>
      </w:r>
      <w:r w:rsidRPr="00AB17DB">
        <w:rPr>
          <w:rFonts w:hint="eastAsia"/>
        </w:rPr>
        <w:t>章</w:t>
      </w:r>
      <w:r>
        <w:rPr>
          <w:rFonts w:hint="eastAsia"/>
        </w:rPr>
        <w:t>动态规划。</w:t>
      </w:r>
    </w:p>
    <w:p w:rsidR="005D4874" w:rsidRDefault="005D4874" w:rsidP="005D4874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>
        <w:rPr>
          <w:rFonts w:hint="eastAsia"/>
          <w:lang w:val="nb-NO"/>
        </w:rPr>
        <w:t>树形动态规划</w:t>
      </w:r>
      <w:r>
        <w:rPr>
          <w:rFonts w:hint="eastAsia"/>
        </w:rPr>
        <w:t>，区间</w:t>
      </w:r>
      <w:r>
        <w:rPr>
          <w:rFonts w:hint="eastAsia"/>
          <w:lang w:val="nb-NO"/>
        </w:rPr>
        <w:t>动态规划</w:t>
      </w:r>
      <w:r>
        <w:rPr>
          <w:rFonts w:hint="eastAsia"/>
        </w:rPr>
        <w:t>。</w:t>
      </w:r>
    </w:p>
    <w:p w:rsidR="005D4874" w:rsidRDefault="005D4874" w:rsidP="005D4874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</w:t>
      </w:r>
      <w:r w:rsidR="009F5C9C">
        <w:rPr>
          <w:rFonts w:hint="eastAsia"/>
        </w:rPr>
        <w:t>+</w:t>
      </w:r>
      <w:r w:rsidR="009F5C9C">
        <w:rPr>
          <w:rFonts w:hint="eastAsia"/>
        </w:rPr>
        <w:t>自学</w:t>
      </w:r>
      <w:r>
        <w:rPr>
          <w:rFonts w:hint="eastAsia"/>
        </w:rPr>
        <w:t>。</w:t>
      </w:r>
    </w:p>
    <w:p w:rsidR="005D4874" w:rsidRDefault="005D4874" w:rsidP="005D4874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：庆祝</w:t>
      </w:r>
      <w:r w:rsidRPr="00405E25">
        <w:rPr>
          <w:rFonts w:hint="eastAsia"/>
        </w:rPr>
        <w:t>晚会</w:t>
      </w:r>
      <w:r>
        <w:rPr>
          <w:rFonts w:hint="eastAsia"/>
        </w:rPr>
        <w:t>（</w:t>
      </w:r>
      <w:r>
        <w:rPr>
          <w:rFonts w:hint="eastAsia"/>
        </w:rPr>
        <w:t>HDU1520</w:t>
      </w:r>
      <w:r>
        <w:rPr>
          <w:rFonts w:hint="eastAsia"/>
        </w:rPr>
        <w:t>），找</w:t>
      </w:r>
      <w:r w:rsidRPr="004A1C21">
        <w:rPr>
          <w:rFonts w:hint="eastAsia"/>
        </w:rPr>
        <w:t>矿（</w:t>
      </w:r>
      <w:r w:rsidRPr="004A1C21">
        <w:rPr>
          <w:rFonts w:hint="eastAsia"/>
        </w:rPr>
        <w:t>LeetCode337</w:t>
      </w:r>
      <w:r w:rsidRPr="004A1C21">
        <w:rPr>
          <w:rFonts w:hint="eastAsia"/>
        </w:rPr>
        <w:t>）</w:t>
      </w:r>
      <w:r>
        <w:rPr>
          <w:rFonts w:hint="eastAsia"/>
        </w:rPr>
        <w:t>，</w:t>
      </w:r>
      <w:r w:rsidRPr="00E514F8">
        <w:rPr>
          <w:rFonts w:hint="eastAsia"/>
        </w:rPr>
        <w:t>戳气球</w:t>
      </w:r>
      <w:r w:rsidRPr="004A1C21">
        <w:rPr>
          <w:rFonts w:hint="eastAsia"/>
        </w:rPr>
        <w:t>（</w:t>
      </w:r>
      <w:r w:rsidRPr="004A1C21">
        <w:rPr>
          <w:rFonts w:hint="eastAsia"/>
        </w:rPr>
        <w:t>LeetCode3</w:t>
      </w:r>
      <w:r>
        <w:rPr>
          <w:rFonts w:hint="eastAsia"/>
        </w:rPr>
        <w:t>12</w:t>
      </w:r>
      <w:r w:rsidRPr="004A1C21">
        <w:rPr>
          <w:rFonts w:hint="eastAsia"/>
        </w:rPr>
        <w:t>）</w:t>
      </w:r>
      <w:r>
        <w:rPr>
          <w:rFonts w:hint="eastAsia"/>
        </w:rPr>
        <w:t>，</w:t>
      </w:r>
      <w:r w:rsidRPr="00FA3D96">
        <w:t>最长回文子串</w:t>
      </w:r>
      <w:r w:rsidRPr="004A1C21">
        <w:rPr>
          <w:rFonts w:hint="eastAsia"/>
        </w:rPr>
        <w:t>（</w:t>
      </w:r>
      <w:r w:rsidRPr="004A1C21">
        <w:rPr>
          <w:rFonts w:hint="eastAsia"/>
        </w:rPr>
        <w:t>LeetCode</w:t>
      </w:r>
      <w:r>
        <w:rPr>
          <w:rFonts w:hint="eastAsia"/>
        </w:rPr>
        <w:t>5</w:t>
      </w:r>
      <w:r w:rsidRPr="004A1C21">
        <w:rPr>
          <w:rFonts w:hint="eastAsia"/>
        </w:rPr>
        <w:t>）</w:t>
      </w:r>
      <w:r>
        <w:rPr>
          <w:rFonts w:hint="eastAsia"/>
        </w:rPr>
        <w:t>。</w:t>
      </w:r>
    </w:p>
    <w:p w:rsidR="005D4874" w:rsidRDefault="005D4874" w:rsidP="005D4874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>
        <w:rPr>
          <w:rFonts w:hint="eastAsia"/>
          <w:lang w:val="nb-NO"/>
        </w:rPr>
        <w:t>树形和</w:t>
      </w:r>
      <w:r>
        <w:rPr>
          <w:rFonts w:hint="eastAsia"/>
        </w:rPr>
        <w:t>区间</w:t>
      </w:r>
      <w:r>
        <w:rPr>
          <w:rFonts w:hint="eastAsia"/>
          <w:lang w:val="nb-NO"/>
        </w:rPr>
        <w:t>动态规划的基本原理</w:t>
      </w:r>
      <w:r>
        <w:rPr>
          <w:rFonts w:hint="eastAsia"/>
        </w:rPr>
        <w:t>。</w:t>
      </w:r>
    </w:p>
    <w:p w:rsidR="005D4874" w:rsidRPr="00FF6FED" w:rsidRDefault="005D4874" w:rsidP="005D4874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：通过庆祝</w:t>
      </w:r>
      <w:r w:rsidRPr="00405E25">
        <w:rPr>
          <w:rFonts w:hint="eastAsia"/>
        </w:rPr>
        <w:t>晚会</w:t>
      </w:r>
      <w:r>
        <w:rPr>
          <w:rFonts w:hint="eastAsia"/>
        </w:rPr>
        <w:t>（</w:t>
      </w:r>
      <w:r>
        <w:rPr>
          <w:rFonts w:hint="eastAsia"/>
        </w:rPr>
        <w:t>HDU1520</w:t>
      </w:r>
      <w:r>
        <w:rPr>
          <w:rFonts w:hint="eastAsia"/>
        </w:rPr>
        <w:t>）和</w:t>
      </w:r>
      <w:r w:rsidRPr="00E514F8">
        <w:rPr>
          <w:rFonts w:hint="eastAsia"/>
        </w:rPr>
        <w:t>戳气球</w:t>
      </w:r>
      <w:r w:rsidRPr="004A1C21">
        <w:rPr>
          <w:rFonts w:hint="eastAsia"/>
        </w:rPr>
        <w:t>（</w:t>
      </w:r>
      <w:r w:rsidRPr="004A1C21">
        <w:rPr>
          <w:rFonts w:hint="eastAsia"/>
        </w:rPr>
        <w:t>LeetCode3</w:t>
      </w:r>
      <w:r>
        <w:rPr>
          <w:rFonts w:hint="eastAsia"/>
        </w:rPr>
        <w:t>12</w:t>
      </w:r>
      <w:r w:rsidRPr="004A1C21">
        <w:rPr>
          <w:rFonts w:hint="eastAsia"/>
        </w:rPr>
        <w:t>）</w:t>
      </w:r>
      <w:r>
        <w:rPr>
          <w:rFonts w:hint="eastAsia"/>
        </w:rPr>
        <w:t>讲授</w:t>
      </w:r>
      <w:r>
        <w:rPr>
          <w:rFonts w:hint="eastAsia"/>
          <w:lang w:val="nb-NO"/>
        </w:rPr>
        <w:t>树形和</w:t>
      </w:r>
      <w:r>
        <w:rPr>
          <w:rFonts w:hint="eastAsia"/>
        </w:rPr>
        <w:t>区间</w:t>
      </w:r>
      <w:r>
        <w:rPr>
          <w:rFonts w:hint="eastAsia"/>
          <w:lang w:val="nb-NO"/>
        </w:rPr>
        <w:t>动态规划的基本原理</w:t>
      </w:r>
      <w:r>
        <w:rPr>
          <w:rFonts w:hint="eastAsia"/>
        </w:rPr>
        <w:t>。由于时间限制，其他引导学生自学。</w:t>
      </w:r>
    </w:p>
    <w:p w:rsidR="005D4874" w:rsidRDefault="005D4874" w:rsidP="005D4874">
      <w:pPr>
        <w:pStyle w:val="a8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：本章若干问答题和算法设计题。</w:t>
      </w:r>
    </w:p>
    <w:p w:rsidR="0011396F" w:rsidRDefault="0011396F" w:rsidP="0011396F">
      <w:pPr>
        <w:pStyle w:val="a8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）实验：根据学生层次选择本章若干随机实验题，可以适当选择一些在线编程题目。</w:t>
      </w:r>
    </w:p>
    <w:p w:rsidR="00D430A2" w:rsidRDefault="00D430A2" w:rsidP="00D430A2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9</w:t>
      </w:r>
      <w:r w:rsidRPr="00AB17DB">
        <w:rPr>
          <w:rFonts w:hint="eastAsia"/>
        </w:rPr>
        <w:t>章</w:t>
      </w:r>
      <w:r w:rsidR="008C701A">
        <w:rPr>
          <w:rFonts w:hint="eastAsia"/>
        </w:rPr>
        <w:t>NP</w:t>
      </w:r>
      <w:r w:rsidR="008C701A">
        <w:rPr>
          <w:rFonts w:hint="eastAsia"/>
        </w:rPr>
        <w:t>完全问题</w:t>
      </w:r>
      <w:r>
        <w:rPr>
          <w:rFonts w:hint="eastAsia"/>
        </w:rPr>
        <w:t>（共</w:t>
      </w:r>
      <w:r w:rsidR="008C701A">
        <w:rPr>
          <w:rFonts w:hint="eastAsia"/>
        </w:rPr>
        <w:t>2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 w:rsidRPr="00FF6FED">
        <w:t>课</w:t>
      </w:r>
      <w:r>
        <w:rPr>
          <w:rFonts w:hint="eastAsia"/>
        </w:rPr>
        <w:t>次：</w:t>
      </w:r>
      <w:r w:rsidR="008724C2">
        <w:rPr>
          <w:rFonts w:hint="eastAsia"/>
        </w:rPr>
        <w:t>22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9</w:t>
      </w:r>
      <w:r w:rsidRPr="00AB17DB">
        <w:rPr>
          <w:rFonts w:hint="eastAsia"/>
        </w:rPr>
        <w:t>章</w:t>
      </w:r>
      <w:r w:rsidR="008C701A">
        <w:rPr>
          <w:rFonts w:hint="eastAsia"/>
        </w:rPr>
        <w:t>NP</w:t>
      </w:r>
      <w:r w:rsidR="008C701A">
        <w:rPr>
          <w:rFonts w:hint="eastAsia"/>
        </w:rPr>
        <w:t>完全问题</w:t>
      </w:r>
      <w:r>
        <w:rPr>
          <w:rFonts w:hint="eastAsia"/>
        </w:rPr>
        <w:t>。</w:t>
      </w:r>
    </w:p>
    <w:p w:rsidR="008C701A" w:rsidRDefault="00D430A2" w:rsidP="00D430A2">
      <w:pPr>
        <w:pStyle w:val="a8"/>
        <w:ind w:firstLine="420"/>
        <w:rPr>
          <w:lang w:val="pt-BR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8C701A">
        <w:rPr>
          <w:rFonts w:hint="eastAsia"/>
          <w:lang w:val="pt-BR"/>
        </w:rPr>
        <w:t>P</w:t>
      </w:r>
      <w:r w:rsidR="008C701A">
        <w:rPr>
          <w:rFonts w:hint="eastAsia"/>
          <w:lang w:val="pt-BR"/>
        </w:rPr>
        <w:t>类、</w:t>
      </w:r>
      <w:r w:rsidR="008C701A">
        <w:rPr>
          <w:rFonts w:hint="eastAsia"/>
          <w:lang w:val="pt-BR"/>
        </w:rPr>
        <w:t>NP</w:t>
      </w:r>
      <w:r w:rsidR="008C701A">
        <w:rPr>
          <w:rFonts w:hint="eastAsia"/>
          <w:lang w:val="pt-BR"/>
        </w:rPr>
        <w:t>类和</w:t>
      </w:r>
      <w:r w:rsidR="008C701A">
        <w:rPr>
          <w:rFonts w:hint="eastAsia"/>
          <w:lang w:val="pt-BR"/>
        </w:rPr>
        <w:t>NP</w:t>
      </w:r>
      <w:r w:rsidR="008C701A">
        <w:rPr>
          <w:rFonts w:hint="eastAsia"/>
          <w:lang w:val="pt-BR"/>
        </w:rPr>
        <w:t>完全问题。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8C701A">
        <w:rPr>
          <w:rFonts w:hint="eastAsia"/>
          <w:lang w:val="pt-BR"/>
        </w:rPr>
        <w:t>P</w:t>
      </w:r>
      <w:r w:rsidR="008C701A">
        <w:rPr>
          <w:rFonts w:hint="eastAsia"/>
          <w:lang w:val="pt-BR"/>
        </w:rPr>
        <w:t>类、</w:t>
      </w:r>
      <w:r w:rsidR="008C701A">
        <w:rPr>
          <w:rFonts w:hint="eastAsia"/>
          <w:lang w:val="pt-BR"/>
        </w:rPr>
        <w:t>NP</w:t>
      </w:r>
      <w:r w:rsidR="008C701A">
        <w:rPr>
          <w:rFonts w:hint="eastAsia"/>
          <w:lang w:val="pt-BR"/>
        </w:rPr>
        <w:t>类和</w:t>
      </w:r>
      <w:r w:rsidR="008C701A">
        <w:rPr>
          <w:rFonts w:hint="eastAsia"/>
          <w:lang w:val="pt-BR"/>
        </w:rPr>
        <w:t>NP</w:t>
      </w:r>
      <w:r w:rsidR="008C701A">
        <w:rPr>
          <w:rFonts w:hint="eastAsia"/>
          <w:lang w:val="pt-BR"/>
        </w:rPr>
        <w:t>完全问题的概念</w:t>
      </w:r>
      <w:r>
        <w:rPr>
          <w:rFonts w:hint="eastAsia"/>
        </w:rPr>
        <w:t>。</w:t>
      </w:r>
    </w:p>
    <w:p w:rsidR="00D430A2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8724C2">
        <w:rPr>
          <w:rFonts w:hint="eastAsia"/>
          <w:lang w:val="pt-BR"/>
        </w:rPr>
        <w:t>NP</w:t>
      </w:r>
      <w:r w:rsidR="008724C2">
        <w:rPr>
          <w:rFonts w:hint="eastAsia"/>
          <w:lang w:val="pt-BR"/>
        </w:rPr>
        <w:t>完全问题</w:t>
      </w:r>
      <w:r>
        <w:rPr>
          <w:rFonts w:hint="eastAsia"/>
        </w:rPr>
        <w:t>。</w:t>
      </w:r>
    </w:p>
    <w:p w:rsidR="00D430A2" w:rsidRPr="00FF6FED" w:rsidRDefault="00D430A2" w:rsidP="00D430A2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8724C2">
        <w:rPr>
          <w:rFonts w:hint="eastAsia"/>
        </w:rPr>
        <w:t>从算法难度</w:t>
      </w:r>
      <w:r>
        <w:rPr>
          <w:rFonts w:hint="eastAsia"/>
        </w:rPr>
        <w:t>出发讲授</w:t>
      </w:r>
      <w:r w:rsidR="008724C2">
        <w:rPr>
          <w:rFonts w:hint="eastAsia"/>
          <w:lang w:val="pt-BR"/>
        </w:rPr>
        <w:t>P</w:t>
      </w:r>
      <w:r w:rsidR="008724C2">
        <w:rPr>
          <w:rFonts w:hint="eastAsia"/>
          <w:lang w:val="pt-BR"/>
        </w:rPr>
        <w:t>类、</w:t>
      </w:r>
      <w:r w:rsidR="008724C2">
        <w:rPr>
          <w:rFonts w:hint="eastAsia"/>
          <w:lang w:val="pt-BR"/>
        </w:rPr>
        <w:t>NP</w:t>
      </w:r>
      <w:r w:rsidR="008724C2">
        <w:rPr>
          <w:rFonts w:hint="eastAsia"/>
          <w:lang w:val="pt-BR"/>
        </w:rPr>
        <w:t>类和</w:t>
      </w:r>
      <w:r w:rsidR="008724C2">
        <w:rPr>
          <w:rFonts w:hint="eastAsia"/>
          <w:lang w:val="pt-BR"/>
        </w:rPr>
        <w:t>NP</w:t>
      </w:r>
      <w:r w:rsidR="008724C2">
        <w:rPr>
          <w:rFonts w:hint="eastAsia"/>
          <w:lang w:val="pt-BR"/>
        </w:rPr>
        <w:t>完全问题</w:t>
      </w:r>
      <w:r>
        <w:rPr>
          <w:rFonts w:hint="eastAsia"/>
        </w:rPr>
        <w:t>。</w:t>
      </w:r>
    </w:p>
    <w:p w:rsidR="008C701A" w:rsidRPr="00FF6FED" w:rsidRDefault="008C701A" w:rsidP="008C701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：本章若干问答题。</w:t>
      </w:r>
    </w:p>
    <w:p w:rsidR="00D430A2" w:rsidRDefault="00D430A2" w:rsidP="00D430A2">
      <w:pPr>
        <w:pStyle w:val="a8"/>
        <w:ind w:firstLine="420"/>
      </w:pPr>
    </w:p>
    <w:sectPr w:rsidR="00D430A2" w:rsidSect="006E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0433" w:h="14742"/>
      <w:pgMar w:top="1276" w:right="1106" w:bottom="1276" w:left="1106" w:header="709" w:footer="82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6D1" w:rsidRDefault="004776D1">
      <w:r>
        <w:separator/>
      </w:r>
    </w:p>
    <w:p w:rsidR="004776D1" w:rsidRDefault="004776D1"/>
  </w:endnote>
  <w:endnote w:type="continuationSeparator" w:id="0">
    <w:p w:rsidR="004776D1" w:rsidRDefault="004776D1">
      <w:r>
        <w:continuationSeparator/>
      </w:r>
    </w:p>
    <w:p w:rsidR="004776D1" w:rsidRDefault="004776D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中黑简">
    <w:altName w:val="宋体"/>
    <w:charset w:val="86"/>
    <w:family w:val="modern"/>
    <w:pitch w:val="fixed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汉仪中等线简">
    <w:altName w:val="宋体"/>
    <w:charset w:val="86"/>
    <w:family w:val="auto"/>
    <w:pitch w:val="variable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A12" w:rsidRDefault="00EC7D4F" w:rsidP="008A49F0">
    <w:pPr>
      <w:pStyle w:val="a7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580A12"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11396F">
      <w:rPr>
        <w:rStyle w:val="af7"/>
        <w:noProof/>
      </w:rPr>
      <w:t>8</w:t>
    </w:r>
    <w:r>
      <w:rPr>
        <w:rStyle w:val="af7"/>
      </w:rPr>
      <w:fldChar w:fldCharType="end"/>
    </w:r>
  </w:p>
  <w:p w:rsidR="00580A12" w:rsidRDefault="00580A12" w:rsidP="0094269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A12" w:rsidRDefault="00EC7D4F" w:rsidP="008A49F0">
    <w:pPr>
      <w:pStyle w:val="a7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580A12"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11396F">
      <w:rPr>
        <w:rStyle w:val="af7"/>
        <w:noProof/>
      </w:rPr>
      <w:t>7</w:t>
    </w:r>
    <w:r>
      <w:rPr>
        <w:rStyle w:val="af7"/>
      </w:rPr>
      <w:fldChar w:fldCharType="end"/>
    </w:r>
  </w:p>
  <w:p w:rsidR="00580A12" w:rsidRDefault="00580A12">
    <w:pPr>
      <w:pStyle w:val="a7"/>
    </w:pPr>
  </w:p>
  <w:p w:rsidR="00580A12" w:rsidRDefault="00580A1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6D1" w:rsidRDefault="004776D1">
      <w:r>
        <w:separator/>
      </w:r>
    </w:p>
    <w:p w:rsidR="004776D1" w:rsidRDefault="004776D1"/>
  </w:footnote>
  <w:footnote w:type="continuationSeparator" w:id="0">
    <w:p w:rsidR="004776D1" w:rsidRDefault="004776D1">
      <w:r>
        <w:continuationSeparator/>
      </w:r>
    </w:p>
    <w:p w:rsidR="004776D1" w:rsidRDefault="004776D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A12" w:rsidRDefault="00EC7D4F">
    <w:pPr>
      <w:pStyle w:val="a9"/>
      <w:pBdr>
        <w:bottom w:val="none" w:sz="0" w:space="0" w:color="auto"/>
      </w:pBdr>
    </w:pPr>
    <w:r>
      <w:rPr>
        <w:noProof/>
      </w:rPr>
      <w:pict>
        <v:line id="_x0000_s2094" style="position:absolute;left:0;text-align:left;z-index:251658240" from="5.25pt,20.55pt" to="409.5pt,20.55pt" strokeweight="3pt">
          <v:stroke linestyle="thinThin"/>
        </v:line>
      </w:pict>
    </w:r>
    <w:r w:rsidR="00580A12">
      <w:rPr>
        <w:rFonts w:hint="eastAsia"/>
      </w:rPr>
      <w:t>算法设计与分析基础</w:t>
    </w:r>
  </w:p>
  <w:p w:rsidR="00580A12" w:rsidRDefault="00580A1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A12" w:rsidRDefault="00EC7D4F" w:rsidP="003C0C76">
    <w:pPr>
      <w:pStyle w:val="a9"/>
      <w:pBdr>
        <w:bottom w:val="none" w:sz="0" w:space="0" w:color="auto"/>
      </w:pBdr>
    </w:pPr>
    <w:r>
      <w:rPr>
        <w:noProof/>
      </w:rPr>
      <w:pict>
        <v:group id="_x0000_s2064" style="position:absolute;left:0;text-align:left;margin-left:210.1pt;margin-top:-6.8pt;width:199.4pt;height:25.15pt;z-index:251657216" coordorigin="6062,573" coordsize="3634,503" o:regroupid="10">
          <v:line id="_x0000_s2065" style="position:absolute;flip:x y" from="6428,692" to="9546,694" strokecolor="#333">
            <v:stroke startarrowwidth="narrow" startarrowlength="short" endarrowwidth="narrow" endarrowlength="short"/>
          </v:line>
          <v:group id="_x0000_s2066" style="position:absolute;left:9544;top:684;width:152;height:283" coordorigin="9504,660" coordsize="152,283">
            <v:rect id="_x0000_s2067" style="position:absolute;left:9504;top:660;width:74;height:283;flip:x" fillcolor="black" stroked="f">
              <v:stroke startarrowwidth="narrow" startarrowlength="short" endarrowwidth="narrow" endarrowlength="short"/>
              <v:textbox inset="0,0,0,0"/>
            </v:rect>
            <v:rect id="_x0000_s2068" style="position:absolute;left:9571;top:660;width:85;height:283;flip:x" fillcolor="#969696" stroked="f">
              <v:stroke startarrowwidth="narrow" startarrowlength="short" endarrowwidth="narrow" endarrowlength="short"/>
              <v:textbox inset="0,0,0,0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6360;top:573;width:2954;height:503;flip:x;mso-wrap-edited:f" filled="f" stroked="f">
            <v:textbox style="mso-next-textbox:#_x0000_s2069">
              <w:txbxContent>
                <w:p w:rsidR="00580A12" w:rsidRPr="001B222E" w:rsidRDefault="00580A12">
                  <w:pPr>
                    <w:ind w:firstLine="0"/>
                    <w:rPr>
                      <w:rFonts w:ascii="Arial" w:eastAsia="汉仪中等线简" w:hAnsi="Arial" w:cs="Arial"/>
                      <w:sz w:val="18"/>
                      <w:szCs w:val="18"/>
                    </w:rPr>
                  </w:pP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第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1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章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Arial" w:eastAsia="汉仪中等线简" w:hAnsi="Arial" w:cs="Arial" w:hint="eastAsia"/>
                      <w:noProof/>
                      <w:sz w:val="18"/>
                      <w:szCs w:val="18"/>
                    </w:rPr>
                    <w:t>概论</w:t>
                  </w:r>
                </w:p>
              </w:txbxContent>
            </v:textbox>
          </v:shape>
          <v:line id="_x0000_s2070" style="position:absolute;flip:x" from="6062,1004" to="7196,1004" strokecolor="#333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A12" w:rsidRDefault="00580A12">
    <w:pPr>
      <w:pStyle w:val="a9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540"/>
    <w:multiLevelType w:val="hybridMultilevel"/>
    <w:tmpl w:val="37B2FCEE"/>
    <w:lvl w:ilvl="0" w:tplc="8D1E1B0A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903FFE"/>
    <w:multiLevelType w:val="hybridMultilevel"/>
    <w:tmpl w:val="461E3EA4"/>
    <w:lvl w:ilvl="0" w:tplc="6730F74E">
      <w:start w:val="1"/>
      <w:numFmt w:val="decimal"/>
      <w:lvlText w:val="%1:"/>
      <w:lvlJc w:val="left"/>
      <w:pPr>
        <w:tabs>
          <w:tab w:val="num" w:pos="785"/>
        </w:tabs>
        <w:ind w:left="743" w:hanging="318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9D2B2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09E70376"/>
    <w:multiLevelType w:val="hybridMultilevel"/>
    <w:tmpl w:val="C5E461E8"/>
    <w:lvl w:ilvl="0" w:tplc="513E4AE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327DAC"/>
    <w:multiLevelType w:val="hybridMultilevel"/>
    <w:tmpl w:val="FED6FEE8"/>
    <w:lvl w:ilvl="0" w:tplc="B6EAA5B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9A9F7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A3F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20D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E21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3ACDB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2958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0610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645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F413AE"/>
    <w:multiLevelType w:val="hybridMultilevel"/>
    <w:tmpl w:val="4AAE73FE"/>
    <w:lvl w:ilvl="0" w:tplc="0C66E03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C936B7F"/>
    <w:multiLevelType w:val="hybridMultilevel"/>
    <w:tmpl w:val="51548E80"/>
    <w:lvl w:ilvl="0" w:tplc="5C6AC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8E1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850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67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8DD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C5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255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6A6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16C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5224D"/>
    <w:multiLevelType w:val="hybridMultilevel"/>
    <w:tmpl w:val="3F2AB28A"/>
    <w:lvl w:ilvl="0" w:tplc="638EDC9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3DC6DA1"/>
    <w:multiLevelType w:val="hybridMultilevel"/>
    <w:tmpl w:val="F650F9E2"/>
    <w:lvl w:ilvl="0" w:tplc="9E0821CE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266B15E4"/>
    <w:multiLevelType w:val="hybridMultilevel"/>
    <w:tmpl w:val="37DE9C90"/>
    <w:lvl w:ilvl="0" w:tplc="BBA426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E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A42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CA7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E8B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EF7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C4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EF0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2E2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8F7DCA"/>
    <w:multiLevelType w:val="hybridMultilevel"/>
    <w:tmpl w:val="227A250A"/>
    <w:lvl w:ilvl="0" w:tplc="E698FA5C">
      <w:start w:val="1"/>
      <w:numFmt w:val="decimal"/>
      <w:lvlText w:val="%1."/>
      <w:lvlJc w:val="left"/>
      <w:pPr>
        <w:tabs>
          <w:tab w:val="num" w:pos="785"/>
        </w:tabs>
        <w:ind w:left="743" w:hanging="3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8A033B7"/>
    <w:multiLevelType w:val="hybridMultilevel"/>
    <w:tmpl w:val="3E8AB190"/>
    <w:lvl w:ilvl="0" w:tplc="9E407044">
      <w:start w:val="1"/>
      <w:numFmt w:val="bullet"/>
      <w:lvlText w:val=""/>
      <w:lvlJc w:val="left"/>
      <w:pPr>
        <w:tabs>
          <w:tab w:val="num" w:pos="714"/>
        </w:tabs>
        <w:ind w:left="714" w:hanging="289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E84274E"/>
    <w:multiLevelType w:val="hybridMultilevel"/>
    <w:tmpl w:val="1F28B00E"/>
    <w:lvl w:ilvl="0" w:tplc="BDBEC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8C2C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0B6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0B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8B0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FEC5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615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CBA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B6A0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A47190"/>
    <w:multiLevelType w:val="hybridMultilevel"/>
    <w:tmpl w:val="C25CC404"/>
    <w:lvl w:ilvl="0" w:tplc="0409000F">
      <w:start w:val="1"/>
      <w:numFmt w:val="decimal"/>
      <w:lvlText w:val="%1."/>
      <w:lvlJc w:val="left"/>
      <w:pPr>
        <w:tabs>
          <w:tab w:val="num" w:pos="794"/>
        </w:tabs>
        <w:ind w:left="794" w:hanging="369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12F0E93"/>
    <w:multiLevelType w:val="hybridMultilevel"/>
    <w:tmpl w:val="8FC64622"/>
    <w:lvl w:ilvl="0" w:tplc="7EAAC06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32D12B0B"/>
    <w:multiLevelType w:val="multilevel"/>
    <w:tmpl w:val="14AEA22E"/>
    <w:lvl w:ilvl="0">
      <w:start w:val="1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6">
    <w:nsid w:val="35362714"/>
    <w:multiLevelType w:val="hybridMultilevel"/>
    <w:tmpl w:val="2424EF42"/>
    <w:lvl w:ilvl="0" w:tplc="4E6AACB6">
      <w:start w:val="1"/>
      <w:numFmt w:val="bullet"/>
      <w:pStyle w:val="1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39732E00"/>
    <w:multiLevelType w:val="multilevel"/>
    <w:tmpl w:val="F1B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5E6777"/>
    <w:multiLevelType w:val="hybridMultilevel"/>
    <w:tmpl w:val="95C08E8A"/>
    <w:lvl w:ilvl="0" w:tplc="AA0E50A0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9">
    <w:nsid w:val="44373E0E"/>
    <w:multiLevelType w:val="singleLevel"/>
    <w:tmpl w:val="AE5EDD84"/>
    <w:lvl w:ilvl="0">
      <w:numFmt w:val="bullet"/>
      <w:lvlText w:val="●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20">
    <w:nsid w:val="54D830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1">
    <w:nsid w:val="55F44324"/>
    <w:multiLevelType w:val="multilevel"/>
    <w:tmpl w:val="2326E884"/>
    <w:lvl w:ilvl="0">
      <w:start w:val="15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1010"/>
        </w:tabs>
        <w:ind w:left="1010" w:hanging="58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30"/>
        </w:tabs>
        <w:ind w:left="363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40"/>
        </w:tabs>
        <w:ind w:left="4840" w:hanging="1440"/>
      </w:pPr>
      <w:rPr>
        <w:rFonts w:hint="eastAsia"/>
      </w:rPr>
    </w:lvl>
  </w:abstractNum>
  <w:abstractNum w:abstractNumId="22">
    <w:nsid w:val="58C431A4"/>
    <w:multiLevelType w:val="hybridMultilevel"/>
    <w:tmpl w:val="F8C6736A"/>
    <w:lvl w:ilvl="0" w:tplc="6AC216B2">
      <w:numFmt w:val="bullet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5BD83231"/>
    <w:multiLevelType w:val="multilevel"/>
    <w:tmpl w:val="8AE26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620B10C6"/>
    <w:multiLevelType w:val="multilevel"/>
    <w:tmpl w:val="38F4706E"/>
    <w:lvl w:ilvl="0">
      <w:start w:val="4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62800C76"/>
    <w:multiLevelType w:val="hybridMultilevel"/>
    <w:tmpl w:val="56C06B34"/>
    <w:lvl w:ilvl="0" w:tplc="F5788A1E">
      <w:start w:val="1"/>
      <w:numFmt w:val="bullet"/>
      <w:lvlText w:val="·"/>
      <w:lvlJc w:val="left"/>
      <w:pPr>
        <w:tabs>
          <w:tab w:val="num" w:pos="1145"/>
        </w:tabs>
        <w:ind w:left="765" w:hanging="340"/>
      </w:pPr>
      <w:rPr>
        <w:rFonts w:ascii="宋体" w:eastAsia="宋体" w:hAnsi="Symbo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CBB11E8"/>
    <w:multiLevelType w:val="hybridMultilevel"/>
    <w:tmpl w:val="34445ABC"/>
    <w:lvl w:ilvl="0" w:tplc="8BEA1304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DA94861"/>
    <w:multiLevelType w:val="hybridMultilevel"/>
    <w:tmpl w:val="C8F845E8"/>
    <w:lvl w:ilvl="0" w:tplc="91A6F962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4BF181A"/>
    <w:multiLevelType w:val="hybridMultilevel"/>
    <w:tmpl w:val="DE0E7036"/>
    <w:lvl w:ilvl="0" w:tplc="F636F91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5D65FA8"/>
    <w:multiLevelType w:val="hybridMultilevel"/>
    <w:tmpl w:val="C08E8710"/>
    <w:lvl w:ilvl="0" w:tplc="24FEA386">
      <w:start w:val="1"/>
      <w:numFmt w:val="bullet"/>
      <w:lvlText w:val=""/>
      <w:lvlJc w:val="left"/>
      <w:pPr>
        <w:tabs>
          <w:tab w:val="num" w:pos="1145"/>
        </w:tabs>
        <w:ind w:left="765" w:hanging="34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19"/>
  </w:num>
  <w:num w:numId="4">
    <w:abstractNumId w:val="27"/>
  </w:num>
  <w:num w:numId="5">
    <w:abstractNumId w:val="24"/>
  </w:num>
  <w:num w:numId="6">
    <w:abstractNumId w:val="3"/>
  </w:num>
  <w:num w:numId="7">
    <w:abstractNumId w:val="26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25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20"/>
  </w:num>
  <w:num w:numId="19">
    <w:abstractNumId w:val="29"/>
  </w:num>
  <w:num w:numId="20">
    <w:abstractNumId w:val="17"/>
  </w:num>
  <w:num w:numId="21">
    <w:abstractNumId w:val="9"/>
  </w:num>
  <w:num w:numId="22">
    <w:abstractNumId w:val="12"/>
  </w:num>
  <w:num w:numId="23">
    <w:abstractNumId w:val="18"/>
  </w:num>
  <w:num w:numId="24">
    <w:abstractNumId w:val="4"/>
  </w:num>
  <w:num w:numId="25">
    <w:abstractNumId w:val="22"/>
  </w:num>
  <w:num w:numId="26">
    <w:abstractNumId w:val="2"/>
  </w:num>
  <w:num w:numId="27">
    <w:abstractNumId w:val="21"/>
  </w:num>
  <w:num w:numId="28">
    <w:abstractNumId w:val="15"/>
  </w:num>
  <w:num w:numId="29">
    <w:abstractNumId w:val="6"/>
  </w:num>
  <w:num w:numId="30">
    <w:abstractNumId w:val="23"/>
  </w:num>
  <w:num w:numId="31">
    <w:abstractNumId w:val="14"/>
  </w:num>
  <w:num w:numId="32">
    <w:abstractNumId w:val="8"/>
  </w:num>
  <w:num w:numId="33">
    <w:abstractNumId w:val="16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mirrorMargins/>
  <w:bordersDoNotSurroundHeader/>
  <w:bordersDoNotSurroundFooter/>
  <w:attachedTemplate r:id="rId1"/>
  <w:linkStyles/>
  <w:stylePaneFormatFilter w:val="3F01"/>
  <w:defaultTabStop w:val="21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2098">
      <o:colormenu v:ext="edit" fillcolor="none [2732]" strokecolor="maroon" shadowcolor="none"/>
    </o:shapedefaults>
    <o:shapelayout v:ext="edit">
      <o:idmap v:ext="edit" data="2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0"/>
        <o:entry new="8" old="0"/>
        <o:entry new="9" old="0"/>
        <o:entry new="10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6BB"/>
    <w:rsid w:val="00000335"/>
    <w:rsid w:val="0000084B"/>
    <w:rsid w:val="00001160"/>
    <w:rsid w:val="00001AB2"/>
    <w:rsid w:val="00001AB4"/>
    <w:rsid w:val="00002025"/>
    <w:rsid w:val="00002372"/>
    <w:rsid w:val="000029B0"/>
    <w:rsid w:val="00003024"/>
    <w:rsid w:val="00003338"/>
    <w:rsid w:val="00004908"/>
    <w:rsid w:val="00006457"/>
    <w:rsid w:val="00006BB5"/>
    <w:rsid w:val="00006E0A"/>
    <w:rsid w:val="000070FA"/>
    <w:rsid w:val="000072B8"/>
    <w:rsid w:val="00007F8F"/>
    <w:rsid w:val="00010650"/>
    <w:rsid w:val="00010F88"/>
    <w:rsid w:val="00011306"/>
    <w:rsid w:val="00012344"/>
    <w:rsid w:val="00012761"/>
    <w:rsid w:val="0001351F"/>
    <w:rsid w:val="000135D7"/>
    <w:rsid w:val="000136EA"/>
    <w:rsid w:val="0001400E"/>
    <w:rsid w:val="000142C6"/>
    <w:rsid w:val="00015873"/>
    <w:rsid w:val="000159B8"/>
    <w:rsid w:val="00015CB4"/>
    <w:rsid w:val="00015D09"/>
    <w:rsid w:val="00016128"/>
    <w:rsid w:val="00016B04"/>
    <w:rsid w:val="0001743B"/>
    <w:rsid w:val="00017B0F"/>
    <w:rsid w:val="00017DF7"/>
    <w:rsid w:val="00017FD4"/>
    <w:rsid w:val="00020414"/>
    <w:rsid w:val="00020619"/>
    <w:rsid w:val="000210D6"/>
    <w:rsid w:val="0002127D"/>
    <w:rsid w:val="00021BD4"/>
    <w:rsid w:val="00022030"/>
    <w:rsid w:val="000232D6"/>
    <w:rsid w:val="00023933"/>
    <w:rsid w:val="000242B8"/>
    <w:rsid w:val="000242F0"/>
    <w:rsid w:val="000245A7"/>
    <w:rsid w:val="0002479D"/>
    <w:rsid w:val="00024CD2"/>
    <w:rsid w:val="0002541B"/>
    <w:rsid w:val="00026194"/>
    <w:rsid w:val="00026C8B"/>
    <w:rsid w:val="00026E5B"/>
    <w:rsid w:val="0002785C"/>
    <w:rsid w:val="00027C31"/>
    <w:rsid w:val="00027CC8"/>
    <w:rsid w:val="00027D60"/>
    <w:rsid w:val="000305FF"/>
    <w:rsid w:val="00030789"/>
    <w:rsid w:val="00030AFE"/>
    <w:rsid w:val="00030D31"/>
    <w:rsid w:val="00030FCA"/>
    <w:rsid w:val="00031189"/>
    <w:rsid w:val="00031208"/>
    <w:rsid w:val="000316EF"/>
    <w:rsid w:val="000317A1"/>
    <w:rsid w:val="000318F1"/>
    <w:rsid w:val="00031CC4"/>
    <w:rsid w:val="00031E49"/>
    <w:rsid w:val="0003299A"/>
    <w:rsid w:val="00032B73"/>
    <w:rsid w:val="00032EA0"/>
    <w:rsid w:val="000333DE"/>
    <w:rsid w:val="00033DCA"/>
    <w:rsid w:val="00034375"/>
    <w:rsid w:val="0003441B"/>
    <w:rsid w:val="0003462D"/>
    <w:rsid w:val="0003569B"/>
    <w:rsid w:val="000357CD"/>
    <w:rsid w:val="000360CA"/>
    <w:rsid w:val="00036B0D"/>
    <w:rsid w:val="00036CB2"/>
    <w:rsid w:val="00036F4A"/>
    <w:rsid w:val="000370CF"/>
    <w:rsid w:val="00037451"/>
    <w:rsid w:val="00037F07"/>
    <w:rsid w:val="0004069C"/>
    <w:rsid w:val="00040CD3"/>
    <w:rsid w:val="00040E08"/>
    <w:rsid w:val="0004190A"/>
    <w:rsid w:val="000419DA"/>
    <w:rsid w:val="00041C44"/>
    <w:rsid w:val="000423DC"/>
    <w:rsid w:val="00042407"/>
    <w:rsid w:val="00043A9D"/>
    <w:rsid w:val="00043BB6"/>
    <w:rsid w:val="00044597"/>
    <w:rsid w:val="00044AC3"/>
    <w:rsid w:val="00045609"/>
    <w:rsid w:val="000459AC"/>
    <w:rsid w:val="00045BE4"/>
    <w:rsid w:val="00045C8A"/>
    <w:rsid w:val="00045CE7"/>
    <w:rsid w:val="000479C1"/>
    <w:rsid w:val="00047E14"/>
    <w:rsid w:val="00051058"/>
    <w:rsid w:val="00051BB7"/>
    <w:rsid w:val="00051DFB"/>
    <w:rsid w:val="00051E55"/>
    <w:rsid w:val="000520EB"/>
    <w:rsid w:val="00052BA5"/>
    <w:rsid w:val="00052DBA"/>
    <w:rsid w:val="00052E23"/>
    <w:rsid w:val="00052FE5"/>
    <w:rsid w:val="00053A14"/>
    <w:rsid w:val="0005492D"/>
    <w:rsid w:val="00055EFC"/>
    <w:rsid w:val="000564A5"/>
    <w:rsid w:val="00056640"/>
    <w:rsid w:val="0005692F"/>
    <w:rsid w:val="00056D69"/>
    <w:rsid w:val="00057414"/>
    <w:rsid w:val="000576A5"/>
    <w:rsid w:val="0006052E"/>
    <w:rsid w:val="000613C1"/>
    <w:rsid w:val="000631B8"/>
    <w:rsid w:val="00063A6F"/>
    <w:rsid w:val="00063C8D"/>
    <w:rsid w:val="000649D7"/>
    <w:rsid w:val="000650C1"/>
    <w:rsid w:val="000655CF"/>
    <w:rsid w:val="000659A5"/>
    <w:rsid w:val="00066426"/>
    <w:rsid w:val="0006655F"/>
    <w:rsid w:val="00066968"/>
    <w:rsid w:val="0006731C"/>
    <w:rsid w:val="000700A9"/>
    <w:rsid w:val="00070E0C"/>
    <w:rsid w:val="00071387"/>
    <w:rsid w:val="00071411"/>
    <w:rsid w:val="000714A6"/>
    <w:rsid w:val="00072241"/>
    <w:rsid w:val="00072778"/>
    <w:rsid w:val="00072E5C"/>
    <w:rsid w:val="0007369B"/>
    <w:rsid w:val="000749CD"/>
    <w:rsid w:val="00074EC6"/>
    <w:rsid w:val="00075A2D"/>
    <w:rsid w:val="00076549"/>
    <w:rsid w:val="000802E6"/>
    <w:rsid w:val="00080944"/>
    <w:rsid w:val="00082239"/>
    <w:rsid w:val="00083097"/>
    <w:rsid w:val="00084A30"/>
    <w:rsid w:val="000850A8"/>
    <w:rsid w:val="00086A0B"/>
    <w:rsid w:val="00086A57"/>
    <w:rsid w:val="00086AE8"/>
    <w:rsid w:val="00087D51"/>
    <w:rsid w:val="00087EE9"/>
    <w:rsid w:val="00087F5B"/>
    <w:rsid w:val="000903BC"/>
    <w:rsid w:val="0009082C"/>
    <w:rsid w:val="000916A5"/>
    <w:rsid w:val="00092969"/>
    <w:rsid w:val="000929FE"/>
    <w:rsid w:val="00092E60"/>
    <w:rsid w:val="0009357C"/>
    <w:rsid w:val="0009456C"/>
    <w:rsid w:val="00094D4A"/>
    <w:rsid w:val="00095013"/>
    <w:rsid w:val="00095260"/>
    <w:rsid w:val="00095725"/>
    <w:rsid w:val="00095F6F"/>
    <w:rsid w:val="00096256"/>
    <w:rsid w:val="00096456"/>
    <w:rsid w:val="00096971"/>
    <w:rsid w:val="00096989"/>
    <w:rsid w:val="00097663"/>
    <w:rsid w:val="0009782B"/>
    <w:rsid w:val="00097996"/>
    <w:rsid w:val="00097C2F"/>
    <w:rsid w:val="00097DD7"/>
    <w:rsid w:val="000A04EF"/>
    <w:rsid w:val="000A1669"/>
    <w:rsid w:val="000A1751"/>
    <w:rsid w:val="000A241E"/>
    <w:rsid w:val="000A265C"/>
    <w:rsid w:val="000A29B9"/>
    <w:rsid w:val="000A2CDA"/>
    <w:rsid w:val="000A388A"/>
    <w:rsid w:val="000A3D03"/>
    <w:rsid w:val="000A3ECC"/>
    <w:rsid w:val="000A4423"/>
    <w:rsid w:val="000A4920"/>
    <w:rsid w:val="000A59C8"/>
    <w:rsid w:val="000A6092"/>
    <w:rsid w:val="000A6CC5"/>
    <w:rsid w:val="000A772B"/>
    <w:rsid w:val="000A7CD3"/>
    <w:rsid w:val="000A7CF9"/>
    <w:rsid w:val="000B017B"/>
    <w:rsid w:val="000B02E0"/>
    <w:rsid w:val="000B07FD"/>
    <w:rsid w:val="000B0FEB"/>
    <w:rsid w:val="000B1074"/>
    <w:rsid w:val="000B1833"/>
    <w:rsid w:val="000B1A01"/>
    <w:rsid w:val="000B1ED5"/>
    <w:rsid w:val="000B284C"/>
    <w:rsid w:val="000B2C1E"/>
    <w:rsid w:val="000B3D17"/>
    <w:rsid w:val="000B3EA9"/>
    <w:rsid w:val="000B44A6"/>
    <w:rsid w:val="000B486C"/>
    <w:rsid w:val="000B5966"/>
    <w:rsid w:val="000B5C3F"/>
    <w:rsid w:val="000B6129"/>
    <w:rsid w:val="000B6A74"/>
    <w:rsid w:val="000B74FC"/>
    <w:rsid w:val="000B7F97"/>
    <w:rsid w:val="000C0196"/>
    <w:rsid w:val="000C061F"/>
    <w:rsid w:val="000C081F"/>
    <w:rsid w:val="000C0A62"/>
    <w:rsid w:val="000C1B4E"/>
    <w:rsid w:val="000C1F7D"/>
    <w:rsid w:val="000C20BF"/>
    <w:rsid w:val="000C2304"/>
    <w:rsid w:val="000C2DE9"/>
    <w:rsid w:val="000C463F"/>
    <w:rsid w:val="000C5AF7"/>
    <w:rsid w:val="000C6159"/>
    <w:rsid w:val="000C616E"/>
    <w:rsid w:val="000C6C54"/>
    <w:rsid w:val="000C752B"/>
    <w:rsid w:val="000D03F9"/>
    <w:rsid w:val="000D120C"/>
    <w:rsid w:val="000D137C"/>
    <w:rsid w:val="000D21CB"/>
    <w:rsid w:val="000D220D"/>
    <w:rsid w:val="000D24DA"/>
    <w:rsid w:val="000D2524"/>
    <w:rsid w:val="000D26FA"/>
    <w:rsid w:val="000D2AD4"/>
    <w:rsid w:val="000D34CD"/>
    <w:rsid w:val="000D3A50"/>
    <w:rsid w:val="000D4E4C"/>
    <w:rsid w:val="000D4F97"/>
    <w:rsid w:val="000D54E0"/>
    <w:rsid w:val="000D5B50"/>
    <w:rsid w:val="000D5B6B"/>
    <w:rsid w:val="000D5C88"/>
    <w:rsid w:val="000D5CFE"/>
    <w:rsid w:val="000D5F68"/>
    <w:rsid w:val="000D615E"/>
    <w:rsid w:val="000D633F"/>
    <w:rsid w:val="000D63D0"/>
    <w:rsid w:val="000D67AE"/>
    <w:rsid w:val="000D75EB"/>
    <w:rsid w:val="000D79D5"/>
    <w:rsid w:val="000D7FB5"/>
    <w:rsid w:val="000E077B"/>
    <w:rsid w:val="000E0F3F"/>
    <w:rsid w:val="000E191A"/>
    <w:rsid w:val="000E196F"/>
    <w:rsid w:val="000E1B34"/>
    <w:rsid w:val="000E25B5"/>
    <w:rsid w:val="000E3123"/>
    <w:rsid w:val="000E3508"/>
    <w:rsid w:val="000E3BD5"/>
    <w:rsid w:val="000E3EDF"/>
    <w:rsid w:val="000E4692"/>
    <w:rsid w:val="000E58CA"/>
    <w:rsid w:val="000E6167"/>
    <w:rsid w:val="000E67B5"/>
    <w:rsid w:val="000E6C09"/>
    <w:rsid w:val="000E703F"/>
    <w:rsid w:val="000E7DCD"/>
    <w:rsid w:val="000F02FD"/>
    <w:rsid w:val="000F085A"/>
    <w:rsid w:val="000F12BE"/>
    <w:rsid w:val="000F164C"/>
    <w:rsid w:val="000F1D0E"/>
    <w:rsid w:val="000F2177"/>
    <w:rsid w:val="000F2526"/>
    <w:rsid w:val="000F2C48"/>
    <w:rsid w:val="000F2D7C"/>
    <w:rsid w:val="000F30DD"/>
    <w:rsid w:val="000F378A"/>
    <w:rsid w:val="000F4C2F"/>
    <w:rsid w:val="000F4F91"/>
    <w:rsid w:val="000F5458"/>
    <w:rsid w:val="000F582A"/>
    <w:rsid w:val="000F604E"/>
    <w:rsid w:val="000F7479"/>
    <w:rsid w:val="000F774F"/>
    <w:rsid w:val="00100451"/>
    <w:rsid w:val="00100EE6"/>
    <w:rsid w:val="00101252"/>
    <w:rsid w:val="001019B7"/>
    <w:rsid w:val="00101D2B"/>
    <w:rsid w:val="001034A5"/>
    <w:rsid w:val="001034D9"/>
    <w:rsid w:val="001035B6"/>
    <w:rsid w:val="001038A6"/>
    <w:rsid w:val="00104803"/>
    <w:rsid w:val="0010648D"/>
    <w:rsid w:val="0010756B"/>
    <w:rsid w:val="001104D7"/>
    <w:rsid w:val="00110D1C"/>
    <w:rsid w:val="00111967"/>
    <w:rsid w:val="0011200C"/>
    <w:rsid w:val="00112B65"/>
    <w:rsid w:val="00113027"/>
    <w:rsid w:val="0011396F"/>
    <w:rsid w:val="0011404B"/>
    <w:rsid w:val="001147B7"/>
    <w:rsid w:val="00114FCE"/>
    <w:rsid w:val="0011649F"/>
    <w:rsid w:val="00116714"/>
    <w:rsid w:val="00116BBA"/>
    <w:rsid w:val="00116CEB"/>
    <w:rsid w:val="00116E73"/>
    <w:rsid w:val="0011788D"/>
    <w:rsid w:val="001200D3"/>
    <w:rsid w:val="001208BB"/>
    <w:rsid w:val="00120CE8"/>
    <w:rsid w:val="00120D9E"/>
    <w:rsid w:val="00120DD0"/>
    <w:rsid w:val="00121804"/>
    <w:rsid w:val="00121889"/>
    <w:rsid w:val="0012253B"/>
    <w:rsid w:val="001229C1"/>
    <w:rsid w:val="00123014"/>
    <w:rsid w:val="001244F1"/>
    <w:rsid w:val="00124706"/>
    <w:rsid w:val="00124B21"/>
    <w:rsid w:val="00124BF0"/>
    <w:rsid w:val="00124FBD"/>
    <w:rsid w:val="001254D9"/>
    <w:rsid w:val="00125DF4"/>
    <w:rsid w:val="0012622F"/>
    <w:rsid w:val="00126C0A"/>
    <w:rsid w:val="00127561"/>
    <w:rsid w:val="0012781E"/>
    <w:rsid w:val="001303A5"/>
    <w:rsid w:val="00130988"/>
    <w:rsid w:val="001309B7"/>
    <w:rsid w:val="00130A7B"/>
    <w:rsid w:val="0013229E"/>
    <w:rsid w:val="001322E5"/>
    <w:rsid w:val="00132628"/>
    <w:rsid w:val="001326A7"/>
    <w:rsid w:val="001328D8"/>
    <w:rsid w:val="001329E0"/>
    <w:rsid w:val="0013328D"/>
    <w:rsid w:val="00133422"/>
    <w:rsid w:val="00133644"/>
    <w:rsid w:val="00133649"/>
    <w:rsid w:val="00133F26"/>
    <w:rsid w:val="00135236"/>
    <w:rsid w:val="00135BF9"/>
    <w:rsid w:val="00135D4F"/>
    <w:rsid w:val="00136177"/>
    <w:rsid w:val="00136603"/>
    <w:rsid w:val="00136D41"/>
    <w:rsid w:val="00137701"/>
    <w:rsid w:val="001379FD"/>
    <w:rsid w:val="00137B15"/>
    <w:rsid w:val="00137DA5"/>
    <w:rsid w:val="001405F5"/>
    <w:rsid w:val="00140946"/>
    <w:rsid w:val="001409A6"/>
    <w:rsid w:val="001409EC"/>
    <w:rsid w:val="00140BD2"/>
    <w:rsid w:val="0014130B"/>
    <w:rsid w:val="00142637"/>
    <w:rsid w:val="001432BD"/>
    <w:rsid w:val="00143709"/>
    <w:rsid w:val="00143713"/>
    <w:rsid w:val="001437CB"/>
    <w:rsid w:val="00143948"/>
    <w:rsid w:val="001454F8"/>
    <w:rsid w:val="00145827"/>
    <w:rsid w:val="001460D7"/>
    <w:rsid w:val="001461F0"/>
    <w:rsid w:val="0014665F"/>
    <w:rsid w:val="00146C6E"/>
    <w:rsid w:val="0014788F"/>
    <w:rsid w:val="00150063"/>
    <w:rsid w:val="00150250"/>
    <w:rsid w:val="001505E2"/>
    <w:rsid w:val="00150C89"/>
    <w:rsid w:val="00150E97"/>
    <w:rsid w:val="0015125A"/>
    <w:rsid w:val="001513D6"/>
    <w:rsid w:val="00151740"/>
    <w:rsid w:val="001526CA"/>
    <w:rsid w:val="00152889"/>
    <w:rsid w:val="00152C0B"/>
    <w:rsid w:val="00152DBF"/>
    <w:rsid w:val="001534FA"/>
    <w:rsid w:val="00153B9C"/>
    <w:rsid w:val="00154A6E"/>
    <w:rsid w:val="001553F9"/>
    <w:rsid w:val="00155BB7"/>
    <w:rsid w:val="00155C91"/>
    <w:rsid w:val="00156212"/>
    <w:rsid w:val="00156E7A"/>
    <w:rsid w:val="00157618"/>
    <w:rsid w:val="001579E9"/>
    <w:rsid w:val="00160166"/>
    <w:rsid w:val="00160347"/>
    <w:rsid w:val="0016083D"/>
    <w:rsid w:val="00161047"/>
    <w:rsid w:val="00161338"/>
    <w:rsid w:val="00161754"/>
    <w:rsid w:val="00162011"/>
    <w:rsid w:val="00162333"/>
    <w:rsid w:val="00162C9D"/>
    <w:rsid w:val="00162F2C"/>
    <w:rsid w:val="001630AF"/>
    <w:rsid w:val="00163B92"/>
    <w:rsid w:val="00164488"/>
    <w:rsid w:val="0016465E"/>
    <w:rsid w:val="0016475C"/>
    <w:rsid w:val="001650B7"/>
    <w:rsid w:val="0016567F"/>
    <w:rsid w:val="0016610A"/>
    <w:rsid w:val="0016694A"/>
    <w:rsid w:val="00166E78"/>
    <w:rsid w:val="001670C4"/>
    <w:rsid w:val="00167407"/>
    <w:rsid w:val="001675E4"/>
    <w:rsid w:val="001701E9"/>
    <w:rsid w:val="001704E6"/>
    <w:rsid w:val="001708BF"/>
    <w:rsid w:val="00170BB4"/>
    <w:rsid w:val="0017140F"/>
    <w:rsid w:val="0017182D"/>
    <w:rsid w:val="00171CC0"/>
    <w:rsid w:val="00172808"/>
    <w:rsid w:val="00173C89"/>
    <w:rsid w:val="00173D90"/>
    <w:rsid w:val="001741C4"/>
    <w:rsid w:val="00174850"/>
    <w:rsid w:val="00174D1B"/>
    <w:rsid w:val="0017522C"/>
    <w:rsid w:val="001760E2"/>
    <w:rsid w:val="00177BBE"/>
    <w:rsid w:val="001802F3"/>
    <w:rsid w:val="00180AA7"/>
    <w:rsid w:val="00180CA6"/>
    <w:rsid w:val="0018236D"/>
    <w:rsid w:val="00182845"/>
    <w:rsid w:val="00182D13"/>
    <w:rsid w:val="00182D19"/>
    <w:rsid w:val="00183092"/>
    <w:rsid w:val="00183C1E"/>
    <w:rsid w:val="0018448D"/>
    <w:rsid w:val="001848A3"/>
    <w:rsid w:val="00185047"/>
    <w:rsid w:val="0018507B"/>
    <w:rsid w:val="00185F98"/>
    <w:rsid w:val="00186905"/>
    <w:rsid w:val="001870CC"/>
    <w:rsid w:val="001871A7"/>
    <w:rsid w:val="0019066F"/>
    <w:rsid w:val="00190E2D"/>
    <w:rsid w:val="00191641"/>
    <w:rsid w:val="00192274"/>
    <w:rsid w:val="00193166"/>
    <w:rsid w:val="0019339D"/>
    <w:rsid w:val="001933C1"/>
    <w:rsid w:val="00193562"/>
    <w:rsid w:val="00194747"/>
    <w:rsid w:val="00194AD1"/>
    <w:rsid w:val="00194C0E"/>
    <w:rsid w:val="0019539C"/>
    <w:rsid w:val="00195A4F"/>
    <w:rsid w:val="00195AF8"/>
    <w:rsid w:val="00196CCB"/>
    <w:rsid w:val="0019705A"/>
    <w:rsid w:val="0019706A"/>
    <w:rsid w:val="00197135"/>
    <w:rsid w:val="001978D2"/>
    <w:rsid w:val="001A0862"/>
    <w:rsid w:val="001A0FDC"/>
    <w:rsid w:val="001A1309"/>
    <w:rsid w:val="001A1F20"/>
    <w:rsid w:val="001A1FAF"/>
    <w:rsid w:val="001A248F"/>
    <w:rsid w:val="001A2935"/>
    <w:rsid w:val="001A34B9"/>
    <w:rsid w:val="001A392C"/>
    <w:rsid w:val="001A3B4C"/>
    <w:rsid w:val="001A4B5B"/>
    <w:rsid w:val="001A4F08"/>
    <w:rsid w:val="001A4F4E"/>
    <w:rsid w:val="001A4F80"/>
    <w:rsid w:val="001A793D"/>
    <w:rsid w:val="001B0675"/>
    <w:rsid w:val="001B087C"/>
    <w:rsid w:val="001B217B"/>
    <w:rsid w:val="001B222E"/>
    <w:rsid w:val="001B254F"/>
    <w:rsid w:val="001B27DF"/>
    <w:rsid w:val="001B2892"/>
    <w:rsid w:val="001B290F"/>
    <w:rsid w:val="001B2A50"/>
    <w:rsid w:val="001B3FDA"/>
    <w:rsid w:val="001B4260"/>
    <w:rsid w:val="001B4D27"/>
    <w:rsid w:val="001B57BB"/>
    <w:rsid w:val="001B63E7"/>
    <w:rsid w:val="001B6C87"/>
    <w:rsid w:val="001B6E1B"/>
    <w:rsid w:val="001B7158"/>
    <w:rsid w:val="001B7B47"/>
    <w:rsid w:val="001B7E91"/>
    <w:rsid w:val="001C11DB"/>
    <w:rsid w:val="001C1342"/>
    <w:rsid w:val="001C1C2E"/>
    <w:rsid w:val="001C2E1F"/>
    <w:rsid w:val="001C2EA8"/>
    <w:rsid w:val="001C31CF"/>
    <w:rsid w:val="001C32AD"/>
    <w:rsid w:val="001C3B3A"/>
    <w:rsid w:val="001C3B50"/>
    <w:rsid w:val="001C3BBC"/>
    <w:rsid w:val="001C4AFA"/>
    <w:rsid w:val="001C5029"/>
    <w:rsid w:val="001C520F"/>
    <w:rsid w:val="001C604B"/>
    <w:rsid w:val="001C6420"/>
    <w:rsid w:val="001C7042"/>
    <w:rsid w:val="001C754A"/>
    <w:rsid w:val="001C775C"/>
    <w:rsid w:val="001C7C91"/>
    <w:rsid w:val="001C7FBD"/>
    <w:rsid w:val="001D00BA"/>
    <w:rsid w:val="001D1282"/>
    <w:rsid w:val="001D1415"/>
    <w:rsid w:val="001D24EC"/>
    <w:rsid w:val="001D2C1F"/>
    <w:rsid w:val="001D2DBC"/>
    <w:rsid w:val="001D3305"/>
    <w:rsid w:val="001D4252"/>
    <w:rsid w:val="001D4CED"/>
    <w:rsid w:val="001D511E"/>
    <w:rsid w:val="001D522C"/>
    <w:rsid w:val="001D530E"/>
    <w:rsid w:val="001D5AA9"/>
    <w:rsid w:val="001D5C3A"/>
    <w:rsid w:val="001D63A5"/>
    <w:rsid w:val="001D6413"/>
    <w:rsid w:val="001D67E4"/>
    <w:rsid w:val="001D6A5F"/>
    <w:rsid w:val="001D7684"/>
    <w:rsid w:val="001D79E8"/>
    <w:rsid w:val="001E09A4"/>
    <w:rsid w:val="001E10AC"/>
    <w:rsid w:val="001E19C5"/>
    <w:rsid w:val="001E19FD"/>
    <w:rsid w:val="001E1B97"/>
    <w:rsid w:val="001E1EDD"/>
    <w:rsid w:val="001E23FD"/>
    <w:rsid w:val="001E27FC"/>
    <w:rsid w:val="001E298B"/>
    <w:rsid w:val="001E2C9B"/>
    <w:rsid w:val="001E2CC2"/>
    <w:rsid w:val="001E30B2"/>
    <w:rsid w:val="001E323C"/>
    <w:rsid w:val="001E3795"/>
    <w:rsid w:val="001E387E"/>
    <w:rsid w:val="001E3A9B"/>
    <w:rsid w:val="001E3F5B"/>
    <w:rsid w:val="001E41A0"/>
    <w:rsid w:val="001E4A76"/>
    <w:rsid w:val="001E4CC1"/>
    <w:rsid w:val="001E4D5E"/>
    <w:rsid w:val="001E4E0B"/>
    <w:rsid w:val="001E4F47"/>
    <w:rsid w:val="001E50A1"/>
    <w:rsid w:val="001E5107"/>
    <w:rsid w:val="001E54AD"/>
    <w:rsid w:val="001E5619"/>
    <w:rsid w:val="001E57F1"/>
    <w:rsid w:val="001E5A7A"/>
    <w:rsid w:val="001E612A"/>
    <w:rsid w:val="001E6CC3"/>
    <w:rsid w:val="001F0190"/>
    <w:rsid w:val="001F032B"/>
    <w:rsid w:val="001F07CE"/>
    <w:rsid w:val="001F09D6"/>
    <w:rsid w:val="001F0D8B"/>
    <w:rsid w:val="001F2EA2"/>
    <w:rsid w:val="001F3C67"/>
    <w:rsid w:val="001F3F18"/>
    <w:rsid w:val="001F464E"/>
    <w:rsid w:val="001F4CB6"/>
    <w:rsid w:val="001F4E90"/>
    <w:rsid w:val="001F50DA"/>
    <w:rsid w:val="001F5A2F"/>
    <w:rsid w:val="001F5F08"/>
    <w:rsid w:val="001F66BF"/>
    <w:rsid w:val="001F6A0C"/>
    <w:rsid w:val="001F7313"/>
    <w:rsid w:val="001F7653"/>
    <w:rsid w:val="001F7DAA"/>
    <w:rsid w:val="001F7EA8"/>
    <w:rsid w:val="001F7F32"/>
    <w:rsid w:val="00200009"/>
    <w:rsid w:val="002002E4"/>
    <w:rsid w:val="002003FC"/>
    <w:rsid w:val="002009E6"/>
    <w:rsid w:val="00200B84"/>
    <w:rsid w:val="00200EC1"/>
    <w:rsid w:val="00201628"/>
    <w:rsid w:val="002017AA"/>
    <w:rsid w:val="0020191C"/>
    <w:rsid w:val="00202352"/>
    <w:rsid w:val="00202545"/>
    <w:rsid w:val="002025F8"/>
    <w:rsid w:val="00202A79"/>
    <w:rsid w:val="00203222"/>
    <w:rsid w:val="002035CE"/>
    <w:rsid w:val="00203672"/>
    <w:rsid w:val="0020380F"/>
    <w:rsid w:val="002041EB"/>
    <w:rsid w:val="002043DA"/>
    <w:rsid w:val="00204524"/>
    <w:rsid w:val="00204691"/>
    <w:rsid w:val="00205404"/>
    <w:rsid w:val="00205DAF"/>
    <w:rsid w:val="00205DD5"/>
    <w:rsid w:val="00205ED8"/>
    <w:rsid w:val="00205FA7"/>
    <w:rsid w:val="002105B3"/>
    <w:rsid w:val="002109EF"/>
    <w:rsid w:val="00211930"/>
    <w:rsid w:val="00211DF1"/>
    <w:rsid w:val="00212A4D"/>
    <w:rsid w:val="00212E01"/>
    <w:rsid w:val="002139DE"/>
    <w:rsid w:val="00213CEB"/>
    <w:rsid w:val="0021447E"/>
    <w:rsid w:val="002144E0"/>
    <w:rsid w:val="00214E52"/>
    <w:rsid w:val="00215D10"/>
    <w:rsid w:val="0021666A"/>
    <w:rsid w:val="00216CE1"/>
    <w:rsid w:val="00216FE5"/>
    <w:rsid w:val="0021736F"/>
    <w:rsid w:val="00217634"/>
    <w:rsid w:val="00217D45"/>
    <w:rsid w:val="00220E06"/>
    <w:rsid w:val="0022150D"/>
    <w:rsid w:val="00222169"/>
    <w:rsid w:val="00222944"/>
    <w:rsid w:val="00222C66"/>
    <w:rsid w:val="00222FE6"/>
    <w:rsid w:val="00223362"/>
    <w:rsid w:val="002239D5"/>
    <w:rsid w:val="00224086"/>
    <w:rsid w:val="002241C1"/>
    <w:rsid w:val="0022512B"/>
    <w:rsid w:val="00225479"/>
    <w:rsid w:val="002255A1"/>
    <w:rsid w:val="00226345"/>
    <w:rsid w:val="0022635B"/>
    <w:rsid w:val="0022651C"/>
    <w:rsid w:val="00226ED0"/>
    <w:rsid w:val="00227062"/>
    <w:rsid w:val="00227EC2"/>
    <w:rsid w:val="00230C4B"/>
    <w:rsid w:val="00231774"/>
    <w:rsid w:val="002320EC"/>
    <w:rsid w:val="00233A54"/>
    <w:rsid w:val="00233C90"/>
    <w:rsid w:val="00233E3F"/>
    <w:rsid w:val="00234A56"/>
    <w:rsid w:val="00235149"/>
    <w:rsid w:val="002373D5"/>
    <w:rsid w:val="0023762B"/>
    <w:rsid w:val="002379DF"/>
    <w:rsid w:val="00237A70"/>
    <w:rsid w:val="00237CFE"/>
    <w:rsid w:val="002401D6"/>
    <w:rsid w:val="00240CCB"/>
    <w:rsid w:val="00240F8D"/>
    <w:rsid w:val="002416CB"/>
    <w:rsid w:val="0024192C"/>
    <w:rsid w:val="0024198A"/>
    <w:rsid w:val="00241AA8"/>
    <w:rsid w:val="00241CC0"/>
    <w:rsid w:val="00242506"/>
    <w:rsid w:val="002427F0"/>
    <w:rsid w:val="00242ACF"/>
    <w:rsid w:val="00244D06"/>
    <w:rsid w:val="00245405"/>
    <w:rsid w:val="002460FB"/>
    <w:rsid w:val="0024621D"/>
    <w:rsid w:val="00246D5C"/>
    <w:rsid w:val="00246DA4"/>
    <w:rsid w:val="00246EEC"/>
    <w:rsid w:val="00247718"/>
    <w:rsid w:val="00247F92"/>
    <w:rsid w:val="0025021B"/>
    <w:rsid w:val="002503BD"/>
    <w:rsid w:val="00250574"/>
    <w:rsid w:val="00250CB8"/>
    <w:rsid w:val="00251EB3"/>
    <w:rsid w:val="002522A5"/>
    <w:rsid w:val="00252807"/>
    <w:rsid w:val="00252B5C"/>
    <w:rsid w:val="00253081"/>
    <w:rsid w:val="002534EE"/>
    <w:rsid w:val="00253751"/>
    <w:rsid w:val="00253757"/>
    <w:rsid w:val="00253C21"/>
    <w:rsid w:val="002548FD"/>
    <w:rsid w:val="00254D00"/>
    <w:rsid w:val="00254F9D"/>
    <w:rsid w:val="00255BBC"/>
    <w:rsid w:val="00255CC0"/>
    <w:rsid w:val="00256556"/>
    <w:rsid w:val="002567FC"/>
    <w:rsid w:val="00257553"/>
    <w:rsid w:val="00257E90"/>
    <w:rsid w:val="002601F0"/>
    <w:rsid w:val="0026122A"/>
    <w:rsid w:val="00261760"/>
    <w:rsid w:val="0026188A"/>
    <w:rsid w:val="002621D8"/>
    <w:rsid w:val="002633AA"/>
    <w:rsid w:val="0026341F"/>
    <w:rsid w:val="002639E5"/>
    <w:rsid w:val="00263A44"/>
    <w:rsid w:val="00263EDA"/>
    <w:rsid w:val="0026405F"/>
    <w:rsid w:val="00264A18"/>
    <w:rsid w:val="00264DB8"/>
    <w:rsid w:val="002653BC"/>
    <w:rsid w:val="0026556A"/>
    <w:rsid w:val="00266E7F"/>
    <w:rsid w:val="0026747E"/>
    <w:rsid w:val="002676BB"/>
    <w:rsid w:val="00267A7E"/>
    <w:rsid w:val="00270037"/>
    <w:rsid w:val="0027040B"/>
    <w:rsid w:val="00270CA0"/>
    <w:rsid w:val="00270CA2"/>
    <w:rsid w:val="00271327"/>
    <w:rsid w:val="00271E1B"/>
    <w:rsid w:val="00272192"/>
    <w:rsid w:val="00272E16"/>
    <w:rsid w:val="002734C5"/>
    <w:rsid w:val="002739A9"/>
    <w:rsid w:val="00273C2B"/>
    <w:rsid w:val="00273DBE"/>
    <w:rsid w:val="00273F80"/>
    <w:rsid w:val="00273FF9"/>
    <w:rsid w:val="002741CA"/>
    <w:rsid w:val="00274652"/>
    <w:rsid w:val="00274A8C"/>
    <w:rsid w:val="00275224"/>
    <w:rsid w:val="00275FC5"/>
    <w:rsid w:val="00276136"/>
    <w:rsid w:val="002766BA"/>
    <w:rsid w:val="00276811"/>
    <w:rsid w:val="00276826"/>
    <w:rsid w:val="00277474"/>
    <w:rsid w:val="00277D7E"/>
    <w:rsid w:val="00277E7A"/>
    <w:rsid w:val="00280026"/>
    <w:rsid w:val="002802AD"/>
    <w:rsid w:val="002803A7"/>
    <w:rsid w:val="00280751"/>
    <w:rsid w:val="00280AD8"/>
    <w:rsid w:val="00280BEA"/>
    <w:rsid w:val="00281469"/>
    <w:rsid w:val="002819E3"/>
    <w:rsid w:val="00281C5D"/>
    <w:rsid w:val="002823F9"/>
    <w:rsid w:val="0028277E"/>
    <w:rsid w:val="0028288A"/>
    <w:rsid w:val="00282CDB"/>
    <w:rsid w:val="00282FEA"/>
    <w:rsid w:val="00284432"/>
    <w:rsid w:val="0028464D"/>
    <w:rsid w:val="00284889"/>
    <w:rsid w:val="002856D1"/>
    <w:rsid w:val="00285CD3"/>
    <w:rsid w:val="00285D59"/>
    <w:rsid w:val="002863AB"/>
    <w:rsid w:val="002867C5"/>
    <w:rsid w:val="002867CA"/>
    <w:rsid w:val="00287A22"/>
    <w:rsid w:val="00290097"/>
    <w:rsid w:val="002901F8"/>
    <w:rsid w:val="00290C55"/>
    <w:rsid w:val="002923C3"/>
    <w:rsid w:val="00292B4A"/>
    <w:rsid w:val="00292F3B"/>
    <w:rsid w:val="0029321F"/>
    <w:rsid w:val="002934AB"/>
    <w:rsid w:val="0029374E"/>
    <w:rsid w:val="00293A2B"/>
    <w:rsid w:val="00294370"/>
    <w:rsid w:val="00294DF0"/>
    <w:rsid w:val="00294EAB"/>
    <w:rsid w:val="00295621"/>
    <w:rsid w:val="00295820"/>
    <w:rsid w:val="00297A68"/>
    <w:rsid w:val="00297E03"/>
    <w:rsid w:val="002A0160"/>
    <w:rsid w:val="002A06DB"/>
    <w:rsid w:val="002A0903"/>
    <w:rsid w:val="002A0D1C"/>
    <w:rsid w:val="002A1B70"/>
    <w:rsid w:val="002A1EF9"/>
    <w:rsid w:val="002A2669"/>
    <w:rsid w:val="002A27A2"/>
    <w:rsid w:val="002A27E3"/>
    <w:rsid w:val="002A2A1B"/>
    <w:rsid w:val="002A2C50"/>
    <w:rsid w:val="002A3271"/>
    <w:rsid w:val="002A34CC"/>
    <w:rsid w:val="002A4D45"/>
    <w:rsid w:val="002A5D75"/>
    <w:rsid w:val="002A625A"/>
    <w:rsid w:val="002A64BC"/>
    <w:rsid w:val="002A6932"/>
    <w:rsid w:val="002A69A8"/>
    <w:rsid w:val="002A706E"/>
    <w:rsid w:val="002A7726"/>
    <w:rsid w:val="002A7762"/>
    <w:rsid w:val="002A7BBC"/>
    <w:rsid w:val="002A7BD4"/>
    <w:rsid w:val="002A7C23"/>
    <w:rsid w:val="002B0722"/>
    <w:rsid w:val="002B093E"/>
    <w:rsid w:val="002B0CC3"/>
    <w:rsid w:val="002B1B00"/>
    <w:rsid w:val="002B2746"/>
    <w:rsid w:val="002B381F"/>
    <w:rsid w:val="002B38A3"/>
    <w:rsid w:val="002B3D45"/>
    <w:rsid w:val="002B3E5A"/>
    <w:rsid w:val="002B3F3D"/>
    <w:rsid w:val="002B415F"/>
    <w:rsid w:val="002B4364"/>
    <w:rsid w:val="002B4741"/>
    <w:rsid w:val="002B47BF"/>
    <w:rsid w:val="002B4AFB"/>
    <w:rsid w:val="002B4B46"/>
    <w:rsid w:val="002B4E77"/>
    <w:rsid w:val="002B50A8"/>
    <w:rsid w:val="002B5165"/>
    <w:rsid w:val="002B5B8C"/>
    <w:rsid w:val="002B5C7D"/>
    <w:rsid w:val="002B60F7"/>
    <w:rsid w:val="002B6286"/>
    <w:rsid w:val="002B63B8"/>
    <w:rsid w:val="002B725B"/>
    <w:rsid w:val="002B72C8"/>
    <w:rsid w:val="002C057D"/>
    <w:rsid w:val="002C0616"/>
    <w:rsid w:val="002C0CDC"/>
    <w:rsid w:val="002C0DF1"/>
    <w:rsid w:val="002C1FD2"/>
    <w:rsid w:val="002C2195"/>
    <w:rsid w:val="002C260B"/>
    <w:rsid w:val="002C2827"/>
    <w:rsid w:val="002C3F20"/>
    <w:rsid w:val="002C4854"/>
    <w:rsid w:val="002C4B34"/>
    <w:rsid w:val="002C5133"/>
    <w:rsid w:val="002C5AB3"/>
    <w:rsid w:val="002C5C25"/>
    <w:rsid w:val="002C6E27"/>
    <w:rsid w:val="002D040F"/>
    <w:rsid w:val="002D0836"/>
    <w:rsid w:val="002D098F"/>
    <w:rsid w:val="002D16AA"/>
    <w:rsid w:val="002D25DA"/>
    <w:rsid w:val="002D3F86"/>
    <w:rsid w:val="002D401B"/>
    <w:rsid w:val="002D43DE"/>
    <w:rsid w:val="002D5704"/>
    <w:rsid w:val="002D5C46"/>
    <w:rsid w:val="002D5D17"/>
    <w:rsid w:val="002D6EEE"/>
    <w:rsid w:val="002D72BB"/>
    <w:rsid w:val="002D76D1"/>
    <w:rsid w:val="002D7833"/>
    <w:rsid w:val="002E020D"/>
    <w:rsid w:val="002E030C"/>
    <w:rsid w:val="002E06DA"/>
    <w:rsid w:val="002E0C8E"/>
    <w:rsid w:val="002E1830"/>
    <w:rsid w:val="002E18E1"/>
    <w:rsid w:val="002E1E13"/>
    <w:rsid w:val="002E1E51"/>
    <w:rsid w:val="002E2586"/>
    <w:rsid w:val="002E2B28"/>
    <w:rsid w:val="002E313B"/>
    <w:rsid w:val="002E3767"/>
    <w:rsid w:val="002E3EAE"/>
    <w:rsid w:val="002E459E"/>
    <w:rsid w:val="002E4900"/>
    <w:rsid w:val="002E4E43"/>
    <w:rsid w:val="002E5537"/>
    <w:rsid w:val="002E66E7"/>
    <w:rsid w:val="002E6B0C"/>
    <w:rsid w:val="002E6BF5"/>
    <w:rsid w:val="002E6F44"/>
    <w:rsid w:val="002E7C5C"/>
    <w:rsid w:val="002F0858"/>
    <w:rsid w:val="002F12F9"/>
    <w:rsid w:val="002F1DEB"/>
    <w:rsid w:val="002F1DF9"/>
    <w:rsid w:val="002F1DFF"/>
    <w:rsid w:val="002F23B0"/>
    <w:rsid w:val="002F35AC"/>
    <w:rsid w:val="002F3AC9"/>
    <w:rsid w:val="002F3CAD"/>
    <w:rsid w:val="002F3D68"/>
    <w:rsid w:val="002F419F"/>
    <w:rsid w:val="002F4288"/>
    <w:rsid w:val="002F4963"/>
    <w:rsid w:val="002F499B"/>
    <w:rsid w:val="002F53B1"/>
    <w:rsid w:val="002F581D"/>
    <w:rsid w:val="002F5F7A"/>
    <w:rsid w:val="002F6306"/>
    <w:rsid w:val="002F650E"/>
    <w:rsid w:val="002F6595"/>
    <w:rsid w:val="002F6C1A"/>
    <w:rsid w:val="002F6DF6"/>
    <w:rsid w:val="002F7827"/>
    <w:rsid w:val="0030017A"/>
    <w:rsid w:val="00300704"/>
    <w:rsid w:val="003019EC"/>
    <w:rsid w:val="00301FE9"/>
    <w:rsid w:val="0030285A"/>
    <w:rsid w:val="0030290C"/>
    <w:rsid w:val="00303A33"/>
    <w:rsid w:val="00303FC8"/>
    <w:rsid w:val="00304213"/>
    <w:rsid w:val="00304B3F"/>
    <w:rsid w:val="00304E37"/>
    <w:rsid w:val="00305142"/>
    <w:rsid w:val="003057E0"/>
    <w:rsid w:val="0030594E"/>
    <w:rsid w:val="00306E41"/>
    <w:rsid w:val="00306FAC"/>
    <w:rsid w:val="003071ED"/>
    <w:rsid w:val="00307929"/>
    <w:rsid w:val="0030796F"/>
    <w:rsid w:val="0031004D"/>
    <w:rsid w:val="00310121"/>
    <w:rsid w:val="003103C0"/>
    <w:rsid w:val="003105B0"/>
    <w:rsid w:val="003106BE"/>
    <w:rsid w:val="003115A8"/>
    <w:rsid w:val="003130E0"/>
    <w:rsid w:val="00313492"/>
    <w:rsid w:val="003140E8"/>
    <w:rsid w:val="003148D7"/>
    <w:rsid w:val="00314B8C"/>
    <w:rsid w:val="00314CD0"/>
    <w:rsid w:val="003153F7"/>
    <w:rsid w:val="003154EA"/>
    <w:rsid w:val="00315773"/>
    <w:rsid w:val="00315C8A"/>
    <w:rsid w:val="00316AB2"/>
    <w:rsid w:val="00316BB2"/>
    <w:rsid w:val="00317A8D"/>
    <w:rsid w:val="003216E9"/>
    <w:rsid w:val="00321A1B"/>
    <w:rsid w:val="00321D65"/>
    <w:rsid w:val="00322516"/>
    <w:rsid w:val="003228C3"/>
    <w:rsid w:val="003228E5"/>
    <w:rsid w:val="00322B13"/>
    <w:rsid w:val="003238FF"/>
    <w:rsid w:val="00323E51"/>
    <w:rsid w:val="0032457B"/>
    <w:rsid w:val="00324FAA"/>
    <w:rsid w:val="003259CA"/>
    <w:rsid w:val="00325B21"/>
    <w:rsid w:val="003262B8"/>
    <w:rsid w:val="0032642B"/>
    <w:rsid w:val="00327691"/>
    <w:rsid w:val="0033035C"/>
    <w:rsid w:val="00330B5B"/>
    <w:rsid w:val="00330CE9"/>
    <w:rsid w:val="003310A4"/>
    <w:rsid w:val="003312AC"/>
    <w:rsid w:val="003312D9"/>
    <w:rsid w:val="00331E77"/>
    <w:rsid w:val="00331F74"/>
    <w:rsid w:val="00332250"/>
    <w:rsid w:val="00332BC9"/>
    <w:rsid w:val="00332E2C"/>
    <w:rsid w:val="003330C4"/>
    <w:rsid w:val="0033378A"/>
    <w:rsid w:val="0033483A"/>
    <w:rsid w:val="00334A01"/>
    <w:rsid w:val="00334B62"/>
    <w:rsid w:val="00334F72"/>
    <w:rsid w:val="00335197"/>
    <w:rsid w:val="00335228"/>
    <w:rsid w:val="00335A61"/>
    <w:rsid w:val="00335DCC"/>
    <w:rsid w:val="00336087"/>
    <w:rsid w:val="0033610D"/>
    <w:rsid w:val="00336CB9"/>
    <w:rsid w:val="00336EFF"/>
    <w:rsid w:val="00337181"/>
    <w:rsid w:val="0033720E"/>
    <w:rsid w:val="0033743A"/>
    <w:rsid w:val="00340476"/>
    <w:rsid w:val="00340890"/>
    <w:rsid w:val="00340BBA"/>
    <w:rsid w:val="00340E97"/>
    <w:rsid w:val="00341035"/>
    <w:rsid w:val="00341384"/>
    <w:rsid w:val="00342107"/>
    <w:rsid w:val="00342A25"/>
    <w:rsid w:val="003432D0"/>
    <w:rsid w:val="00343647"/>
    <w:rsid w:val="00344288"/>
    <w:rsid w:val="00345DD7"/>
    <w:rsid w:val="00346119"/>
    <w:rsid w:val="00346618"/>
    <w:rsid w:val="003475FB"/>
    <w:rsid w:val="00350B80"/>
    <w:rsid w:val="00350FC0"/>
    <w:rsid w:val="00351759"/>
    <w:rsid w:val="003523F5"/>
    <w:rsid w:val="00352A8B"/>
    <w:rsid w:val="003534DE"/>
    <w:rsid w:val="00353E40"/>
    <w:rsid w:val="0035432F"/>
    <w:rsid w:val="003543AA"/>
    <w:rsid w:val="0035455D"/>
    <w:rsid w:val="0035575C"/>
    <w:rsid w:val="00355B2B"/>
    <w:rsid w:val="00355B52"/>
    <w:rsid w:val="00356058"/>
    <w:rsid w:val="003562F0"/>
    <w:rsid w:val="003565D6"/>
    <w:rsid w:val="0035660B"/>
    <w:rsid w:val="00356AB4"/>
    <w:rsid w:val="00356B51"/>
    <w:rsid w:val="00356F0D"/>
    <w:rsid w:val="003571B0"/>
    <w:rsid w:val="003572B2"/>
    <w:rsid w:val="003574CA"/>
    <w:rsid w:val="00357A59"/>
    <w:rsid w:val="00357CFE"/>
    <w:rsid w:val="00360314"/>
    <w:rsid w:val="00360CCC"/>
    <w:rsid w:val="00360E0A"/>
    <w:rsid w:val="00361B6D"/>
    <w:rsid w:val="00362002"/>
    <w:rsid w:val="003622ED"/>
    <w:rsid w:val="0036329D"/>
    <w:rsid w:val="00364F7A"/>
    <w:rsid w:val="00365428"/>
    <w:rsid w:val="00365491"/>
    <w:rsid w:val="00365499"/>
    <w:rsid w:val="00365E21"/>
    <w:rsid w:val="00367608"/>
    <w:rsid w:val="0036793A"/>
    <w:rsid w:val="00370206"/>
    <w:rsid w:val="00370C51"/>
    <w:rsid w:val="00370E5F"/>
    <w:rsid w:val="00371AB8"/>
    <w:rsid w:val="00372655"/>
    <w:rsid w:val="00372E18"/>
    <w:rsid w:val="003739CA"/>
    <w:rsid w:val="00373CFB"/>
    <w:rsid w:val="00373E2A"/>
    <w:rsid w:val="003743AC"/>
    <w:rsid w:val="003756D0"/>
    <w:rsid w:val="00376352"/>
    <w:rsid w:val="00376805"/>
    <w:rsid w:val="003769A4"/>
    <w:rsid w:val="00376ABB"/>
    <w:rsid w:val="00376D99"/>
    <w:rsid w:val="00376E01"/>
    <w:rsid w:val="00376E22"/>
    <w:rsid w:val="00376E84"/>
    <w:rsid w:val="00377B15"/>
    <w:rsid w:val="00380BFC"/>
    <w:rsid w:val="00380E31"/>
    <w:rsid w:val="003811C2"/>
    <w:rsid w:val="00381F48"/>
    <w:rsid w:val="00382374"/>
    <w:rsid w:val="00382468"/>
    <w:rsid w:val="00382E35"/>
    <w:rsid w:val="00383349"/>
    <w:rsid w:val="00383790"/>
    <w:rsid w:val="003844C2"/>
    <w:rsid w:val="00384C5F"/>
    <w:rsid w:val="00384C96"/>
    <w:rsid w:val="00384DB9"/>
    <w:rsid w:val="00385046"/>
    <w:rsid w:val="00385135"/>
    <w:rsid w:val="00385990"/>
    <w:rsid w:val="00385C35"/>
    <w:rsid w:val="00385EF5"/>
    <w:rsid w:val="0038674A"/>
    <w:rsid w:val="00386CC2"/>
    <w:rsid w:val="003870DB"/>
    <w:rsid w:val="00387416"/>
    <w:rsid w:val="00387452"/>
    <w:rsid w:val="00390284"/>
    <w:rsid w:val="00390376"/>
    <w:rsid w:val="00390B47"/>
    <w:rsid w:val="003913EA"/>
    <w:rsid w:val="00391AAA"/>
    <w:rsid w:val="00392034"/>
    <w:rsid w:val="0039257E"/>
    <w:rsid w:val="00392702"/>
    <w:rsid w:val="00392743"/>
    <w:rsid w:val="003927CC"/>
    <w:rsid w:val="003929C8"/>
    <w:rsid w:val="00393EC7"/>
    <w:rsid w:val="0039407A"/>
    <w:rsid w:val="003941A4"/>
    <w:rsid w:val="00394738"/>
    <w:rsid w:val="00394830"/>
    <w:rsid w:val="00394CF9"/>
    <w:rsid w:val="00394F4B"/>
    <w:rsid w:val="003951BB"/>
    <w:rsid w:val="0039560E"/>
    <w:rsid w:val="00395E69"/>
    <w:rsid w:val="00396327"/>
    <w:rsid w:val="003965AF"/>
    <w:rsid w:val="003968CA"/>
    <w:rsid w:val="00396976"/>
    <w:rsid w:val="00397C01"/>
    <w:rsid w:val="003A0334"/>
    <w:rsid w:val="003A0853"/>
    <w:rsid w:val="003A1042"/>
    <w:rsid w:val="003A120F"/>
    <w:rsid w:val="003A1F1B"/>
    <w:rsid w:val="003A237C"/>
    <w:rsid w:val="003A268B"/>
    <w:rsid w:val="003A2D47"/>
    <w:rsid w:val="003A2DDA"/>
    <w:rsid w:val="003A2DF3"/>
    <w:rsid w:val="003A3016"/>
    <w:rsid w:val="003A3387"/>
    <w:rsid w:val="003A3451"/>
    <w:rsid w:val="003A3861"/>
    <w:rsid w:val="003A3974"/>
    <w:rsid w:val="003A3A30"/>
    <w:rsid w:val="003A465A"/>
    <w:rsid w:val="003A46CC"/>
    <w:rsid w:val="003A4D60"/>
    <w:rsid w:val="003A5751"/>
    <w:rsid w:val="003A594B"/>
    <w:rsid w:val="003A5A31"/>
    <w:rsid w:val="003A6BAF"/>
    <w:rsid w:val="003A6C4F"/>
    <w:rsid w:val="003A7FA2"/>
    <w:rsid w:val="003B05BA"/>
    <w:rsid w:val="003B0FF5"/>
    <w:rsid w:val="003B1965"/>
    <w:rsid w:val="003B246C"/>
    <w:rsid w:val="003B265C"/>
    <w:rsid w:val="003B2792"/>
    <w:rsid w:val="003B371B"/>
    <w:rsid w:val="003B3B2F"/>
    <w:rsid w:val="003B3FEC"/>
    <w:rsid w:val="003B421E"/>
    <w:rsid w:val="003B46C7"/>
    <w:rsid w:val="003B540B"/>
    <w:rsid w:val="003B55AB"/>
    <w:rsid w:val="003B6373"/>
    <w:rsid w:val="003C0A62"/>
    <w:rsid w:val="003C0BC0"/>
    <w:rsid w:val="003C0C76"/>
    <w:rsid w:val="003C25AB"/>
    <w:rsid w:val="003C3176"/>
    <w:rsid w:val="003C31C6"/>
    <w:rsid w:val="003C3590"/>
    <w:rsid w:val="003C36B9"/>
    <w:rsid w:val="003C3B61"/>
    <w:rsid w:val="003C3F40"/>
    <w:rsid w:val="003C4257"/>
    <w:rsid w:val="003C510A"/>
    <w:rsid w:val="003C5C78"/>
    <w:rsid w:val="003C5FD0"/>
    <w:rsid w:val="003C6904"/>
    <w:rsid w:val="003C6FA1"/>
    <w:rsid w:val="003C77CE"/>
    <w:rsid w:val="003C7B42"/>
    <w:rsid w:val="003C7F76"/>
    <w:rsid w:val="003D0793"/>
    <w:rsid w:val="003D1D23"/>
    <w:rsid w:val="003D2938"/>
    <w:rsid w:val="003D31C2"/>
    <w:rsid w:val="003D33ED"/>
    <w:rsid w:val="003D352A"/>
    <w:rsid w:val="003D374B"/>
    <w:rsid w:val="003D3CA6"/>
    <w:rsid w:val="003D46F3"/>
    <w:rsid w:val="003D4A91"/>
    <w:rsid w:val="003D4F53"/>
    <w:rsid w:val="003D5537"/>
    <w:rsid w:val="003D59F8"/>
    <w:rsid w:val="003D5E85"/>
    <w:rsid w:val="003D7D8A"/>
    <w:rsid w:val="003D7FDB"/>
    <w:rsid w:val="003E0210"/>
    <w:rsid w:val="003E0623"/>
    <w:rsid w:val="003E1319"/>
    <w:rsid w:val="003E15AA"/>
    <w:rsid w:val="003E2164"/>
    <w:rsid w:val="003E2311"/>
    <w:rsid w:val="003E25EE"/>
    <w:rsid w:val="003E260A"/>
    <w:rsid w:val="003E2F88"/>
    <w:rsid w:val="003E2FEA"/>
    <w:rsid w:val="003E3119"/>
    <w:rsid w:val="003E3298"/>
    <w:rsid w:val="003E347D"/>
    <w:rsid w:val="003E38A3"/>
    <w:rsid w:val="003E4214"/>
    <w:rsid w:val="003E4411"/>
    <w:rsid w:val="003E470E"/>
    <w:rsid w:val="003E4D08"/>
    <w:rsid w:val="003E4E48"/>
    <w:rsid w:val="003E5268"/>
    <w:rsid w:val="003E5A80"/>
    <w:rsid w:val="003E6805"/>
    <w:rsid w:val="003E7378"/>
    <w:rsid w:val="003E7A75"/>
    <w:rsid w:val="003F04CD"/>
    <w:rsid w:val="003F0904"/>
    <w:rsid w:val="003F10A8"/>
    <w:rsid w:val="003F1302"/>
    <w:rsid w:val="003F132E"/>
    <w:rsid w:val="003F1B65"/>
    <w:rsid w:val="003F1DC7"/>
    <w:rsid w:val="003F1E87"/>
    <w:rsid w:val="003F20A1"/>
    <w:rsid w:val="003F2521"/>
    <w:rsid w:val="003F2944"/>
    <w:rsid w:val="003F2B5F"/>
    <w:rsid w:val="003F316D"/>
    <w:rsid w:val="003F3BE4"/>
    <w:rsid w:val="003F3C8F"/>
    <w:rsid w:val="003F4745"/>
    <w:rsid w:val="003F599C"/>
    <w:rsid w:val="003F6486"/>
    <w:rsid w:val="003F65B4"/>
    <w:rsid w:val="003F6783"/>
    <w:rsid w:val="003F6CBC"/>
    <w:rsid w:val="003F7098"/>
    <w:rsid w:val="003F7F72"/>
    <w:rsid w:val="0040021F"/>
    <w:rsid w:val="0040049F"/>
    <w:rsid w:val="0040063C"/>
    <w:rsid w:val="0040096E"/>
    <w:rsid w:val="00400B13"/>
    <w:rsid w:val="00400B57"/>
    <w:rsid w:val="00400E24"/>
    <w:rsid w:val="00401298"/>
    <w:rsid w:val="0040198B"/>
    <w:rsid w:val="0040267B"/>
    <w:rsid w:val="004028EF"/>
    <w:rsid w:val="00403269"/>
    <w:rsid w:val="0040348B"/>
    <w:rsid w:val="0040393E"/>
    <w:rsid w:val="00403D18"/>
    <w:rsid w:val="00403D40"/>
    <w:rsid w:val="0040433D"/>
    <w:rsid w:val="00404A8A"/>
    <w:rsid w:val="00406774"/>
    <w:rsid w:val="00406794"/>
    <w:rsid w:val="00406C98"/>
    <w:rsid w:val="00406E1C"/>
    <w:rsid w:val="00407831"/>
    <w:rsid w:val="00410CF0"/>
    <w:rsid w:val="0041151D"/>
    <w:rsid w:val="00411584"/>
    <w:rsid w:val="00411839"/>
    <w:rsid w:val="0041185F"/>
    <w:rsid w:val="004118D0"/>
    <w:rsid w:val="00412085"/>
    <w:rsid w:val="00412EBE"/>
    <w:rsid w:val="00412EFC"/>
    <w:rsid w:val="004137DC"/>
    <w:rsid w:val="00413A63"/>
    <w:rsid w:val="00414863"/>
    <w:rsid w:val="00414E48"/>
    <w:rsid w:val="004156BF"/>
    <w:rsid w:val="0041571C"/>
    <w:rsid w:val="00415851"/>
    <w:rsid w:val="0041591B"/>
    <w:rsid w:val="004159AE"/>
    <w:rsid w:val="00415C4D"/>
    <w:rsid w:val="00415FA6"/>
    <w:rsid w:val="0041614F"/>
    <w:rsid w:val="00416452"/>
    <w:rsid w:val="00416B09"/>
    <w:rsid w:val="00416D14"/>
    <w:rsid w:val="00416D97"/>
    <w:rsid w:val="004173C0"/>
    <w:rsid w:val="00417651"/>
    <w:rsid w:val="00417663"/>
    <w:rsid w:val="00417A37"/>
    <w:rsid w:val="00417C0C"/>
    <w:rsid w:val="00417C5C"/>
    <w:rsid w:val="0042008F"/>
    <w:rsid w:val="00420765"/>
    <w:rsid w:val="00420AFE"/>
    <w:rsid w:val="004214C9"/>
    <w:rsid w:val="004233B8"/>
    <w:rsid w:val="00423780"/>
    <w:rsid w:val="0042418F"/>
    <w:rsid w:val="004243AD"/>
    <w:rsid w:val="00424520"/>
    <w:rsid w:val="004247C6"/>
    <w:rsid w:val="004254FC"/>
    <w:rsid w:val="0042591A"/>
    <w:rsid w:val="00425B95"/>
    <w:rsid w:val="00425E83"/>
    <w:rsid w:val="00426F19"/>
    <w:rsid w:val="004274E4"/>
    <w:rsid w:val="00427D37"/>
    <w:rsid w:val="004305FD"/>
    <w:rsid w:val="004306D7"/>
    <w:rsid w:val="004307C6"/>
    <w:rsid w:val="00430F0C"/>
    <w:rsid w:val="004319ED"/>
    <w:rsid w:val="00431BE2"/>
    <w:rsid w:val="00431EE6"/>
    <w:rsid w:val="00432A6E"/>
    <w:rsid w:val="00432B20"/>
    <w:rsid w:val="00433445"/>
    <w:rsid w:val="0043365A"/>
    <w:rsid w:val="0043365D"/>
    <w:rsid w:val="004336BF"/>
    <w:rsid w:val="00433959"/>
    <w:rsid w:val="004341E4"/>
    <w:rsid w:val="00434B88"/>
    <w:rsid w:val="00434CB4"/>
    <w:rsid w:val="00434D31"/>
    <w:rsid w:val="00434F27"/>
    <w:rsid w:val="00435216"/>
    <w:rsid w:val="0043573F"/>
    <w:rsid w:val="00435CED"/>
    <w:rsid w:val="004367B2"/>
    <w:rsid w:val="004367B9"/>
    <w:rsid w:val="00437163"/>
    <w:rsid w:val="00437DEB"/>
    <w:rsid w:val="0044003B"/>
    <w:rsid w:val="00440789"/>
    <w:rsid w:val="0044089E"/>
    <w:rsid w:val="00440F13"/>
    <w:rsid w:val="00441165"/>
    <w:rsid w:val="0044132A"/>
    <w:rsid w:val="004414FF"/>
    <w:rsid w:val="00441F26"/>
    <w:rsid w:val="0044211C"/>
    <w:rsid w:val="0044229E"/>
    <w:rsid w:val="004429EE"/>
    <w:rsid w:val="00442CF0"/>
    <w:rsid w:val="004432B7"/>
    <w:rsid w:val="004449A8"/>
    <w:rsid w:val="0044503B"/>
    <w:rsid w:val="0044565E"/>
    <w:rsid w:val="00445DDE"/>
    <w:rsid w:val="00447A68"/>
    <w:rsid w:val="00447CB7"/>
    <w:rsid w:val="00447F77"/>
    <w:rsid w:val="00447F7B"/>
    <w:rsid w:val="00450141"/>
    <w:rsid w:val="004503F9"/>
    <w:rsid w:val="00450438"/>
    <w:rsid w:val="00450AD0"/>
    <w:rsid w:val="00451C76"/>
    <w:rsid w:val="004522DA"/>
    <w:rsid w:val="00452FA0"/>
    <w:rsid w:val="004530EE"/>
    <w:rsid w:val="00453E14"/>
    <w:rsid w:val="0045472F"/>
    <w:rsid w:val="00454BBF"/>
    <w:rsid w:val="00454C19"/>
    <w:rsid w:val="00454F07"/>
    <w:rsid w:val="00455182"/>
    <w:rsid w:val="0045665A"/>
    <w:rsid w:val="0045720B"/>
    <w:rsid w:val="004579E0"/>
    <w:rsid w:val="00457D72"/>
    <w:rsid w:val="004607F5"/>
    <w:rsid w:val="00460DAC"/>
    <w:rsid w:val="0046208F"/>
    <w:rsid w:val="00462150"/>
    <w:rsid w:val="00463F22"/>
    <w:rsid w:val="00463FDC"/>
    <w:rsid w:val="004649C3"/>
    <w:rsid w:val="00464BC0"/>
    <w:rsid w:val="00465351"/>
    <w:rsid w:val="00465B11"/>
    <w:rsid w:val="00466454"/>
    <w:rsid w:val="0046647C"/>
    <w:rsid w:val="0046686A"/>
    <w:rsid w:val="0046689B"/>
    <w:rsid w:val="004668F1"/>
    <w:rsid w:val="004669B5"/>
    <w:rsid w:val="00467697"/>
    <w:rsid w:val="00467F12"/>
    <w:rsid w:val="004706A6"/>
    <w:rsid w:val="004706EF"/>
    <w:rsid w:val="004707C8"/>
    <w:rsid w:val="00470B42"/>
    <w:rsid w:val="00471AB9"/>
    <w:rsid w:val="00471F51"/>
    <w:rsid w:val="00472C30"/>
    <w:rsid w:val="00472D48"/>
    <w:rsid w:val="00472F86"/>
    <w:rsid w:val="00472FB7"/>
    <w:rsid w:val="00473117"/>
    <w:rsid w:val="004732B4"/>
    <w:rsid w:val="0047346C"/>
    <w:rsid w:val="00473C15"/>
    <w:rsid w:val="00473F27"/>
    <w:rsid w:val="00473FA4"/>
    <w:rsid w:val="0047507B"/>
    <w:rsid w:val="00475180"/>
    <w:rsid w:val="0047539A"/>
    <w:rsid w:val="004756A2"/>
    <w:rsid w:val="00476774"/>
    <w:rsid w:val="00476971"/>
    <w:rsid w:val="004776D1"/>
    <w:rsid w:val="0047796E"/>
    <w:rsid w:val="00477CFB"/>
    <w:rsid w:val="00477D16"/>
    <w:rsid w:val="00480598"/>
    <w:rsid w:val="00481413"/>
    <w:rsid w:val="0048142C"/>
    <w:rsid w:val="004819B6"/>
    <w:rsid w:val="00482163"/>
    <w:rsid w:val="004823D8"/>
    <w:rsid w:val="004824AB"/>
    <w:rsid w:val="004824C3"/>
    <w:rsid w:val="00482BC8"/>
    <w:rsid w:val="0048345D"/>
    <w:rsid w:val="00483A22"/>
    <w:rsid w:val="00484717"/>
    <w:rsid w:val="0048471D"/>
    <w:rsid w:val="00484950"/>
    <w:rsid w:val="00485552"/>
    <w:rsid w:val="00485F07"/>
    <w:rsid w:val="00487ABE"/>
    <w:rsid w:val="004905F4"/>
    <w:rsid w:val="00490D33"/>
    <w:rsid w:val="0049146E"/>
    <w:rsid w:val="004916AD"/>
    <w:rsid w:val="004918FD"/>
    <w:rsid w:val="00491DD0"/>
    <w:rsid w:val="0049204D"/>
    <w:rsid w:val="00492917"/>
    <w:rsid w:val="004929E2"/>
    <w:rsid w:val="00492CF4"/>
    <w:rsid w:val="00493321"/>
    <w:rsid w:val="0049334E"/>
    <w:rsid w:val="0049354F"/>
    <w:rsid w:val="00493B90"/>
    <w:rsid w:val="004948FE"/>
    <w:rsid w:val="004951F6"/>
    <w:rsid w:val="0049533D"/>
    <w:rsid w:val="00495C09"/>
    <w:rsid w:val="00496677"/>
    <w:rsid w:val="004970D5"/>
    <w:rsid w:val="00497254"/>
    <w:rsid w:val="004974D2"/>
    <w:rsid w:val="00497EE2"/>
    <w:rsid w:val="004A00CC"/>
    <w:rsid w:val="004A0281"/>
    <w:rsid w:val="004A055C"/>
    <w:rsid w:val="004A0774"/>
    <w:rsid w:val="004A09A8"/>
    <w:rsid w:val="004A0CB2"/>
    <w:rsid w:val="004A1AAA"/>
    <w:rsid w:val="004A2336"/>
    <w:rsid w:val="004A2CA2"/>
    <w:rsid w:val="004A3062"/>
    <w:rsid w:val="004A3386"/>
    <w:rsid w:val="004A34E9"/>
    <w:rsid w:val="004A3ABE"/>
    <w:rsid w:val="004A4164"/>
    <w:rsid w:val="004A47C1"/>
    <w:rsid w:val="004A488C"/>
    <w:rsid w:val="004A5ADD"/>
    <w:rsid w:val="004A6345"/>
    <w:rsid w:val="004A64F0"/>
    <w:rsid w:val="004A6801"/>
    <w:rsid w:val="004A6B73"/>
    <w:rsid w:val="004A7F4E"/>
    <w:rsid w:val="004A7F88"/>
    <w:rsid w:val="004B0BD7"/>
    <w:rsid w:val="004B2637"/>
    <w:rsid w:val="004B3E86"/>
    <w:rsid w:val="004B3F46"/>
    <w:rsid w:val="004B4A97"/>
    <w:rsid w:val="004B56A9"/>
    <w:rsid w:val="004B6685"/>
    <w:rsid w:val="004B703F"/>
    <w:rsid w:val="004B74AA"/>
    <w:rsid w:val="004C040A"/>
    <w:rsid w:val="004C07EE"/>
    <w:rsid w:val="004C08FE"/>
    <w:rsid w:val="004C0A82"/>
    <w:rsid w:val="004C1F8E"/>
    <w:rsid w:val="004C20A2"/>
    <w:rsid w:val="004C2D15"/>
    <w:rsid w:val="004C3B8F"/>
    <w:rsid w:val="004C3D5A"/>
    <w:rsid w:val="004C418E"/>
    <w:rsid w:val="004C4C11"/>
    <w:rsid w:val="004C4D3C"/>
    <w:rsid w:val="004C4E65"/>
    <w:rsid w:val="004C4E6B"/>
    <w:rsid w:val="004C5216"/>
    <w:rsid w:val="004C53A3"/>
    <w:rsid w:val="004C5A80"/>
    <w:rsid w:val="004C5D96"/>
    <w:rsid w:val="004C66DA"/>
    <w:rsid w:val="004C6E77"/>
    <w:rsid w:val="004C6E96"/>
    <w:rsid w:val="004C7376"/>
    <w:rsid w:val="004C75E4"/>
    <w:rsid w:val="004D0C77"/>
    <w:rsid w:val="004D0FCD"/>
    <w:rsid w:val="004D1588"/>
    <w:rsid w:val="004D1C76"/>
    <w:rsid w:val="004D1ECD"/>
    <w:rsid w:val="004D244E"/>
    <w:rsid w:val="004D25E6"/>
    <w:rsid w:val="004D3732"/>
    <w:rsid w:val="004D381D"/>
    <w:rsid w:val="004D3D54"/>
    <w:rsid w:val="004D408C"/>
    <w:rsid w:val="004D454B"/>
    <w:rsid w:val="004D4877"/>
    <w:rsid w:val="004D48D5"/>
    <w:rsid w:val="004D49F7"/>
    <w:rsid w:val="004D4B7C"/>
    <w:rsid w:val="004D4D4A"/>
    <w:rsid w:val="004D4EE6"/>
    <w:rsid w:val="004D5185"/>
    <w:rsid w:val="004D56AD"/>
    <w:rsid w:val="004D5AD3"/>
    <w:rsid w:val="004D673D"/>
    <w:rsid w:val="004D6CEB"/>
    <w:rsid w:val="004D6E6E"/>
    <w:rsid w:val="004D787A"/>
    <w:rsid w:val="004D7F9F"/>
    <w:rsid w:val="004E0CD8"/>
    <w:rsid w:val="004E0EA7"/>
    <w:rsid w:val="004E0F30"/>
    <w:rsid w:val="004E1BC2"/>
    <w:rsid w:val="004E1CBD"/>
    <w:rsid w:val="004E23FF"/>
    <w:rsid w:val="004E25FB"/>
    <w:rsid w:val="004E2A85"/>
    <w:rsid w:val="004E31A4"/>
    <w:rsid w:val="004E4F97"/>
    <w:rsid w:val="004E5088"/>
    <w:rsid w:val="004E585B"/>
    <w:rsid w:val="004E5AB6"/>
    <w:rsid w:val="004E5ABC"/>
    <w:rsid w:val="004E6B87"/>
    <w:rsid w:val="004E76E7"/>
    <w:rsid w:val="004E7FC0"/>
    <w:rsid w:val="004F0934"/>
    <w:rsid w:val="004F0A17"/>
    <w:rsid w:val="004F0AA4"/>
    <w:rsid w:val="004F1493"/>
    <w:rsid w:val="004F1697"/>
    <w:rsid w:val="004F2588"/>
    <w:rsid w:val="004F32BC"/>
    <w:rsid w:val="004F3779"/>
    <w:rsid w:val="004F3FD0"/>
    <w:rsid w:val="004F59C7"/>
    <w:rsid w:val="004F63F1"/>
    <w:rsid w:val="004F6964"/>
    <w:rsid w:val="004F73B3"/>
    <w:rsid w:val="004F7688"/>
    <w:rsid w:val="004F7E36"/>
    <w:rsid w:val="00500226"/>
    <w:rsid w:val="005003A3"/>
    <w:rsid w:val="00500653"/>
    <w:rsid w:val="00500CA2"/>
    <w:rsid w:val="00500D00"/>
    <w:rsid w:val="005016C3"/>
    <w:rsid w:val="00501735"/>
    <w:rsid w:val="005020AD"/>
    <w:rsid w:val="00502C94"/>
    <w:rsid w:val="00504429"/>
    <w:rsid w:val="00504934"/>
    <w:rsid w:val="005055C8"/>
    <w:rsid w:val="0050598F"/>
    <w:rsid w:val="00505B27"/>
    <w:rsid w:val="005073AE"/>
    <w:rsid w:val="005118CE"/>
    <w:rsid w:val="00512529"/>
    <w:rsid w:val="005127EA"/>
    <w:rsid w:val="00512A49"/>
    <w:rsid w:val="00512EFF"/>
    <w:rsid w:val="0051353F"/>
    <w:rsid w:val="0051398D"/>
    <w:rsid w:val="00513ECA"/>
    <w:rsid w:val="00513FF7"/>
    <w:rsid w:val="005142AC"/>
    <w:rsid w:val="005144AF"/>
    <w:rsid w:val="005147F1"/>
    <w:rsid w:val="0051482C"/>
    <w:rsid w:val="00514D4E"/>
    <w:rsid w:val="0051579E"/>
    <w:rsid w:val="00517993"/>
    <w:rsid w:val="005203F9"/>
    <w:rsid w:val="005208CB"/>
    <w:rsid w:val="00520BF8"/>
    <w:rsid w:val="00521790"/>
    <w:rsid w:val="00521D92"/>
    <w:rsid w:val="005223DA"/>
    <w:rsid w:val="00522E7F"/>
    <w:rsid w:val="005233CF"/>
    <w:rsid w:val="005233ED"/>
    <w:rsid w:val="005233F4"/>
    <w:rsid w:val="0052341E"/>
    <w:rsid w:val="0052605C"/>
    <w:rsid w:val="005262C3"/>
    <w:rsid w:val="0052669C"/>
    <w:rsid w:val="00527096"/>
    <w:rsid w:val="0052779B"/>
    <w:rsid w:val="005278C5"/>
    <w:rsid w:val="00527EDA"/>
    <w:rsid w:val="00531546"/>
    <w:rsid w:val="0053160C"/>
    <w:rsid w:val="00531952"/>
    <w:rsid w:val="00531CFA"/>
    <w:rsid w:val="005320BF"/>
    <w:rsid w:val="00532349"/>
    <w:rsid w:val="00532481"/>
    <w:rsid w:val="00532931"/>
    <w:rsid w:val="00532A58"/>
    <w:rsid w:val="00532C5D"/>
    <w:rsid w:val="00532D19"/>
    <w:rsid w:val="00532EFD"/>
    <w:rsid w:val="00532F0D"/>
    <w:rsid w:val="00533245"/>
    <w:rsid w:val="00533248"/>
    <w:rsid w:val="005343B4"/>
    <w:rsid w:val="00534776"/>
    <w:rsid w:val="005348D1"/>
    <w:rsid w:val="005357F1"/>
    <w:rsid w:val="005359FB"/>
    <w:rsid w:val="005361A4"/>
    <w:rsid w:val="00537051"/>
    <w:rsid w:val="005379DC"/>
    <w:rsid w:val="0054057D"/>
    <w:rsid w:val="0054168D"/>
    <w:rsid w:val="005418C5"/>
    <w:rsid w:val="00542977"/>
    <w:rsid w:val="0054304D"/>
    <w:rsid w:val="005431C2"/>
    <w:rsid w:val="00543723"/>
    <w:rsid w:val="005438B5"/>
    <w:rsid w:val="005439A9"/>
    <w:rsid w:val="005442FB"/>
    <w:rsid w:val="00544508"/>
    <w:rsid w:val="005446BD"/>
    <w:rsid w:val="00546052"/>
    <w:rsid w:val="00546095"/>
    <w:rsid w:val="0054613E"/>
    <w:rsid w:val="0054621F"/>
    <w:rsid w:val="005471A1"/>
    <w:rsid w:val="00547C40"/>
    <w:rsid w:val="00547C6B"/>
    <w:rsid w:val="005502B5"/>
    <w:rsid w:val="00550486"/>
    <w:rsid w:val="00550CE2"/>
    <w:rsid w:val="00551CC8"/>
    <w:rsid w:val="00551DB5"/>
    <w:rsid w:val="0055269C"/>
    <w:rsid w:val="0055290B"/>
    <w:rsid w:val="00552C84"/>
    <w:rsid w:val="00552E97"/>
    <w:rsid w:val="00553A91"/>
    <w:rsid w:val="00553AF3"/>
    <w:rsid w:val="005542B8"/>
    <w:rsid w:val="005545BA"/>
    <w:rsid w:val="00554C4C"/>
    <w:rsid w:val="0055617C"/>
    <w:rsid w:val="00556F33"/>
    <w:rsid w:val="00557316"/>
    <w:rsid w:val="0055769B"/>
    <w:rsid w:val="00557747"/>
    <w:rsid w:val="005577FD"/>
    <w:rsid w:val="005600CC"/>
    <w:rsid w:val="0056046B"/>
    <w:rsid w:val="005604A9"/>
    <w:rsid w:val="0056053F"/>
    <w:rsid w:val="00560C07"/>
    <w:rsid w:val="00561AC4"/>
    <w:rsid w:val="0056227E"/>
    <w:rsid w:val="00562338"/>
    <w:rsid w:val="00562393"/>
    <w:rsid w:val="00562781"/>
    <w:rsid w:val="00562DB9"/>
    <w:rsid w:val="00563331"/>
    <w:rsid w:val="00563767"/>
    <w:rsid w:val="00563953"/>
    <w:rsid w:val="00563DC3"/>
    <w:rsid w:val="00564096"/>
    <w:rsid w:val="005640ED"/>
    <w:rsid w:val="0056419C"/>
    <w:rsid w:val="005650E0"/>
    <w:rsid w:val="00565948"/>
    <w:rsid w:val="00565F50"/>
    <w:rsid w:val="00566A0F"/>
    <w:rsid w:val="005678DB"/>
    <w:rsid w:val="0056797A"/>
    <w:rsid w:val="00567AC4"/>
    <w:rsid w:val="00567E98"/>
    <w:rsid w:val="005703E6"/>
    <w:rsid w:val="0057078E"/>
    <w:rsid w:val="005707CF"/>
    <w:rsid w:val="005708F3"/>
    <w:rsid w:val="00570B97"/>
    <w:rsid w:val="005721E3"/>
    <w:rsid w:val="00572B5E"/>
    <w:rsid w:val="00572FC6"/>
    <w:rsid w:val="00574E01"/>
    <w:rsid w:val="00575090"/>
    <w:rsid w:val="005750A1"/>
    <w:rsid w:val="00575679"/>
    <w:rsid w:val="005763C4"/>
    <w:rsid w:val="005767FE"/>
    <w:rsid w:val="005768B3"/>
    <w:rsid w:val="0057729B"/>
    <w:rsid w:val="005773F8"/>
    <w:rsid w:val="0057781D"/>
    <w:rsid w:val="00577E50"/>
    <w:rsid w:val="005803F2"/>
    <w:rsid w:val="0058081A"/>
    <w:rsid w:val="00580A12"/>
    <w:rsid w:val="00580AD2"/>
    <w:rsid w:val="00580B1D"/>
    <w:rsid w:val="00580FF1"/>
    <w:rsid w:val="00581585"/>
    <w:rsid w:val="00581713"/>
    <w:rsid w:val="0058173C"/>
    <w:rsid w:val="00581B4C"/>
    <w:rsid w:val="00582339"/>
    <w:rsid w:val="005835EE"/>
    <w:rsid w:val="0058391C"/>
    <w:rsid w:val="00583B0E"/>
    <w:rsid w:val="00583D4B"/>
    <w:rsid w:val="00583F32"/>
    <w:rsid w:val="0058467C"/>
    <w:rsid w:val="005856AE"/>
    <w:rsid w:val="00585734"/>
    <w:rsid w:val="005857A1"/>
    <w:rsid w:val="00585B36"/>
    <w:rsid w:val="00585D1E"/>
    <w:rsid w:val="00585FBA"/>
    <w:rsid w:val="00587159"/>
    <w:rsid w:val="0058715C"/>
    <w:rsid w:val="00587B2A"/>
    <w:rsid w:val="00590322"/>
    <w:rsid w:val="00590CF5"/>
    <w:rsid w:val="005918DB"/>
    <w:rsid w:val="00591910"/>
    <w:rsid w:val="005921CD"/>
    <w:rsid w:val="005926E5"/>
    <w:rsid w:val="00593089"/>
    <w:rsid w:val="005932FA"/>
    <w:rsid w:val="00593795"/>
    <w:rsid w:val="00593BA7"/>
    <w:rsid w:val="00594350"/>
    <w:rsid w:val="00594894"/>
    <w:rsid w:val="00595869"/>
    <w:rsid w:val="0059630D"/>
    <w:rsid w:val="00596C91"/>
    <w:rsid w:val="0059792B"/>
    <w:rsid w:val="00597E3D"/>
    <w:rsid w:val="00597ED4"/>
    <w:rsid w:val="005A0034"/>
    <w:rsid w:val="005A01ED"/>
    <w:rsid w:val="005A137F"/>
    <w:rsid w:val="005A15A4"/>
    <w:rsid w:val="005A1A5F"/>
    <w:rsid w:val="005A1CDE"/>
    <w:rsid w:val="005A2432"/>
    <w:rsid w:val="005A2DC6"/>
    <w:rsid w:val="005A2E98"/>
    <w:rsid w:val="005A3C49"/>
    <w:rsid w:val="005A4612"/>
    <w:rsid w:val="005A4820"/>
    <w:rsid w:val="005A4ED4"/>
    <w:rsid w:val="005A5163"/>
    <w:rsid w:val="005A5BB7"/>
    <w:rsid w:val="005A5E5D"/>
    <w:rsid w:val="005A6547"/>
    <w:rsid w:val="005A6C91"/>
    <w:rsid w:val="005A705F"/>
    <w:rsid w:val="005A763C"/>
    <w:rsid w:val="005A768D"/>
    <w:rsid w:val="005A772C"/>
    <w:rsid w:val="005A77AA"/>
    <w:rsid w:val="005A7DA6"/>
    <w:rsid w:val="005B0280"/>
    <w:rsid w:val="005B07ED"/>
    <w:rsid w:val="005B1644"/>
    <w:rsid w:val="005B1D74"/>
    <w:rsid w:val="005B1FA8"/>
    <w:rsid w:val="005B297E"/>
    <w:rsid w:val="005B38BD"/>
    <w:rsid w:val="005B3F68"/>
    <w:rsid w:val="005B472A"/>
    <w:rsid w:val="005B4D83"/>
    <w:rsid w:val="005B5272"/>
    <w:rsid w:val="005B534A"/>
    <w:rsid w:val="005B55C2"/>
    <w:rsid w:val="005B5836"/>
    <w:rsid w:val="005B590C"/>
    <w:rsid w:val="005B647E"/>
    <w:rsid w:val="005B6894"/>
    <w:rsid w:val="005B6B69"/>
    <w:rsid w:val="005B6B75"/>
    <w:rsid w:val="005B6F46"/>
    <w:rsid w:val="005B73DD"/>
    <w:rsid w:val="005B7487"/>
    <w:rsid w:val="005B7667"/>
    <w:rsid w:val="005B7892"/>
    <w:rsid w:val="005B78C9"/>
    <w:rsid w:val="005B799F"/>
    <w:rsid w:val="005C0F00"/>
    <w:rsid w:val="005C25BE"/>
    <w:rsid w:val="005C2CD1"/>
    <w:rsid w:val="005C2E8A"/>
    <w:rsid w:val="005C30A5"/>
    <w:rsid w:val="005C3B21"/>
    <w:rsid w:val="005C3C88"/>
    <w:rsid w:val="005C3E95"/>
    <w:rsid w:val="005C4036"/>
    <w:rsid w:val="005C452A"/>
    <w:rsid w:val="005C514B"/>
    <w:rsid w:val="005C5307"/>
    <w:rsid w:val="005C56E4"/>
    <w:rsid w:val="005C5FA0"/>
    <w:rsid w:val="005C72E9"/>
    <w:rsid w:val="005C75CF"/>
    <w:rsid w:val="005C7DF6"/>
    <w:rsid w:val="005D0064"/>
    <w:rsid w:val="005D01CF"/>
    <w:rsid w:val="005D05E9"/>
    <w:rsid w:val="005D0603"/>
    <w:rsid w:val="005D0669"/>
    <w:rsid w:val="005D26E5"/>
    <w:rsid w:val="005D2A8D"/>
    <w:rsid w:val="005D2F0D"/>
    <w:rsid w:val="005D382C"/>
    <w:rsid w:val="005D3B74"/>
    <w:rsid w:val="005D3C2A"/>
    <w:rsid w:val="005D43EF"/>
    <w:rsid w:val="005D4874"/>
    <w:rsid w:val="005D4E83"/>
    <w:rsid w:val="005D55C2"/>
    <w:rsid w:val="005D55E3"/>
    <w:rsid w:val="005D5F42"/>
    <w:rsid w:val="005D675C"/>
    <w:rsid w:val="005D69DE"/>
    <w:rsid w:val="005D7585"/>
    <w:rsid w:val="005D797F"/>
    <w:rsid w:val="005D7FDE"/>
    <w:rsid w:val="005E0015"/>
    <w:rsid w:val="005E0FD7"/>
    <w:rsid w:val="005E10AE"/>
    <w:rsid w:val="005E1726"/>
    <w:rsid w:val="005E1AFC"/>
    <w:rsid w:val="005E1CB6"/>
    <w:rsid w:val="005E1D9C"/>
    <w:rsid w:val="005E21DD"/>
    <w:rsid w:val="005E2355"/>
    <w:rsid w:val="005E2629"/>
    <w:rsid w:val="005E2DFD"/>
    <w:rsid w:val="005E300B"/>
    <w:rsid w:val="005E32DA"/>
    <w:rsid w:val="005E33A8"/>
    <w:rsid w:val="005E33C6"/>
    <w:rsid w:val="005E351B"/>
    <w:rsid w:val="005E3542"/>
    <w:rsid w:val="005E36C3"/>
    <w:rsid w:val="005E3AE1"/>
    <w:rsid w:val="005E3D51"/>
    <w:rsid w:val="005E3D74"/>
    <w:rsid w:val="005E3F05"/>
    <w:rsid w:val="005E3F75"/>
    <w:rsid w:val="005E40DE"/>
    <w:rsid w:val="005E4248"/>
    <w:rsid w:val="005E4683"/>
    <w:rsid w:val="005E4B09"/>
    <w:rsid w:val="005E54C9"/>
    <w:rsid w:val="005E5617"/>
    <w:rsid w:val="005E59BC"/>
    <w:rsid w:val="005E64BF"/>
    <w:rsid w:val="005E697D"/>
    <w:rsid w:val="005F04DE"/>
    <w:rsid w:val="005F066A"/>
    <w:rsid w:val="005F0860"/>
    <w:rsid w:val="005F1225"/>
    <w:rsid w:val="005F1955"/>
    <w:rsid w:val="005F1987"/>
    <w:rsid w:val="005F2C0E"/>
    <w:rsid w:val="005F3004"/>
    <w:rsid w:val="005F3456"/>
    <w:rsid w:val="005F3643"/>
    <w:rsid w:val="005F3DFD"/>
    <w:rsid w:val="005F44A0"/>
    <w:rsid w:val="005F4DAA"/>
    <w:rsid w:val="005F5A29"/>
    <w:rsid w:val="005F5B45"/>
    <w:rsid w:val="005F6440"/>
    <w:rsid w:val="005F6498"/>
    <w:rsid w:val="005F6F41"/>
    <w:rsid w:val="005F799E"/>
    <w:rsid w:val="005F79D2"/>
    <w:rsid w:val="00600CF0"/>
    <w:rsid w:val="006015AC"/>
    <w:rsid w:val="006018D9"/>
    <w:rsid w:val="0060194D"/>
    <w:rsid w:val="00601CA1"/>
    <w:rsid w:val="00601EC4"/>
    <w:rsid w:val="00601F92"/>
    <w:rsid w:val="00601FA9"/>
    <w:rsid w:val="00602088"/>
    <w:rsid w:val="00602141"/>
    <w:rsid w:val="006023BD"/>
    <w:rsid w:val="00602EFC"/>
    <w:rsid w:val="00602FBA"/>
    <w:rsid w:val="0060315E"/>
    <w:rsid w:val="006031EC"/>
    <w:rsid w:val="00603C82"/>
    <w:rsid w:val="00603D9E"/>
    <w:rsid w:val="00603DAB"/>
    <w:rsid w:val="0060409D"/>
    <w:rsid w:val="0060450E"/>
    <w:rsid w:val="00604F11"/>
    <w:rsid w:val="00605405"/>
    <w:rsid w:val="00605BE5"/>
    <w:rsid w:val="00605C09"/>
    <w:rsid w:val="00606E84"/>
    <w:rsid w:val="00607014"/>
    <w:rsid w:val="0061007B"/>
    <w:rsid w:val="0061129E"/>
    <w:rsid w:val="0061271E"/>
    <w:rsid w:val="00612B49"/>
    <w:rsid w:val="00613712"/>
    <w:rsid w:val="00613AFC"/>
    <w:rsid w:val="00614A33"/>
    <w:rsid w:val="006150A7"/>
    <w:rsid w:val="006156C6"/>
    <w:rsid w:val="006164EB"/>
    <w:rsid w:val="00616E37"/>
    <w:rsid w:val="00617127"/>
    <w:rsid w:val="00617348"/>
    <w:rsid w:val="006178F0"/>
    <w:rsid w:val="00617C29"/>
    <w:rsid w:val="00617CB0"/>
    <w:rsid w:val="00617FD0"/>
    <w:rsid w:val="00621F53"/>
    <w:rsid w:val="00622330"/>
    <w:rsid w:val="00622B5B"/>
    <w:rsid w:val="00622EAA"/>
    <w:rsid w:val="006235DB"/>
    <w:rsid w:val="006238FE"/>
    <w:rsid w:val="006241BD"/>
    <w:rsid w:val="0062454F"/>
    <w:rsid w:val="00624C4A"/>
    <w:rsid w:val="006256CC"/>
    <w:rsid w:val="00625C85"/>
    <w:rsid w:val="00626272"/>
    <w:rsid w:val="00626453"/>
    <w:rsid w:val="00627D60"/>
    <w:rsid w:val="006300B4"/>
    <w:rsid w:val="006306D8"/>
    <w:rsid w:val="006307BA"/>
    <w:rsid w:val="006309D1"/>
    <w:rsid w:val="00631AFE"/>
    <w:rsid w:val="006320A6"/>
    <w:rsid w:val="00632AEF"/>
    <w:rsid w:val="006335B3"/>
    <w:rsid w:val="0063379E"/>
    <w:rsid w:val="00633E07"/>
    <w:rsid w:val="00633EC4"/>
    <w:rsid w:val="00634C3A"/>
    <w:rsid w:val="00635636"/>
    <w:rsid w:val="00635655"/>
    <w:rsid w:val="0063576C"/>
    <w:rsid w:val="00635956"/>
    <w:rsid w:val="0063599D"/>
    <w:rsid w:val="00635E5F"/>
    <w:rsid w:val="00636023"/>
    <w:rsid w:val="00636E3C"/>
    <w:rsid w:val="00637A02"/>
    <w:rsid w:val="00637B7E"/>
    <w:rsid w:val="00637CF7"/>
    <w:rsid w:val="00637EC6"/>
    <w:rsid w:val="0064017B"/>
    <w:rsid w:val="006409B7"/>
    <w:rsid w:val="006419D7"/>
    <w:rsid w:val="00641CCB"/>
    <w:rsid w:val="00641DD3"/>
    <w:rsid w:val="00642D6C"/>
    <w:rsid w:val="00643243"/>
    <w:rsid w:val="00643455"/>
    <w:rsid w:val="006444EA"/>
    <w:rsid w:val="0064506A"/>
    <w:rsid w:val="006450D4"/>
    <w:rsid w:val="00645BD5"/>
    <w:rsid w:val="00646DD0"/>
    <w:rsid w:val="006470AA"/>
    <w:rsid w:val="006500AD"/>
    <w:rsid w:val="00650288"/>
    <w:rsid w:val="0065038C"/>
    <w:rsid w:val="0065070B"/>
    <w:rsid w:val="00650D77"/>
    <w:rsid w:val="00651F7E"/>
    <w:rsid w:val="006528C5"/>
    <w:rsid w:val="00652A18"/>
    <w:rsid w:val="00654672"/>
    <w:rsid w:val="00654D43"/>
    <w:rsid w:val="00655C81"/>
    <w:rsid w:val="00655FAC"/>
    <w:rsid w:val="0065642A"/>
    <w:rsid w:val="0065644E"/>
    <w:rsid w:val="00657139"/>
    <w:rsid w:val="0065733E"/>
    <w:rsid w:val="00657DD6"/>
    <w:rsid w:val="006601C9"/>
    <w:rsid w:val="006605C5"/>
    <w:rsid w:val="0066097B"/>
    <w:rsid w:val="00660A7E"/>
    <w:rsid w:val="00660E82"/>
    <w:rsid w:val="00662861"/>
    <w:rsid w:val="0066286B"/>
    <w:rsid w:val="00662BD6"/>
    <w:rsid w:val="00663B41"/>
    <w:rsid w:val="006641B3"/>
    <w:rsid w:val="00664220"/>
    <w:rsid w:val="00664460"/>
    <w:rsid w:val="0066495C"/>
    <w:rsid w:val="006651E0"/>
    <w:rsid w:val="0066635D"/>
    <w:rsid w:val="0066681F"/>
    <w:rsid w:val="006670DB"/>
    <w:rsid w:val="00667E90"/>
    <w:rsid w:val="00670546"/>
    <w:rsid w:val="00670825"/>
    <w:rsid w:val="00671CCF"/>
    <w:rsid w:val="006720F9"/>
    <w:rsid w:val="006720FD"/>
    <w:rsid w:val="0067238B"/>
    <w:rsid w:val="00672844"/>
    <w:rsid w:val="00673BAB"/>
    <w:rsid w:val="00673DA2"/>
    <w:rsid w:val="00673DC3"/>
    <w:rsid w:val="00673F54"/>
    <w:rsid w:val="00674847"/>
    <w:rsid w:val="0067486E"/>
    <w:rsid w:val="00675003"/>
    <w:rsid w:val="00677644"/>
    <w:rsid w:val="00680154"/>
    <w:rsid w:val="00680251"/>
    <w:rsid w:val="00680599"/>
    <w:rsid w:val="006811E1"/>
    <w:rsid w:val="006818E7"/>
    <w:rsid w:val="00681AD4"/>
    <w:rsid w:val="0068271C"/>
    <w:rsid w:val="00682EAF"/>
    <w:rsid w:val="00683571"/>
    <w:rsid w:val="00684D5A"/>
    <w:rsid w:val="00685426"/>
    <w:rsid w:val="006866E0"/>
    <w:rsid w:val="00686981"/>
    <w:rsid w:val="00687066"/>
    <w:rsid w:val="0068757E"/>
    <w:rsid w:val="00687E6F"/>
    <w:rsid w:val="0069054E"/>
    <w:rsid w:val="006924CA"/>
    <w:rsid w:val="006929BB"/>
    <w:rsid w:val="00692D4C"/>
    <w:rsid w:val="00692F7C"/>
    <w:rsid w:val="006932E5"/>
    <w:rsid w:val="00693E35"/>
    <w:rsid w:val="006940CC"/>
    <w:rsid w:val="00694325"/>
    <w:rsid w:val="00694631"/>
    <w:rsid w:val="006947ED"/>
    <w:rsid w:val="00694EE5"/>
    <w:rsid w:val="0069529A"/>
    <w:rsid w:val="006953BE"/>
    <w:rsid w:val="006955F5"/>
    <w:rsid w:val="0069564D"/>
    <w:rsid w:val="006958F9"/>
    <w:rsid w:val="00695CDB"/>
    <w:rsid w:val="0069684D"/>
    <w:rsid w:val="006968D4"/>
    <w:rsid w:val="00696A92"/>
    <w:rsid w:val="00696D5B"/>
    <w:rsid w:val="00696E81"/>
    <w:rsid w:val="006975AF"/>
    <w:rsid w:val="00697EF5"/>
    <w:rsid w:val="006A0AA6"/>
    <w:rsid w:val="006A128C"/>
    <w:rsid w:val="006A12BC"/>
    <w:rsid w:val="006A1301"/>
    <w:rsid w:val="006A1DDC"/>
    <w:rsid w:val="006A2798"/>
    <w:rsid w:val="006A28BB"/>
    <w:rsid w:val="006A2BFD"/>
    <w:rsid w:val="006A2F57"/>
    <w:rsid w:val="006A323B"/>
    <w:rsid w:val="006A3D04"/>
    <w:rsid w:val="006A424D"/>
    <w:rsid w:val="006A45EA"/>
    <w:rsid w:val="006A491F"/>
    <w:rsid w:val="006A4D37"/>
    <w:rsid w:val="006A51CD"/>
    <w:rsid w:val="006A5492"/>
    <w:rsid w:val="006A5D6A"/>
    <w:rsid w:val="006A6DD3"/>
    <w:rsid w:val="006A6E5F"/>
    <w:rsid w:val="006A7653"/>
    <w:rsid w:val="006A7731"/>
    <w:rsid w:val="006B0500"/>
    <w:rsid w:val="006B0F30"/>
    <w:rsid w:val="006B0FBB"/>
    <w:rsid w:val="006B1428"/>
    <w:rsid w:val="006B1690"/>
    <w:rsid w:val="006B18C7"/>
    <w:rsid w:val="006B1D4C"/>
    <w:rsid w:val="006B1FBD"/>
    <w:rsid w:val="006B21B4"/>
    <w:rsid w:val="006B241C"/>
    <w:rsid w:val="006B2B98"/>
    <w:rsid w:val="006B496E"/>
    <w:rsid w:val="006B4A0B"/>
    <w:rsid w:val="006B4A7D"/>
    <w:rsid w:val="006B4D26"/>
    <w:rsid w:val="006B5DAC"/>
    <w:rsid w:val="006B633F"/>
    <w:rsid w:val="006B67E8"/>
    <w:rsid w:val="006B6B36"/>
    <w:rsid w:val="006B6CAF"/>
    <w:rsid w:val="006C02A4"/>
    <w:rsid w:val="006C1389"/>
    <w:rsid w:val="006C1472"/>
    <w:rsid w:val="006C1877"/>
    <w:rsid w:val="006C1EA8"/>
    <w:rsid w:val="006C229C"/>
    <w:rsid w:val="006C48A3"/>
    <w:rsid w:val="006C4F37"/>
    <w:rsid w:val="006C52BF"/>
    <w:rsid w:val="006C567C"/>
    <w:rsid w:val="006C5CCD"/>
    <w:rsid w:val="006C60FB"/>
    <w:rsid w:val="006C6AAD"/>
    <w:rsid w:val="006C7A77"/>
    <w:rsid w:val="006C7CE1"/>
    <w:rsid w:val="006C7D3F"/>
    <w:rsid w:val="006C7D64"/>
    <w:rsid w:val="006D0069"/>
    <w:rsid w:val="006D0AF0"/>
    <w:rsid w:val="006D0EF4"/>
    <w:rsid w:val="006D1118"/>
    <w:rsid w:val="006D1125"/>
    <w:rsid w:val="006D1E72"/>
    <w:rsid w:val="006D2565"/>
    <w:rsid w:val="006D2BB1"/>
    <w:rsid w:val="006D2E79"/>
    <w:rsid w:val="006D30F4"/>
    <w:rsid w:val="006D34F9"/>
    <w:rsid w:val="006D3A76"/>
    <w:rsid w:val="006D52CF"/>
    <w:rsid w:val="006D5791"/>
    <w:rsid w:val="006D58E1"/>
    <w:rsid w:val="006D5CF5"/>
    <w:rsid w:val="006D6A90"/>
    <w:rsid w:val="006D7071"/>
    <w:rsid w:val="006D7B57"/>
    <w:rsid w:val="006D7FAF"/>
    <w:rsid w:val="006D7FC1"/>
    <w:rsid w:val="006E008E"/>
    <w:rsid w:val="006E030E"/>
    <w:rsid w:val="006E0711"/>
    <w:rsid w:val="006E118E"/>
    <w:rsid w:val="006E1676"/>
    <w:rsid w:val="006E26A6"/>
    <w:rsid w:val="006E3B8E"/>
    <w:rsid w:val="006E3DFD"/>
    <w:rsid w:val="006E4110"/>
    <w:rsid w:val="006E4343"/>
    <w:rsid w:val="006E45B9"/>
    <w:rsid w:val="006E45D1"/>
    <w:rsid w:val="006E5441"/>
    <w:rsid w:val="006E6042"/>
    <w:rsid w:val="006E630D"/>
    <w:rsid w:val="006E696A"/>
    <w:rsid w:val="006E6A18"/>
    <w:rsid w:val="006E6B5A"/>
    <w:rsid w:val="006E7001"/>
    <w:rsid w:val="006E7357"/>
    <w:rsid w:val="006E771E"/>
    <w:rsid w:val="006E7A69"/>
    <w:rsid w:val="006E7E97"/>
    <w:rsid w:val="006E7F3F"/>
    <w:rsid w:val="006F0215"/>
    <w:rsid w:val="006F04F0"/>
    <w:rsid w:val="006F0877"/>
    <w:rsid w:val="006F0F46"/>
    <w:rsid w:val="006F2385"/>
    <w:rsid w:val="006F29D3"/>
    <w:rsid w:val="006F30E7"/>
    <w:rsid w:val="006F369E"/>
    <w:rsid w:val="006F380B"/>
    <w:rsid w:val="006F4106"/>
    <w:rsid w:val="006F4636"/>
    <w:rsid w:val="006F465B"/>
    <w:rsid w:val="006F4F4F"/>
    <w:rsid w:val="006F5312"/>
    <w:rsid w:val="006F5750"/>
    <w:rsid w:val="006F6642"/>
    <w:rsid w:val="006F71E2"/>
    <w:rsid w:val="006F743B"/>
    <w:rsid w:val="006F799C"/>
    <w:rsid w:val="006F79E9"/>
    <w:rsid w:val="007004A6"/>
    <w:rsid w:val="00700BB0"/>
    <w:rsid w:val="00700CAB"/>
    <w:rsid w:val="00701C9B"/>
    <w:rsid w:val="00702A95"/>
    <w:rsid w:val="00702C7A"/>
    <w:rsid w:val="00702EE0"/>
    <w:rsid w:val="0070327F"/>
    <w:rsid w:val="00703B10"/>
    <w:rsid w:val="0070420A"/>
    <w:rsid w:val="007043FE"/>
    <w:rsid w:val="0070481D"/>
    <w:rsid w:val="00704A91"/>
    <w:rsid w:val="0070573B"/>
    <w:rsid w:val="00705DE6"/>
    <w:rsid w:val="00706777"/>
    <w:rsid w:val="00707169"/>
    <w:rsid w:val="00707204"/>
    <w:rsid w:val="00707F1B"/>
    <w:rsid w:val="00710161"/>
    <w:rsid w:val="007106E8"/>
    <w:rsid w:val="00710915"/>
    <w:rsid w:val="00711508"/>
    <w:rsid w:val="00711717"/>
    <w:rsid w:val="007117B7"/>
    <w:rsid w:val="00711CD7"/>
    <w:rsid w:val="00712423"/>
    <w:rsid w:val="00712709"/>
    <w:rsid w:val="00712D6C"/>
    <w:rsid w:val="00712EA9"/>
    <w:rsid w:val="00713554"/>
    <w:rsid w:val="00713D4B"/>
    <w:rsid w:val="00713D64"/>
    <w:rsid w:val="007142D9"/>
    <w:rsid w:val="00714827"/>
    <w:rsid w:val="0071535B"/>
    <w:rsid w:val="00716062"/>
    <w:rsid w:val="007162F2"/>
    <w:rsid w:val="00717845"/>
    <w:rsid w:val="00717F3C"/>
    <w:rsid w:val="007206C9"/>
    <w:rsid w:val="007208F5"/>
    <w:rsid w:val="007209AE"/>
    <w:rsid w:val="00720E79"/>
    <w:rsid w:val="007219ED"/>
    <w:rsid w:val="00721E34"/>
    <w:rsid w:val="007223FD"/>
    <w:rsid w:val="00722452"/>
    <w:rsid w:val="0072292C"/>
    <w:rsid w:val="00722DB4"/>
    <w:rsid w:val="007230B4"/>
    <w:rsid w:val="00723CB6"/>
    <w:rsid w:val="0072411E"/>
    <w:rsid w:val="00724139"/>
    <w:rsid w:val="00724FAD"/>
    <w:rsid w:val="00725B52"/>
    <w:rsid w:val="00725F73"/>
    <w:rsid w:val="00726BB7"/>
    <w:rsid w:val="00726E3A"/>
    <w:rsid w:val="007272B5"/>
    <w:rsid w:val="00730225"/>
    <w:rsid w:val="007309C9"/>
    <w:rsid w:val="00730DC0"/>
    <w:rsid w:val="007316CF"/>
    <w:rsid w:val="0073195A"/>
    <w:rsid w:val="00731C33"/>
    <w:rsid w:val="00732118"/>
    <w:rsid w:val="0073269E"/>
    <w:rsid w:val="00732817"/>
    <w:rsid w:val="00732CF1"/>
    <w:rsid w:val="007330CF"/>
    <w:rsid w:val="007344EC"/>
    <w:rsid w:val="00734D37"/>
    <w:rsid w:val="0073568E"/>
    <w:rsid w:val="007357C5"/>
    <w:rsid w:val="007361F4"/>
    <w:rsid w:val="00736370"/>
    <w:rsid w:val="007363F5"/>
    <w:rsid w:val="00736D0A"/>
    <w:rsid w:val="00737397"/>
    <w:rsid w:val="007373C8"/>
    <w:rsid w:val="0073790F"/>
    <w:rsid w:val="00737939"/>
    <w:rsid w:val="007400F7"/>
    <w:rsid w:val="00740951"/>
    <w:rsid w:val="00741289"/>
    <w:rsid w:val="00741B93"/>
    <w:rsid w:val="00741F36"/>
    <w:rsid w:val="0074286E"/>
    <w:rsid w:val="00743898"/>
    <w:rsid w:val="00743FF6"/>
    <w:rsid w:val="007446A1"/>
    <w:rsid w:val="00744760"/>
    <w:rsid w:val="00744A7E"/>
    <w:rsid w:val="00745C00"/>
    <w:rsid w:val="00747306"/>
    <w:rsid w:val="00747B51"/>
    <w:rsid w:val="007514BA"/>
    <w:rsid w:val="00752FB1"/>
    <w:rsid w:val="0075308C"/>
    <w:rsid w:val="007534C2"/>
    <w:rsid w:val="007537A0"/>
    <w:rsid w:val="00753CAE"/>
    <w:rsid w:val="007541EF"/>
    <w:rsid w:val="00754BE5"/>
    <w:rsid w:val="007552B0"/>
    <w:rsid w:val="00755E6A"/>
    <w:rsid w:val="00756255"/>
    <w:rsid w:val="007566E0"/>
    <w:rsid w:val="007571C7"/>
    <w:rsid w:val="007574BE"/>
    <w:rsid w:val="00757622"/>
    <w:rsid w:val="00757BFA"/>
    <w:rsid w:val="00757E80"/>
    <w:rsid w:val="00757FDB"/>
    <w:rsid w:val="00760FF6"/>
    <w:rsid w:val="00762276"/>
    <w:rsid w:val="00763E8B"/>
    <w:rsid w:val="00763F7F"/>
    <w:rsid w:val="00766453"/>
    <w:rsid w:val="00766EFA"/>
    <w:rsid w:val="007677AC"/>
    <w:rsid w:val="00767D54"/>
    <w:rsid w:val="00770E46"/>
    <w:rsid w:val="00770E58"/>
    <w:rsid w:val="00770EA0"/>
    <w:rsid w:val="0077148B"/>
    <w:rsid w:val="00771850"/>
    <w:rsid w:val="00771D39"/>
    <w:rsid w:val="00772B74"/>
    <w:rsid w:val="00772BEA"/>
    <w:rsid w:val="0077372C"/>
    <w:rsid w:val="0077432C"/>
    <w:rsid w:val="00774663"/>
    <w:rsid w:val="007748D1"/>
    <w:rsid w:val="00774E0A"/>
    <w:rsid w:val="00774ECF"/>
    <w:rsid w:val="00775370"/>
    <w:rsid w:val="007757C3"/>
    <w:rsid w:val="00775C2E"/>
    <w:rsid w:val="00775C72"/>
    <w:rsid w:val="00775F18"/>
    <w:rsid w:val="00775F22"/>
    <w:rsid w:val="00776795"/>
    <w:rsid w:val="0077687C"/>
    <w:rsid w:val="00776CA0"/>
    <w:rsid w:val="00776DD9"/>
    <w:rsid w:val="0077716A"/>
    <w:rsid w:val="00777236"/>
    <w:rsid w:val="007776C4"/>
    <w:rsid w:val="00777BA0"/>
    <w:rsid w:val="0078081C"/>
    <w:rsid w:val="007808E3"/>
    <w:rsid w:val="00780913"/>
    <w:rsid w:val="00780F5F"/>
    <w:rsid w:val="007812F0"/>
    <w:rsid w:val="00781535"/>
    <w:rsid w:val="00783987"/>
    <w:rsid w:val="00784395"/>
    <w:rsid w:val="0078686E"/>
    <w:rsid w:val="0078721E"/>
    <w:rsid w:val="00787491"/>
    <w:rsid w:val="00787532"/>
    <w:rsid w:val="007876E3"/>
    <w:rsid w:val="007878C0"/>
    <w:rsid w:val="00787BA3"/>
    <w:rsid w:val="00787E3E"/>
    <w:rsid w:val="00790236"/>
    <w:rsid w:val="007906BB"/>
    <w:rsid w:val="0079084A"/>
    <w:rsid w:val="007910E9"/>
    <w:rsid w:val="00791DA9"/>
    <w:rsid w:val="007925AC"/>
    <w:rsid w:val="007926AE"/>
    <w:rsid w:val="007928DB"/>
    <w:rsid w:val="007936D0"/>
    <w:rsid w:val="00793D0E"/>
    <w:rsid w:val="00793F2C"/>
    <w:rsid w:val="00794004"/>
    <w:rsid w:val="0079443F"/>
    <w:rsid w:val="00794756"/>
    <w:rsid w:val="00794BFF"/>
    <w:rsid w:val="00794D69"/>
    <w:rsid w:val="00794DFE"/>
    <w:rsid w:val="0079542D"/>
    <w:rsid w:val="007957CE"/>
    <w:rsid w:val="00795DF1"/>
    <w:rsid w:val="00796A8B"/>
    <w:rsid w:val="00796D97"/>
    <w:rsid w:val="0079721E"/>
    <w:rsid w:val="007A0215"/>
    <w:rsid w:val="007A0A83"/>
    <w:rsid w:val="007A0BBF"/>
    <w:rsid w:val="007A0FC0"/>
    <w:rsid w:val="007A200B"/>
    <w:rsid w:val="007A25EB"/>
    <w:rsid w:val="007A29E1"/>
    <w:rsid w:val="007A36E0"/>
    <w:rsid w:val="007A3976"/>
    <w:rsid w:val="007A4D9B"/>
    <w:rsid w:val="007A5073"/>
    <w:rsid w:val="007A58A6"/>
    <w:rsid w:val="007A5EA4"/>
    <w:rsid w:val="007A5FB9"/>
    <w:rsid w:val="007A63AE"/>
    <w:rsid w:val="007A6670"/>
    <w:rsid w:val="007A6C29"/>
    <w:rsid w:val="007A7671"/>
    <w:rsid w:val="007A7BDA"/>
    <w:rsid w:val="007B03D0"/>
    <w:rsid w:val="007B091E"/>
    <w:rsid w:val="007B0CE6"/>
    <w:rsid w:val="007B0EDD"/>
    <w:rsid w:val="007B1BD1"/>
    <w:rsid w:val="007B2DE0"/>
    <w:rsid w:val="007B326E"/>
    <w:rsid w:val="007B32D4"/>
    <w:rsid w:val="007B35BC"/>
    <w:rsid w:val="007B35CC"/>
    <w:rsid w:val="007B552B"/>
    <w:rsid w:val="007B5BD3"/>
    <w:rsid w:val="007B6126"/>
    <w:rsid w:val="007B7313"/>
    <w:rsid w:val="007B75B9"/>
    <w:rsid w:val="007B78E3"/>
    <w:rsid w:val="007B7C19"/>
    <w:rsid w:val="007C187C"/>
    <w:rsid w:val="007C1DAE"/>
    <w:rsid w:val="007C1F93"/>
    <w:rsid w:val="007C226C"/>
    <w:rsid w:val="007C227C"/>
    <w:rsid w:val="007C2B8F"/>
    <w:rsid w:val="007C3317"/>
    <w:rsid w:val="007C3E3F"/>
    <w:rsid w:val="007C4BE0"/>
    <w:rsid w:val="007C5E12"/>
    <w:rsid w:val="007C5EAA"/>
    <w:rsid w:val="007C5ED8"/>
    <w:rsid w:val="007C6471"/>
    <w:rsid w:val="007C70AB"/>
    <w:rsid w:val="007D04BC"/>
    <w:rsid w:val="007D07FA"/>
    <w:rsid w:val="007D08F1"/>
    <w:rsid w:val="007D11DF"/>
    <w:rsid w:val="007D1322"/>
    <w:rsid w:val="007D1793"/>
    <w:rsid w:val="007D1D1A"/>
    <w:rsid w:val="007D3615"/>
    <w:rsid w:val="007D3690"/>
    <w:rsid w:val="007D3A1B"/>
    <w:rsid w:val="007D4236"/>
    <w:rsid w:val="007D4AA0"/>
    <w:rsid w:val="007D4D67"/>
    <w:rsid w:val="007D5557"/>
    <w:rsid w:val="007D57C5"/>
    <w:rsid w:val="007D5941"/>
    <w:rsid w:val="007D5EEF"/>
    <w:rsid w:val="007D6345"/>
    <w:rsid w:val="007D6793"/>
    <w:rsid w:val="007D6A7D"/>
    <w:rsid w:val="007D6BCF"/>
    <w:rsid w:val="007D73DA"/>
    <w:rsid w:val="007D76CE"/>
    <w:rsid w:val="007D773F"/>
    <w:rsid w:val="007D7A8B"/>
    <w:rsid w:val="007D7ABD"/>
    <w:rsid w:val="007E0106"/>
    <w:rsid w:val="007E07EE"/>
    <w:rsid w:val="007E0D85"/>
    <w:rsid w:val="007E14FF"/>
    <w:rsid w:val="007E15A7"/>
    <w:rsid w:val="007E175A"/>
    <w:rsid w:val="007E1A60"/>
    <w:rsid w:val="007E25A0"/>
    <w:rsid w:val="007E27CF"/>
    <w:rsid w:val="007E2B1F"/>
    <w:rsid w:val="007E3254"/>
    <w:rsid w:val="007E3976"/>
    <w:rsid w:val="007E400A"/>
    <w:rsid w:val="007E4224"/>
    <w:rsid w:val="007E42DC"/>
    <w:rsid w:val="007E55D7"/>
    <w:rsid w:val="007E57E9"/>
    <w:rsid w:val="007E680E"/>
    <w:rsid w:val="007E6AE4"/>
    <w:rsid w:val="007E6C43"/>
    <w:rsid w:val="007E73DD"/>
    <w:rsid w:val="007E7CA3"/>
    <w:rsid w:val="007E7DA2"/>
    <w:rsid w:val="007F0201"/>
    <w:rsid w:val="007F024F"/>
    <w:rsid w:val="007F03B3"/>
    <w:rsid w:val="007F0654"/>
    <w:rsid w:val="007F0A28"/>
    <w:rsid w:val="007F17E2"/>
    <w:rsid w:val="007F1C16"/>
    <w:rsid w:val="007F2047"/>
    <w:rsid w:val="007F23DE"/>
    <w:rsid w:val="007F25F1"/>
    <w:rsid w:val="007F30D4"/>
    <w:rsid w:val="007F377E"/>
    <w:rsid w:val="007F3D65"/>
    <w:rsid w:val="007F44B6"/>
    <w:rsid w:val="007F48DF"/>
    <w:rsid w:val="007F4FDB"/>
    <w:rsid w:val="007F514F"/>
    <w:rsid w:val="007F531A"/>
    <w:rsid w:val="007F5D4A"/>
    <w:rsid w:val="007F62AD"/>
    <w:rsid w:val="007F6BD8"/>
    <w:rsid w:val="007F7287"/>
    <w:rsid w:val="007F79FB"/>
    <w:rsid w:val="00800A8A"/>
    <w:rsid w:val="00800ADA"/>
    <w:rsid w:val="00801E54"/>
    <w:rsid w:val="00802212"/>
    <w:rsid w:val="008023AA"/>
    <w:rsid w:val="0080252D"/>
    <w:rsid w:val="008031A1"/>
    <w:rsid w:val="0080328C"/>
    <w:rsid w:val="00803C02"/>
    <w:rsid w:val="00803E59"/>
    <w:rsid w:val="0080445E"/>
    <w:rsid w:val="008045BF"/>
    <w:rsid w:val="00804CD8"/>
    <w:rsid w:val="008066E2"/>
    <w:rsid w:val="00810386"/>
    <w:rsid w:val="00810C34"/>
    <w:rsid w:val="00810E8E"/>
    <w:rsid w:val="008111EE"/>
    <w:rsid w:val="0081160D"/>
    <w:rsid w:val="008116C1"/>
    <w:rsid w:val="0081172B"/>
    <w:rsid w:val="00813291"/>
    <w:rsid w:val="008144FE"/>
    <w:rsid w:val="00814E1D"/>
    <w:rsid w:val="008152F5"/>
    <w:rsid w:val="00815AF3"/>
    <w:rsid w:val="00815CE1"/>
    <w:rsid w:val="00816090"/>
    <w:rsid w:val="0081733A"/>
    <w:rsid w:val="00817FE9"/>
    <w:rsid w:val="00820510"/>
    <w:rsid w:val="0082051B"/>
    <w:rsid w:val="00820981"/>
    <w:rsid w:val="008215AC"/>
    <w:rsid w:val="00821FA1"/>
    <w:rsid w:val="008229D2"/>
    <w:rsid w:val="00822BD1"/>
    <w:rsid w:val="00822E62"/>
    <w:rsid w:val="0082442B"/>
    <w:rsid w:val="00826417"/>
    <w:rsid w:val="008265EC"/>
    <w:rsid w:val="0082664B"/>
    <w:rsid w:val="00826773"/>
    <w:rsid w:val="00827598"/>
    <w:rsid w:val="00830023"/>
    <w:rsid w:val="0083023B"/>
    <w:rsid w:val="008307B1"/>
    <w:rsid w:val="00830EEC"/>
    <w:rsid w:val="00831160"/>
    <w:rsid w:val="00831397"/>
    <w:rsid w:val="00831525"/>
    <w:rsid w:val="00831BD9"/>
    <w:rsid w:val="00832F62"/>
    <w:rsid w:val="00834C09"/>
    <w:rsid w:val="00834C35"/>
    <w:rsid w:val="00835345"/>
    <w:rsid w:val="00835F6D"/>
    <w:rsid w:val="0083699A"/>
    <w:rsid w:val="00836B90"/>
    <w:rsid w:val="0083720C"/>
    <w:rsid w:val="008376A7"/>
    <w:rsid w:val="008401ED"/>
    <w:rsid w:val="00840450"/>
    <w:rsid w:val="00840B29"/>
    <w:rsid w:val="00840DC6"/>
    <w:rsid w:val="00841F1B"/>
    <w:rsid w:val="0084356A"/>
    <w:rsid w:val="00844D45"/>
    <w:rsid w:val="00844F9B"/>
    <w:rsid w:val="00845125"/>
    <w:rsid w:val="00845373"/>
    <w:rsid w:val="008457C9"/>
    <w:rsid w:val="0084588E"/>
    <w:rsid w:val="008460DA"/>
    <w:rsid w:val="0084621A"/>
    <w:rsid w:val="008465E3"/>
    <w:rsid w:val="0084714C"/>
    <w:rsid w:val="008477E7"/>
    <w:rsid w:val="00847AFF"/>
    <w:rsid w:val="00847F0A"/>
    <w:rsid w:val="008502C1"/>
    <w:rsid w:val="00850479"/>
    <w:rsid w:val="008507A7"/>
    <w:rsid w:val="00850856"/>
    <w:rsid w:val="008512C4"/>
    <w:rsid w:val="008514BE"/>
    <w:rsid w:val="00851EC4"/>
    <w:rsid w:val="0085305E"/>
    <w:rsid w:val="008535A1"/>
    <w:rsid w:val="0085394B"/>
    <w:rsid w:val="008541A2"/>
    <w:rsid w:val="00854428"/>
    <w:rsid w:val="008544A2"/>
    <w:rsid w:val="008545B6"/>
    <w:rsid w:val="0085462B"/>
    <w:rsid w:val="00854F63"/>
    <w:rsid w:val="00854F96"/>
    <w:rsid w:val="00855246"/>
    <w:rsid w:val="00855C0D"/>
    <w:rsid w:val="00855D3A"/>
    <w:rsid w:val="00855D7C"/>
    <w:rsid w:val="008561BD"/>
    <w:rsid w:val="008562AD"/>
    <w:rsid w:val="008567FA"/>
    <w:rsid w:val="008568DC"/>
    <w:rsid w:val="00856BE9"/>
    <w:rsid w:val="00856C0A"/>
    <w:rsid w:val="00857877"/>
    <w:rsid w:val="0085792F"/>
    <w:rsid w:val="00857BF9"/>
    <w:rsid w:val="00857ED3"/>
    <w:rsid w:val="00857F94"/>
    <w:rsid w:val="00860B3B"/>
    <w:rsid w:val="0086101C"/>
    <w:rsid w:val="008613D9"/>
    <w:rsid w:val="00861A2D"/>
    <w:rsid w:val="0086245B"/>
    <w:rsid w:val="00862697"/>
    <w:rsid w:val="00862BA9"/>
    <w:rsid w:val="008639B1"/>
    <w:rsid w:val="00863ED5"/>
    <w:rsid w:val="00864362"/>
    <w:rsid w:val="00864B72"/>
    <w:rsid w:val="00864D92"/>
    <w:rsid w:val="00864E7A"/>
    <w:rsid w:val="00865285"/>
    <w:rsid w:val="008652A1"/>
    <w:rsid w:val="008656ED"/>
    <w:rsid w:val="008659F7"/>
    <w:rsid w:val="00866292"/>
    <w:rsid w:val="0086644A"/>
    <w:rsid w:val="00866580"/>
    <w:rsid w:val="00866D14"/>
    <w:rsid w:val="00867342"/>
    <w:rsid w:val="008673B7"/>
    <w:rsid w:val="0086774B"/>
    <w:rsid w:val="00867B0E"/>
    <w:rsid w:val="00870022"/>
    <w:rsid w:val="0087019F"/>
    <w:rsid w:val="008703EF"/>
    <w:rsid w:val="008707E9"/>
    <w:rsid w:val="00870FBA"/>
    <w:rsid w:val="00871CB3"/>
    <w:rsid w:val="008720C6"/>
    <w:rsid w:val="008724C2"/>
    <w:rsid w:val="00872D98"/>
    <w:rsid w:val="00872F89"/>
    <w:rsid w:val="00873F9F"/>
    <w:rsid w:val="00874078"/>
    <w:rsid w:val="00874AC8"/>
    <w:rsid w:val="00875466"/>
    <w:rsid w:val="00875C65"/>
    <w:rsid w:val="00875D3D"/>
    <w:rsid w:val="00875E34"/>
    <w:rsid w:val="00876291"/>
    <w:rsid w:val="008768F3"/>
    <w:rsid w:val="008773FE"/>
    <w:rsid w:val="0088097A"/>
    <w:rsid w:val="00880B5A"/>
    <w:rsid w:val="008816C9"/>
    <w:rsid w:val="008818E5"/>
    <w:rsid w:val="00881A90"/>
    <w:rsid w:val="008824E0"/>
    <w:rsid w:val="00882800"/>
    <w:rsid w:val="00882F50"/>
    <w:rsid w:val="0088488E"/>
    <w:rsid w:val="00884D1A"/>
    <w:rsid w:val="008860BE"/>
    <w:rsid w:val="0088699D"/>
    <w:rsid w:val="008874DD"/>
    <w:rsid w:val="0088755B"/>
    <w:rsid w:val="00887581"/>
    <w:rsid w:val="00887B06"/>
    <w:rsid w:val="00887B3E"/>
    <w:rsid w:val="00890784"/>
    <w:rsid w:val="00890B4D"/>
    <w:rsid w:val="00891BBC"/>
    <w:rsid w:val="00891C03"/>
    <w:rsid w:val="0089263F"/>
    <w:rsid w:val="00892CDC"/>
    <w:rsid w:val="00893647"/>
    <w:rsid w:val="0089434B"/>
    <w:rsid w:val="008945C1"/>
    <w:rsid w:val="008949F2"/>
    <w:rsid w:val="00895662"/>
    <w:rsid w:val="008963F3"/>
    <w:rsid w:val="008965B3"/>
    <w:rsid w:val="008966AD"/>
    <w:rsid w:val="008A08F4"/>
    <w:rsid w:val="008A0C4B"/>
    <w:rsid w:val="008A1BDE"/>
    <w:rsid w:val="008A20E4"/>
    <w:rsid w:val="008A2953"/>
    <w:rsid w:val="008A29F6"/>
    <w:rsid w:val="008A2B13"/>
    <w:rsid w:val="008A2C7A"/>
    <w:rsid w:val="008A3089"/>
    <w:rsid w:val="008A3562"/>
    <w:rsid w:val="008A3609"/>
    <w:rsid w:val="008A38C5"/>
    <w:rsid w:val="008A440E"/>
    <w:rsid w:val="008A49F0"/>
    <w:rsid w:val="008A4A44"/>
    <w:rsid w:val="008A517D"/>
    <w:rsid w:val="008A54D6"/>
    <w:rsid w:val="008A5705"/>
    <w:rsid w:val="008A59A9"/>
    <w:rsid w:val="008A650A"/>
    <w:rsid w:val="008A71E0"/>
    <w:rsid w:val="008A7811"/>
    <w:rsid w:val="008B007B"/>
    <w:rsid w:val="008B0197"/>
    <w:rsid w:val="008B099A"/>
    <w:rsid w:val="008B0B91"/>
    <w:rsid w:val="008B0F12"/>
    <w:rsid w:val="008B0F7E"/>
    <w:rsid w:val="008B198A"/>
    <w:rsid w:val="008B270B"/>
    <w:rsid w:val="008B2847"/>
    <w:rsid w:val="008B2DC4"/>
    <w:rsid w:val="008B300C"/>
    <w:rsid w:val="008B3061"/>
    <w:rsid w:val="008B4AFD"/>
    <w:rsid w:val="008B4B69"/>
    <w:rsid w:val="008B4F23"/>
    <w:rsid w:val="008B5389"/>
    <w:rsid w:val="008B5AE6"/>
    <w:rsid w:val="008B6334"/>
    <w:rsid w:val="008B6DF2"/>
    <w:rsid w:val="008B759E"/>
    <w:rsid w:val="008B7C11"/>
    <w:rsid w:val="008B7EF4"/>
    <w:rsid w:val="008C057D"/>
    <w:rsid w:val="008C0757"/>
    <w:rsid w:val="008C0B60"/>
    <w:rsid w:val="008C1376"/>
    <w:rsid w:val="008C1DB0"/>
    <w:rsid w:val="008C2F37"/>
    <w:rsid w:val="008C2FD7"/>
    <w:rsid w:val="008C3052"/>
    <w:rsid w:val="008C30FC"/>
    <w:rsid w:val="008C32DC"/>
    <w:rsid w:val="008C336E"/>
    <w:rsid w:val="008C616C"/>
    <w:rsid w:val="008C701A"/>
    <w:rsid w:val="008C765E"/>
    <w:rsid w:val="008C7783"/>
    <w:rsid w:val="008C7924"/>
    <w:rsid w:val="008C7B7E"/>
    <w:rsid w:val="008D0BC8"/>
    <w:rsid w:val="008D120E"/>
    <w:rsid w:val="008D17C0"/>
    <w:rsid w:val="008D1A2B"/>
    <w:rsid w:val="008D1E45"/>
    <w:rsid w:val="008D37D2"/>
    <w:rsid w:val="008D398D"/>
    <w:rsid w:val="008D4599"/>
    <w:rsid w:val="008D4957"/>
    <w:rsid w:val="008D6052"/>
    <w:rsid w:val="008D67DF"/>
    <w:rsid w:val="008D7787"/>
    <w:rsid w:val="008D78F0"/>
    <w:rsid w:val="008E0903"/>
    <w:rsid w:val="008E1C4B"/>
    <w:rsid w:val="008E1E7E"/>
    <w:rsid w:val="008E1FBE"/>
    <w:rsid w:val="008E206F"/>
    <w:rsid w:val="008E2823"/>
    <w:rsid w:val="008E3325"/>
    <w:rsid w:val="008E3575"/>
    <w:rsid w:val="008E3641"/>
    <w:rsid w:val="008E435F"/>
    <w:rsid w:val="008E441A"/>
    <w:rsid w:val="008E488F"/>
    <w:rsid w:val="008E4DFE"/>
    <w:rsid w:val="008E603F"/>
    <w:rsid w:val="008E6767"/>
    <w:rsid w:val="008E694F"/>
    <w:rsid w:val="008E6B91"/>
    <w:rsid w:val="008E7471"/>
    <w:rsid w:val="008F01A8"/>
    <w:rsid w:val="008F0646"/>
    <w:rsid w:val="008F0BEA"/>
    <w:rsid w:val="008F1567"/>
    <w:rsid w:val="008F1FC6"/>
    <w:rsid w:val="008F223B"/>
    <w:rsid w:val="008F2700"/>
    <w:rsid w:val="008F2816"/>
    <w:rsid w:val="008F285A"/>
    <w:rsid w:val="008F2DA6"/>
    <w:rsid w:val="008F3DB5"/>
    <w:rsid w:val="008F47D6"/>
    <w:rsid w:val="008F592E"/>
    <w:rsid w:val="008F5E0C"/>
    <w:rsid w:val="008F629E"/>
    <w:rsid w:val="008F65C8"/>
    <w:rsid w:val="008F7BEA"/>
    <w:rsid w:val="008F7D9E"/>
    <w:rsid w:val="009008D9"/>
    <w:rsid w:val="0090099D"/>
    <w:rsid w:val="00901400"/>
    <w:rsid w:val="00901438"/>
    <w:rsid w:val="0090156C"/>
    <w:rsid w:val="00901889"/>
    <w:rsid w:val="00902783"/>
    <w:rsid w:val="0090405A"/>
    <w:rsid w:val="009050BE"/>
    <w:rsid w:val="00906D4F"/>
    <w:rsid w:val="00906EFD"/>
    <w:rsid w:val="0090716B"/>
    <w:rsid w:val="009107E6"/>
    <w:rsid w:val="00911010"/>
    <w:rsid w:val="00911171"/>
    <w:rsid w:val="0091190B"/>
    <w:rsid w:val="00911BFC"/>
    <w:rsid w:val="00911F0B"/>
    <w:rsid w:val="00912157"/>
    <w:rsid w:val="009133BC"/>
    <w:rsid w:val="00914B23"/>
    <w:rsid w:val="00914D90"/>
    <w:rsid w:val="009152EC"/>
    <w:rsid w:val="009153EA"/>
    <w:rsid w:val="009164A1"/>
    <w:rsid w:val="00916D71"/>
    <w:rsid w:val="00917FA7"/>
    <w:rsid w:val="00920BB0"/>
    <w:rsid w:val="00922237"/>
    <w:rsid w:val="009224C3"/>
    <w:rsid w:val="009231F0"/>
    <w:rsid w:val="0092337A"/>
    <w:rsid w:val="00924588"/>
    <w:rsid w:val="00924DB0"/>
    <w:rsid w:val="00924FBC"/>
    <w:rsid w:val="00925757"/>
    <w:rsid w:val="00925900"/>
    <w:rsid w:val="00925994"/>
    <w:rsid w:val="00925AB8"/>
    <w:rsid w:val="0092665F"/>
    <w:rsid w:val="0092672F"/>
    <w:rsid w:val="00926B64"/>
    <w:rsid w:val="00927067"/>
    <w:rsid w:val="0093018D"/>
    <w:rsid w:val="00932CC7"/>
    <w:rsid w:val="00933BF8"/>
    <w:rsid w:val="00934333"/>
    <w:rsid w:val="00934EA9"/>
    <w:rsid w:val="00934EF7"/>
    <w:rsid w:val="00935444"/>
    <w:rsid w:val="0093590E"/>
    <w:rsid w:val="00936421"/>
    <w:rsid w:val="00936649"/>
    <w:rsid w:val="00936CDA"/>
    <w:rsid w:val="00936E85"/>
    <w:rsid w:val="0093780F"/>
    <w:rsid w:val="00940224"/>
    <w:rsid w:val="009406BE"/>
    <w:rsid w:val="00941075"/>
    <w:rsid w:val="00941408"/>
    <w:rsid w:val="0094168C"/>
    <w:rsid w:val="009424E0"/>
    <w:rsid w:val="00942691"/>
    <w:rsid w:val="00943476"/>
    <w:rsid w:val="00943DD4"/>
    <w:rsid w:val="00944D59"/>
    <w:rsid w:val="00944EF7"/>
    <w:rsid w:val="00945B4B"/>
    <w:rsid w:val="00945F6F"/>
    <w:rsid w:val="00946019"/>
    <w:rsid w:val="009466D5"/>
    <w:rsid w:val="009468A3"/>
    <w:rsid w:val="0094695F"/>
    <w:rsid w:val="00946C6D"/>
    <w:rsid w:val="00946CCE"/>
    <w:rsid w:val="00947341"/>
    <w:rsid w:val="00950B52"/>
    <w:rsid w:val="00951530"/>
    <w:rsid w:val="009519EE"/>
    <w:rsid w:val="00951ACD"/>
    <w:rsid w:val="00951EA4"/>
    <w:rsid w:val="00952450"/>
    <w:rsid w:val="00953326"/>
    <w:rsid w:val="00954500"/>
    <w:rsid w:val="00954B80"/>
    <w:rsid w:val="00954C34"/>
    <w:rsid w:val="00954FE9"/>
    <w:rsid w:val="00955EAA"/>
    <w:rsid w:val="0095638C"/>
    <w:rsid w:val="00957154"/>
    <w:rsid w:val="0095762F"/>
    <w:rsid w:val="00957A83"/>
    <w:rsid w:val="009604FC"/>
    <w:rsid w:val="0096060F"/>
    <w:rsid w:val="00960BDF"/>
    <w:rsid w:val="00960F19"/>
    <w:rsid w:val="0096100D"/>
    <w:rsid w:val="00961D86"/>
    <w:rsid w:val="00962633"/>
    <w:rsid w:val="009628B1"/>
    <w:rsid w:val="00962DDB"/>
    <w:rsid w:val="00963169"/>
    <w:rsid w:val="009642E8"/>
    <w:rsid w:val="00964523"/>
    <w:rsid w:val="009653C7"/>
    <w:rsid w:val="0096547A"/>
    <w:rsid w:val="00965864"/>
    <w:rsid w:val="0096598A"/>
    <w:rsid w:val="009664B5"/>
    <w:rsid w:val="009667D8"/>
    <w:rsid w:val="00966FC6"/>
    <w:rsid w:val="009670FA"/>
    <w:rsid w:val="00967115"/>
    <w:rsid w:val="009675BC"/>
    <w:rsid w:val="00967FC0"/>
    <w:rsid w:val="0097042E"/>
    <w:rsid w:val="00970CBC"/>
    <w:rsid w:val="0097103B"/>
    <w:rsid w:val="009710BD"/>
    <w:rsid w:val="00971BEE"/>
    <w:rsid w:val="00972215"/>
    <w:rsid w:val="009730AE"/>
    <w:rsid w:val="00975140"/>
    <w:rsid w:val="00975338"/>
    <w:rsid w:val="009753BC"/>
    <w:rsid w:val="0097543C"/>
    <w:rsid w:val="0097577E"/>
    <w:rsid w:val="00975E40"/>
    <w:rsid w:val="0097604F"/>
    <w:rsid w:val="0097622C"/>
    <w:rsid w:val="009765C5"/>
    <w:rsid w:val="00976E4F"/>
    <w:rsid w:val="0097759C"/>
    <w:rsid w:val="009778AA"/>
    <w:rsid w:val="00977AFA"/>
    <w:rsid w:val="00977ED8"/>
    <w:rsid w:val="009804D1"/>
    <w:rsid w:val="00980818"/>
    <w:rsid w:val="009823EC"/>
    <w:rsid w:val="00982560"/>
    <w:rsid w:val="00982693"/>
    <w:rsid w:val="0098271F"/>
    <w:rsid w:val="0098277E"/>
    <w:rsid w:val="0098281B"/>
    <w:rsid w:val="009834E7"/>
    <w:rsid w:val="00983938"/>
    <w:rsid w:val="00983FC0"/>
    <w:rsid w:val="009849BC"/>
    <w:rsid w:val="00984A4E"/>
    <w:rsid w:val="00984B56"/>
    <w:rsid w:val="009855D2"/>
    <w:rsid w:val="009856C7"/>
    <w:rsid w:val="00985817"/>
    <w:rsid w:val="0098591D"/>
    <w:rsid w:val="009861F9"/>
    <w:rsid w:val="0098693F"/>
    <w:rsid w:val="009869B2"/>
    <w:rsid w:val="00986A10"/>
    <w:rsid w:val="00986B3B"/>
    <w:rsid w:val="00986D95"/>
    <w:rsid w:val="00987208"/>
    <w:rsid w:val="00987F7A"/>
    <w:rsid w:val="009905D7"/>
    <w:rsid w:val="009908EA"/>
    <w:rsid w:val="00990D6C"/>
    <w:rsid w:val="00990F39"/>
    <w:rsid w:val="009912DA"/>
    <w:rsid w:val="009916C3"/>
    <w:rsid w:val="00991A7D"/>
    <w:rsid w:val="00992C59"/>
    <w:rsid w:val="00993965"/>
    <w:rsid w:val="00993F92"/>
    <w:rsid w:val="00994688"/>
    <w:rsid w:val="00995596"/>
    <w:rsid w:val="00995656"/>
    <w:rsid w:val="009963CB"/>
    <w:rsid w:val="00996679"/>
    <w:rsid w:val="00997307"/>
    <w:rsid w:val="009A04EB"/>
    <w:rsid w:val="009A0FB8"/>
    <w:rsid w:val="009A1AD9"/>
    <w:rsid w:val="009A1D9A"/>
    <w:rsid w:val="009A39FE"/>
    <w:rsid w:val="009A3F51"/>
    <w:rsid w:val="009A5472"/>
    <w:rsid w:val="009A55AB"/>
    <w:rsid w:val="009A55C0"/>
    <w:rsid w:val="009A5AEC"/>
    <w:rsid w:val="009A5D04"/>
    <w:rsid w:val="009A63DF"/>
    <w:rsid w:val="009A6AEC"/>
    <w:rsid w:val="009A793F"/>
    <w:rsid w:val="009A7A5C"/>
    <w:rsid w:val="009A7BB4"/>
    <w:rsid w:val="009B0165"/>
    <w:rsid w:val="009B096F"/>
    <w:rsid w:val="009B0B1D"/>
    <w:rsid w:val="009B1374"/>
    <w:rsid w:val="009B149D"/>
    <w:rsid w:val="009B1B7D"/>
    <w:rsid w:val="009B1CE2"/>
    <w:rsid w:val="009B1CFD"/>
    <w:rsid w:val="009B2439"/>
    <w:rsid w:val="009B246B"/>
    <w:rsid w:val="009B2C25"/>
    <w:rsid w:val="009B2C5A"/>
    <w:rsid w:val="009B2E09"/>
    <w:rsid w:val="009B2EA1"/>
    <w:rsid w:val="009B3DA6"/>
    <w:rsid w:val="009B48E6"/>
    <w:rsid w:val="009B4EA8"/>
    <w:rsid w:val="009B52AD"/>
    <w:rsid w:val="009B53C8"/>
    <w:rsid w:val="009B5A2E"/>
    <w:rsid w:val="009B5BC0"/>
    <w:rsid w:val="009B6A49"/>
    <w:rsid w:val="009B7241"/>
    <w:rsid w:val="009B72D3"/>
    <w:rsid w:val="009B7665"/>
    <w:rsid w:val="009B781A"/>
    <w:rsid w:val="009B7BC5"/>
    <w:rsid w:val="009B7C1E"/>
    <w:rsid w:val="009B7EC4"/>
    <w:rsid w:val="009C00E8"/>
    <w:rsid w:val="009C0ACB"/>
    <w:rsid w:val="009C0ADD"/>
    <w:rsid w:val="009C0BE1"/>
    <w:rsid w:val="009C1902"/>
    <w:rsid w:val="009C1A41"/>
    <w:rsid w:val="009C1AB1"/>
    <w:rsid w:val="009C1FF8"/>
    <w:rsid w:val="009C29B8"/>
    <w:rsid w:val="009C2A0C"/>
    <w:rsid w:val="009C31E5"/>
    <w:rsid w:val="009C3AAE"/>
    <w:rsid w:val="009C43E7"/>
    <w:rsid w:val="009C5140"/>
    <w:rsid w:val="009C52C4"/>
    <w:rsid w:val="009C536D"/>
    <w:rsid w:val="009C5A61"/>
    <w:rsid w:val="009C5A64"/>
    <w:rsid w:val="009C5B83"/>
    <w:rsid w:val="009C5DDD"/>
    <w:rsid w:val="009C6999"/>
    <w:rsid w:val="009C6F6D"/>
    <w:rsid w:val="009C747E"/>
    <w:rsid w:val="009C7727"/>
    <w:rsid w:val="009D0633"/>
    <w:rsid w:val="009D0836"/>
    <w:rsid w:val="009D0CEB"/>
    <w:rsid w:val="009D11FB"/>
    <w:rsid w:val="009D139E"/>
    <w:rsid w:val="009D195C"/>
    <w:rsid w:val="009D271C"/>
    <w:rsid w:val="009D27B3"/>
    <w:rsid w:val="009D28CC"/>
    <w:rsid w:val="009D2BA6"/>
    <w:rsid w:val="009D3556"/>
    <w:rsid w:val="009D35E1"/>
    <w:rsid w:val="009D3E2E"/>
    <w:rsid w:val="009D3F13"/>
    <w:rsid w:val="009D4686"/>
    <w:rsid w:val="009D49E5"/>
    <w:rsid w:val="009D5037"/>
    <w:rsid w:val="009D5FA0"/>
    <w:rsid w:val="009D6011"/>
    <w:rsid w:val="009D60E1"/>
    <w:rsid w:val="009D63AA"/>
    <w:rsid w:val="009D63B9"/>
    <w:rsid w:val="009D663F"/>
    <w:rsid w:val="009D6A79"/>
    <w:rsid w:val="009D6DB1"/>
    <w:rsid w:val="009D6FCB"/>
    <w:rsid w:val="009D7279"/>
    <w:rsid w:val="009D7647"/>
    <w:rsid w:val="009E0406"/>
    <w:rsid w:val="009E0B73"/>
    <w:rsid w:val="009E0E9C"/>
    <w:rsid w:val="009E0FD1"/>
    <w:rsid w:val="009E1191"/>
    <w:rsid w:val="009E126C"/>
    <w:rsid w:val="009E1E7D"/>
    <w:rsid w:val="009E20EF"/>
    <w:rsid w:val="009E210B"/>
    <w:rsid w:val="009E2401"/>
    <w:rsid w:val="009E2A18"/>
    <w:rsid w:val="009E347C"/>
    <w:rsid w:val="009E3E07"/>
    <w:rsid w:val="009E45E4"/>
    <w:rsid w:val="009E4742"/>
    <w:rsid w:val="009E477A"/>
    <w:rsid w:val="009E51A6"/>
    <w:rsid w:val="009E579E"/>
    <w:rsid w:val="009E5F45"/>
    <w:rsid w:val="009E6036"/>
    <w:rsid w:val="009E6351"/>
    <w:rsid w:val="009E66AF"/>
    <w:rsid w:val="009E7378"/>
    <w:rsid w:val="009E76AE"/>
    <w:rsid w:val="009F0678"/>
    <w:rsid w:val="009F085C"/>
    <w:rsid w:val="009F1D08"/>
    <w:rsid w:val="009F2530"/>
    <w:rsid w:val="009F2772"/>
    <w:rsid w:val="009F2DC6"/>
    <w:rsid w:val="009F2F44"/>
    <w:rsid w:val="009F32D2"/>
    <w:rsid w:val="009F3519"/>
    <w:rsid w:val="009F3590"/>
    <w:rsid w:val="009F362A"/>
    <w:rsid w:val="009F394D"/>
    <w:rsid w:val="009F3A8B"/>
    <w:rsid w:val="009F3F31"/>
    <w:rsid w:val="009F3F71"/>
    <w:rsid w:val="009F4108"/>
    <w:rsid w:val="009F4212"/>
    <w:rsid w:val="009F4A02"/>
    <w:rsid w:val="009F5C9C"/>
    <w:rsid w:val="009F5CB7"/>
    <w:rsid w:val="009F7187"/>
    <w:rsid w:val="009F72C6"/>
    <w:rsid w:val="009F799E"/>
    <w:rsid w:val="009F7A44"/>
    <w:rsid w:val="009F7C1B"/>
    <w:rsid w:val="009F7CF2"/>
    <w:rsid w:val="009F7FA2"/>
    <w:rsid w:val="00A0019B"/>
    <w:rsid w:val="00A00858"/>
    <w:rsid w:val="00A010F7"/>
    <w:rsid w:val="00A01208"/>
    <w:rsid w:val="00A018EC"/>
    <w:rsid w:val="00A01AA2"/>
    <w:rsid w:val="00A01CA3"/>
    <w:rsid w:val="00A02D34"/>
    <w:rsid w:val="00A03716"/>
    <w:rsid w:val="00A03E85"/>
    <w:rsid w:val="00A04247"/>
    <w:rsid w:val="00A046D9"/>
    <w:rsid w:val="00A05370"/>
    <w:rsid w:val="00A05E80"/>
    <w:rsid w:val="00A05EFD"/>
    <w:rsid w:val="00A0623B"/>
    <w:rsid w:val="00A07162"/>
    <w:rsid w:val="00A077CF"/>
    <w:rsid w:val="00A07B2C"/>
    <w:rsid w:val="00A1033E"/>
    <w:rsid w:val="00A109CE"/>
    <w:rsid w:val="00A111FD"/>
    <w:rsid w:val="00A11412"/>
    <w:rsid w:val="00A11784"/>
    <w:rsid w:val="00A121EB"/>
    <w:rsid w:val="00A1226F"/>
    <w:rsid w:val="00A12A10"/>
    <w:rsid w:val="00A12DFE"/>
    <w:rsid w:val="00A1362D"/>
    <w:rsid w:val="00A14428"/>
    <w:rsid w:val="00A14C5C"/>
    <w:rsid w:val="00A14D15"/>
    <w:rsid w:val="00A15283"/>
    <w:rsid w:val="00A15C0A"/>
    <w:rsid w:val="00A161CC"/>
    <w:rsid w:val="00A17D22"/>
    <w:rsid w:val="00A20366"/>
    <w:rsid w:val="00A21007"/>
    <w:rsid w:val="00A21CC9"/>
    <w:rsid w:val="00A221B6"/>
    <w:rsid w:val="00A22D4B"/>
    <w:rsid w:val="00A23A26"/>
    <w:rsid w:val="00A2436A"/>
    <w:rsid w:val="00A2470F"/>
    <w:rsid w:val="00A24C34"/>
    <w:rsid w:val="00A2510F"/>
    <w:rsid w:val="00A2613E"/>
    <w:rsid w:val="00A273A2"/>
    <w:rsid w:val="00A27B83"/>
    <w:rsid w:val="00A300DF"/>
    <w:rsid w:val="00A30177"/>
    <w:rsid w:val="00A30516"/>
    <w:rsid w:val="00A31F94"/>
    <w:rsid w:val="00A32087"/>
    <w:rsid w:val="00A32377"/>
    <w:rsid w:val="00A3354C"/>
    <w:rsid w:val="00A33A0F"/>
    <w:rsid w:val="00A33E40"/>
    <w:rsid w:val="00A34B8F"/>
    <w:rsid w:val="00A354A1"/>
    <w:rsid w:val="00A368D5"/>
    <w:rsid w:val="00A36A70"/>
    <w:rsid w:val="00A377CB"/>
    <w:rsid w:val="00A37CB6"/>
    <w:rsid w:val="00A37EE2"/>
    <w:rsid w:val="00A40107"/>
    <w:rsid w:val="00A40124"/>
    <w:rsid w:val="00A40352"/>
    <w:rsid w:val="00A410A3"/>
    <w:rsid w:val="00A4117A"/>
    <w:rsid w:val="00A4179E"/>
    <w:rsid w:val="00A41EB1"/>
    <w:rsid w:val="00A426A2"/>
    <w:rsid w:val="00A426BF"/>
    <w:rsid w:val="00A440D0"/>
    <w:rsid w:val="00A441BA"/>
    <w:rsid w:val="00A446B0"/>
    <w:rsid w:val="00A45210"/>
    <w:rsid w:val="00A4601F"/>
    <w:rsid w:val="00A46740"/>
    <w:rsid w:val="00A46DF2"/>
    <w:rsid w:val="00A46FF8"/>
    <w:rsid w:val="00A47974"/>
    <w:rsid w:val="00A47E41"/>
    <w:rsid w:val="00A501D0"/>
    <w:rsid w:val="00A51AE3"/>
    <w:rsid w:val="00A5264A"/>
    <w:rsid w:val="00A52654"/>
    <w:rsid w:val="00A52E39"/>
    <w:rsid w:val="00A5313B"/>
    <w:rsid w:val="00A53326"/>
    <w:rsid w:val="00A53354"/>
    <w:rsid w:val="00A53781"/>
    <w:rsid w:val="00A53A8E"/>
    <w:rsid w:val="00A540F0"/>
    <w:rsid w:val="00A54426"/>
    <w:rsid w:val="00A5474F"/>
    <w:rsid w:val="00A55F11"/>
    <w:rsid w:val="00A563D9"/>
    <w:rsid w:val="00A568E8"/>
    <w:rsid w:val="00A56B33"/>
    <w:rsid w:val="00A56C26"/>
    <w:rsid w:val="00A56EFC"/>
    <w:rsid w:val="00A570A0"/>
    <w:rsid w:val="00A57617"/>
    <w:rsid w:val="00A57E31"/>
    <w:rsid w:val="00A57E32"/>
    <w:rsid w:val="00A57FDD"/>
    <w:rsid w:val="00A6013F"/>
    <w:rsid w:val="00A60E31"/>
    <w:rsid w:val="00A612AD"/>
    <w:rsid w:val="00A618E1"/>
    <w:rsid w:val="00A61D37"/>
    <w:rsid w:val="00A627A4"/>
    <w:rsid w:val="00A62A2C"/>
    <w:rsid w:val="00A62D5D"/>
    <w:rsid w:val="00A63031"/>
    <w:rsid w:val="00A63BAB"/>
    <w:rsid w:val="00A63D8C"/>
    <w:rsid w:val="00A640F0"/>
    <w:rsid w:val="00A645E4"/>
    <w:rsid w:val="00A6480F"/>
    <w:rsid w:val="00A64D08"/>
    <w:rsid w:val="00A65576"/>
    <w:rsid w:val="00A655BC"/>
    <w:rsid w:val="00A65847"/>
    <w:rsid w:val="00A661DD"/>
    <w:rsid w:val="00A66A32"/>
    <w:rsid w:val="00A66A87"/>
    <w:rsid w:val="00A66DDC"/>
    <w:rsid w:val="00A6737F"/>
    <w:rsid w:val="00A700D9"/>
    <w:rsid w:val="00A7054A"/>
    <w:rsid w:val="00A70863"/>
    <w:rsid w:val="00A70FB0"/>
    <w:rsid w:val="00A713A4"/>
    <w:rsid w:val="00A71532"/>
    <w:rsid w:val="00A72128"/>
    <w:rsid w:val="00A7246B"/>
    <w:rsid w:val="00A72520"/>
    <w:rsid w:val="00A72CB0"/>
    <w:rsid w:val="00A72FF7"/>
    <w:rsid w:val="00A73572"/>
    <w:rsid w:val="00A739FB"/>
    <w:rsid w:val="00A73A92"/>
    <w:rsid w:val="00A73FA0"/>
    <w:rsid w:val="00A74562"/>
    <w:rsid w:val="00A74DEF"/>
    <w:rsid w:val="00A74E36"/>
    <w:rsid w:val="00A74EFB"/>
    <w:rsid w:val="00A7503D"/>
    <w:rsid w:val="00A75610"/>
    <w:rsid w:val="00A76D78"/>
    <w:rsid w:val="00A76E90"/>
    <w:rsid w:val="00A76F0E"/>
    <w:rsid w:val="00A777AC"/>
    <w:rsid w:val="00A7780A"/>
    <w:rsid w:val="00A81659"/>
    <w:rsid w:val="00A8195C"/>
    <w:rsid w:val="00A82174"/>
    <w:rsid w:val="00A822FF"/>
    <w:rsid w:val="00A8324E"/>
    <w:rsid w:val="00A844C4"/>
    <w:rsid w:val="00A84574"/>
    <w:rsid w:val="00A84991"/>
    <w:rsid w:val="00A84D83"/>
    <w:rsid w:val="00A85051"/>
    <w:rsid w:val="00A8671A"/>
    <w:rsid w:val="00A8688B"/>
    <w:rsid w:val="00A869F7"/>
    <w:rsid w:val="00A86E4E"/>
    <w:rsid w:val="00A871B9"/>
    <w:rsid w:val="00A877D5"/>
    <w:rsid w:val="00A90183"/>
    <w:rsid w:val="00A903A2"/>
    <w:rsid w:val="00A9078C"/>
    <w:rsid w:val="00A9090B"/>
    <w:rsid w:val="00A910EA"/>
    <w:rsid w:val="00A916EF"/>
    <w:rsid w:val="00A918A5"/>
    <w:rsid w:val="00A91A9F"/>
    <w:rsid w:val="00A91DB3"/>
    <w:rsid w:val="00A91E9C"/>
    <w:rsid w:val="00A923B9"/>
    <w:rsid w:val="00A92755"/>
    <w:rsid w:val="00A92960"/>
    <w:rsid w:val="00A937E1"/>
    <w:rsid w:val="00A93A47"/>
    <w:rsid w:val="00A942C1"/>
    <w:rsid w:val="00A942ED"/>
    <w:rsid w:val="00A9430C"/>
    <w:rsid w:val="00A970D4"/>
    <w:rsid w:val="00A9797E"/>
    <w:rsid w:val="00A97994"/>
    <w:rsid w:val="00AA0732"/>
    <w:rsid w:val="00AA0B53"/>
    <w:rsid w:val="00AA1403"/>
    <w:rsid w:val="00AA199A"/>
    <w:rsid w:val="00AA1D38"/>
    <w:rsid w:val="00AA2052"/>
    <w:rsid w:val="00AA28AB"/>
    <w:rsid w:val="00AA3021"/>
    <w:rsid w:val="00AA33FF"/>
    <w:rsid w:val="00AA3AFF"/>
    <w:rsid w:val="00AA3DC2"/>
    <w:rsid w:val="00AA516A"/>
    <w:rsid w:val="00AA535A"/>
    <w:rsid w:val="00AA5F30"/>
    <w:rsid w:val="00AA6024"/>
    <w:rsid w:val="00AA6851"/>
    <w:rsid w:val="00AA7253"/>
    <w:rsid w:val="00AA7B8A"/>
    <w:rsid w:val="00AB024A"/>
    <w:rsid w:val="00AB0311"/>
    <w:rsid w:val="00AB0532"/>
    <w:rsid w:val="00AB07A3"/>
    <w:rsid w:val="00AB1306"/>
    <w:rsid w:val="00AB1309"/>
    <w:rsid w:val="00AB160D"/>
    <w:rsid w:val="00AB18F5"/>
    <w:rsid w:val="00AB1AD0"/>
    <w:rsid w:val="00AB1F3D"/>
    <w:rsid w:val="00AB3195"/>
    <w:rsid w:val="00AB352D"/>
    <w:rsid w:val="00AB3AC9"/>
    <w:rsid w:val="00AB4EB3"/>
    <w:rsid w:val="00AB53DA"/>
    <w:rsid w:val="00AB5988"/>
    <w:rsid w:val="00AB684B"/>
    <w:rsid w:val="00AB68A9"/>
    <w:rsid w:val="00AB6ACB"/>
    <w:rsid w:val="00AB6B2A"/>
    <w:rsid w:val="00AB6FE9"/>
    <w:rsid w:val="00AB72A8"/>
    <w:rsid w:val="00AB786E"/>
    <w:rsid w:val="00AB79FD"/>
    <w:rsid w:val="00AB7C26"/>
    <w:rsid w:val="00AB7C5E"/>
    <w:rsid w:val="00AC0681"/>
    <w:rsid w:val="00AC0AC5"/>
    <w:rsid w:val="00AC0E0F"/>
    <w:rsid w:val="00AC192C"/>
    <w:rsid w:val="00AC1B2D"/>
    <w:rsid w:val="00AC1C88"/>
    <w:rsid w:val="00AC1FD4"/>
    <w:rsid w:val="00AC2682"/>
    <w:rsid w:val="00AC443D"/>
    <w:rsid w:val="00AC47A5"/>
    <w:rsid w:val="00AC4D60"/>
    <w:rsid w:val="00AC4D89"/>
    <w:rsid w:val="00AC5AB7"/>
    <w:rsid w:val="00AC6EF6"/>
    <w:rsid w:val="00AC7288"/>
    <w:rsid w:val="00AC7447"/>
    <w:rsid w:val="00AD0513"/>
    <w:rsid w:val="00AD0A4C"/>
    <w:rsid w:val="00AD11FB"/>
    <w:rsid w:val="00AD1884"/>
    <w:rsid w:val="00AD1A52"/>
    <w:rsid w:val="00AD1B2F"/>
    <w:rsid w:val="00AD208F"/>
    <w:rsid w:val="00AD232A"/>
    <w:rsid w:val="00AD2695"/>
    <w:rsid w:val="00AD26D7"/>
    <w:rsid w:val="00AD2865"/>
    <w:rsid w:val="00AD2912"/>
    <w:rsid w:val="00AD3116"/>
    <w:rsid w:val="00AD385F"/>
    <w:rsid w:val="00AD3C5A"/>
    <w:rsid w:val="00AD3DA4"/>
    <w:rsid w:val="00AD3DAA"/>
    <w:rsid w:val="00AD40FA"/>
    <w:rsid w:val="00AD499E"/>
    <w:rsid w:val="00AD4BA7"/>
    <w:rsid w:val="00AD4C5E"/>
    <w:rsid w:val="00AD51A0"/>
    <w:rsid w:val="00AD5421"/>
    <w:rsid w:val="00AD5AD1"/>
    <w:rsid w:val="00AD6115"/>
    <w:rsid w:val="00AD69EB"/>
    <w:rsid w:val="00AD6D5C"/>
    <w:rsid w:val="00AE0496"/>
    <w:rsid w:val="00AE062A"/>
    <w:rsid w:val="00AE19ED"/>
    <w:rsid w:val="00AE2D5F"/>
    <w:rsid w:val="00AE3384"/>
    <w:rsid w:val="00AE3A02"/>
    <w:rsid w:val="00AE3E52"/>
    <w:rsid w:val="00AE4436"/>
    <w:rsid w:val="00AE5044"/>
    <w:rsid w:val="00AE50A4"/>
    <w:rsid w:val="00AE53EB"/>
    <w:rsid w:val="00AE5696"/>
    <w:rsid w:val="00AE5816"/>
    <w:rsid w:val="00AE5B10"/>
    <w:rsid w:val="00AE64FE"/>
    <w:rsid w:val="00AE6E4F"/>
    <w:rsid w:val="00AE7157"/>
    <w:rsid w:val="00AE7C65"/>
    <w:rsid w:val="00AE7E90"/>
    <w:rsid w:val="00AF0193"/>
    <w:rsid w:val="00AF0636"/>
    <w:rsid w:val="00AF085A"/>
    <w:rsid w:val="00AF0E75"/>
    <w:rsid w:val="00AF0E88"/>
    <w:rsid w:val="00AF13E8"/>
    <w:rsid w:val="00AF1AFF"/>
    <w:rsid w:val="00AF1E79"/>
    <w:rsid w:val="00AF1E8D"/>
    <w:rsid w:val="00AF2280"/>
    <w:rsid w:val="00AF22FE"/>
    <w:rsid w:val="00AF3196"/>
    <w:rsid w:val="00AF3760"/>
    <w:rsid w:val="00AF3BDF"/>
    <w:rsid w:val="00AF427D"/>
    <w:rsid w:val="00AF4833"/>
    <w:rsid w:val="00AF4843"/>
    <w:rsid w:val="00AF54FA"/>
    <w:rsid w:val="00AF558B"/>
    <w:rsid w:val="00AF5627"/>
    <w:rsid w:val="00AF58FC"/>
    <w:rsid w:val="00AF5FEB"/>
    <w:rsid w:val="00AF618E"/>
    <w:rsid w:val="00AF6FCB"/>
    <w:rsid w:val="00AF732A"/>
    <w:rsid w:val="00AF7564"/>
    <w:rsid w:val="00AF76C7"/>
    <w:rsid w:val="00B002FE"/>
    <w:rsid w:val="00B00421"/>
    <w:rsid w:val="00B008D5"/>
    <w:rsid w:val="00B00ACB"/>
    <w:rsid w:val="00B01171"/>
    <w:rsid w:val="00B01871"/>
    <w:rsid w:val="00B02391"/>
    <w:rsid w:val="00B03138"/>
    <w:rsid w:val="00B033C6"/>
    <w:rsid w:val="00B03A2C"/>
    <w:rsid w:val="00B03A9C"/>
    <w:rsid w:val="00B03DE9"/>
    <w:rsid w:val="00B040F9"/>
    <w:rsid w:val="00B04304"/>
    <w:rsid w:val="00B046BC"/>
    <w:rsid w:val="00B04A31"/>
    <w:rsid w:val="00B056FF"/>
    <w:rsid w:val="00B05C06"/>
    <w:rsid w:val="00B05F17"/>
    <w:rsid w:val="00B05FA2"/>
    <w:rsid w:val="00B061BD"/>
    <w:rsid w:val="00B06428"/>
    <w:rsid w:val="00B065EB"/>
    <w:rsid w:val="00B06E80"/>
    <w:rsid w:val="00B07796"/>
    <w:rsid w:val="00B079AB"/>
    <w:rsid w:val="00B102E0"/>
    <w:rsid w:val="00B11B37"/>
    <w:rsid w:val="00B12036"/>
    <w:rsid w:val="00B128CB"/>
    <w:rsid w:val="00B134CA"/>
    <w:rsid w:val="00B138BB"/>
    <w:rsid w:val="00B138C5"/>
    <w:rsid w:val="00B1456E"/>
    <w:rsid w:val="00B146DA"/>
    <w:rsid w:val="00B14876"/>
    <w:rsid w:val="00B148E4"/>
    <w:rsid w:val="00B14E54"/>
    <w:rsid w:val="00B151AA"/>
    <w:rsid w:val="00B159A3"/>
    <w:rsid w:val="00B16332"/>
    <w:rsid w:val="00B17753"/>
    <w:rsid w:val="00B21460"/>
    <w:rsid w:val="00B218BE"/>
    <w:rsid w:val="00B21EE6"/>
    <w:rsid w:val="00B21F2E"/>
    <w:rsid w:val="00B21F73"/>
    <w:rsid w:val="00B223EB"/>
    <w:rsid w:val="00B23093"/>
    <w:rsid w:val="00B230D6"/>
    <w:rsid w:val="00B233ED"/>
    <w:rsid w:val="00B238A6"/>
    <w:rsid w:val="00B23DE9"/>
    <w:rsid w:val="00B23DFB"/>
    <w:rsid w:val="00B23EB0"/>
    <w:rsid w:val="00B2432A"/>
    <w:rsid w:val="00B24FF3"/>
    <w:rsid w:val="00B257C3"/>
    <w:rsid w:val="00B27EFB"/>
    <w:rsid w:val="00B30456"/>
    <w:rsid w:val="00B308D2"/>
    <w:rsid w:val="00B30E1F"/>
    <w:rsid w:val="00B31509"/>
    <w:rsid w:val="00B3154C"/>
    <w:rsid w:val="00B31EFA"/>
    <w:rsid w:val="00B33211"/>
    <w:rsid w:val="00B3385A"/>
    <w:rsid w:val="00B33C5B"/>
    <w:rsid w:val="00B3407F"/>
    <w:rsid w:val="00B3446B"/>
    <w:rsid w:val="00B34B64"/>
    <w:rsid w:val="00B35649"/>
    <w:rsid w:val="00B35976"/>
    <w:rsid w:val="00B36343"/>
    <w:rsid w:val="00B3653C"/>
    <w:rsid w:val="00B36628"/>
    <w:rsid w:val="00B37DEC"/>
    <w:rsid w:val="00B40558"/>
    <w:rsid w:val="00B40E3F"/>
    <w:rsid w:val="00B40F00"/>
    <w:rsid w:val="00B41969"/>
    <w:rsid w:val="00B41A01"/>
    <w:rsid w:val="00B41E29"/>
    <w:rsid w:val="00B421E6"/>
    <w:rsid w:val="00B42437"/>
    <w:rsid w:val="00B428CE"/>
    <w:rsid w:val="00B42FBF"/>
    <w:rsid w:val="00B4379C"/>
    <w:rsid w:val="00B437A7"/>
    <w:rsid w:val="00B43CA3"/>
    <w:rsid w:val="00B44BE3"/>
    <w:rsid w:val="00B44E1C"/>
    <w:rsid w:val="00B451B8"/>
    <w:rsid w:val="00B453A1"/>
    <w:rsid w:val="00B455C1"/>
    <w:rsid w:val="00B466AD"/>
    <w:rsid w:val="00B471DC"/>
    <w:rsid w:val="00B474F0"/>
    <w:rsid w:val="00B47C5D"/>
    <w:rsid w:val="00B51046"/>
    <w:rsid w:val="00B511F6"/>
    <w:rsid w:val="00B515FB"/>
    <w:rsid w:val="00B51680"/>
    <w:rsid w:val="00B5196A"/>
    <w:rsid w:val="00B51DB4"/>
    <w:rsid w:val="00B52343"/>
    <w:rsid w:val="00B532EF"/>
    <w:rsid w:val="00B53440"/>
    <w:rsid w:val="00B53F7C"/>
    <w:rsid w:val="00B543B5"/>
    <w:rsid w:val="00B54455"/>
    <w:rsid w:val="00B54857"/>
    <w:rsid w:val="00B54B91"/>
    <w:rsid w:val="00B54C69"/>
    <w:rsid w:val="00B54E67"/>
    <w:rsid w:val="00B55A7E"/>
    <w:rsid w:val="00B55D38"/>
    <w:rsid w:val="00B55FCD"/>
    <w:rsid w:val="00B5614E"/>
    <w:rsid w:val="00B56EDC"/>
    <w:rsid w:val="00B570BC"/>
    <w:rsid w:val="00B60316"/>
    <w:rsid w:val="00B6061C"/>
    <w:rsid w:val="00B60A07"/>
    <w:rsid w:val="00B611AB"/>
    <w:rsid w:val="00B61318"/>
    <w:rsid w:val="00B626EE"/>
    <w:rsid w:val="00B62AA6"/>
    <w:rsid w:val="00B62BF3"/>
    <w:rsid w:val="00B635F9"/>
    <w:rsid w:val="00B63817"/>
    <w:rsid w:val="00B63B13"/>
    <w:rsid w:val="00B641CD"/>
    <w:rsid w:val="00B648F0"/>
    <w:rsid w:val="00B649C7"/>
    <w:rsid w:val="00B64B54"/>
    <w:rsid w:val="00B65655"/>
    <w:rsid w:val="00B659F1"/>
    <w:rsid w:val="00B66397"/>
    <w:rsid w:val="00B66474"/>
    <w:rsid w:val="00B66C71"/>
    <w:rsid w:val="00B66E64"/>
    <w:rsid w:val="00B67F0E"/>
    <w:rsid w:val="00B70A4C"/>
    <w:rsid w:val="00B7122F"/>
    <w:rsid w:val="00B714CC"/>
    <w:rsid w:val="00B72166"/>
    <w:rsid w:val="00B7289C"/>
    <w:rsid w:val="00B72C68"/>
    <w:rsid w:val="00B73586"/>
    <w:rsid w:val="00B73C59"/>
    <w:rsid w:val="00B73D5C"/>
    <w:rsid w:val="00B74533"/>
    <w:rsid w:val="00B746D6"/>
    <w:rsid w:val="00B7532E"/>
    <w:rsid w:val="00B7588C"/>
    <w:rsid w:val="00B75BCA"/>
    <w:rsid w:val="00B76205"/>
    <w:rsid w:val="00B7626A"/>
    <w:rsid w:val="00B76379"/>
    <w:rsid w:val="00B776E0"/>
    <w:rsid w:val="00B800FE"/>
    <w:rsid w:val="00B8011A"/>
    <w:rsid w:val="00B8058E"/>
    <w:rsid w:val="00B80EFB"/>
    <w:rsid w:val="00B8159E"/>
    <w:rsid w:val="00B81B56"/>
    <w:rsid w:val="00B822FE"/>
    <w:rsid w:val="00B8257D"/>
    <w:rsid w:val="00B830D3"/>
    <w:rsid w:val="00B83A86"/>
    <w:rsid w:val="00B852CB"/>
    <w:rsid w:val="00B85624"/>
    <w:rsid w:val="00B85F87"/>
    <w:rsid w:val="00B85F98"/>
    <w:rsid w:val="00B85FA2"/>
    <w:rsid w:val="00B86430"/>
    <w:rsid w:val="00B8663C"/>
    <w:rsid w:val="00B86C62"/>
    <w:rsid w:val="00B86D12"/>
    <w:rsid w:val="00B872EE"/>
    <w:rsid w:val="00B87C21"/>
    <w:rsid w:val="00B87F3E"/>
    <w:rsid w:val="00B87FF1"/>
    <w:rsid w:val="00B9079B"/>
    <w:rsid w:val="00B91E8E"/>
    <w:rsid w:val="00B91F1E"/>
    <w:rsid w:val="00B928E0"/>
    <w:rsid w:val="00B92D28"/>
    <w:rsid w:val="00B936FB"/>
    <w:rsid w:val="00B939E8"/>
    <w:rsid w:val="00B939EB"/>
    <w:rsid w:val="00B93A62"/>
    <w:rsid w:val="00B93E97"/>
    <w:rsid w:val="00B93F96"/>
    <w:rsid w:val="00B94046"/>
    <w:rsid w:val="00B948DD"/>
    <w:rsid w:val="00B94E9A"/>
    <w:rsid w:val="00B94FCE"/>
    <w:rsid w:val="00B9587B"/>
    <w:rsid w:val="00B958D0"/>
    <w:rsid w:val="00B95AD9"/>
    <w:rsid w:val="00B95C11"/>
    <w:rsid w:val="00B95CD9"/>
    <w:rsid w:val="00B95F4B"/>
    <w:rsid w:val="00B9605D"/>
    <w:rsid w:val="00B96848"/>
    <w:rsid w:val="00B9690D"/>
    <w:rsid w:val="00B96F57"/>
    <w:rsid w:val="00B97172"/>
    <w:rsid w:val="00B97520"/>
    <w:rsid w:val="00BA03A3"/>
    <w:rsid w:val="00BA03C5"/>
    <w:rsid w:val="00BA1B4D"/>
    <w:rsid w:val="00BA1CA3"/>
    <w:rsid w:val="00BA2251"/>
    <w:rsid w:val="00BA3E1A"/>
    <w:rsid w:val="00BA4E71"/>
    <w:rsid w:val="00BA51AD"/>
    <w:rsid w:val="00BA56CD"/>
    <w:rsid w:val="00BA581B"/>
    <w:rsid w:val="00BA5A2B"/>
    <w:rsid w:val="00BA62FD"/>
    <w:rsid w:val="00BA717C"/>
    <w:rsid w:val="00BA7196"/>
    <w:rsid w:val="00BA76E6"/>
    <w:rsid w:val="00BA772F"/>
    <w:rsid w:val="00BA7AC8"/>
    <w:rsid w:val="00BA7BB7"/>
    <w:rsid w:val="00BB005F"/>
    <w:rsid w:val="00BB1577"/>
    <w:rsid w:val="00BB1D2B"/>
    <w:rsid w:val="00BB1E7E"/>
    <w:rsid w:val="00BB213B"/>
    <w:rsid w:val="00BB21E2"/>
    <w:rsid w:val="00BB220E"/>
    <w:rsid w:val="00BB23A1"/>
    <w:rsid w:val="00BB27CB"/>
    <w:rsid w:val="00BB2E3A"/>
    <w:rsid w:val="00BB2FE2"/>
    <w:rsid w:val="00BB316D"/>
    <w:rsid w:val="00BB3555"/>
    <w:rsid w:val="00BB3727"/>
    <w:rsid w:val="00BB384C"/>
    <w:rsid w:val="00BB46E1"/>
    <w:rsid w:val="00BB4B35"/>
    <w:rsid w:val="00BB4BAC"/>
    <w:rsid w:val="00BB4F9C"/>
    <w:rsid w:val="00BB5140"/>
    <w:rsid w:val="00BB55FA"/>
    <w:rsid w:val="00BB5923"/>
    <w:rsid w:val="00BB62B9"/>
    <w:rsid w:val="00BB6DD8"/>
    <w:rsid w:val="00BB7147"/>
    <w:rsid w:val="00BB7D2A"/>
    <w:rsid w:val="00BB7ECD"/>
    <w:rsid w:val="00BC00E6"/>
    <w:rsid w:val="00BC128F"/>
    <w:rsid w:val="00BC138B"/>
    <w:rsid w:val="00BC18F6"/>
    <w:rsid w:val="00BC1DC7"/>
    <w:rsid w:val="00BC1DDC"/>
    <w:rsid w:val="00BC247B"/>
    <w:rsid w:val="00BC2B17"/>
    <w:rsid w:val="00BC2B7D"/>
    <w:rsid w:val="00BC3B5C"/>
    <w:rsid w:val="00BC43F3"/>
    <w:rsid w:val="00BC4A1F"/>
    <w:rsid w:val="00BC4A48"/>
    <w:rsid w:val="00BC4C59"/>
    <w:rsid w:val="00BC5240"/>
    <w:rsid w:val="00BC53B1"/>
    <w:rsid w:val="00BC5412"/>
    <w:rsid w:val="00BC590E"/>
    <w:rsid w:val="00BC6432"/>
    <w:rsid w:val="00BC65F3"/>
    <w:rsid w:val="00BC6BCB"/>
    <w:rsid w:val="00BC70AA"/>
    <w:rsid w:val="00BC734E"/>
    <w:rsid w:val="00BD0639"/>
    <w:rsid w:val="00BD0687"/>
    <w:rsid w:val="00BD09F7"/>
    <w:rsid w:val="00BD0D31"/>
    <w:rsid w:val="00BD3237"/>
    <w:rsid w:val="00BD338B"/>
    <w:rsid w:val="00BD43D3"/>
    <w:rsid w:val="00BD50A0"/>
    <w:rsid w:val="00BD5703"/>
    <w:rsid w:val="00BD57E4"/>
    <w:rsid w:val="00BD5911"/>
    <w:rsid w:val="00BD5F57"/>
    <w:rsid w:val="00BD6823"/>
    <w:rsid w:val="00BD69D1"/>
    <w:rsid w:val="00BD6EDB"/>
    <w:rsid w:val="00BD72AF"/>
    <w:rsid w:val="00BE086D"/>
    <w:rsid w:val="00BE0BBE"/>
    <w:rsid w:val="00BE0CD1"/>
    <w:rsid w:val="00BE11CB"/>
    <w:rsid w:val="00BE1644"/>
    <w:rsid w:val="00BE1F25"/>
    <w:rsid w:val="00BE2194"/>
    <w:rsid w:val="00BE26E3"/>
    <w:rsid w:val="00BE2DC9"/>
    <w:rsid w:val="00BE3560"/>
    <w:rsid w:val="00BE4409"/>
    <w:rsid w:val="00BE4892"/>
    <w:rsid w:val="00BE5366"/>
    <w:rsid w:val="00BE582C"/>
    <w:rsid w:val="00BE5A45"/>
    <w:rsid w:val="00BE5F24"/>
    <w:rsid w:val="00BE7321"/>
    <w:rsid w:val="00BE732F"/>
    <w:rsid w:val="00BF01C9"/>
    <w:rsid w:val="00BF084B"/>
    <w:rsid w:val="00BF0921"/>
    <w:rsid w:val="00BF0B4A"/>
    <w:rsid w:val="00BF0E09"/>
    <w:rsid w:val="00BF0F51"/>
    <w:rsid w:val="00BF2CB4"/>
    <w:rsid w:val="00BF2E41"/>
    <w:rsid w:val="00BF352E"/>
    <w:rsid w:val="00BF3E68"/>
    <w:rsid w:val="00BF4535"/>
    <w:rsid w:val="00BF4A62"/>
    <w:rsid w:val="00BF4C82"/>
    <w:rsid w:val="00BF5994"/>
    <w:rsid w:val="00BF5A01"/>
    <w:rsid w:val="00BF6FAB"/>
    <w:rsid w:val="00BF7511"/>
    <w:rsid w:val="00C0016A"/>
    <w:rsid w:val="00C001B8"/>
    <w:rsid w:val="00C0036F"/>
    <w:rsid w:val="00C0055C"/>
    <w:rsid w:val="00C00621"/>
    <w:rsid w:val="00C006F8"/>
    <w:rsid w:val="00C00846"/>
    <w:rsid w:val="00C0119D"/>
    <w:rsid w:val="00C0188D"/>
    <w:rsid w:val="00C019F0"/>
    <w:rsid w:val="00C01EAA"/>
    <w:rsid w:val="00C01F96"/>
    <w:rsid w:val="00C026BC"/>
    <w:rsid w:val="00C032BF"/>
    <w:rsid w:val="00C032DC"/>
    <w:rsid w:val="00C034D8"/>
    <w:rsid w:val="00C049CA"/>
    <w:rsid w:val="00C04D03"/>
    <w:rsid w:val="00C0589E"/>
    <w:rsid w:val="00C06CE6"/>
    <w:rsid w:val="00C074E7"/>
    <w:rsid w:val="00C07579"/>
    <w:rsid w:val="00C07602"/>
    <w:rsid w:val="00C100FC"/>
    <w:rsid w:val="00C102CB"/>
    <w:rsid w:val="00C10591"/>
    <w:rsid w:val="00C10C19"/>
    <w:rsid w:val="00C12448"/>
    <w:rsid w:val="00C12AF1"/>
    <w:rsid w:val="00C13315"/>
    <w:rsid w:val="00C136FD"/>
    <w:rsid w:val="00C13F98"/>
    <w:rsid w:val="00C147C7"/>
    <w:rsid w:val="00C14D75"/>
    <w:rsid w:val="00C152BD"/>
    <w:rsid w:val="00C159F1"/>
    <w:rsid w:val="00C1682B"/>
    <w:rsid w:val="00C16A61"/>
    <w:rsid w:val="00C16A87"/>
    <w:rsid w:val="00C16EEA"/>
    <w:rsid w:val="00C1721F"/>
    <w:rsid w:val="00C17B7C"/>
    <w:rsid w:val="00C17CDD"/>
    <w:rsid w:val="00C2061A"/>
    <w:rsid w:val="00C20785"/>
    <w:rsid w:val="00C20860"/>
    <w:rsid w:val="00C21936"/>
    <w:rsid w:val="00C21B2C"/>
    <w:rsid w:val="00C22420"/>
    <w:rsid w:val="00C227B3"/>
    <w:rsid w:val="00C22C04"/>
    <w:rsid w:val="00C22DCC"/>
    <w:rsid w:val="00C2305E"/>
    <w:rsid w:val="00C2347C"/>
    <w:rsid w:val="00C23E9B"/>
    <w:rsid w:val="00C23EBA"/>
    <w:rsid w:val="00C243DC"/>
    <w:rsid w:val="00C24902"/>
    <w:rsid w:val="00C24945"/>
    <w:rsid w:val="00C249B8"/>
    <w:rsid w:val="00C24B0E"/>
    <w:rsid w:val="00C24BE6"/>
    <w:rsid w:val="00C24E00"/>
    <w:rsid w:val="00C25200"/>
    <w:rsid w:val="00C256A6"/>
    <w:rsid w:val="00C26A10"/>
    <w:rsid w:val="00C27286"/>
    <w:rsid w:val="00C2732F"/>
    <w:rsid w:val="00C30211"/>
    <w:rsid w:val="00C30541"/>
    <w:rsid w:val="00C30933"/>
    <w:rsid w:val="00C3126F"/>
    <w:rsid w:val="00C31B1B"/>
    <w:rsid w:val="00C31BEC"/>
    <w:rsid w:val="00C31CA7"/>
    <w:rsid w:val="00C31FEC"/>
    <w:rsid w:val="00C328ED"/>
    <w:rsid w:val="00C32E4E"/>
    <w:rsid w:val="00C33231"/>
    <w:rsid w:val="00C33D4D"/>
    <w:rsid w:val="00C34C5D"/>
    <w:rsid w:val="00C35705"/>
    <w:rsid w:val="00C35AE7"/>
    <w:rsid w:val="00C35C3C"/>
    <w:rsid w:val="00C366A5"/>
    <w:rsid w:val="00C366E9"/>
    <w:rsid w:val="00C36A6C"/>
    <w:rsid w:val="00C374CB"/>
    <w:rsid w:val="00C4100A"/>
    <w:rsid w:val="00C413B2"/>
    <w:rsid w:val="00C420B1"/>
    <w:rsid w:val="00C43EF5"/>
    <w:rsid w:val="00C44299"/>
    <w:rsid w:val="00C44CFA"/>
    <w:rsid w:val="00C454A9"/>
    <w:rsid w:val="00C46BB8"/>
    <w:rsid w:val="00C50510"/>
    <w:rsid w:val="00C506DA"/>
    <w:rsid w:val="00C5090D"/>
    <w:rsid w:val="00C50E02"/>
    <w:rsid w:val="00C51024"/>
    <w:rsid w:val="00C5264F"/>
    <w:rsid w:val="00C532E7"/>
    <w:rsid w:val="00C53A10"/>
    <w:rsid w:val="00C53A43"/>
    <w:rsid w:val="00C53BBD"/>
    <w:rsid w:val="00C53DF7"/>
    <w:rsid w:val="00C547CB"/>
    <w:rsid w:val="00C54820"/>
    <w:rsid w:val="00C54ADA"/>
    <w:rsid w:val="00C553EE"/>
    <w:rsid w:val="00C55B64"/>
    <w:rsid w:val="00C56112"/>
    <w:rsid w:val="00C568A2"/>
    <w:rsid w:val="00C56B30"/>
    <w:rsid w:val="00C573A8"/>
    <w:rsid w:val="00C574B7"/>
    <w:rsid w:val="00C57F95"/>
    <w:rsid w:val="00C60083"/>
    <w:rsid w:val="00C605CB"/>
    <w:rsid w:val="00C60816"/>
    <w:rsid w:val="00C60863"/>
    <w:rsid w:val="00C60E1F"/>
    <w:rsid w:val="00C61F5A"/>
    <w:rsid w:val="00C6299F"/>
    <w:rsid w:val="00C63CAE"/>
    <w:rsid w:val="00C6628B"/>
    <w:rsid w:val="00C6643F"/>
    <w:rsid w:val="00C664B5"/>
    <w:rsid w:val="00C66A2F"/>
    <w:rsid w:val="00C67B85"/>
    <w:rsid w:val="00C67CA2"/>
    <w:rsid w:val="00C7002A"/>
    <w:rsid w:val="00C700CC"/>
    <w:rsid w:val="00C70479"/>
    <w:rsid w:val="00C71185"/>
    <w:rsid w:val="00C718CF"/>
    <w:rsid w:val="00C71BB6"/>
    <w:rsid w:val="00C72DA5"/>
    <w:rsid w:val="00C72F18"/>
    <w:rsid w:val="00C74DB7"/>
    <w:rsid w:val="00C758F4"/>
    <w:rsid w:val="00C762B6"/>
    <w:rsid w:val="00C768C7"/>
    <w:rsid w:val="00C77C3C"/>
    <w:rsid w:val="00C77EDD"/>
    <w:rsid w:val="00C80022"/>
    <w:rsid w:val="00C80840"/>
    <w:rsid w:val="00C809E1"/>
    <w:rsid w:val="00C81196"/>
    <w:rsid w:val="00C81405"/>
    <w:rsid w:val="00C81A88"/>
    <w:rsid w:val="00C81CF9"/>
    <w:rsid w:val="00C823DC"/>
    <w:rsid w:val="00C824D1"/>
    <w:rsid w:val="00C831DE"/>
    <w:rsid w:val="00C8377A"/>
    <w:rsid w:val="00C83EC3"/>
    <w:rsid w:val="00C84472"/>
    <w:rsid w:val="00C84856"/>
    <w:rsid w:val="00C84E40"/>
    <w:rsid w:val="00C8579C"/>
    <w:rsid w:val="00C86135"/>
    <w:rsid w:val="00C86449"/>
    <w:rsid w:val="00C86629"/>
    <w:rsid w:val="00C869E0"/>
    <w:rsid w:val="00C903A1"/>
    <w:rsid w:val="00C913AD"/>
    <w:rsid w:val="00C913FB"/>
    <w:rsid w:val="00C917DD"/>
    <w:rsid w:val="00C91E99"/>
    <w:rsid w:val="00C91FF4"/>
    <w:rsid w:val="00C92810"/>
    <w:rsid w:val="00C92ADE"/>
    <w:rsid w:val="00C9319E"/>
    <w:rsid w:val="00C93250"/>
    <w:rsid w:val="00C93582"/>
    <w:rsid w:val="00C93CF7"/>
    <w:rsid w:val="00C93E20"/>
    <w:rsid w:val="00C93FF2"/>
    <w:rsid w:val="00C94A09"/>
    <w:rsid w:val="00C94A3B"/>
    <w:rsid w:val="00C94E89"/>
    <w:rsid w:val="00C9608F"/>
    <w:rsid w:val="00C96FB2"/>
    <w:rsid w:val="00C971F9"/>
    <w:rsid w:val="00C97C9F"/>
    <w:rsid w:val="00C97E8B"/>
    <w:rsid w:val="00CA03EB"/>
    <w:rsid w:val="00CA0C02"/>
    <w:rsid w:val="00CA14D2"/>
    <w:rsid w:val="00CA1B89"/>
    <w:rsid w:val="00CA1CCC"/>
    <w:rsid w:val="00CA1E65"/>
    <w:rsid w:val="00CA3616"/>
    <w:rsid w:val="00CA3783"/>
    <w:rsid w:val="00CA3B4A"/>
    <w:rsid w:val="00CA3D41"/>
    <w:rsid w:val="00CA45C4"/>
    <w:rsid w:val="00CA5092"/>
    <w:rsid w:val="00CA56DE"/>
    <w:rsid w:val="00CA5DD4"/>
    <w:rsid w:val="00CA5F33"/>
    <w:rsid w:val="00CA60CD"/>
    <w:rsid w:val="00CA64E7"/>
    <w:rsid w:val="00CA6B11"/>
    <w:rsid w:val="00CA6E7D"/>
    <w:rsid w:val="00CA7672"/>
    <w:rsid w:val="00CA7EC9"/>
    <w:rsid w:val="00CA7F74"/>
    <w:rsid w:val="00CB019B"/>
    <w:rsid w:val="00CB0929"/>
    <w:rsid w:val="00CB0AD0"/>
    <w:rsid w:val="00CB12AB"/>
    <w:rsid w:val="00CB230C"/>
    <w:rsid w:val="00CB28A5"/>
    <w:rsid w:val="00CB36AE"/>
    <w:rsid w:val="00CB433C"/>
    <w:rsid w:val="00CB52C6"/>
    <w:rsid w:val="00CB5526"/>
    <w:rsid w:val="00CB5A5D"/>
    <w:rsid w:val="00CB5BFF"/>
    <w:rsid w:val="00CB5DA5"/>
    <w:rsid w:val="00CB62B3"/>
    <w:rsid w:val="00CB65CF"/>
    <w:rsid w:val="00CB6BA1"/>
    <w:rsid w:val="00CB7116"/>
    <w:rsid w:val="00CB7167"/>
    <w:rsid w:val="00CB7741"/>
    <w:rsid w:val="00CB77FE"/>
    <w:rsid w:val="00CB7A54"/>
    <w:rsid w:val="00CB7CD1"/>
    <w:rsid w:val="00CC053D"/>
    <w:rsid w:val="00CC0DFD"/>
    <w:rsid w:val="00CC158F"/>
    <w:rsid w:val="00CC1D58"/>
    <w:rsid w:val="00CC20FD"/>
    <w:rsid w:val="00CC22DA"/>
    <w:rsid w:val="00CC28F6"/>
    <w:rsid w:val="00CC2D4D"/>
    <w:rsid w:val="00CC3AB6"/>
    <w:rsid w:val="00CC40AC"/>
    <w:rsid w:val="00CC44EF"/>
    <w:rsid w:val="00CC4DB9"/>
    <w:rsid w:val="00CC51AA"/>
    <w:rsid w:val="00CC5FC2"/>
    <w:rsid w:val="00CC6A20"/>
    <w:rsid w:val="00CC6B52"/>
    <w:rsid w:val="00CC6D9E"/>
    <w:rsid w:val="00CC7352"/>
    <w:rsid w:val="00CC7807"/>
    <w:rsid w:val="00CC78A6"/>
    <w:rsid w:val="00CC79A9"/>
    <w:rsid w:val="00CC7EFE"/>
    <w:rsid w:val="00CD033A"/>
    <w:rsid w:val="00CD11C6"/>
    <w:rsid w:val="00CD142E"/>
    <w:rsid w:val="00CD1CA2"/>
    <w:rsid w:val="00CD28B4"/>
    <w:rsid w:val="00CD2BC5"/>
    <w:rsid w:val="00CD2D05"/>
    <w:rsid w:val="00CD33B3"/>
    <w:rsid w:val="00CD3446"/>
    <w:rsid w:val="00CD3D62"/>
    <w:rsid w:val="00CD3EDF"/>
    <w:rsid w:val="00CD4593"/>
    <w:rsid w:val="00CD4739"/>
    <w:rsid w:val="00CD4810"/>
    <w:rsid w:val="00CD5184"/>
    <w:rsid w:val="00CD5AC5"/>
    <w:rsid w:val="00CD6D38"/>
    <w:rsid w:val="00CD6DD6"/>
    <w:rsid w:val="00CD6EAF"/>
    <w:rsid w:val="00CD6EDF"/>
    <w:rsid w:val="00CD7173"/>
    <w:rsid w:val="00CE0CF6"/>
    <w:rsid w:val="00CE1EA5"/>
    <w:rsid w:val="00CE1F29"/>
    <w:rsid w:val="00CE20FE"/>
    <w:rsid w:val="00CE3532"/>
    <w:rsid w:val="00CE4646"/>
    <w:rsid w:val="00CE479B"/>
    <w:rsid w:val="00CE4B81"/>
    <w:rsid w:val="00CE4E37"/>
    <w:rsid w:val="00CE5CAC"/>
    <w:rsid w:val="00CE6C83"/>
    <w:rsid w:val="00CE6C8F"/>
    <w:rsid w:val="00CE70B8"/>
    <w:rsid w:val="00CE73E5"/>
    <w:rsid w:val="00CE75AD"/>
    <w:rsid w:val="00CF0054"/>
    <w:rsid w:val="00CF0F1F"/>
    <w:rsid w:val="00CF10B0"/>
    <w:rsid w:val="00CF10C7"/>
    <w:rsid w:val="00CF1779"/>
    <w:rsid w:val="00CF1A9E"/>
    <w:rsid w:val="00CF1D1C"/>
    <w:rsid w:val="00CF2AC6"/>
    <w:rsid w:val="00CF2F24"/>
    <w:rsid w:val="00CF35A4"/>
    <w:rsid w:val="00CF362C"/>
    <w:rsid w:val="00CF3CC5"/>
    <w:rsid w:val="00CF41FA"/>
    <w:rsid w:val="00CF4809"/>
    <w:rsid w:val="00CF4875"/>
    <w:rsid w:val="00CF5078"/>
    <w:rsid w:val="00CF54CB"/>
    <w:rsid w:val="00CF57E1"/>
    <w:rsid w:val="00CF7108"/>
    <w:rsid w:val="00CF7854"/>
    <w:rsid w:val="00CF7ACF"/>
    <w:rsid w:val="00CF7DE8"/>
    <w:rsid w:val="00D007D8"/>
    <w:rsid w:val="00D01157"/>
    <w:rsid w:val="00D017DB"/>
    <w:rsid w:val="00D01857"/>
    <w:rsid w:val="00D019B0"/>
    <w:rsid w:val="00D02412"/>
    <w:rsid w:val="00D03395"/>
    <w:rsid w:val="00D033B8"/>
    <w:rsid w:val="00D03849"/>
    <w:rsid w:val="00D03875"/>
    <w:rsid w:val="00D043AB"/>
    <w:rsid w:val="00D049C1"/>
    <w:rsid w:val="00D05175"/>
    <w:rsid w:val="00D060E6"/>
    <w:rsid w:val="00D06289"/>
    <w:rsid w:val="00D0628F"/>
    <w:rsid w:val="00D06616"/>
    <w:rsid w:val="00D06A13"/>
    <w:rsid w:val="00D0714E"/>
    <w:rsid w:val="00D077F6"/>
    <w:rsid w:val="00D079FE"/>
    <w:rsid w:val="00D07B66"/>
    <w:rsid w:val="00D07D45"/>
    <w:rsid w:val="00D10680"/>
    <w:rsid w:val="00D10DC7"/>
    <w:rsid w:val="00D13169"/>
    <w:rsid w:val="00D13381"/>
    <w:rsid w:val="00D1362C"/>
    <w:rsid w:val="00D13943"/>
    <w:rsid w:val="00D13A13"/>
    <w:rsid w:val="00D14C4E"/>
    <w:rsid w:val="00D14CE0"/>
    <w:rsid w:val="00D15321"/>
    <w:rsid w:val="00D15400"/>
    <w:rsid w:val="00D15B70"/>
    <w:rsid w:val="00D15D77"/>
    <w:rsid w:val="00D161EF"/>
    <w:rsid w:val="00D16536"/>
    <w:rsid w:val="00D16839"/>
    <w:rsid w:val="00D16DD9"/>
    <w:rsid w:val="00D16ED3"/>
    <w:rsid w:val="00D16FC7"/>
    <w:rsid w:val="00D17045"/>
    <w:rsid w:val="00D17643"/>
    <w:rsid w:val="00D17937"/>
    <w:rsid w:val="00D17B2C"/>
    <w:rsid w:val="00D20193"/>
    <w:rsid w:val="00D20CCE"/>
    <w:rsid w:val="00D21529"/>
    <w:rsid w:val="00D218E0"/>
    <w:rsid w:val="00D21F7F"/>
    <w:rsid w:val="00D2257F"/>
    <w:rsid w:val="00D22D09"/>
    <w:rsid w:val="00D23233"/>
    <w:rsid w:val="00D23312"/>
    <w:rsid w:val="00D233BF"/>
    <w:rsid w:val="00D23671"/>
    <w:rsid w:val="00D237E5"/>
    <w:rsid w:val="00D23BC6"/>
    <w:rsid w:val="00D24232"/>
    <w:rsid w:val="00D24862"/>
    <w:rsid w:val="00D24CBE"/>
    <w:rsid w:val="00D25967"/>
    <w:rsid w:val="00D25B2A"/>
    <w:rsid w:val="00D26B06"/>
    <w:rsid w:val="00D27565"/>
    <w:rsid w:val="00D275C8"/>
    <w:rsid w:val="00D3040B"/>
    <w:rsid w:val="00D30833"/>
    <w:rsid w:val="00D31812"/>
    <w:rsid w:val="00D31C34"/>
    <w:rsid w:val="00D31E8D"/>
    <w:rsid w:val="00D31FC2"/>
    <w:rsid w:val="00D335F8"/>
    <w:rsid w:val="00D33AEC"/>
    <w:rsid w:val="00D3438D"/>
    <w:rsid w:val="00D34881"/>
    <w:rsid w:val="00D350B3"/>
    <w:rsid w:val="00D355F8"/>
    <w:rsid w:val="00D358AD"/>
    <w:rsid w:val="00D36F08"/>
    <w:rsid w:val="00D37379"/>
    <w:rsid w:val="00D413F7"/>
    <w:rsid w:val="00D417DB"/>
    <w:rsid w:val="00D41AE5"/>
    <w:rsid w:val="00D42EDB"/>
    <w:rsid w:val="00D430A2"/>
    <w:rsid w:val="00D433D6"/>
    <w:rsid w:val="00D44016"/>
    <w:rsid w:val="00D44A9F"/>
    <w:rsid w:val="00D44EB1"/>
    <w:rsid w:val="00D450DB"/>
    <w:rsid w:val="00D45901"/>
    <w:rsid w:val="00D45A08"/>
    <w:rsid w:val="00D4621B"/>
    <w:rsid w:val="00D46361"/>
    <w:rsid w:val="00D46864"/>
    <w:rsid w:val="00D46928"/>
    <w:rsid w:val="00D47951"/>
    <w:rsid w:val="00D47D40"/>
    <w:rsid w:val="00D47D8C"/>
    <w:rsid w:val="00D47DE6"/>
    <w:rsid w:val="00D47EE1"/>
    <w:rsid w:val="00D505D7"/>
    <w:rsid w:val="00D50822"/>
    <w:rsid w:val="00D50A5E"/>
    <w:rsid w:val="00D51536"/>
    <w:rsid w:val="00D51F2E"/>
    <w:rsid w:val="00D5277B"/>
    <w:rsid w:val="00D52A5A"/>
    <w:rsid w:val="00D52A71"/>
    <w:rsid w:val="00D52E31"/>
    <w:rsid w:val="00D53262"/>
    <w:rsid w:val="00D53B45"/>
    <w:rsid w:val="00D551AD"/>
    <w:rsid w:val="00D553B5"/>
    <w:rsid w:val="00D558E9"/>
    <w:rsid w:val="00D55AFE"/>
    <w:rsid w:val="00D55D66"/>
    <w:rsid w:val="00D561D9"/>
    <w:rsid w:val="00D56293"/>
    <w:rsid w:val="00D56431"/>
    <w:rsid w:val="00D57CAD"/>
    <w:rsid w:val="00D60FE5"/>
    <w:rsid w:val="00D6131E"/>
    <w:rsid w:val="00D6132A"/>
    <w:rsid w:val="00D618E5"/>
    <w:rsid w:val="00D61C89"/>
    <w:rsid w:val="00D61FDE"/>
    <w:rsid w:val="00D63100"/>
    <w:rsid w:val="00D63DC1"/>
    <w:rsid w:val="00D641EC"/>
    <w:rsid w:val="00D6468A"/>
    <w:rsid w:val="00D6479E"/>
    <w:rsid w:val="00D64E79"/>
    <w:rsid w:val="00D65273"/>
    <w:rsid w:val="00D65373"/>
    <w:rsid w:val="00D653A0"/>
    <w:rsid w:val="00D654F3"/>
    <w:rsid w:val="00D65DAC"/>
    <w:rsid w:val="00D66420"/>
    <w:rsid w:val="00D66573"/>
    <w:rsid w:val="00D66A54"/>
    <w:rsid w:val="00D66CFF"/>
    <w:rsid w:val="00D706C6"/>
    <w:rsid w:val="00D71192"/>
    <w:rsid w:val="00D711CC"/>
    <w:rsid w:val="00D71A69"/>
    <w:rsid w:val="00D71DD1"/>
    <w:rsid w:val="00D736A7"/>
    <w:rsid w:val="00D737D0"/>
    <w:rsid w:val="00D73B75"/>
    <w:rsid w:val="00D74062"/>
    <w:rsid w:val="00D74CA2"/>
    <w:rsid w:val="00D74CEF"/>
    <w:rsid w:val="00D7522F"/>
    <w:rsid w:val="00D75592"/>
    <w:rsid w:val="00D76A82"/>
    <w:rsid w:val="00D77146"/>
    <w:rsid w:val="00D77488"/>
    <w:rsid w:val="00D77AC5"/>
    <w:rsid w:val="00D80701"/>
    <w:rsid w:val="00D80842"/>
    <w:rsid w:val="00D80FDF"/>
    <w:rsid w:val="00D81904"/>
    <w:rsid w:val="00D81DF4"/>
    <w:rsid w:val="00D825B1"/>
    <w:rsid w:val="00D82B06"/>
    <w:rsid w:val="00D83010"/>
    <w:rsid w:val="00D8309C"/>
    <w:rsid w:val="00D83168"/>
    <w:rsid w:val="00D83337"/>
    <w:rsid w:val="00D836E6"/>
    <w:rsid w:val="00D83DC1"/>
    <w:rsid w:val="00D8403E"/>
    <w:rsid w:val="00D840F3"/>
    <w:rsid w:val="00D84598"/>
    <w:rsid w:val="00D84737"/>
    <w:rsid w:val="00D84E3C"/>
    <w:rsid w:val="00D8588C"/>
    <w:rsid w:val="00D85A98"/>
    <w:rsid w:val="00D86062"/>
    <w:rsid w:val="00D86FAB"/>
    <w:rsid w:val="00D870EC"/>
    <w:rsid w:val="00D87799"/>
    <w:rsid w:val="00D877BC"/>
    <w:rsid w:val="00D87A3A"/>
    <w:rsid w:val="00D901E6"/>
    <w:rsid w:val="00D903C1"/>
    <w:rsid w:val="00D91288"/>
    <w:rsid w:val="00D9153F"/>
    <w:rsid w:val="00D91991"/>
    <w:rsid w:val="00D91A21"/>
    <w:rsid w:val="00D9342B"/>
    <w:rsid w:val="00D93C24"/>
    <w:rsid w:val="00D94509"/>
    <w:rsid w:val="00D94EBB"/>
    <w:rsid w:val="00D94F8B"/>
    <w:rsid w:val="00D9555B"/>
    <w:rsid w:val="00D95C8C"/>
    <w:rsid w:val="00D95E5F"/>
    <w:rsid w:val="00D9626F"/>
    <w:rsid w:val="00D96AE4"/>
    <w:rsid w:val="00D96B7B"/>
    <w:rsid w:val="00D96D65"/>
    <w:rsid w:val="00D97492"/>
    <w:rsid w:val="00DA0481"/>
    <w:rsid w:val="00DA0484"/>
    <w:rsid w:val="00DA04C5"/>
    <w:rsid w:val="00DA05C0"/>
    <w:rsid w:val="00DA0765"/>
    <w:rsid w:val="00DA129C"/>
    <w:rsid w:val="00DA2B49"/>
    <w:rsid w:val="00DA2BC0"/>
    <w:rsid w:val="00DA310E"/>
    <w:rsid w:val="00DA479D"/>
    <w:rsid w:val="00DA4D99"/>
    <w:rsid w:val="00DA548F"/>
    <w:rsid w:val="00DA5833"/>
    <w:rsid w:val="00DA65A0"/>
    <w:rsid w:val="00DA7147"/>
    <w:rsid w:val="00DA7762"/>
    <w:rsid w:val="00DA7EAF"/>
    <w:rsid w:val="00DB07BB"/>
    <w:rsid w:val="00DB099A"/>
    <w:rsid w:val="00DB1BB5"/>
    <w:rsid w:val="00DB2AEA"/>
    <w:rsid w:val="00DB32C2"/>
    <w:rsid w:val="00DB3B47"/>
    <w:rsid w:val="00DB401B"/>
    <w:rsid w:val="00DB4532"/>
    <w:rsid w:val="00DB4BC3"/>
    <w:rsid w:val="00DB4E3E"/>
    <w:rsid w:val="00DB54A8"/>
    <w:rsid w:val="00DB5644"/>
    <w:rsid w:val="00DB5CBC"/>
    <w:rsid w:val="00DB6195"/>
    <w:rsid w:val="00DB640B"/>
    <w:rsid w:val="00DB66A1"/>
    <w:rsid w:val="00DB6757"/>
    <w:rsid w:val="00DB6ED1"/>
    <w:rsid w:val="00DB7525"/>
    <w:rsid w:val="00DB7915"/>
    <w:rsid w:val="00DB7B0A"/>
    <w:rsid w:val="00DB7E07"/>
    <w:rsid w:val="00DC02FE"/>
    <w:rsid w:val="00DC130D"/>
    <w:rsid w:val="00DC1C17"/>
    <w:rsid w:val="00DC1D25"/>
    <w:rsid w:val="00DC292D"/>
    <w:rsid w:val="00DC2FC5"/>
    <w:rsid w:val="00DC3309"/>
    <w:rsid w:val="00DC3397"/>
    <w:rsid w:val="00DC3962"/>
    <w:rsid w:val="00DC4C58"/>
    <w:rsid w:val="00DC5056"/>
    <w:rsid w:val="00DC5438"/>
    <w:rsid w:val="00DC5518"/>
    <w:rsid w:val="00DC683B"/>
    <w:rsid w:val="00DC6B0C"/>
    <w:rsid w:val="00DC6CAB"/>
    <w:rsid w:val="00DC6F05"/>
    <w:rsid w:val="00DC731C"/>
    <w:rsid w:val="00DC7369"/>
    <w:rsid w:val="00DC7F0D"/>
    <w:rsid w:val="00DD0675"/>
    <w:rsid w:val="00DD0863"/>
    <w:rsid w:val="00DD0C3D"/>
    <w:rsid w:val="00DD0FD4"/>
    <w:rsid w:val="00DD10CA"/>
    <w:rsid w:val="00DD11FE"/>
    <w:rsid w:val="00DD182C"/>
    <w:rsid w:val="00DD2A53"/>
    <w:rsid w:val="00DD2F14"/>
    <w:rsid w:val="00DD3C24"/>
    <w:rsid w:val="00DD6E8A"/>
    <w:rsid w:val="00DD72A9"/>
    <w:rsid w:val="00DD7D72"/>
    <w:rsid w:val="00DE1260"/>
    <w:rsid w:val="00DE19E4"/>
    <w:rsid w:val="00DE1DA0"/>
    <w:rsid w:val="00DE2D4A"/>
    <w:rsid w:val="00DE2DF7"/>
    <w:rsid w:val="00DE2E89"/>
    <w:rsid w:val="00DE31CF"/>
    <w:rsid w:val="00DE3274"/>
    <w:rsid w:val="00DE32FD"/>
    <w:rsid w:val="00DE34E5"/>
    <w:rsid w:val="00DE367C"/>
    <w:rsid w:val="00DE39FD"/>
    <w:rsid w:val="00DE4078"/>
    <w:rsid w:val="00DE40B5"/>
    <w:rsid w:val="00DE431E"/>
    <w:rsid w:val="00DE456B"/>
    <w:rsid w:val="00DE49C1"/>
    <w:rsid w:val="00DE50C7"/>
    <w:rsid w:val="00DE52A9"/>
    <w:rsid w:val="00DE565C"/>
    <w:rsid w:val="00DE5798"/>
    <w:rsid w:val="00DE70A9"/>
    <w:rsid w:val="00DE727B"/>
    <w:rsid w:val="00DE72F6"/>
    <w:rsid w:val="00DF0700"/>
    <w:rsid w:val="00DF0B1E"/>
    <w:rsid w:val="00DF1381"/>
    <w:rsid w:val="00DF143D"/>
    <w:rsid w:val="00DF1A55"/>
    <w:rsid w:val="00DF254A"/>
    <w:rsid w:val="00DF3D24"/>
    <w:rsid w:val="00DF3EA6"/>
    <w:rsid w:val="00DF4121"/>
    <w:rsid w:val="00DF4511"/>
    <w:rsid w:val="00DF5CEB"/>
    <w:rsid w:val="00DF5D02"/>
    <w:rsid w:val="00DF7F82"/>
    <w:rsid w:val="00E000CA"/>
    <w:rsid w:val="00E00653"/>
    <w:rsid w:val="00E00D8B"/>
    <w:rsid w:val="00E011E2"/>
    <w:rsid w:val="00E0159C"/>
    <w:rsid w:val="00E01A1F"/>
    <w:rsid w:val="00E020B0"/>
    <w:rsid w:val="00E02272"/>
    <w:rsid w:val="00E02546"/>
    <w:rsid w:val="00E02A16"/>
    <w:rsid w:val="00E02C8F"/>
    <w:rsid w:val="00E02E08"/>
    <w:rsid w:val="00E034A3"/>
    <w:rsid w:val="00E0359A"/>
    <w:rsid w:val="00E03FCA"/>
    <w:rsid w:val="00E05549"/>
    <w:rsid w:val="00E057F8"/>
    <w:rsid w:val="00E062B2"/>
    <w:rsid w:val="00E064B5"/>
    <w:rsid w:val="00E0651E"/>
    <w:rsid w:val="00E0702B"/>
    <w:rsid w:val="00E07638"/>
    <w:rsid w:val="00E07D0D"/>
    <w:rsid w:val="00E100AF"/>
    <w:rsid w:val="00E107D7"/>
    <w:rsid w:val="00E11038"/>
    <w:rsid w:val="00E1119F"/>
    <w:rsid w:val="00E11338"/>
    <w:rsid w:val="00E11958"/>
    <w:rsid w:val="00E11ADE"/>
    <w:rsid w:val="00E12AF8"/>
    <w:rsid w:val="00E13464"/>
    <w:rsid w:val="00E1378F"/>
    <w:rsid w:val="00E13B41"/>
    <w:rsid w:val="00E13E5D"/>
    <w:rsid w:val="00E1448A"/>
    <w:rsid w:val="00E1455E"/>
    <w:rsid w:val="00E150F8"/>
    <w:rsid w:val="00E157E5"/>
    <w:rsid w:val="00E15D83"/>
    <w:rsid w:val="00E15DF7"/>
    <w:rsid w:val="00E1681E"/>
    <w:rsid w:val="00E16997"/>
    <w:rsid w:val="00E16B7C"/>
    <w:rsid w:val="00E16B84"/>
    <w:rsid w:val="00E16F40"/>
    <w:rsid w:val="00E172B9"/>
    <w:rsid w:val="00E17F93"/>
    <w:rsid w:val="00E202EA"/>
    <w:rsid w:val="00E20665"/>
    <w:rsid w:val="00E207C9"/>
    <w:rsid w:val="00E213AC"/>
    <w:rsid w:val="00E2148A"/>
    <w:rsid w:val="00E22DE1"/>
    <w:rsid w:val="00E243DA"/>
    <w:rsid w:val="00E248BB"/>
    <w:rsid w:val="00E24F41"/>
    <w:rsid w:val="00E252C8"/>
    <w:rsid w:val="00E256E8"/>
    <w:rsid w:val="00E259F2"/>
    <w:rsid w:val="00E266E8"/>
    <w:rsid w:val="00E26CC1"/>
    <w:rsid w:val="00E26FA1"/>
    <w:rsid w:val="00E303A4"/>
    <w:rsid w:val="00E30750"/>
    <w:rsid w:val="00E30A15"/>
    <w:rsid w:val="00E30F11"/>
    <w:rsid w:val="00E314A5"/>
    <w:rsid w:val="00E31DAF"/>
    <w:rsid w:val="00E32BBC"/>
    <w:rsid w:val="00E332CD"/>
    <w:rsid w:val="00E34500"/>
    <w:rsid w:val="00E34544"/>
    <w:rsid w:val="00E34731"/>
    <w:rsid w:val="00E3483D"/>
    <w:rsid w:val="00E34E5D"/>
    <w:rsid w:val="00E358BF"/>
    <w:rsid w:val="00E36054"/>
    <w:rsid w:val="00E376FE"/>
    <w:rsid w:val="00E37BC8"/>
    <w:rsid w:val="00E40282"/>
    <w:rsid w:val="00E40900"/>
    <w:rsid w:val="00E40A7D"/>
    <w:rsid w:val="00E40B17"/>
    <w:rsid w:val="00E40E80"/>
    <w:rsid w:val="00E41157"/>
    <w:rsid w:val="00E41BCA"/>
    <w:rsid w:val="00E41FE1"/>
    <w:rsid w:val="00E426F5"/>
    <w:rsid w:val="00E42A15"/>
    <w:rsid w:val="00E42EDD"/>
    <w:rsid w:val="00E4395F"/>
    <w:rsid w:val="00E43AC0"/>
    <w:rsid w:val="00E43F1B"/>
    <w:rsid w:val="00E44571"/>
    <w:rsid w:val="00E445B9"/>
    <w:rsid w:val="00E4480A"/>
    <w:rsid w:val="00E44861"/>
    <w:rsid w:val="00E448EB"/>
    <w:rsid w:val="00E44901"/>
    <w:rsid w:val="00E44C93"/>
    <w:rsid w:val="00E44D55"/>
    <w:rsid w:val="00E452D8"/>
    <w:rsid w:val="00E45BFA"/>
    <w:rsid w:val="00E462BF"/>
    <w:rsid w:val="00E4636D"/>
    <w:rsid w:val="00E46391"/>
    <w:rsid w:val="00E471A9"/>
    <w:rsid w:val="00E4736A"/>
    <w:rsid w:val="00E47617"/>
    <w:rsid w:val="00E47806"/>
    <w:rsid w:val="00E47B1F"/>
    <w:rsid w:val="00E47BCC"/>
    <w:rsid w:val="00E50574"/>
    <w:rsid w:val="00E507FA"/>
    <w:rsid w:val="00E51254"/>
    <w:rsid w:val="00E515CD"/>
    <w:rsid w:val="00E52EAE"/>
    <w:rsid w:val="00E53A82"/>
    <w:rsid w:val="00E53BCB"/>
    <w:rsid w:val="00E54125"/>
    <w:rsid w:val="00E541F6"/>
    <w:rsid w:val="00E5428C"/>
    <w:rsid w:val="00E542E3"/>
    <w:rsid w:val="00E542E5"/>
    <w:rsid w:val="00E546CE"/>
    <w:rsid w:val="00E547F0"/>
    <w:rsid w:val="00E54E6A"/>
    <w:rsid w:val="00E54F47"/>
    <w:rsid w:val="00E54F84"/>
    <w:rsid w:val="00E55673"/>
    <w:rsid w:val="00E564B9"/>
    <w:rsid w:val="00E56C74"/>
    <w:rsid w:val="00E574B6"/>
    <w:rsid w:val="00E60168"/>
    <w:rsid w:val="00E6025E"/>
    <w:rsid w:val="00E605E2"/>
    <w:rsid w:val="00E606BD"/>
    <w:rsid w:val="00E6071F"/>
    <w:rsid w:val="00E60D73"/>
    <w:rsid w:val="00E6144A"/>
    <w:rsid w:val="00E61527"/>
    <w:rsid w:val="00E620FE"/>
    <w:rsid w:val="00E6268E"/>
    <w:rsid w:val="00E62952"/>
    <w:rsid w:val="00E62E7D"/>
    <w:rsid w:val="00E6368A"/>
    <w:rsid w:val="00E64396"/>
    <w:rsid w:val="00E64919"/>
    <w:rsid w:val="00E658C5"/>
    <w:rsid w:val="00E65F65"/>
    <w:rsid w:val="00E67D41"/>
    <w:rsid w:val="00E70000"/>
    <w:rsid w:val="00E703DC"/>
    <w:rsid w:val="00E70B63"/>
    <w:rsid w:val="00E70CCA"/>
    <w:rsid w:val="00E710A0"/>
    <w:rsid w:val="00E71381"/>
    <w:rsid w:val="00E714A5"/>
    <w:rsid w:val="00E71E29"/>
    <w:rsid w:val="00E71F45"/>
    <w:rsid w:val="00E7226F"/>
    <w:rsid w:val="00E722E2"/>
    <w:rsid w:val="00E72DDE"/>
    <w:rsid w:val="00E732CA"/>
    <w:rsid w:val="00E73CA8"/>
    <w:rsid w:val="00E7461D"/>
    <w:rsid w:val="00E750F2"/>
    <w:rsid w:val="00E75686"/>
    <w:rsid w:val="00E75CE4"/>
    <w:rsid w:val="00E75FE5"/>
    <w:rsid w:val="00E760DE"/>
    <w:rsid w:val="00E76ED1"/>
    <w:rsid w:val="00E77D22"/>
    <w:rsid w:val="00E8047B"/>
    <w:rsid w:val="00E80E2C"/>
    <w:rsid w:val="00E81CBC"/>
    <w:rsid w:val="00E81CF4"/>
    <w:rsid w:val="00E81F28"/>
    <w:rsid w:val="00E82373"/>
    <w:rsid w:val="00E82937"/>
    <w:rsid w:val="00E83717"/>
    <w:rsid w:val="00E83B96"/>
    <w:rsid w:val="00E84487"/>
    <w:rsid w:val="00E84898"/>
    <w:rsid w:val="00E84D1C"/>
    <w:rsid w:val="00E8643D"/>
    <w:rsid w:val="00E87FB4"/>
    <w:rsid w:val="00E903E1"/>
    <w:rsid w:val="00E90A0F"/>
    <w:rsid w:val="00E90B1A"/>
    <w:rsid w:val="00E90C12"/>
    <w:rsid w:val="00E90D7C"/>
    <w:rsid w:val="00E90F78"/>
    <w:rsid w:val="00E913ED"/>
    <w:rsid w:val="00E918B8"/>
    <w:rsid w:val="00E91A34"/>
    <w:rsid w:val="00E92225"/>
    <w:rsid w:val="00E92867"/>
    <w:rsid w:val="00E92B43"/>
    <w:rsid w:val="00E92EC5"/>
    <w:rsid w:val="00E93186"/>
    <w:rsid w:val="00E93428"/>
    <w:rsid w:val="00E93ABD"/>
    <w:rsid w:val="00E94145"/>
    <w:rsid w:val="00E943E5"/>
    <w:rsid w:val="00E945EF"/>
    <w:rsid w:val="00E9533D"/>
    <w:rsid w:val="00E9671E"/>
    <w:rsid w:val="00E9692D"/>
    <w:rsid w:val="00EA02FD"/>
    <w:rsid w:val="00EA0302"/>
    <w:rsid w:val="00EA0EBB"/>
    <w:rsid w:val="00EA1029"/>
    <w:rsid w:val="00EA153C"/>
    <w:rsid w:val="00EA21D7"/>
    <w:rsid w:val="00EA2C6A"/>
    <w:rsid w:val="00EA2D27"/>
    <w:rsid w:val="00EA3AE1"/>
    <w:rsid w:val="00EA6575"/>
    <w:rsid w:val="00EA67AB"/>
    <w:rsid w:val="00EA6AFF"/>
    <w:rsid w:val="00EB0170"/>
    <w:rsid w:val="00EB10B0"/>
    <w:rsid w:val="00EB163C"/>
    <w:rsid w:val="00EB1F5F"/>
    <w:rsid w:val="00EB229A"/>
    <w:rsid w:val="00EB2399"/>
    <w:rsid w:val="00EB23E0"/>
    <w:rsid w:val="00EB281F"/>
    <w:rsid w:val="00EB2BCD"/>
    <w:rsid w:val="00EB3686"/>
    <w:rsid w:val="00EB5B96"/>
    <w:rsid w:val="00EB6B25"/>
    <w:rsid w:val="00EB6DEF"/>
    <w:rsid w:val="00EB7121"/>
    <w:rsid w:val="00EC0022"/>
    <w:rsid w:val="00EC0A4D"/>
    <w:rsid w:val="00EC0B3A"/>
    <w:rsid w:val="00EC0D74"/>
    <w:rsid w:val="00EC0E1B"/>
    <w:rsid w:val="00EC1487"/>
    <w:rsid w:val="00EC16D3"/>
    <w:rsid w:val="00EC195E"/>
    <w:rsid w:val="00EC24A8"/>
    <w:rsid w:val="00EC3C65"/>
    <w:rsid w:val="00EC3D12"/>
    <w:rsid w:val="00EC48A7"/>
    <w:rsid w:val="00EC4D52"/>
    <w:rsid w:val="00EC54A5"/>
    <w:rsid w:val="00EC5E75"/>
    <w:rsid w:val="00EC6190"/>
    <w:rsid w:val="00EC6B1D"/>
    <w:rsid w:val="00EC714A"/>
    <w:rsid w:val="00EC7179"/>
    <w:rsid w:val="00EC725E"/>
    <w:rsid w:val="00EC7582"/>
    <w:rsid w:val="00EC7BED"/>
    <w:rsid w:val="00EC7D4F"/>
    <w:rsid w:val="00ED00B4"/>
    <w:rsid w:val="00ED0143"/>
    <w:rsid w:val="00ED1785"/>
    <w:rsid w:val="00ED193F"/>
    <w:rsid w:val="00ED21C0"/>
    <w:rsid w:val="00ED23FE"/>
    <w:rsid w:val="00ED25C0"/>
    <w:rsid w:val="00ED2E18"/>
    <w:rsid w:val="00ED3AB1"/>
    <w:rsid w:val="00ED3FEF"/>
    <w:rsid w:val="00ED4DF0"/>
    <w:rsid w:val="00ED54B8"/>
    <w:rsid w:val="00ED5899"/>
    <w:rsid w:val="00ED5AF2"/>
    <w:rsid w:val="00ED6557"/>
    <w:rsid w:val="00ED7002"/>
    <w:rsid w:val="00ED73A7"/>
    <w:rsid w:val="00ED76ED"/>
    <w:rsid w:val="00EE091D"/>
    <w:rsid w:val="00EE0A21"/>
    <w:rsid w:val="00EE0AE5"/>
    <w:rsid w:val="00EE0D2E"/>
    <w:rsid w:val="00EE16F7"/>
    <w:rsid w:val="00EE1FE1"/>
    <w:rsid w:val="00EE2131"/>
    <w:rsid w:val="00EE21BD"/>
    <w:rsid w:val="00EE2577"/>
    <w:rsid w:val="00EE2F2A"/>
    <w:rsid w:val="00EE3C7C"/>
    <w:rsid w:val="00EE4268"/>
    <w:rsid w:val="00EE474A"/>
    <w:rsid w:val="00EE51AD"/>
    <w:rsid w:val="00EE58C4"/>
    <w:rsid w:val="00EE5B30"/>
    <w:rsid w:val="00EE5D53"/>
    <w:rsid w:val="00EE5DAF"/>
    <w:rsid w:val="00EE6208"/>
    <w:rsid w:val="00EE622C"/>
    <w:rsid w:val="00EE7152"/>
    <w:rsid w:val="00EE78CF"/>
    <w:rsid w:val="00EE7C7A"/>
    <w:rsid w:val="00EF0132"/>
    <w:rsid w:val="00EF0766"/>
    <w:rsid w:val="00EF1041"/>
    <w:rsid w:val="00EF143C"/>
    <w:rsid w:val="00EF148D"/>
    <w:rsid w:val="00EF14DB"/>
    <w:rsid w:val="00EF168D"/>
    <w:rsid w:val="00EF1B87"/>
    <w:rsid w:val="00EF2944"/>
    <w:rsid w:val="00EF3337"/>
    <w:rsid w:val="00EF3B03"/>
    <w:rsid w:val="00EF4471"/>
    <w:rsid w:val="00EF52A3"/>
    <w:rsid w:val="00EF5AF2"/>
    <w:rsid w:val="00EF5E92"/>
    <w:rsid w:val="00EF6443"/>
    <w:rsid w:val="00EF6915"/>
    <w:rsid w:val="00EF6A45"/>
    <w:rsid w:val="00EF7786"/>
    <w:rsid w:val="00F00D4F"/>
    <w:rsid w:val="00F01083"/>
    <w:rsid w:val="00F01B58"/>
    <w:rsid w:val="00F023F7"/>
    <w:rsid w:val="00F02A3C"/>
    <w:rsid w:val="00F02CBB"/>
    <w:rsid w:val="00F02CF8"/>
    <w:rsid w:val="00F030A8"/>
    <w:rsid w:val="00F0341C"/>
    <w:rsid w:val="00F035FA"/>
    <w:rsid w:val="00F036CB"/>
    <w:rsid w:val="00F03734"/>
    <w:rsid w:val="00F04B2E"/>
    <w:rsid w:val="00F04CE2"/>
    <w:rsid w:val="00F055EF"/>
    <w:rsid w:val="00F0566F"/>
    <w:rsid w:val="00F0567D"/>
    <w:rsid w:val="00F05841"/>
    <w:rsid w:val="00F060FC"/>
    <w:rsid w:val="00F06177"/>
    <w:rsid w:val="00F0618A"/>
    <w:rsid w:val="00F063D5"/>
    <w:rsid w:val="00F06C44"/>
    <w:rsid w:val="00F070BC"/>
    <w:rsid w:val="00F07830"/>
    <w:rsid w:val="00F07938"/>
    <w:rsid w:val="00F07C86"/>
    <w:rsid w:val="00F102EA"/>
    <w:rsid w:val="00F113EF"/>
    <w:rsid w:val="00F1141E"/>
    <w:rsid w:val="00F11CE0"/>
    <w:rsid w:val="00F11F05"/>
    <w:rsid w:val="00F1232B"/>
    <w:rsid w:val="00F12756"/>
    <w:rsid w:val="00F12EF7"/>
    <w:rsid w:val="00F14264"/>
    <w:rsid w:val="00F148E5"/>
    <w:rsid w:val="00F149A5"/>
    <w:rsid w:val="00F14E39"/>
    <w:rsid w:val="00F15497"/>
    <w:rsid w:val="00F16B03"/>
    <w:rsid w:val="00F16B28"/>
    <w:rsid w:val="00F16DCB"/>
    <w:rsid w:val="00F17097"/>
    <w:rsid w:val="00F173C6"/>
    <w:rsid w:val="00F17533"/>
    <w:rsid w:val="00F176BF"/>
    <w:rsid w:val="00F179FE"/>
    <w:rsid w:val="00F207E7"/>
    <w:rsid w:val="00F207ED"/>
    <w:rsid w:val="00F20BE7"/>
    <w:rsid w:val="00F22091"/>
    <w:rsid w:val="00F220AF"/>
    <w:rsid w:val="00F2212D"/>
    <w:rsid w:val="00F227FD"/>
    <w:rsid w:val="00F234E7"/>
    <w:rsid w:val="00F23992"/>
    <w:rsid w:val="00F239B2"/>
    <w:rsid w:val="00F241C3"/>
    <w:rsid w:val="00F24911"/>
    <w:rsid w:val="00F24C3F"/>
    <w:rsid w:val="00F25278"/>
    <w:rsid w:val="00F25B82"/>
    <w:rsid w:val="00F27190"/>
    <w:rsid w:val="00F27673"/>
    <w:rsid w:val="00F278A6"/>
    <w:rsid w:val="00F2793C"/>
    <w:rsid w:val="00F27A29"/>
    <w:rsid w:val="00F304E0"/>
    <w:rsid w:val="00F30665"/>
    <w:rsid w:val="00F30AD4"/>
    <w:rsid w:val="00F3198A"/>
    <w:rsid w:val="00F32580"/>
    <w:rsid w:val="00F3269A"/>
    <w:rsid w:val="00F329F8"/>
    <w:rsid w:val="00F332FB"/>
    <w:rsid w:val="00F334D4"/>
    <w:rsid w:val="00F33C09"/>
    <w:rsid w:val="00F34045"/>
    <w:rsid w:val="00F35209"/>
    <w:rsid w:val="00F3538C"/>
    <w:rsid w:val="00F35521"/>
    <w:rsid w:val="00F35E0C"/>
    <w:rsid w:val="00F35F32"/>
    <w:rsid w:val="00F4060A"/>
    <w:rsid w:val="00F40991"/>
    <w:rsid w:val="00F4107E"/>
    <w:rsid w:val="00F41204"/>
    <w:rsid w:val="00F413E8"/>
    <w:rsid w:val="00F414D3"/>
    <w:rsid w:val="00F416C9"/>
    <w:rsid w:val="00F41708"/>
    <w:rsid w:val="00F4269B"/>
    <w:rsid w:val="00F4271E"/>
    <w:rsid w:val="00F42AD5"/>
    <w:rsid w:val="00F42AE1"/>
    <w:rsid w:val="00F42B4D"/>
    <w:rsid w:val="00F438DA"/>
    <w:rsid w:val="00F448B8"/>
    <w:rsid w:val="00F44EB6"/>
    <w:rsid w:val="00F4559A"/>
    <w:rsid w:val="00F45683"/>
    <w:rsid w:val="00F4610D"/>
    <w:rsid w:val="00F463E5"/>
    <w:rsid w:val="00F47298"/>
    <w:rsid w:val="00F472EE"/>
    <w:rsid w:val="00F4744F"/>
    <w:rsid w:val="00F47BB6"/>
    <w:rsid w:val="00F500F3"/>
    <w:rsid w:val="00F50D46"/>
    <w:rsid w:val="00F51599"/>
    <w:rsid w:val="00F52A32"/>
    <w:rsid w:val="00F52D7B"/>
    <w:rsid w:val="00F52F93"/>
    <w:rsid w:val="00F532DC"/>
    <w:rsid w:val="00F5386B"/>
    <w:rsid w:val="00F53ACC"/>
    <w:rsid w:val="00F53C3B"/>
    <w:rsid w:val="00F545C6"/>
    <w:rsid w:val="00F549E2"/>
    <w:rsid w:val="00F54ECC"/>
    <w:rsid w:val="00F5502B"/>
    <w:rsid w:val="00F5573C"/>
    <w:rsid w:val="00F557AC"/>
    <w:rsid w:val="00F557C3"/>
    <w:rsid w:val="00F55B41"/>
    <w:rsid w:val="00F55CC0"/>
    <w:rsid w:val="00F55FF5"/>
    <w:rsid w:val="00F5614B"/>
    <w:rsid w:val="00F561DF"/>
    <w:rsid w:val="00F570DF"/>
    <w:rsid w:val="00F5719C"/>
    <w:rsid w:val="00F5772D"/>
    <w:rsid w:val="00F577F9"/>
    <w:rsid w:val="00F57B24"/>
    <w:rsid w:val="00F60FE9"/>
    <w:rsid w:val="00F61242"/>
    <w:rsid w:val="00F61505"/>
    <w:rsid w:val="00F61CCA"/>
    <w:rsid w:val="00F629D0"/>
    <w:rsid w:val="00F639D8"/>
    <w:rsid w:val="00F63F04"/>
    <w:rsid w:val="00F644A9"/>
    <w:rsid w:val="00F644EE"/>
    <w:rsid w:val="00F64C91"/>
    <w:rsid w:val="00F6594C"/>
    <w:rsid w:val="00F65C4B"/>
    <w:rsid w:val="00F65FBF"/>
    <w:rsid w:val="00F66836"/>
    <w:rsid w:val="00F66CB1"/>
    <w:rsid w:val="00F66CDF"/>
    <w:rsid w:val="00F66E69"/>
    <w:rsid w:val="00F67CFA"/>
    <w:rsid w:val="00F70506"/>
    <w:rsid w:val="00F7052C"/>
    <w:rsid w:val="00F70A3B"/>
    <w:rsid w:val="00F70DA6"/>
    <w:rsid w:val="00F71108"/>
    <w:rsid w:val="00F71478"/>
    <w:rsid w:val="00F714D3"/>
    <w:rsid w:val="00F716AD"/>
    <w:rsid w:val="00F719B3"/>
    <w:rsid w:val="00F71B9A"/>
    <w:rsid w:val="00F71F09"/>
    <w:rsid w:val="00F721E2"/>
    <w:rsid w:val="00F72B77"/>
    <w:rsid w:val="00F73B02"/>
    <w:rsid w:val="00F73FDC"/>
    <w:rsid w:val="00F7444F"/>
    <w:rsid w:val="00F74501"/>
    <w:rsid w:val="00F74B8D"/>
    <w:rsid w:val="00F7592F"/>
    <w:rsid w:val="00F75E9A"/>
    <w:rsid w:val="00F75F9B"/>
    <w:rsid w:val="00F7665F"/>
    <w:rsid w:val="00F76665"/>
    <w:rsid w:val="00F76971"/>
    <w:rsid w:val="00F77764"/>
    <w:rsid w:val="00F77E4C"/>
    <w:rsid w:val="00F80176"/>
    <w:rsid w:val="00F80783"/>
    <w:rsid w:val="00F807FA"/>
    <w:rsid w:val="00F80E04"/>
    <w:rsid w:val="00F80E0E"/>
    <w:rsid w:val="00F815D2"/>
    <w:rsid w:val="00F824E5"/>
    <w:rsid w:val="00F826FB"/>
    <w:rsid w:val="00F82E29"/>
    <w:rsid w:val="00F839FF"/>
    <w:rsid w:val="00F83D82"/>
    <w:rsid w:val="00F844BB"/>
    <w:rsid w:val="00F844C4"/>
    <w:rsid w:val="00F845F8"/>
    <w:rsid w:val="00F84B4C"/>
    <w:rsid w:val="00F84C36"/>
    <w:rsid w:val="00F851B3"/>
    <w:rsid w:val="00F8551B"/>
    <w:rsid w:val="00F85F13"/>
    <w:rsid w:val="00F86835"/>
    <w:rsid w:val="00F907B9"/>
    <w:rsid w:val="00F90FA2"/>
    <w:rsid w:val="00F91291"/>
    <w:rsid w:val="00F9198D"/>
    <w:rsid w:val="00F91DE0"/>
    <w:rsid w:val="00F9239F"/>
    <w:rsid w:val="00F928EE"/>
    <w:rsid w:val="00F9310D"/>
    <w:rsid w:val="00F93F9C"/>
    <w:rsid w:val="00F94250"/>
    <w:rsid w:val="00F9426F"/>
    <w:rsid w:val="00F9460C"/>
    <w:rsid w:val="00F94CC4"/>
    <w:rsid w:val="00F94EBD"/>
    <w:rsid w:val="00F9511E"/>
    <w:rsid w:val="00F958BB"/>
    <w:rsid w:val="00F95F19"/>
    <w:rsid w:val="00F96A39"/>
    <w:rsid w:val="00F96C2A"/>
    <w:rsid w:val="00F97B31"/>
    <w:rsid w:val="00FA0016"/>
    <w:rsid w:val="00FA0415"/>
    <w:rsid w:val="00FA068A"/>
    <w:rsid w:val="00FA071A"/>
    <w:rsid w:val="00FA07EC"/>
    <w:rsid w:val="00FA0B0E"/>
    <w:rsid w:val="00FA0BD0"/>
    <w:rsid w:val="00FA0C53"/>
    <w:rsid w:val="00FA0DB1"/>
    <w:rsid w:val="00FA12EE"/>
    <w:rsid w:val="00FA20B1"/>
    <w:rsid w:val="00FA2A25"/>
    <w:rsid w:val="00FA356C"/>
    <w:rsid w:val="00FA395F"/>
    <w:rsid w:val="00FA3A0B"/>
    <w:rsid w:val="00FA43EC"/>
    <w:rsid w:val="00FA443F"/>
    <w:rsid w:val="00FA7B5C"/>
    <w:rsid w:val="00FA7EBD"/>
    <w:rsid w:val="00FB0100"/>
    <w:rsid w:val="00FB0E5C"/>
    <w:rsid w:val="00FB1182"/>
    <w:rsid w:val="00FB158B"/>
    <w:rsid w:val="00FB2929"/>
    <w:rsid w:val="00FB2C76"/>
    <w:rsid w:val="00FB2DAA"/>
    <w:rsid w:val="00FB3214"/>
    <w:rsid w:val="00FB384C"/>
    <w:rsid w:val="00FB3AF8"/>
    <w:rsid w:val="00FB3B79"/>
    <w:rsid w:val="00FB3D58"/>
    <w:rsid w:val="00FB4780"/>
    <w:rsid w:val="00FB5605"/>
    <w:rsid w:val="00FB5CE9"/>
    <w:rsid w:val="00FB5DA0"/>
    <w:rsid w:val="00FB5EF9"/>
    <w:rsid w:val="00FB5F5B"/>
    <w:rsid w:val="00FB62C1"/>
    <w:rsid w:val="00FC0716"/>
    <w:rsid w:val="00FC09EC"/>
    <w:rsid w:val="00FC108C"/>
    <w:rsid w:val="00FC16C3"/>
    <w:rsid w:val="00FC184E"/>
    <w:rsid w:val="00FC211A"/>
    <w:rsid w:val="00FC2362"/>
    <w:rsid w:val="00FC28C9"/>
    <w:rsid w:val="00FC28E3"/>
    <w:rsid w:val="00FC297B"/>
    <w:rsid w:val="00FC2DB1"/>
    <w:rsid w:val="00FC4063"/>
    <w:rsid w:val="00FC4082"/>
    <w:rsid w:val="00FC40C7"/>
    <w:rsid w:val="00FC4D19"/>
    <w:rsid w:val="00FC51AB"/>
    <w:rsid w:val="00FC6074"/>
    <w:rsid w:val="00FC67A8"/>
    <w:rsid w:val="00FC693B"/>
    <w:rsid w:val="00FC7221"/>
    <w:rsid w:val="00FC7847"/>
    <w:rsid w:val="00FC7E74"/>
    <w:rsid w:val="00FD077D"/>
    <w:rsid w:val="00FD0CEF"/>
    <w:rsid w:val="00FD0D19"/>
    <w:rsid w:val="00FD0F06"/>
    <w:rsid w:val="00FD1A09"/>
    <w:rsid w:val="00FD1B4A"/>
    <w:rsid w:val="00FD2249"/>
    <w:rsid w:val="00FD3DE5"/>
    <w:rsid w:val="00FD459D"/>
    <w:rsid w:val="00FD4E4E"/>
    <w:rsid w:val="00FD5927"/>
    <w:rsid w:val="00FD5951"/>
    <w:rsid w:val="00FD5EE1"/>
    <w:rsid w:val="00FD5F7B"/>
    <w:rsid w:val="00FD6531"/>
    <w:rsid w:val="00FD6538"/>
    <w:rsid w:val="00FD75DF"/>
    <w:rsid w:val="00FD7718"/>
    <w:rsid w:val="00FD7B77"/>
    <w:rsid w:val="00FD7EB9"/>
    <w:rsid w:val="00FE019F"/>
    <w:rsid w:val="00FE0591"/>
    <w:rsid w:val="00FE07FC"/>
    <w:rsid w:val="00FE0D2C"/>
    <w:rsid w:val="00FE156B"/>
    <w:rsid w:val="00FE2047"/>
    <w:rsid w:val="00FE26F3"/>
    <w:rsid w:val="00FE2C52"/>
    <w:rsid w:val="00FE2FCA"/>
    <w:rsid w:val="00FE3119"/>
    <w:rsid w:val="00FE392F"/>
    <w:rsid w:val="00FE4100"/>
    <w:rsid w:val="00FE436C"/>
    <w:rsid w:val="00FE4A34"/>
    <w:rsid w:val="00FE4D05"/>
    <w:rsid w:val="00FE4F18"/>
    <w:rsid w:val="00FE51D7"/>
    <w:rsid w:val="00FE628B"/>
    <w:rsid w:val="00FE68F5"/>
    <w:rsid w:val="00FE69AE"/>
    <w:rsid w:val="00FE7144"/>
    <w:rsid w:val="00FE72FD"/>
    <w:rsid w:val="00FE7726"/>
    <w:rsid w:val="00FE7C4E"/>
    <w:rsid w:val="00FF041A"/>
    <w:rsid w:val="00FF05F0"/>
    <w:rsid w:val="00FF08D2"/>
    <w:rsid w:val="00FF0A93"/>
    <w:rsid w:val="00FF0DB1"/>
    <w:rsid w:val="00FF14E0"/>
    <w:rsid w:val="00FF18FB"/>
    <w:rsid w:val="00FF1D65"/>
    <w:rsid w:val="00FF2850"/>
    <w:rsid w:val="00FF4B0A"/>
    <w:rsid w:val="00FF6EB8"/>
    <w:rsid w:val="00FF6F7F"/>
    <w:rsid w:val="00FF705B"/>
    <w:rsid w:val="00FF7402"/>
    <w:rsid w:val="00FF7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fillcolor="none [2732]" strokecolor="maroon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5AF2"/>
    <w:pPr>
      <w:widowControl w:val="0"/>
      <w:snapToGrid w:val="0"/>
      <w:spacing w:line="312" w:lineRule="exact"/>
      <w:ind w:firstLine="425"/>
      <w:jc w:val="both"/>
    </w:pPr>
    <w:rPr>
      <w:kern w:val="2"/>
      <w:sz w:val="21"/>
      <w:szCs w:val="21"/>
    </w:rPr>
  </w:style>
  <w:style w:type="paragraph" w:styleId="10">
    <w:name w:val="heading 1"/>
    <w:basedOn w:val="a"/>
    <w:next w:val="a"/>
    <w:qFormat/>
    <w:rsid w:val="00432A6E"/>
    <w:pPr>
      <w:keepNext/>
      <w:spacing w:before="480" w:after="600" w:line="312" w:lineRule="atLeast"/>
      <w:ind w:firstLine="0"/>
      <w:jc w:val="center"/>
      <w:outlineLvl w:val="0"/>
    </w:pPr>
    <w:rPr>
      <w:rFonts w:ascii="Arial" w:eastAsia="汉仪中黑简" w:hAnsi="Arial"/>
      <w:bCs/>
      <w:sz w:val="44"/>
      <w:szCs w:val="44"/>
    </w:rPr>
  </w:style>
  <w:style w:type="paragraph" w:styleId="2">
    <w:name w:val="heading 2"/>
    <w:aliases w:val="节,节题"/>
    <w:basedOn w:val="a"/>
    <w:next w:val="a"/>
    <w:qFormat/>
    <w:rsid w:val="00EF5AF2"/>
    <w:pPr>
      <w:keepNext/>
      <w:spacing w:before="360" w:after="360"/>
      <w:ind w:firstLine="0"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Char"/>
    <w:autoRedefine/>
    <w:qFormat/>
    <w:rsid w:val="0006731C"/>
    <w:pPr>
      <w:keepNext/>
      <w:keepLines/>
      <w:spacing w:before="120" w:after="120"/>
      <w:ind w:firstLine="0"/>
      <w:outlineLvl w:val="2"/>
    </w:pPr>
    <w:rPr>
      <w:rFonts w:ascii="Arial" w:eastAsia="黑体" w:hAnsi="Arial"/>
      <w:bCs/>
      <w:sz w:val="24"/>
    </w:rPr>
  </w:style>
  <w:style w:type="paragraph" w:styleId="4">
    <w:name w:val="heading 4"/>
    <w:aliases w:val="段1.2.,段1.2,一、二...,标题四、1、2...,标题 4 Char"/>
    <w:basedOn w:val="a"/>
    <w:next w:val="a"/>
    <w:qFormat/>
    <w:rsid w:val="00EF5AF2"/>
    <w:pPr>
      <w:keepNext/>
      <w:spacing w:before="120" w:after="120"/>
      <w:outlineLvl w:val="3"/>
    </w:pPr>
    <w:rPr>
      <w:rFonts w:ascii="Arial" w:eastAsia="黑体" w:hAnsi="Arial"/>
      <w:bCs/>
    </w:rPr>
  </w:style>
  <w:style w:type="paragraph" w:styleId="5">
    <w:name w:val="heading 5"/>
    <w:basedOn w:val="a"/>
    <w:next w:val="a"/>
    <w:autoRedefine/>
    <w:qFormat/>
    <w:rsid w:val="007223FD"/>
    <w:pPr>
      <w:keepNext/>
      <w:keepLines/>
      <w:spacing w:before="120"/>
      <w:outlineLvl w:val="4"/>
    </w:pPr>
    <w:rPr>
      <w:rFonts w:eastAsia="楷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06731C"/>
    <w:rPr>
      <w:rFonts w:ascii="Arial" w:eastAsia="黑体" w:hAnsi="Arial"/>
      <w:bCs/>
      <w:kern w:val="2"/>
      <w:sz w:val="24"/>
      <w:szCs w:val="21"/>
    </w:rPr>
  </w:style>
  <w:style w:type="paragraph" w:styleId="30">
    <w:name w:val="toc 3"/>
    <w:basedOn w:val="a"/>
    <w:next w:val="a"/>
    <w:autoRedefine/>
    <w:semiHidden/>
    <w:rsid w:val="00EF5AF2"/>
    <w:pPr>
      <w:tabs>
        <w:tab w:val="right" w:leader="dot" w:pos="8222"/>
      </w:tabs>
      <w:ind w:firstLine="641"/>
    </w:pPr>
    <w:rPr>
      <w:sz w:val="18"/>
      <w:szCs w:val="20"/>
    </w:rPr>
  </w:style>
  <w:style w:type="character" w:customStyle="1" w:styleId="a3">
    <w:name w:val="表文字"/>
    <w:basedOn w:val="a0"/>
    <w:rsid w:val="00CC0DFD"/>
    <w:rPr>
      <w:sz w:val="18"/>
    </w:rPr>
  </w:style>
  <w:style w:type="paragraph" w:customStyle="1" w:styleId="a4">
    <w:name w:val="提示"/>
    <w:basedOn w:val="a"/>
    <w:rsid w:val="00EF5AF2"/>
    <w:pPr>
      <w:spacing w:before="120" w:after="120"/>
      <w:ind w:left="425" w:right="425" w:firstLine="0"/>
    </w:pPr>
    <w:rPr>
      <w:rFonts w:eastAsia="仿宋_GB2312"/>
    </w:rPr>
  </w:style>
  <w:style w:type="paragraph" w:customStyle="1" w:styleId="a5">
    <w:name w:val="图片"/>
    <w:basedOn w:val="a"/>
    <w:next w:val="a"/>
    <w:rsid w:val="00EF5AF2"/>
    <w:pPr>
      <w:spacing w:before="120" w:after="120" w:line="240" w:lineRule="auto"/>
      <w:ind w:firstLine="0"/>
      <w:jc w:val="center"/>
    </w:pPr>
  </w:style>
  <w:style w:type="paragraph" w:customStyle="1" w:styleId="a6">
    <w:name w:val="注意"/>
    <w:basedOn w:val="a"/>
    <w:autoRedefine/>
    <w:rsid w:val="00DF5D02"/>
    <w:pPr>
      <w:spacing w:before="120" w:after="120"/>
      <w:ind w:left="425" w:right="425" w:firstLine="0"/>
    </w:pPr>
    <w:rPr>
      <w:rFonts w:eastAsia="楷体"/>
    </w:rPr>
  </w:style>
  <w:style w:type="paragraph" w:styleId="a7">
    <w:name w:val="footer"/>
    <w:basedOn w:val="a"/>
    <w:rsid w:val="008E4DFE"/>
    <w:pPr>
      <w:tabs>
        <w:tab w:val="center" w:pos="4153"/>
        <w:tab w:val="right" w:pos="8306"/>
      </w:tabs>
      <w:spacing w:line="312" w:lineRule="atLeast"/>
      <w:jc w:val="left"/>
    </w:pPr>
    <w:rPr>
      <w:sz w:val="18"/>
    </w:rPr>
  </w:style>
  <w:style w:type="paragraph" w:styleId="a8">
    <w:name w:val="Body Text First Indent"/>
    <w:basedOn w:val="a"/>
    <w:link w:val="Char"/>
    <w:rsid w:val="008E4DFE"/>
    <w:pPr>
      <w:spacing w:line="312" w:lineRule="atLeast"/>
      <w:ind w:firstLineChars="200" w:firstLine="200"/>
    </w:pPr>
  </w:style>
  <w:style w:type="character" w:customStyle="1" w:styleId="Char">
    <w:name w:val="正文首行缩进 Char"/>
    <w:basedOn w:val="a0"/>
    <w:link w:val="a8"/>
    <w:rsid w:val="00076549"/>
    <w:rPr>
      <w:rFonts w:eastAsia="宋体"/>
      <w:kern w:val="2"/>
      <w:sz w:val="21"/>
      <w:szCs w:val="21"/>
      <w:lang w:val="en-US" w:eastAsia="zh-CN" w:bidi="ar-SA"/>
    </w:rPr>
  </w:style>
  <w:style w:type="paragraph" w:styleId="a9">
    <w:name w:val="header"/>
    <w:basedOn w:val="a"/>
    <w:rsid w:val="008E4DFE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pacing w:line="312" w:lineRule="atLeast"/>
      <w:jc w:val="center"/>
      <w:textAlignment w:val="baseline"/>
    </w:pPr>
    <w:rPr>
      <w:kern w:val="21"/>
      <w:sz w:val="18"/>
      <w:szCs w:val="18"/>
    </w:rPr>
  </w:style>
  <w:style w:type="paragraph" w:customStyle="1" w:styleId="-5">
    <w:name w:val="图题-小5宋，居中"/>
    <w:basedOn w:val="a"/>
    <w:next w:val="a"/>
    <w:link w:val="-5Char"/>
    <w:autoRedefine/>
    <w:rsid w:val="00E83717"/>
    <w:pPr>
      <w:adjustRightInd w:val="0"/>
      <w:spacing w:before="80" w:after="80"/>
      <w:ind w:firstLine="0"/>
      <w:jc w:val="center"/>
      <w:textAlignment w:val="center"/>
    </w:pPr>
    <w:rPr>
      <w:kern w:val="21"/>
      <w:sz w:val="18"/>
      <w:szCs w:val="20"/>
    </w:rPr>
  </w:style>
  <w:style w:type="character" w:customStyle="1" w:styleId="-5Char">
    <w:name w:val="图题-小5宋，居中 Char"/>
    <w:basedOn w:val="a0"/>
    <w:link w:val="-5"/>
    <w:rsid w:val="00E83717"/>
    <w:rPr>
      <w:kern w:val="21"/>
      <w:sz w:val="18"/>
    </w:rPr>
  </w:style>
  <w:style w:type="paragraph" w:customStyle="1" w:styleId="aa">
    <w:name w:val="下空半行"/>
    <w:basedOn w:val="a"/>
    <w:link w:val="Char0"/>
    <w:autoRedefine/>
    <w:rsid w:val="007E6AE4"/>
    <w:pPr>
      <w:spacing w:after="80"/>
      <w:ind w:firstLine="420"/>
    </w:pPr>
    <w:rPr>
      <w:szCs w:val="20"/>
    </w:rPr>
  </w:style>
  <w:style w:type="character" w:customStyle="1" w:styleId="Char0">
    <w:name w:val="下空半行 Char"/>
    <w:basedOn w:val="a0"/>
    <w:link w:val="aa"/>
    <w:rsid w:val="007E6AE4"/>
    <w:rPr>
      <w:kern w:val="2"/>
      <w:sz w:val="21"/>
    </w:rPr>
  </w:style>
  <w:style w:type="paragraph" w:customStyle="1" w:styleId="ab">
    <w:name w:val="上下空半行"/>
    <w:basedOn w:val="a"/>
    <w:link w:val="Char1"/>
    <w:autoRedefine/>
    <w:rsid w:val="006A7731"/>
    <w:pPr>
      <w:spacing w:before="80" w:after="80"/>
    </w:pPr>
  </w:style>
  <w:style w:type="character" w:customStyle="1" w:styleId="Char1">
    <w:name w:val="上下空半行 Char1"/>
    <w:basedOn w:val="a0"/>
    <w:link w:val="ab"/>
    <w:rsid w:val="006A7731"/>
    <w:rPr>
      <w:kern w:val="2"/>
      <w:sz w:val="21"/>
      <w:szCs w:val="21"/>
    </w:rPr>
  </w:style>
  <w:style w:type="paragraph" w:customStyle="1" w:styleId="ac">
    <w:name w:val="上空半行"/>
    <w:basedOn w:val="a"/>
    <w:link w:val="Char2"/>
    <w:autoRedefine/>
    <w:rsid w:val="00124FBD"/>
    <w:pPr>
      <w:spacing w:before="80"/>
    </w:pPr>
  </w:style>
  <w:style w:type="character" w:customStyle="1" w:styleId="Char2">
    <w:name w:val="上空半行 Char"/>
    <w:link w:val="ac"/>
    <w:rsid w:val="00124FBD"/>
    <w:rPr>
      <w:kern w:val="2"/>
      <w:sz w:val="21"/>
      <w:szCs w:val="21"/>
    </w:rPr>
  </w:style>
  <w:style w:type="paragraph" w:styleId="11">
    <w:name w:val="toc 1"/>
    <w:aliases w:val="第一章  引言"/>
    <w:basedOn w:val="a"/>
    <w:next w:val="a"/>
    <w:autoRedefine/>
    <w:semiHidden/>
    <w:rsid w:val="00EF5AF2"/>
    <w:pPr>
      <w:tabs>
        <w:tab w:val="right" w:leader="dot" w:pos="8222"/>
      </w:tabs>
      <w:spacing w:before="120" w:after="120"/>
      <w:ind w:firstLine="0"/>
    </w:pPr>
    <w:rPr>
      <w:rFonts w:ascii="Arial" w:eastAsia="黑体" w:hAnsi="Arial"/>
      <w:szCs w:val="20"/>
    </w:rPr>
  </w:style>
  <w:style w:type="paragraph" w:styleId="20">
    <w:name w:val="toc 2"/>
    <w:basedOn w:val="a"/>
    <w:next w:val="a"/>
    <w:autoRedefine/>
    <w:semiHidden/>
    <w:rsid w:val="00EF5AF2"/>
    <w:rPr>
      <w:sz w:val="18"/>
      <w:szCs w:val="20"/>
    </w:rPr>
  </w:style>
  <w:style w:type="paragraph" w:customStyle="1" w:styleId="ad">
    <w:name w:val="程序"/>
    <w:basedOn w:val="a"/>
    <w:autoRedefine/>
    <w:rsid w:val="00C67CA2"/>
    <w:pPr>
      <w:spacing w:line="240" w:lineRule="exact"/>
      <w:ind w:left="425" w:right="425" w:firstLine="0"/>
    </w:pPr>
    <w:rPr>
      <w:sz w:val="18"/>
      <w:szCs w:val="18"/>
    </w:rPr>
  </w:style>
  <w:style w:type="paragraph" w:customStyle="1" w:styleId="ae">
    <w:name w:val="表头"/>
    <w:basedOn w:val="a"/>
    <w:rsid w:val="00EF5AF2"/>
    <w:pPr>
      <w:spacing w:before="120" w:after="120"/>
      <w:ind w:firstLine="0"/>
      <w:jc w:val="center"/>
    </w:pPr>
    <w:rPr>
      <w:rFonts w:ascii="Arial" w:eastAsia="黑体" w:hAnsi="Arial"/>
      <w:sz w:val="18"/>
    </w:rPr>
  </w:style>
  <w:style w:type="paragraph" w:customStyle="1" w:styleId="af">
    <w:name w:val="注意程序"/>
    <w:basedOn w:val="a6"/>
    <w:rsid w:val="00EF5AF2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table" w:styleId="af0">
    <w:name w:val="Table Grid"/>
    <w:basedOn w:val="a1"/>
    <w:rsid w:val="00CB230C"/>
    <w:pPr>
      <w:widowControl w:val="0"/>
      <w:snapToGrid w:val="0"/>
      <w:spacing w:line="312" w:lineRule="exact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正文缩进1"/>
    <w:basedOn w:val="a"/>
    <w:link w:val="1Char"/>
    <w:rsid w:val="00C56112"/>
    <w:pPr>
      <w:autoSpaceDE w:val="0"/>
      <w:autoSpaceDN w:val="0"/>
      <w:adjustRightInd w:val="0"/>
      <w:snapToGrid/>
      <w:spacing w:line="312" w:lineRule="atLeast"/>
      <w:textAlignment w:val="baseline"/>
    </w:pPr>
    <w:rPr>
      <w:kern w:val="0"/>
      <w:szCs w:val="20"/>
    </w:rPr>
  </w:style>
  <w:style w:type="character" w:customStyle="1" w:styleId="1Char">
    <w:name w:val="正文缩进1 Char"/>
    <w:basedOn w:val="a0"/>
    <w:link w:val="12"/>
    <w:rsid w:val="00C56112"/>
    <w:rPr>
      <w:rFonts w:eastAsia="宋体"/>
      <w:sz w:val="21"/>
      <w:lang w:val="en-US" w:eastAsia="zh-CN" w:bidi="ar-SA"/>
    </w:rPr>
  </w:style>
  <w:style w:type="paragraph" w:customStyle="1" w:styleId="af1">
    <w:name w:val="注意两空"/>
    <w:basedOn w:val="13"/>
    <w:rsid w:val="00C56112"/>
    <w:pPr>
      <w:spacing w:before="120" w:after="120"/>
      <w:ind w:left="1020" w:right="391" w:hanging="595"/>
    </w:pPr>
    <w:rPr>
      <w:rFonts w:ascii="黑体" w:eastAsia="黑体"/>
    </w:rPr>
  </w:style>
  <w:style w:type="paragraph" w:customStyle="1" w:styleId="13">
    <w:name w:val="注意1"/>
    <w:basedOn w:val="12"/>
    <w:rsid w:val="00C56112"/>
    <w:pPr>
      <w:spacing w:beforeLines="50" w:afterLines="50"/>
      <w:ind w:leftChars="400" w:left="400" w:rightChars="200" w:right="200" w:firstLine="0"/>
    </w:pPr>
    <w:rPr>
      <w:rFonts w:eastAsia="楷体_GB2312"/>
    </w:rPr>
  </w:style>
  <w:style w:type="paragraph" w:customStyle="1" w:styleId="af2">
    <w:name w:val="上空下空"/>
    <w:basedOn w:val="12"/>
    <w:rsid w:val="00C56112"/>
    <w:pPr>
      <w:spacing w:before="120" w:after="120"/>
    </w:pPr>
  </w:style>
  <w:style w:type="paragraph" w:customStyle="1" w:styleId="af3">
    <w:name w:val="上空"/>
    <w:basedOn w:val="12"/>
    <w:rsid w:val="00C56112"/>
    <w:pPr>
      <w:spacing w:before="120"/>
    </w:pPr>
  </w:style>
  <w:style w:type="paragraph" w:customStyle="1" w:styleId="af4">
    <w:name w:val="下空"/>
    <w:basedOn w:val="12"/>
    <w:rsid w:val="00C56112"/>
    <w:pPr>
      <w:spacing w:after="120"/>
    </w:pPr>
  </w:style>
  <w:style w:type="paragraph" w:customStyle="1" w:styleId="af5">
    <w:name w:val="上下空"/>
    <w:basedOn w:val="af3"/>
    <w:rsid w:val="00C56112"/>
    <w:pPr>
      <w:spacing w:after="120"/>
    </w:pPr>
  </w:style>
  <w:style w:type="paragraph" w:customStyle="1" w:styleId="af6">
    <w:name w:val="加图"/>
    <w:basedOn w:val="12"/>
    <w:rsid w:val="00C56112"/>
    <w:pPr>
      <w:spacing w:before="120" w:after="120"/>
      <w:ind w:leftChars="500" w:left="500" w:rightChars="200" w:right="200" w:firstLine="0"/>
    </w:pPr>
  </w:style>
  <w:style w:type="character" w:styleId="af7">
    <w:name w:val="page number"/>
    <w:basedOn w:val="a0"/>
    <w:rsid w:val="00C3126F"/>
  </w:style>
  <w:style w:type="paragraph" w:customStyle="1" w:styleId="af8">
    <w:name w:val="注意、小技巧"/>
    <w:autoRedefine/>
    <w:rsid w:val="008D17C0"/>
    <w:pPr>
      <w:spacing w:beforeLines="50" w:afterLines="50" w:line="312" w:lineRule="atLeast"/>
      <w:ind w:leftChars="190" w:left="399" w:rightChars="200" w:right="420"/>
      <w:jc w:val="both"/>
    </w:pPr>
    <w:rPr>
      <w:rFonts w:eastAsia="楷体_GB2312"/>
      <w:sz w:val="21"/>
    </w:rPr>
  </w:style>
  <w:style w:type="paragraph" w:customStyle="1" w:styleId="af9">
    <w:name w:val="回行齐字"/>
    <w:basedOn w:val="a"/>
    <w:next w:val="12"/>
    <w:rsid w:val="00C56112"/>
    <w:pPr>
      <w:autoSpaceDE w:val="0"/>
      <w:autoSpaceDN w:val="0"/>
      <w:adjustRightInd w:val="0"/>
      <w:snapToGrid/>
      <w:spacing w:line="312" w:lineRule="atLeast"/>
      <w:ind w:left="737" w:hanging="312"/>
      <w:textAlignment w:val="baseline"/>
    </w:pPr>
    <w:rPr>
      <w:kern w:val="0"/>
      <w:szCs w:val="20"/>
    </w:rPr>
  </w:style>
  <w:style w:type="paragraph" w:customStyle="1" w:styleId="afa">
    <w:name w:val="表题"/>
    <w:aliases w:val="小5黑,居中"/>
    <w:next w:val="-5"/>
    <w:rsid w:val="00C56112"/>
    <w:pPr>
      <w:keepNext/>
      <w:spacing w:before="120" w:after="120"/>
      <w:jc w:val="center"/>
      <w:textAlignment w:val="center"/>
    </w:pPr>
    <w:rPr>
      <w:rFonts w:ascii="Arial" w:eastAsia="黑体" w:hAnsi="Arial"/>
      <w:kern w:val="28"/>
      <w:sz w:val="18"/>
    </w:rPr>
  </w:style>
  <w:style w:type="paragraph" w:styleId="afb">
    <w:name w:val="Normal Indent"/>
    <w:basedOn w:val="a"/>
    <w:link w:val="Char3"/>
    <w:rsid w:val="00C56112"/>
    <w:pPr>
      <w:autoSpaceDE w:val="0"/>
      <w:autoSpaceDN w:val="0"/>
      <w:adjustRightInd w:val="0"/>
      <w:snapToGrid/>
      <w:spacing w:line="312" w:lineRule="atLeast"/>
      <w:textAlignment w:val="baseline"/>
    </w:pPr>
    <w:rPr>
      <w:kern w:val="0"/>
      <w:szCs w:val="20"/>
    </w:rPr>
  </w:style>
  <w:style w:type="paragraph" w:customStyle="1" w:styleId="afc">
    <w:name w:val="图"/>
    <w:rsid w:val="008D17C0"/>
    <w:pPr>
      <w:spacing w:before="120"/>
      <w:jc w:val="center"/>
    </w:pPr>
    <w:rPr>
      <w:sz w:val="21"/>
    </w:rPr>
  </w:style>
  <w:style w:type="paragraph" w:styleId="afd">
    <w:name w:val="Body Text Indent"/>
    <w:basedOn w:val="a"/>
    <w:rsid w:val="00D46864"/>
    <w:pPr>
      <w:spacing w:after="120"/>
      <w:ind w:leftChars="200" w:left="420"/>
    </w:pPr>
  </w:style>
  <w:style w:type="paragraph" w:styleId="afe">
    <w:name w:val="Body Text"/>
    <w:basedOn w:val="a"/>
    <w:link w:val="Char4"/>
    <w:rsid w:val="00297E03"/>
    <w:pPr>
      <w:spacing w:after="120"/>
    </w:pPr>
  </w:style>
  <w:style w:type="character" w:customStyle="1" w:styleId="Char4">
    <w:name w:val="正文文本 Char"/>
    <w:basedOn w:val="a0"/>
    <w:link w:val="afe"/>
    <w:rsid w:val="00297E03"/>
    <w:rPr>
      <w:kern w:val="2"/>
      <w:sz w:val="21"/>
      <w:szCs w:val="21"/>
    </w:rPr>
  </w:style>
  <w:style w:type="paragraph" w:customStyle="1" w:styleId="1">
    <w:name w:val="项目1"/>
    <w:autoRedefine/>
    <w:rsid w:val="007E6AE4"/>
    <w:pPr>
      <w:widowControl w:val="0"/>
      <w:numPr>
        <w:numId w:val="33"/>
      </w:numPr>
      <w:spacing w:line="312" w:lineRule="atLeast"/>
      <w:jc w:val="both"/>
    </w:pPr>
    <w:rPr>
      <w:sz w:val="21"/>
    </w:rPr>
  </w:style>
  <w:style w:type="paragraph" w:customStyle="1" w:styleId="aff">
    <w:name w:val="图题"/>
    <w:rsid w:val="00297E03"/>
    <w:pPr>
      <w:spacing w:before="120" w:after="120"/>
      <w:jc w:val="center"/>
    </w:pPr>
    <w:rPr>
      <w:kern w:val="2"/>
      <w:sz w:val="18"/>
    </w:rPr>
  </w:style>
  <w:style w:type="paragraph" w:customStyle="1" w:styleId="aff0">
    <w:name w:val="内容提要"/>
    <w:rsid w:val="00297E03"/>
    <w:pPr>
      <w:spacing w:line="312" w:lineRule="atLeast"/>
      <w:ind w:leftChars="400" w:left="400" w:rightChars="400" w:right="400" w:firstLineChars="200" w:firstLine="200"/>
    </w:pPr>
    <w:rPr>
      <w:sz w:val="18"/>
    </w:rPr>
  </w:style>
  <w:style w:type="paragraph" w:customStyle="1" w:styleId="aff1">
    <w:name w:val="注意后文字"/>
    <w:basedOn w:val="a"/>
    <w:next w:val="afb"/>
    <w:autoRedefine/>
    <w:rsid w:val="00297E03"/>
    <w:pPr>
      <w:shd w:val="pct10" w:color="auto" w:fill="FFFFFF"/>
      <w:snapToGrid/>
      <w:spacing w:before="60" w:after="60" w:line="240" w:lineRule="auto"/>
      <w:ind w:left="425" w:right="425"/>
      <w:textAlignment w:val="center"/>
    </w:pPr>
    <w:rPr>
      <w:rFonts w:eastAsia="楷体_GB2312"/>
      <w:szCs w:val="24"/>
    </w:rPr>
  </w:style>
  <w:style w:type="paragraph" w:customStyle="1" w:styleId="-">
    <w:name w:val="图-居中"/>
    <w:autoRedefine/>
    <w:rsid w:val="00297E03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character" w:styleId="aff2">
    <w:name w:val="FollowedHyperlink"/>
    <w:basedOn w:val="a0"/>
    <w:rsid w:val="00297E03"/>
    <w:rPr>
      <w:color w:val="800080"/>
      <w:u w:val="single"/>
    </w:rPr>
  </w:style>
  <w:style w:type="character" w:styleId="aff3">
    <w:name w:val="Placeholder Text"/>
    <w:basedOn w:val="a0"/>
    <w:uiPriority w:val="99"/>
    <w:semiHidden/>
    <w:rsid w:val="008507A7"/>
    <w:rPr>
      <w:color w:val="808080"/>
    </w:rPr>
  </w:style>
  <w:style w:type="paragraph" w:styleId="aff4">
    <w:name w:val="Balloon Text"/>
    <w:basedOn w:val="a"/>
    <w:link w:val="Char5"/>
    <w:rsid w:val="008507A7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f4"/>
    <w:rsid w:val="008507A7"/>
    <w:rPr>
      <w:kern w:val="2"/>
      <w:sz w:val="18"/>
      <w:szCs w:val="18"/>
    </w:rPr>
  </w:style>
  <w:style w:type="paragraph" w:customStyle="1" w:styleId="aff5">
    <w:name w:val="样式 下空半行 +"/>
    <w:basedOn w:val="aa"/>
    <w:rsid w:val="007E6AE4"/>
    <w:rPr>
      <w:kern w:val="0"/>
    </w:rPr>
  </w:style>
  <w:style w:type="paragraph" w:customStyle="1" w:styleId="0">
    <w:name w:val="样式 正文首行缩进 + 小五 左 首行缩进:  0 字符"/>
    <w:basedOn w:val="a8"/>
    <w:autoRedefine/>
    <w:rsid w:val="005B55C2"/>
    <w:pPr>
      <w:ind w:firstLineChars="0" w:firstLine="0"/>
    </w:pPr>
    <w:rPr>
      <w:rFonts w:cs="宋体"/>
      <w:sz w:val="18"/>
      <w:szCs w:val="20"/>
    </w:rPr>
  </w:style>
  <w:style w:type="paragraph" w:customStyle="1" w:styleId="aff6">
    <w:name w:val="正文首行缩进 + 小五"/>
    <w:basedOn w:val="a8"/>
    <w:autoRedefine/>
    <w:rsid w:val="005D5F42"/>
    <w:pPr>
      <w:spacing w:line="280" w:lineRule="exact"/>
      <w:ind w:firstLineChars="0" w:firstLine="425"/>
    </w:pPr>
    <w:rPr>
      <w:rFonts w:cs="宋体"/>
      <w:sz w:val="18"/>
      <w:szCs w:val="20"/>
    </w:rPr>
  </w:style>
  <w:style w:type="paragraph" w:customStyle="1" w:styleId="21">
    <w:name w:val="程序2"/>
    <w:basedOn w:val="a"/>
    <w:link w:val="2Char"/>
    <w:autoRedefine/>
    <w:rsid w:val="00424520"/>
    <w:pPr>
      <w:autoSpaceDE w:val="0"/>
      <w:autoSpaceDN w:val="0"/>
      <w:adjustRightInd w:val="0"/>
      <w:spacing w:line="240" w:lineRule="exact"/>
      <w:ind w:left="420" w:firstLine="6"/>
      <w:textAlignment w:val="baseline"/>
    </w:pPr>
    <w:rPr>
      <w:rFonts w:ascii="宋体" w:hAnsi="Courier New"/>
      <w:kern w:val="0"/>
      <w:sz w:val="18"/>
      <w:szCs w:val="20"/>
    </w:rPr>
  </w:style>
  <w:style w:type="character" w:customStyle="1" w:styleId="2Char">
    <w:name w:val="程序2 Char"/>
    <w:basedOn w:val="1Char"/>
    <w:link w:val="21"/>
    <w:rsid w:val="00424520"/>
    <w:rPr>
      <w:rFonts w:ascii="宋体" w:hAnsi="Courier New"/>
      <w:sz w:val="18"/>
    </w:rPr>
  </w:style>
  <w:style w:type="paragraph" w:customStyle="1" w:styleId="31">
    <w:name w:val="程序3"/>
    <w:autoRedefine/>
    <w:rsid w:val="00447CB7"/>
    <w:pPr>
      <w:spacing w:line="280" w:lineRule="exact"/>
      <w:ind w:firstLineChars="250" w:firstLine="250"/>
      <w:jc w:val="both"/>
      <w:textAlignment w:val="center"/>
    </w:pPr>
    <w:rPr>
      <w:rFonts w:ascii="宋体" w:hAnsi="Courier New"/>
      <w:sz w:val="18"/>
      <w:szCs w:val="18"/>
    </w:rPr>
  </w:style>
  <w:style w:type="character" w:styleId="aff7">
    <w:name w:val="Hyperlink"/>
    <w:basedOn w:val="a0"/>
    <w:unhideWhenUsed/>
    <w:rsid w:val="00864E7A"/>
    <w:rPr>
      <w:strike w:val="0"/>
      <w:dstrike w:val="0"/>
      <w:color w:val="4F4F4F"/>
      <w:u w:val="none"/>
      <w:effect w:val="none"/>
    </w:rPr>
  </w:style>
  <w:style w:type="character" w:styleId="aff8">
    <w:name w:val="Strong"/>
    <w:basedOn w:val="a0"/>
    <w:qFormat/>
    <w:rsid w:val="00864E7A"/>
    <w:rPr>
      <w:b/>
      <w:bCs/>
    </w:rPr>
  </w:style>
  <w:style w:type="paragraph" w:styleId="aff9">
    <w:name w:val="Plain Text"/>
    <w:link w:val="Char6"/>
    <w:rsid w:val="00D430A2"/>
    <w:pPr>
      <w:widowControl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character" w:customStyle="1" w:styleId="Char6">
    <w:name w:val="纯文本 Char"/>
    <w:basedOn w:val="a0"/>
    <w:link w:val="aff9"/>
    <w:rsid w:val="00D430A2"/>
    <w:rPr>
      <w:rFonts w:cs="Courier New"/>
      <w:sz w:val="21"/>
      <w:szCs w:val="21"/>
    </w:rPr>
  </w:style>
  <w:style w:type="paragraph" w:customStyle="1" w:styleId="affa">
    <w:name w:val="项目符号"/>
    <w:autoRedefine/>
    <w:rsid w:val="00D430A2"/>
    <w:pPr>
      <w:widowControl w:val="0"/>
      <w:tabs>
        <w:tab w:val="num" w:pos="785"/>
      </w:tabs>
      <w:spacing w:line="312" w:lineRule="atLeast"/>
      <w:ind w:left="785" w:hanging="360"/>
      <w:jc w:val="both"/>
    </w:pPr>
    <w:rPr>
      <w:sz w:val="21"/>
    </w:rPr>
  </w:style>
  <w:style w:type="paragraph" w:styleId="22">
    <w:name w:val="Body Text Indent 2"/>
    <w:basedOn w:val="a"/>
    <w:link w:val="2Char0"/>
    <w:rsid w:val="00D430A2"/>
    <w:pPr>
      <w:snapToGrid/>
      <w:spacing w:line="240" w:lineRule="auto"/>
      <w:ind w:firstLine="420"/>
    </w:pPr>
    <w:rPr>
      <w:sz w:val="24"/>
      <w:szCs w:val="20"/>
    </w:rPr>
  </w:style>
  <w:style w:type="character" w:customStyle="1" w:styleId="2Char0">
    <w:name w:val="正文文本缩进 2 Char"/>
    <w:basedOn w:val="a0"/>
    <w:link w:val="22"/>
    <w:rsid w:val="00D430A2"/>
    <w:rPr>
      <w:kern w:val="2"/>
      <w:sz w:val="24"/>
    </w:rPr>
  </w:style>
  <w:style w:type="paragraph" w:styleId="32">
    <w:name w:val="Body Text Indent 3"/>
    <w:basedOn w:val="a"/>
    <w:link w:val="3Char0"/>
    <w:rsid w:val="00D430A2"/>
    <w:pPr>
      <w:snapToGrid/>
      <w:spacing w:line="240" w:lineRule="auto"/>
      <w:ind w:left="420" w:firstLine="420"/>
    </w:pPr>
    <w:rPr>
      <w:sz w:val="24"/>
      <w:szCs w:val="20"/>
    </w:rPr>
  </w:style>
  <w:style w:type="character" w:customStyle="1" w:styleId="3Char0">
    <w:name w:val="正文文本缩进 3 Char"/>
    <w:basedOn w:val="a0"/>
    <w:link w:val="32"/>
    <w:rsid w:val="00D430A2"/>
    <w:rPr>
      <w:kern w:val="2"/>
      <w:sz w:val="24"/>
    </w:rPr>
  </w:style>
  <w:style w:type="paragraph" w:styleId="affb">
    <w:name w:val="Date"/>
    <w:basedOn w:val="a"/>
    <w:next w:val="a"/>
    <w:link w:val="Char7"/>
    <w:rsid w:val="00D430A2"/>
    <w:pPr>
      <w:snapToGrid/>
      <w:spacing w:line="312" w:lineRule="atLeast"/>
      <w:ind w:leftChars="2500" w:left="100" w:firstLine="0"/>
    </w:pPr>
    <w:rPr>
      <w:szCs w:val="24"/>
    </w:rPr>
  </w:style>
  <w:style w:type="character" w:customStyle="1" w:styleId="Char7">
    <w:name w:val="日期 Char"/>
    <w:basedOn w:val="a0"/>
    <w:link w:val="affb"/>
    <w:rsid w:val="00D430A2"/>
    <w:rPr>
      <w:kern w:val="2"/>
      <w:sz w:val="21"/>
      <w:szCs w:val="24"/>
    </w:rPr>
  </w:style>
  <w:style w:type="paragraph" w:customStyle="1" w:styleId="affc">
    <w:name w:val="正文点悬挂"/>
    <w:basedOn w:val="a"/>
    <w:rsid w:val="00D430A2"/>
    <w:pPr>
      <w:tabs>
        <w:tab w:val="num" w:pos="360"/>
      </w:tabs>
      <w:adjustRightInd w:val="0"/>
      <w:spacing w:line="312" w:lineRule="atLeast"/>
      <w:ind w:left="709" w:hanging="284"/>
    </w:pPr>
  </w:style>
  <w:style w:type="paragraph" w:customStyle="1" w:styleId="52">
    <w:name w:val="样式 标题 5 + 首行缩进:  2 字符"/>
    <w:basedOn w:val="5"/>
    <w:autoRedefine/>
    <w:rsid w:val="00D430A2"/>
    <w:pPr>
      <w:snapToGrid/>
      <w:spacing w:before="80" w:line="312" w:lineRule="atLeast"/>
      <w:ind w:firstLineChars="200" w:firstLine="420"/>
    </w:pPr>
    <w:rPr>
      <w:rFonts w:cs="宋体"/>
      <w:bCs w:val="0"/>
      <w:kern w:val="0"/>
      <w:szCs w:val="20"/>
    </w:rPr>
  </w:style>
  <w:style w:type="paragraph" w:customStyle="1" w:styleId="50">
    <w:name w:val="样式 标题 5 + 字距调整五号"/>
    <w:basedOn w:val="5"/>
    <w:autoRedefine/>
    <w:rsid w:val="00D430A2"/>
    <w:pPr>
      <w:snapToGrid/>
      <w:spacing w:before="80" w:line="312" w:lineRule="atLeast"/>
      <w:ind w:firstLineChars="200" w:firstLine="420"/>
    </w:pPr>
    <w:rPr>
      <w:bCs w:val="0"/>
      <w:kern w:val="21"/>
    </w:rPr>
  </w:style>
  <w:style w:type="paragraph" w:customStyle="1" w:styleId="521">
    <w:name w:val="样式 标题 5 + 首行缩进:  2 字符1"/>
    <w:basedOn w:val="5"/>
    <w:autoRedefine/>
    <w:rsid w:val="00D430A2"/>
    <w:pPr>
      <w:snapToGrid/>
      <w:spacing w:before="80" w:line="312" w:lineRule="atLeast"/>
      <w:ind w:firstLineChars="200" w:firstLine="420"/>
    </w:pPr>
    <w:rPr>
      <w:rFonts w:cs="宋体"/>
      <w:bCs w:val="0"/>
      <w:szCs w:val="20"/>
    </w:rPr>
  </w:style>
  <w:style w:type="paragraph" w:customStyle="1" w:styleId="affd">
    <w:name w:val="图文字"/>
    <w:basedOn w:val="a"/>
    <w:autoRedefine/>
    <w:rsid w:val="00D430A2"/>
    <w:pPr>
      <w:spacing w:line="240" w:lineRule="exact"/>
      <w:ind w:firstLine="0"/>
      <w:jc w:val="center"/>
    </w:pPr>
    <w:rPr>
      <w:sz w:val="18"/>
      <w:szCs w:val="18"/>
    </w:rPr>
  </w:style>
  <w:style w:type="paragraph" w:customStyle="1" w:styleId="51">
    <w:name w:val="新标题5"/>
    <w:basedOn w:val="5"/>
    <w:autoRedefine/>
    <w:rsid w:val="00D430A2"/>
    <w:pPr>
      <w:snapToGrid/>
      <w:spacing w:before="40" w:after="40" w:line="312" w:lineRule="atLeast"/>
      <w:ind w:firstLineChars="200" w:firstLine="420"/>
    </w:pPr>
    <w:rPr>
      <w:rFonts w:eastAsia="仿宋" w:cs="宋体"/>
      <w:b/>
      <w:bCs w:val="0"/>
      <w:szCs w:val="20"/>
    </w:rPr>
  </w:style>
  <w:style w:type="paragraph" w:customStyle="1" w:styleId="affe">
    <w:name w:val="样式 纯文本 + 小五"/>
    <w:basedOn w:val="aff9"/>
    <w:autoRedefine/>
    <w:rsid w:val="00D430A2"/>
    <w:pPr>
      <w:spacing w:line="240" w:lineRule="exact"/>
      <w:ind w:firstLineChars="0" w:firstLine="0"/>
      <w:jc w:val="left"/>
    </w:pPr>
    <w:rPr>
      <w:rFonts w:cs="宋体"/>
      <w:sz w:val="18"/>
      <w:szCs w:val="20"/>
    </w:rPr>
  </w:style>
  <w:style w:type="character" w:customStyle="1" w:styleId="Char3">
    <w:name w:val="正文缩进 Char"/>
    <w:basedOn w:val="a0"/>
    <w:link w:val="afb"/>
    <w:rsid w:val="00D430A2"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149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645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60099984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487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372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910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70520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191754855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0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80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5905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1532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9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6753;&#37096;\Vb&#31243;&#24207;&#35774;&#35745;&#25945;&#31243;&#65288;KH&#65289;\VB&#31243;&#24207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5B04F1-C2B6-4ACA-A103-6D0339C9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VB程序设计模板.dot</Template>
  <TotalTime>3176</TotalTime>
  <Pages>8</Pages>
  <Words>827</Words>
  <Characters>4715</Characters>
  <Application>Microsoft Office Word</Application>
  <DocSecurity>0</DocSecurity>
  <Lines>39</Lines>
  <Paragraphs>11</Paragraphs>
  <ScaleCrop>false</ScaleCrop>
  <Company>khp</Company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VB概述</dc:title>
  <dc:creator>m</dc:creator>
  <cp:lastModifiedBy>Administrator</cp:lastModifiedBy>
  <cp:revision>1834</cp:revision>
  <dcterms:created xsi:type="dcterms:W3CDTF">2017-07-29T02:30:00Z</dcterms:created>
  <dcterms:modified xsi:type="dcterms:W3CDTF">2022-02-16T02:27:00Z</dcterms:modified>
</cp:coreProperties>
</file>