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274" w:rsidRPr="00AE3C6D" w:rsidRDefault="00662274" w:rsidP="00662274">
      <w:pPr>
        <w:pStyle w:val="10"/>
        <w:rPr>
          <w:rFonts w:ascii="方正粗黑宋简体" w:eastAsia="方正粗黑宋简体" w:hAnsi="方正粗黑宋简体"/>
        </w:rPr>
      </w:pPr>
      <w:r w:rsidRPr="00AE3C6D">
        <w:rPr>
          <w:rFonts w:ascii="方正粗黑宋简体" w:eastAsia="方正粗黑宋简体" w:hAnsi="方正粗黑宋简体"/>
        </w:rPr>
        <w:t>《</w:t>
      </w:r>
      <w:r w:rsidR="001F2259">
        <w:rPr>
          <w:rFonts w:ascii="方正粗黑宋简体" w:eastAsia="方正粗黑宋简体" w:hAnsi="方正粗黑宋简体" w:hint="eastAsia"/>
        </w:rPr>
        <w:t>算法设计与分析</w:t>
      </w:r>
      <w:r>
        <w:rPr>
          <w:rFonts w:ascii="方正粗黑宋简体" w:eastAsia="方正粗黑宋简体" w:hAnsi="方正粗黑宋简体" w:hint="eastAsia"/>
        </w:rPr>
        <w:t>实验</w:t>
      </w:r>
      <w:r w:rsidRPr="00AE3C6D">
        <w:rPr>
          <w:rFonts w:ascii="方正粗黑宋简体" w:eastAsia="方正粗黑宋简体" w:hAnsi="方正粗黑宋简体"/>
        </w:rPr>
        <w:t>》课程教学大纲</w:t>
      </w:r>
    </w:p>
    <w:p w:rsidR="001A48AA" w:rsidRPr="00656DCA" w:rsidRDefault="001A48AA" w:rsidP="00D35812">
      <w:pPr>
        <w:pStyle w:val="af6"/>
      </w:pPr>
      <w:r>
        <w:rPr>
          <w:rFonts w:hint="eastAsia"/>
        </w:rPr>
        <w:t>课程代码：</w:t>
      </w:r>
      <w:r>
        <w:rPr>
          <w:rFonts w:hint="eastAsia"/>
        </w:rPr>
        <w:t>****</w:t>
      </w:r>
    </w:p>
    <w:p w:rsidR="001A48AA" w:rsidRPr="00656DCA" w:rsidRDefault="001A48AA" w:rsidP="00D35812">
      <w:pPr>
        <w:pStyle w:val="af6"/>
      </w:pPr>
      <w:r>
        <w:rPr>
          <w:rFonts w:hint="eastAsia"/>
        </w:rPr>
        <w:t>课程负责人：</w:t>
      </w:r>
      <w:r w:rsidRPr="00656DCA">
        <w:rPr>
          <w:rFonts w:hint="eastAsia"/>
        </w:rPr>
        <w:t xml:space="preserve"> </w:t>
      </w:r>
      <w:r>
        <w:rPr>
          <w:rFonts w:hint="eastAsia"/>
        </w:rPr>
        <w:t>****</w:t>
      </w:r>
    </w:p>
    <w:p w:rsidR="001A48AA" w:rsidRPr="00656DCA" w:rsidRDefault="001A48AA" w:rsidP="00D35812">
      <w:pPr>
        <w:pStyle w:val="af6"/>
      </w:pPr>
      <w:r>
        <w:rPr>
          <w:rFonts w:hint="eastAsia"/>
        </w:rPr>
        <w:t>课程中文名称：算法设计与分析</w:t>
      </w:r>
      <w:r w:rsidR="007D0E24">
        <w:rPr>
          <w:rFonts w:hint="eastAsia"/>
        </w:rPr>
        <w:t>实验</w:t>
      </w:r>
    </w:p>
    <w:p w:rsidR="001A48AA" w:rsidRPr="00656DCA" w:rsidRDefault="001A48AA" w:rsidP="00D35812">
      <w:pPr>
        <w:pStyle w:val="af6"/>
      </w:pPr>
      <w:r w:rsidRPr="00656DCA">
        <w:rPr>
          <w:rFonts w:hint="eastAsia"/>
        </w:rPr>
        <w:t>课程英文名称：</w:t>
      </w:r>
      <w:r w:rsidR="00A9712B" w:rsidRPr="00A9712B">
        <w:t>Algorithm design and analysis experiment</w:t>
      </w:r>
    </w:p>
    <w:p w:rsidR="001A48AA" w:rsidRPr="00656DCA" w:rsidRDefault="001A48AA" w:rsidP="00D35812">
      <w:pPr>
        <w:pStyle w:val="af6"/>
      </w:pPr>
      <w:r w:rsidRPr="00656DCA">
        <w:rPr>
          <w:rFonts w:hint="eastAsia"/>
        </w:rPr>
        <w:t>课程类别：必修</w:t>
      </w:r>
    </w:p>
    <w:p w:rsidR="001A48AA" w:rsidRPr="00656DCA" w:rsidRDefault="001A48AA" w:rsidP="00D35812">
      <w:pPr>
        <w:pStyle w:val="af6"/>
      </w:pPr>
      <w:r w:rsidRPr="00656DCA">
        <w:rPr>
          <w:rFonts w:hint="eastAsia"/>
        </w:rPr>
        <w:t>课程学分数：</w:t>
      </w:r>
      <w:r w:rsidR="008B731A">
        <w:rPr>
          <w:rFonts w:hint="eastAsia"/>
        </w:rPr>
        <w:t>0.5</w:t>
      </w:r>
    </w:p>
    <w:p w:rsidR="001A48AA" w:rsidRPr="00656DCA" w:rsidRDefault="001A48AA" w:rsidP="00D35812">
      <w:pPr>
        <w:pStyle w:val="af6"/>
      </w:pPr>
      <w:r>
        <w:rPr>
          <w:rFonts w:hint="eastAsia"/>
        </w:rPr>
        <w:t>课程学时数：</w:t>
      </w:r>
      <w:r w:rsidR="008B731A">
        <w:rPr>
          <w:rFonts w:hint="eastAsia"/>
        </w:rPr>
        <w:t>15</w:t>
      </w:r>
      <w:r w:rsidR="008B731A">
        <w:rPr>
          <w:rFonts w:hint="eastAsia"/>
        </w:rPr>
        <w:t>～</w:t>
      </w:r>
      <w:r w:rsidR="001A1784">
        <w:rPr>
          <w:rFonts w:hint="eastAsia"/>
        </w:rPr>
        <w:t>21</w:t>
      </w:r>
    </w:p>
    <w:p w:rsidR="001A48AA" w:rsidRPr="00656DCA" w:rsidRDefault="001A48AA" w:rsidP="00D35812">
      <w:pPr>
        <w:pStyle w:val="af6"/>
      </w:pPr>
      <w:r w:rsidRPr="00656DCA">
        <w:rPr>
          <w:rFonts w:hint="eastAsia"/>
        </w:rPr>
        <w:t>授课对象：</w:t>
      </w:r>
      <w:r w:rsidRPr="00EB474B">
        <w:rPr>
          <w:rFonts w:hint="eastAsia"/>
        </w:rPr>
        <w:t>计算机</w:t>
      </w:r>
      <w:r>
        <w:rPr>
          <w:rFonts w:hint="eastAsia"/>
        </w:rPr>
        <w:t>科学与技术</w:t>
      </w:r>
      <w:r w:rsidRPr="00EB474B">
        <w:rPr>
          <w:rFonts w:hint="eastAsia"/>
        </w:rPr>
        <w:t>及相关专业本科</w:t>
      </w:r>
    </w:p>
    <w:p w:rsidR="001A48AA" w:rsidRDefault="001A48AA" w:rsidP="00D35812">
      <w:pPr>
        <w:pStyle w:val="af6"/>
      </w:pPr>
      <w:r w:rsidRPr="00656DCA">
        <w:rPr>
          <w:rFonts w:hint="eastAsia"/>
        </w:rPr>
        <w:t>本课程的前导课程：</w:t>
      </w:r>
      <w:r>
        <w:rPr>
          <w:rFonts w:hint="eastAsia"/>
        </w:rPr>
        <w:t>C/C++</w:t>
      </w:r>
      <w:r>
        <w:rPr>
          <w:rFonts w:hint="eastAsia"/>
        </w:rPr>
        <w:t>程序设计、</w:t>
      </w:r>
      <w:r w:rsidRPr="00EB474B">
        <w:rPr>
          <w:rFonts w:hint="eastAsia"/>
        </w:rPr>
        <w:t>离散数学、</w:t>
      </w:r>
      <w:r w:rsidR="0076611F">
        <w:rPr>
          <w:rFonts w:hint="eastAsia"/>
        </w:rPr>
        <w:t>算法设计与分析</w:t>
      </w:r>
    </w:p>
    <w:p w:rsidR="00C86856" w:rsidRPr="0010770F" w:rsidRDefault="00C86856" w:rsidP="00D35812">
      <w:pPr>
        <w:pStyle w:val="af6"/>
      </w:pPr>
    </w:p>
    <w:p w:rsidR="00C86856" w:rsidRPr="00D1322B" w:rsidRDefault="00C86856" w:rsidP="00C86856">
      <w:pPr>
        <w:pStyle w:val="3"/>
      </w:pPr>
      <w:r w:rsidRPr="00D1322B">
        <w:rPr>
          <w:rFonts w:hint="eastAsia"/>
        </w:rPr>
        <w:t>一、</w:t>
      </w:r>
      <w:r w:rsidRPr="00D1322B">
        <w:t>教学</w:t>
      </w:r>
      <w:r w:rsidRPr="00D1322B">
        <w:rPr>
          <w:rFonts w:hint="eastAsia"/>
        </w:rPr>
        <w:t>介绍</w:t>
      </w:r>
    </w:p>
    <w:p w:rsidR="00456E42" w:rsidRDefault="0076611F" w:rsidP="00F113B2">
      <w:pPr>
        <w:ind w:firstLineChars="200" w:firstLine="420"/>
      </w:pPr>
      <w:r>
        <w:rPr>
          <w:rFonts w:hint="eastAsia"/>
        </w:rPr>
        <w:t>算法设计与分析</w:t>
      </w:r>
      <w:r w:rsidR="00833E43">
        <w:rPr>
          <w:rFonts w:hint="eastAsia"/>
        </w:rPr>
        <w:t>实验</w:t>
      </w:r>
      <w:r w:rsidR="00C86856" w:rsidRPr="0010770F">
        <w:t>是</w:t>
      </w:r>
      <w:r>
        <w:rPr>
          <w:rFonts w:hint="eastAsia"/>
        </w:rPr>
        <w:t>算法设计与分析</w:t>
      </w:r>
      <w:r w:rsidR="00C83FF9">
        <w:rPr>
          <w:rFonts w:hint="eastAsia"/>
        </w:rPr>
        <w:t>的配套课程</w:t>
      </w:r>
      <w:r w:rsidR="00E7147E">
        <w:rPr>
          <w:rFonts w:hint="eastAsia"/>
        </w:rPr>
        <w:t>，</w:t>
      </w:r>
      <w:r w:rsidR="00A85889">
        <w:rPr>
          <w:rFonts w:hint="eastAsia"/>
        </w:rPr>
        <w:t>主要</w:t>
      </w:r>
      <w:r w:rsidR="001F18F7">
        <w:rPr>
          <w:rFonts w:hint="eastAsia"/>
        </w:rPr>
        <w:t>通过上机编程</w:t>
      </w:r>
      <w:r w:rsidR="005963FA">
        <w:rPr>
          <w:rFonts w:hint="eastAsia"/>
        </w:rPr>
        <w:t>巩固</w:t>
      </w:r>
      <w:r>
        <w:rPr>
          <w:rFonts w:hint="eastAsia"/>
        </w:rPr>
        <w:t>算法设计与分析</w:t>
      </w:r>
      <w:r w:rsidR="002D0985">
        <w:rPr>
          <w:rFonts w:hint="eastAsia"/>
        </w:rPr>
        <w:t>的基本原理和方法，掌握</w:t>
      </w:r>
      <w:r w:rsidR="00B64B4A">
        <w:rPr>
          <w:rFonts w:hint="eastAsia"/>
        </w:rPr>
        <w:t>数据组织和</w:t>
      </w:r>
      <w:r>
        <w:rPr>
          <w:rFonts w:hint="eastAsia"/>
        </w:rPr>
        <w:t>算法设计和实现</w:t>
      </w:r>
      <w:r w:rsidR="002D0985">
        <w:rPr>
          <w:rFonts w:hint="eastAsia"/>
        </w:rPr>
        <w:t>技术，培养综合运用</w:t>
      </w:r>
      <w:r>
        <w:rPr>
          <w:rFonts w:hint="eastAsia"/>
        </w:rPr>
        <w:t>算法设计与分析策略</w:t>
      </w:r>
      <w:r w:rsidR="002D0985">
        <w:rPr>
          <w:rFonts w:hint="eastAsia"/>
        </w:rPr>
        <w:t>高效解决问题的能力。</w:t>
      </w:r>
      <w:r w:rsidR="00F113B2">
        <w:rPr>
          <w:rFonts w:hint="eastAsia"/>
        </w:rPr>
        <w:t>主要穷举法、归纳法、迭代法和递归法等基本算法设计方法以及分治法、蛮力</w:t>
      </w:r>
      <w:r w:rsidR="00F113B2" w:rsidRPr="008246DF">
        <w:t>法</w:t>
      </w:r>
      <w:r w:rsidR="00F113B2">
        <w:rPr>
          <w:rFonts w:hint="eastAsia"/>
        </w:rPr>
        <w:t>、回溯法、分支限界法、贪心法和动态规划法等算法设计策略</w:t>
      </w:r>
      <w:r w:rsidR="00523D48">
        <w:rPr>
          <w:rFonts w:hint="eastAsia"/>
        </w:rPr>
        <w:t>。</w:t>
      </w:r>
    </w:p>
    <w:p w:rsidR="00C86856" w:rsidRPr="0010770F" w:rsidRDefault="00C86856" w:rsidP="00C86856">
      <w:pPr>
        <w:pStyle w:val="3"/>
      </w:pPr>
      <w:r>
        <w:rPr>
          <w:rFonts w:hint="eastAsia"/>
        </w:rPr>
        <w:t>二、</w:t>
      </w:r>
      <w:r w:rsidRPr="0010770F">
        <w:t>教学</w:t>
      </w:r>
      <w:r>
        <w:rPr>
          <w:rFonts w:hint="eastAsia"/>
        </w:rPr>
        <w:t>目的</w:t>
      </w:r>
    </w:p>
    <w:p w:rsidR="002309A4" w:rsidRDefault="0076611F" w:rsidP="002309A4">
      <w:pPr>
        <w:ind w:firstLineChars="200" w:firstLine="420"/>
      </w:pPr>
      <w:r>
        <w:t>算法设计与分析</w:t>
      </w:r>
      <w:r w:rsidR="002309A4">
        <w:rPr>
          <w:rFonts w:hint="eastAsia"/>
        </w:rPr>
        <w:t>实验课程的总目标是培养学生能够根据需要开展实验研究，正确地描述数据和组织数据，并应用数据处理方法，编写程序，分析实验结果以获得合理有效的结论，具备解决复杂工程问题的能力。</w:t>
      </w:r>
    </w:p>
    <w:p w:rsidR="003D67DA" w:rsidRDefault="0076611F" w:rsidP="00D35812">
      <w:pPr>
        <w:pStyle w:val="af6"/>
      </w:pPr>
      <w:r>
        <w:t>算法设计与分析</w:t>
      </w:r>
      <w:r w:rsidR="00A429DA">
        <w:rPr>
          <w:rFonts w:hint="eastAsia"/>
        </w:rPr>
        <w:t>实验</w:t>
      </w:r>
      <w:r w:rsidR="00CF17D2">
        <w:rPr>
          <w:rFonts w:hint="eastAsia"/>
        </w:rPr>
        <w:t>分为</w:t>
      </w:r>
      <w:r w:rsidR="000C106A">
        <w:rPr>
          <w:rFonts w:hint="eastAsia"/>
        </w:rPr>
        <w:t>单机实验</w:t>
      </w:r>
      <w:r w:rsidR="00756780">
        <w:rPr>
          <w:rFonts w:hint="eastAsia"/>
        </w:rPr>
        <w:t>和在线编程。</w:t>
      </w:r>
      <w:r w:rsidR="000C106A">
        <w:rPr>
          <w:rFonts w:hint="eastAsia"/>
        </w:rPr>
        <w:t>单机实验</w:t>
      </w:r>
      <w:r w:rsidR="00A0083F">
        <w:rPr>
          <w:rFonts w:hint="eastAsia"/>
        </w:rPr>
        <w:t>是在自己计算机或者实验室计算机上完成，</w:t>
      </w:r>
      <w:r w:rsidR="00756780">
        <w:rPr>
          <w:rFonts w:hint="eastAsia"/>
        </w:rPr>
        <w:t>目的让学生领会算法的原理、验证算法的正确性和采用</w:t>
      </w:r>
      <w:r w:rsidR="00B739B1">
        <w:rPr>
          <w:rFonts w:hint="eastAsia"/>
        </w:rPr>
        <w:t>常用的</w:t>
      </w:r>
      <w:r w:rsidR="00756780">
        <w:rPr>
          <w:rFonts w:hint="eastAsia"/>
        </w:rPr>
        <w:t>算法策略求解问题。在线编程实验是在</w:t>
      </w:r>
      <w:r w:rsidR="00756780">
        <w:rPr>
          <w:rFonts w:hint="eastAsia"/>
        </w:rPr>
        <w:t>LeetCode</w:t>
      </w:r>
      <w:r w:rsidR="00756780">
        <w:rPr>
          <w:rFonts w:hint="eastAsia"/>
        </w:rPr>
        <w:t>、</w:t>
      </w:r>
      <w:r w:rsidR="00756780">
        <w:rPr>
          <w:rFonts w:hint="eastAsia"/>
        </w:rPr>
        <w:t>POJ</w:t>
      </w:r>
      <w:r w:rsidR="00756780">
        <w:rPr>
          <w:rFonts w:hint="eastAsia"/>
        </w:rPr>
        <w:t>或者</w:t>
      </w:r>
      <w:r w:rsidR="00756780">
        <w:rPr>
          <w:rFonts w:hint="eastAsia"/>
        </w:rPr>
        <w:t>HDU</w:t>
      </w:r>
      <w:r w:rsidR="00756780">
        <w:rPr>
          <w:rFonts w:hint="eastAsia"/>
        </w:rPr>
        <w:t>在线编程平台中完成，</w:t>
      </w:r>
      <w:r w:rsidR="00B739B1">
        <w:rPr>
          <w:rFonts w:hint="eastAsia"/>
        </w:rPr>
        <w:t>目的是</w:t>
      </w:r>
      <w:r w:rsidR="005F66F2">
        <w:rPr>
          <w:rFonts w:hint="eastAsia"/>
        </w:rPr>
        <w:t>培养</w:t>
      </w:r>
      <w:r w:rsidR="005F66F2" w:rsidRPr="00D447B8">
        <w:t>学生</w:t>
      </w:r>
      <w:r w:rsidR="003D67DA" w:rsidRPr="008B7D6D">
        <w:t>研究</w:t>
      </w:r>
      <w:r w:rsidR="003D67DA">
        <w:rPr>
          <w:rFonts w:hint="eastAsia"/>
        </w:rPr>
        <w:t>问题、合理地选择</w:t>
      </w:r>
      <w:r w:rsidR="00B739B1">
        <w:rPr>
          <w:rFonts w:hint="eastAsia"/>
        </w:rPr>
        <w:t>数据结构和</w:t>
      </w:r>
      <w:r>
        <w:rPr>
          <w:rFonts w:hint="eastAsia"/>
        </w:rPr>
        <w:t>算法</w:t>
      </w:r>
      <w:r w:rsidR="00B739B1">
        <w:rPr>
          <w:rFonts w:hint="eastAsia"/>
        </w:rPr>
        <w:t>策略</w:t>
      </w:r>
      <w:r w:rsidR="003D67DA" w:rsidRPr="008B7D6D">
        <w:t>构建</w:t>
      </w:r>
      <w:r w:rsidR="003D67DA">
        <w:rPr>
          <w:rFonts w:hint="eastAsia"/>
        </w:rPr>
        <w:t>解决方案，并分析比较各种方案优</w:t>
      </w:r>
      <w:r w:rsidR="003D67DA" w:rsidRPr="003D67DA">
        <w:rPr>
          <w:rFonts w:hint="eastAsia"/>
        </w:rPr>
        <w:t>劣</w:t>
      </w:r>
      <w:r w:rsidR="003D67DA">
        <w:rPr>
          <w:rFonts w:hint="eastAsia"/>
        </w:rPr>
        <w:t>的能力。</w:t>
      </w:r>
    </w:p>
    <w:p w:rsidR="009E0210" w:rsidRPr="007D5D79" w:rsidRDefault="009E0210" w:rsidP="009E0210">
      <w:pPr>
        <w:pStyle w:val="3"/>
      </w:pPr>
      <w:r w:rsidRPr="007D5D79">
        <w:t>三、实验基本要求与方式</w:t>
      </w:r>
    </w:p>
    <w:p w:rsidR="009E0210" w:rsidRPr="007D5D79" w:rsidRDefault="009E0210" w:rsidP="000D3AE6">
      <w:pPr>
        <w:pStyle w:val="4"/>
      </w:pPr>
      <w:r w:rsidRPr="007D5D79">
        <w:t>1</w:t>
      </w:r>
      <w:r w:rsidRPr="007D5D79">
        <w:t>、基本要求</w:t>
      </w:r>
    </w:p>
    <w:p w:rsidR="009E0210" w:rsidRPr="007D5D79" w:rsidRDefault="009E0210" w:rsidP="00D35812">
      <w:pPr>
        <w:pStyle w:val="af6"/>
      </w:pPr>
      <w:r w:rsidRPr="007D5D79">
        <w:t>课前：要求</w:t>
      </w:r>
      <w:r w:rsidR="001041A2">
        <w:rPr>
          <w:rFonts w:hint="eastAsia"/>
        </w:rPr>
        <w:t>任</w:t>
      </w:r>
      <w:r w:rsidRPr="007D5D79">
        <w:t>课教师布置好实验题目、实验要求和实验目的，要求实验教师为实验准备好必须的设备和软件；要求学生提前编写完成实验要求的程序代码。</w:t>
      </w:r>
    </w:p>
    <w:p w:rsidR="009E0210" w:rsidRPr="007D5D79" w:rsidRDefault="009E0210" w:rsidP="00D35812">
      <w:pPr>
        <w:pStyle w:val="af6"/>
      </w:pPr>
      <w:r w:rsidRPr="007D5D79">
        <w:t>课中：要求</w:t>
      </w:r>
      <w:r w:rsidR="00EB2212">
        <w:rPr>
          <w:rFonts w:hint="eastAsia"/>
        </w:rPr>
        <w:t>任</w:t>
      </w:r>
      <w:r w:rsidRPr="007D5D79">
        <w:t>课教师随时解答学生提出的实验问题，同时要注重启发和引导学生，使学生养成独立思考、解决问题的能力，检查学生的实验内容；实验教师要及时解决实验设</w:t>
      </w:r>
      <w:r w:rsidRPr="007D5D79">
        <w:lastRenderedPageBreak/>
        <w:t>备可能出现的故障，保证实验顺利地进行。学生则应该按照实验要求，认真编写和调试源代码，完成实验内容。</w:t>
      </w:r>
    </w:p>
    <w:p w:rsidR="009E0210" w:rsidRPr="007D5D79" w:rsidRDefault="009E0210" w:rsidP="00D35812">
      <w:pPr>
        <w:pStyle w:val="af6"/>
      </w:pPr>
      <w:r w:rsidRPr="007D5D79">
        <w:t>课后：</w:t>
      </w:r>
      <w:r>
        <w:rPr>
          <w:rFonts w:hint="eastAsia"/>
        </w:rPr>
        <w:t>提</w:t>
      </w:r>
      <w:r w:rsidRPr="007D5D79">
        <w:t>交实验报告。</w:t>
      </w:r>
    </w:p>
    <w:p w:rsidR="009E0210" w:rsidRPr="007D5D79" w:rsidRDefault="009E0210" w:rsidP="000D3AE6">
      <w:pPr>
        <w:pStyle w:val="4"/>
      </w:pPr>
      <w:r w:rsidRPr="007D5D79">
        <w:t>2</w:t>
      </w:r>
      <w:r w:rsidRPr="007D5D79">
        <w:t>、实验方式</w:t>
      </w:r>
    </w:p>
    <w:p w:rsidR="009E0210" w:rsidRPr="007D5D79" w:rsidRDefault="00D52ACB" w:rsidP="00D35812">
      <w:pPr>
        <w:pStyle w:val="af6"/>
      </w:pPr>
      <w:r>
        <w:rPr>
          <w:rFonts w:hint="eastAsia"/>
        </w:rPr>
        <w:t>单机实验题：</w:t>
      </w:r>
      <w:r w:rsidR="009E0210" w:rsidRPr="007D5D79">
        <w:t>输入相应的数据，通过检测输出结果，验证是否实现了实验的要求。</w:t>
      </w:r>
      <w:r>
        <w:rPr>
          <w:rFonts w:hint="eastAsia"/>
        </w:rPr>
        <w:t>在线编程题：在在线编程平台提交代码，查看提交结果，分析代码运行的时间和空间。</w:t>
      </w:r>
    </w:p>
    <w:p w:rsidR="009E0210" w:rsidRPr="007D5D79" w:rsidRDefault="009E0210" w:rsidP="000D3AE6">
      <w:pPr>
        <w:pStyle w:val="3"/>
      </w:pPr>
      <w:r w:rsidRPr="007D5D79">
        <w:t>四、实验报告</w:t>
      </w:r>
    </w:p>
    <w:p w:rsidR="00040FD4" w:rsidRDefault="009E0210" w:rsidP="00D35812">
      <w:pPr>
        <w:pStyle w:val="af6"/>
      </w:pPr>
      <w:r w:rsidRPr="007D5D79">
        <w:t>实验报告</w:t>
      </w:r>
      <w:r w:rsidR="00536893">
        <w:rPr>
          <w:rFonts w:hint="eastAsia"/>
        </w:rPr>
        <w:t>按学院要求格式书写，包含</w:t>
      </w:r>
      <w:r w:rsidR="00040FD4">
        <w:rPr>
          <w:rFonts w:hint="eastAsia"/>
        </w:rPr>
        <w:t>封面</w:t>
      </w:r>
      <w:r w:rsidR="00536893">
        <w:rPr>
          <w:rFonts w:hint="eastAsia"/>
        </w:rPr>
        <w:t>（含</w:t>
      </w:r>
      <w:r w:rsidR="00040FD4">
        <w:rPr>
          <w:rFonts w:hint="eastAsia"/>
        </w:rPr>
        <w:t>学号，姓名等</w:t>
      </w:r>
      <w:r w:rsidR="00536893">
        <w:rPr>
          <w:rFonts w:hint="eastAsia"/>
        </w:rPr>
        <w:t>），</w:t>
      </w:r>
      <w:r w:rsidR="00040FD4">
        <w:rPr>
          <w:rFonts w:hint="eastAsia"/>
        </w:rPr>
        <w:t>目录</w:t>
      </w:r>
      <w:r w:rsidR="00536893">
        <w:rPr>
          <w:rFonts w:hint="eastAsia"/>
        </w:rPr>
        <w:t>，</w:t>
      </w:r>
      <w:r w:rsidR="00040FD4">
        <w:rPr>
          <w:rFonts w:hint="eastAsia"/>
        </w:rPr>
        <w:t>每个实验的题目，解答思路，</w:t>
      </w:r>
      <w:r w:rsidR="00536893">
        <w:rPr>
          <w:rFonts w:hint="eastAsia"/>
        </w:rPr>
        <w:t>程序框架，</w:t>
      </w:r>
      <w:r w:rsidR="00040FD4">
        <w:rPr>
          <w:rFonts w:hint="eastAsia"/>
        </w:rPr>
        <w:t>源代码，提交结果图</w:t>
      </w:r>
      <w:r w:rsidR="00E71133" w:rsidRPr="00E71133">
        <w:rPr>
          <w:rFonts w:hint="eastAsia"/>
        </w:rPr>
        <w:t>（</w:t>
      </w:r>
      <w:r w:rsidR="00E71133" w:rsidRPr="00E71133">
        <w:t>在线编程</w:t>
      </w:r>
      <w:r w:rsidR="00E71133" w:rsidRPr="00E71133">
        <w:rPr>
          <w:rFonts w:hint="eastAsia"/>
        </w:rPr>
        <w:t>题</w:t>
      </w:r>
      <w:r w:rsidR="00E71133">
        <w:rPr>
          <w:rFonts w:hint="eastAsia"/>
        </w:rPr>
        <w:t>给出</w:t>
      </w:r>
      <w:r w:rsidR="00847509">
        <w:rPr>
          <w:rFonts w:hint="eastAsia"/>
        </w:rPr>
        <w:t>包含</w:t>
      </w:r>
      <w:r w:rsidR="00E71133">
        <w:rPr>
          <w:rFonts w:hint="eastAsia"/>
        </w:rPr>
        <w:t>提交通过</w:t>
      </w:r>
      <w:r w:rsidR="00847509">
        <w:rPr>
          <w:rFonts w:hint="eastAsia"/>
        </w:rPr>
        <w:t>、运行时间和空间</w:t>
      </w:r>
      <w:r w:rsidR="00E71133">
        <w:rPr>
          <w:rFonts w:hint="eastAsia"/>
        </w:rPr>
        <w:t>的</w:t>
      </w:r>
      <w:r w:rsidR="00E71133" w:rsidRPr="00E71133">
        <w:rPr>
          <w:rFonts w:hint="eastAsia"/>
        </w:rPr>
        <w:t>截屏</w:t>
      </w:r>
      <w:r w:rsidR="00E71133">
        <w:rPr>
          <w:rFonts w:hint="eastAsia"/>
        </w:rPr>
        <w:t>图</w:t>
      </w:r>
      <w:r w:rsidR="00E71133" w:rsidRPr="00E71133">
        <w:rPr>
          <w:rFonts w:hint="eastAsia"/>
        </w:rPr>
        <w:t>）</w:t>
      </w:r>
      <w:r w:rsidR="00040FD4">
        <w:rPr>
          <w:rFonts w:hint="eastAsia"/>
        </w:rPr>
        <w:t>，实验体会（选）。</w:t>
      </w:r>
    </w:p>
    <w:p w:rsidR="00536893" w:rsidRPr="007D5D79" w:rsidRDefault="00536893" w:rsidP="00D35812">
      <w:pPr>
        <w:pStyle w:val="af6"/>
      </w:pPr>
    </w:p>
    <w:p w:rsidR="00C86856" w:rsidRDefault="00D52ACB" w:rsidP="00C86856">
      <w:pPr>
        <w:pStyle w:val="3"/>
      </w:pPr>
      <w:r>
        <w:rPr>
          <w:rFonts w:hint="eastAsia"/>
        </w:rPr>
        <w:t>五</w:t>
      </w:r>
      <w:r w:rsidR="00C86856" w:rsidRPr="00D1322B">
        <w:rPr>
          <w:rFonts w:hint="eastAsia"/>
        </w:rPr>
        <w:t>、</w:t>
      </w:r>
      <w:r w:rsidR="00266C83">
        <w:rPr>
          <w:rFonts w:hint="eastAsia"/>
        </w:rPr>
        <w:t>实验</w:t>
      </w:r>
      <w:r w:rsidR="00C86856" w:rsidRPr="00D1322B">
        <w:t>内容与学时分配</w:t>
      </w:r>
    </w:p>
    <w:p w:rsidR="00B9044B" w:rsidRDefault="00B9044B" w:rsidP="00B9044B">
      <w:pPr>
        <w:pStyle w:val="4"/>
      </w:pPr>
      <w:r>
        <w:rPr>
          <w:rFonts w:hint="eastAsia"/>
        </w:rPr>
        <w:t>说明：</w:t>
      </w:r>
      <w:r w:rsidRPr="00BA6784">
        <w:rPr>
          <w:rFonts w:ascii="Times New Roman" w:eastAsia="楷体" w:hAnsi="楷体"/>
        </w:rPr>
        <w:t>所</w:t>
      </w:r>
      <w:r w:rsidR="0037272B">
        <w:rPr>
          <w:rFonts w:ascii="Times New Roman" w:eastAsia="楷体" w:hAnsi="楷体" w:hint="eastAsia"/>
        </w:rPr>
        <w:t>有</w:t>
      </w:r>
      <w:r w:rsidRPr="00BA6784">
        <w:rPr>
          <w:rFonts w:ascii="Times New Roman" w:eastAsia="楷体" w:hAnsi="楷体"/>
        </w:rPr>
        <w:t>实验题</w:t>
      </w:r>
      <w:r w:rsidR="00BA6784" w:rsidRPr="00BA6784">
        <w:rPr>
          <w:rFonts w:ascii="Times New Roman" w:eastAsia="楷体" w:hAnsi="楷体"/>
        </w:rPr>
        <w:t>的题目</w:t>
      </w:r>
      <w:r w:rsidR="00A74792">
        <w:rPr>
          <w:rFonts w:ascii="Times New Roman" w:eastAsia="楷体" w:hAnsi="楷体" w:hint="eastAsia"/>
        </w:rPr>
        <w:t>描述</w:t>
      </w:r>
      <w:r w:rsidR="00BA6784" w:rsidRPr="00BA6784">
        <w:rPr>
          <w:rFonts w:ascii="Times New Roman" w:eastAsia="楷体" w:hAnsi="楷体"/>
        </w:rPr>
        <w:t>见《</w:t>
      </w:r>
      <w:r w:rsidR="005C3050">
        <w:rPr>
          <w:rFonts w:ascii="Times New Roman" w:eastAsia="楷体" w:hAnsi="楷体" w:hint="eastAsia"/>
        </w:rPr>
        <w:t>教材</w:t>
      </w:r>
      <w:r w:rsidR="00BA6784" w:rsidRPr="00BA6784">
        <w:rPr>
          <w:rFonts w:ascii="Times New Roman" w:eastAsia="楷体" w:hAnsi="楷体"/>
        </w:rPr>
        <w:t>》，</w:t>
      </w:r>
      <w:bookmarkStart w:id="0" w:name="OLE_LINK1"/>
      <w:bookmarkStart w:id="1" w:name="OLE_LINK2"/>
      <w:r w:rsidR="00BA6784" w:rsidRPr="00BA6784">
        <w:rPr>
          <w:rFonts w:ascii="Times New Roman" w:eastAsia="楷体" w:hAnsi="楷体"/>
        </w:rPr>
        <w:t>在线编程</w:t>
      </w:r>
      <w:bookmarkEnd w:id="0"/>
      <w:bookmarkEnd w:id="1"/>
      <w:r w:rsidR="00BA6784" w:rsidRPr="00BA6784">
        <w:rPr>
          <w:rFonts w:ascii="Times New Roman" w:eastAsia="楷体" w:hAnsi="楷体"/>
        </w:rPr>
        <w:t>实验题目见</w:t>
      </w:r>
      <w:r w:rsidR="00BA6784" w:rsidRPr="00BA6784">
        <w:rPr>
          <w:rFonts w:ascii="Times New Roman" w:eastAsia="楷体" w:hAnsi="Times New Roman"/>
        </w:rPr>
        <w:t>LeetCode</w:t>
      </w:r>
      <w:r w:rsidR="00BA6784" w:rsidRPr="00BA6784">
        <w:rPr>
          <w:rFonts w:ascii="Times New Roman" w:eastAsia="楷体" w:hAnsi="楷体"/>
        </w:rPr>
        <w:t>（</w:t>
      </w:r>
      <w:r w:rsidR="00BA6784" w:rsidRPr="00BA6784">
        <w:rPr>
          <w:rFonts w:ascii="Times New Roman" w:eastAsia="楷体" w:hAnsi="Times New Roman"/>
        </w:rPr>
        <w:t>www.leetcode-cn.com</w:t>
      </w:r>
      <w:r w:rsidR="00BA6784" w:rsidRPr="00BA6784">
        <w:rPr>
          <w:rFonts w:ascii="Times New Roman" w:eastAsia="楷体" w:hAnsi="楷体"/>
        </w:rPr>
        <w:t>）</w:t>
      </w:r>
      <w:r w:rsidR="008E3D19">
        <w:rPr>
          <w:rFonts w:ascii="Times New Roman" w:eastAsia="楷体" w:hAnsi="楷体" w:hint="eastAsia"/>
        </w:rPr>
        <w:t>、北京大学</w:t>
      </w:r>
      <w:r w:rsidR="008E3D19">
        <w:rPr>
          <w:rFonts w:ascii="Times New Roman" w:eastAsia="楷体" w:hAnsi="楷体" w:hint="eastAsia"/>
        </w:rPr>
        <w:t>POJ</w:t>
      </w:r>
      <w:r w:rsidR="008E3D19">
        <w:rPr>
          <w:rFonts w:ascii="Times New Roman" w:eastAsia="楷体" w:hAnsi="楷体" w:hint="eastAsia"/>
        </w:rPr>
        <w:t>和杭州电子科技大学</w:t>
      </w:r>
      <w:r w:rsidR="008E3D19">
        <w:rPr>
          <w:rFonts w:ascii="Times New Roman" w:eastAsia="楷体" w:hAnsi="楷体" w:hint="eastAsia"/>
        </w:rPr>
        <w:t>HUD</w:t>
      </w:r>
      <w:r w:rsidR="008E3D19">
        <w:rPr>
          <w:rFonts w:ascii="Times New Roman" w:eastAsia="楷体" w:hAnsi="楷体" w:hint="eastAsia"/>
        </w:rPr>
        <w:t>网站</w:t>
      </w:r>
      <w:r w:rsidR="00BA6784" w:rsidRPr="00BA6784">
        <w:rPr>
          <w:rFonts w:ascii="Times New Roman" w:eastAsia="楷体" w:hAnsi="楷体"/>
        </w:rPr>
        <w:t>。</w:t>
      </w:r>
    </w:p>
    <w:p w:rsidR="00EC615A" w:rsidRDefault="00352B82" w:rsidP="0056354C">
      <w:pPr>
        <w:pStyle w:val="4"/>
      </w:pPr>
      <w:r>
        <w:rPr>
          <w:rFonts w:hint="eastAsia"/>
        </w:rPr>
        <w:t>实验</w:t>
      </w:r>
      <w:r>
        <w:rPr>
          <w:rFonts w:hint="eastAsia"/>
        </w:rPr>
        <w:t>1</w:t>
      </w:r>
      <w:r>
        <w:rPr>
          <w:rFonts w:hint="eastAsia"/>
        </w:rPr>
        <w:t>：</w:t>
      </w:r>
      <w:r w:rsidR="00D35812" w:rsidRPr="00E97155">
        <w:rPr>
          <w:rFonts w:hint="eastAsia"/>
        </w:rPr>
        <w:t>常用数据结构</w:t>
      </w:r>
      <w:r w:rsidR="00D35812">
        <w:rPr>
          <w:rFonts w:hint="eastAsia"/>
        </w:rPr>
        <w:t>及其应用</w:t>
      </w:r>
    </w:p>
    <w:p w:rsidR="009E29C7" w:rsidRDefault="00C80E1D" w:rsidP="00D35812">
      <w:pPr>
        <w:pStyle w:val="af6"/>
      </w:pPr>
      <w:r>
        <w:rPr>
          <w:rFonts w:hint="eastAsia"/>
        </w:rPr>
        <w:t>学时</w:t>
      </w:r>
      <w:r w:rsidR="00EB517A">
        <w:rPr>
          <w:rFonts w:hint="eastAsia"/>
        </w:rPr>
        <w:t>数</w:t>
      </w:r>
      <w:r>
        <w:rPr>
          <w:rFonts w:hint="eastAsia"/>
        </w:rPr>
        <w:t>：</w:t>
      </w:r>
      <w:r w:rsidR="0025269D">
        <w:rPr>
          <w:rFonts w:hint="eastAsia"/>
        </w:rPr>
        <w:t>0</w:t>
      </w:r>
      <w:r w:rsidR="0025269D">
        <w:rPr>
          <w:rFonts w:hint="eastAsia"/>
        </w:rPr>
        <w:t>～</w:t>
      </w:r>
      <w:r w:rsidR="001A595A">
        <w:rPr>
          <w:rFonts w:hint="eastAsia"/>
        </w:rPr>
        <w:t>3</w:t>
      </w:r>
      <w:r>
        <w:rPr>
          <w:rFonts w:hint="eastAsia"/>
        </w:rPr>
        <w:t>。</w:t>
      </w:r>
      <w:r w:rsidR="00562FF2">
        <w:rPr>
          <w:rFonts w:hint="eastAsia"/>
        </w:rPr>
        <w:t>任课教师根据学生情况在以下各种类型的实验题目中选择若干实验题目。</w:t>
      </w:r>
    </w:p>
    <w:p w:rsidR="00D35812" w:rsidRDefault="00D35812" w:rsidP="00D35812">
      <w:pPr>
        <w:pStyle w:val="af6"/>
      </w:pPr>
      <w:r>
        <w:rPr>
          <w:rFonts w:hint="eastAsia"/>
        </w:rPr>
        <w:t xml:space="preserve">1. </w:t>
      </w:r>
      <w:r w:rsidR="000C106A">
        <w:rPr>
          <w:rFonts w:hint="eastAsia"/>
        </w:rPr>
        <w:t>单机实验</w:t>
      </w:r>
      <w:r>
        <w:rPr>
          <w:rFonts w:hint="eastAsia"/>
        </w:rPr>
        <w:t>题</w:t>
      </w:r>
    </w:p>
    <w:p w:rsidR="00D35812" w:rsidRPr="00D35812" w:rsidRDefault="00D35812" w:rsidP="00D35812">
      <w:pPr>
        <w:pStyle w:val="af6"/>
      </w:pPr>
      <w:r>
        <w:rPr>
          <w:rFonts w:hint="eastAsia"/>
        </w:rPr>
        <w:t>（</w:t>
      </w:r>
      <w:r>
        <w:rPr>
          <w:rFonts w:hint="eastAsia"/>
        </w:rPr>
        <w:t>1</w:t>
      </w:r>
      <w:r>
        <w:rPr>
          <w:rFonts w:hint="eastAsia"/>
        </w:rPr>
        <w:t>）</w:t>
      </w:r>
      <w:r w:rsidRPr="00D35812">
        <w:rPr>
          <w:rFonts w:hint="eastAsia"/>
        </w:rPr>
        <w:t>高效地插入、删除和查找</w:t>
      </w:r>
    </w:p>
    <w:p w:rsidR="00D35812" w:rsidRPr="00D35812" w:rsidRDefault="00D35812" w:rsidP="00D35812">
      <w:pPr>
        <w:pStyle w:val="af6"/>
      </w:pPr>
      <w:r>
        <w:rPr>
          <w:rFonts w:hint="eastAsia"/>
        </w:rPr>
        <w:t>（</w:t>
      </w:r>
      <w:r>
        <w:rPr>
          <w:rFonts w:hint="eastAsia"/>
        </w:rPr>
        <w:t>2</w:t>
      </w:r>
      <w:r>
        <w:rPr>
          <w:rFonts w:hint="eastAsia"/>
        </w:rPr>
        <w:t>）</w:t>
      </w:r>
      <w:r w:rsidRPr="00D35812">
        <w:rPr>
          <w:rFonts w:hint="eastAsia"/>
        </w:rPr>
        <w:t>一种特殊的队列</w:t>
      </w:r>
    </w:p>
    <w:p w:rsidR="00D35812" w:rsidRPr="00D35812" w:rsidRDefault="00D35812" w:rsidP="00D35812">
      <w:pPr>
        <w:pStyle w:val="af6"/>
      </w:pPr>
      <w:r>
        <w:rPr>
          <w:rFonts w:hint="eastAsia"/>
        </w:rPr>
        <w:t>（</w:t>
      </w:r>
      <w:r>
        <w:rPr>
          <w:rFonts w:hint="eastAsia"/>
        </w:rPr>
        <w:t>3</w:t>
      </w:r>
      <w:r>
        <w:rPr>
          <w:rFonts w:hint="eastAsia"/>
        </w:rPr>
        <w:t>）</w:t>
      </w:r>
      <w:r w:rsidRPr="00D35812">
        <w:rPr>
          <w:rFonts w:hint="eastAsia"/>
        </w:rPr>
        <w:t>方块操作</w:t>
      </w:r>
    </w:p>
    <w:p w:rsidR="00D35812" w:rsidRPr="00D35812" w:rsidRDefault="00D35812" w:rsidP="00D35812">
      <w:pPr>
        <w:pStyle w:val="af6"/>
      </w:pPr>
      <w:r w:rsidRPr="00D35812">
        <w:rPr>
          <w:rFonts w:hint="eastAsia"/>
        </w:rPr>
        <w:t xml:space="preserve">2. </w:t>
      </w:r>
      <w:r w:rsidRPr="00D35812">
        <w:rPr>
          <w:rFonts w:hint="eastAsia"/>
        </w:rPr>
        <w:t>在线编程题</w:t>
      </w:r>
    </w:p>
    <w:p w:rsidR="00D35812" w:rsidRPr="00D35812" w:rsidRDefault="00D35812" w:rsidP="00D35812">
      <w:pPr>
        <w:pStyle w:val="af6"/>
      </w:pPr>
      <w:r>
        <w:rPr>
          <w:rFonts w:hint="eastAsia"/>
        </w:rPr>
        <w:t>（</w:t>
      </w:r>
      <w:r>
        <w:rPr>
          <w:rFonts w:hint="eastAsia"/>
        </w:rPr>
        <w:t>1</w:t>
      </w:r>
      <w:r>
        <w:rPr>
          <w:rFonts w:hint="eastAsia"/>
        </w:rPr>
        <w:t>）</w:t>
      </w:r>
      <w:r w:rsidRPr="00D35812">
        <w:rPr>
          <w:rFonts w:hint="eastAsia"/>
        </w:rPr>
        <w:t>LeetCode</w:t>
      </w:r>
      <w:r w:rsidRPr="00D35812">
        <w:t>328—</w:t>
      </w:r>
      <w:r w:rsidRPr="00D35812">
        <w:t>奇偶链表</w:t>
      </w:r>
    </w:p>
    <w:p w:rsidR="00D35812" w:rsidRPr="00D35812" w:rsidRDefault="00D35812" w:rsidP="00D35812">
      <w:pPr>
        <w:pStyle w:val="af6"/>
      </w:pPr>
      <w:r>
        <w:rPr>
          <w:rFonts w:hint="eastAsia"/>
        </w:rPr>
        <w:t>（</w:t>
      </w:r>
      <w:r>
        <w:rPr>
          <w:rFonts w:hint="eastAsia"/>
        </w:rPr>
        <w:t>2</w:t>
      </w:r>
      <w:r>
        <w:rPr>
          <w:rFonts w:hint="eastAsia"/>
        </w:rPr>
        <w:t>）</w:t>
      </w:r>
      <w:r w:rsidRPr="00D35812">
        <w:rPr>
          <w:rFonts w:hint="eastAsia"/>
        </w:rPr>
        <w:t>LeetCode</w:t>
      </w:r>
      <w:r w:rsidRPr="00D35812">
        <w:t>3</w:t>
      </w:r>
      <w:r w:rsidRPr="00D35812">
        <w:rPr>
          <w:rFonts w:hint="eastAsia"/>
        </w:rPr>
        <w:t>94</w:t>
      </w:r>
      <w:r w:rsidRPr="00D35812">
        <w:t>—</w:t>
      </w:r>
      <w:r w:rsidRPr="00D35812">
        <w:t>字符串解码</w:t>
      </w:r>
    </w:p>
    <w:p w:rsidR="00D35812" w:rsidRPr="00D35812" w:rsidRDefault="00D35812" w:rsidP="00D35812">
      <w:pPr>
        <w:pStyle w:val="af6"/>
      </w:pPr>
      <w:r>
        <w:rPr>
          <w:rFonts w:hint="eastAsia"/>
        </w:rPr>
        <w:t>（</w:t>
      </w:r>
      <w:r>
        <w:rPr>
          <w:rFonts w:hint="eastAsia"/>
        </w:rPr>
        <w:t>3</w:t>
      </w:r>
      <w:r>
        <w:rPr>
          <w:rFonts w:hint="eastAsia"/>
        </w:rPr>
        <w:t>）</w:t>
      </w:r>
      <w:r w:rsidRPr="00D35812">
        <w:rPr>
          <w:rFonts w:hint="eastAsia"/>
        </w:rPr>
        <w:t>LeetCode</w:t>
      </w:r>
      <w:r w:rsidRPr="00D35812">
        <w:t>215—</w:t>
      </w:r>
      <w:r w:rsidRPr="00D35812">
        <w:t>数组中的第</w:t>
      </w:r>
      <w:r w:rsidR="00BB54A7" w:rsidRPr="00BB54A7">
        <w:rPr>
          <w:rFonts w:hint="eastAsia"/>
          <w:i/>
        </w:rPr>
        <w:t>k</w:t>
      </w:r>
      <w:r w:rsidRPr="00D35812">
        <w:t>个最大元素</w:t>
      </w:r>
    </w:p>
    <w:p w:rsidR="00D35812" w:rsidRPr="00D35812" w:rsidRDefault="00D35812" w:rsidP="00D35812">
      <w:pPr>
        <w:pStyle w:val="af6"/>
      </w:pPr>
      <w:r>
        <w:rPr>
          <w:rFonts w:hint="eastAsia"/>
        </w:rPr>
        <w:t>（</w:t>
      </w:r>
      <w:r>
        <w:rPr>
          <w:rFonts w:hint="eastAsia"/>
        </w:rPr>
        <w:t>4</w:t>
      </w:r>
      <w:r>
        <w:rPr>
          <w:rFonts w:hint="eastAsia"/>
        </w:rPr>
        <w:t>）</w:t>
      </w:r>
      <w:r w:rsidRPr="00D35812">
        <w:rPr>
          <w:rFonts w:hint="eastAsia"/>
        </w:rPr>
        <w:t>HDU1280</w:t>
      </w:r>
      <w:r w:rsidRPr="00D35812">
        <w:rPr>
          <w:rFonts w:hint="eastAsia"/>
        </w:rPr>
        <w:t>—</w:t>
      </w:r>
      <w:r w:rsidRPr="00D35812">
        <w:t>前</w:t>
      </w:r>
      <w:r w:rsidRPr="00A00A3E">
        <w:rPr>
          <w:i/>
        </w:rPr>
        <w:t>m</w:t>
      </w:r>
      <w:r w:rsidRPr="00D35812">
        <w:t>大的数</w:t>
      </w:r>
    </w:p>
    <w:p w:rsidR="00D35812" w:rsidRDefault="00D35812" w:rsidP="00D35812">
      <w:pPr>
        <w:pStyle w:val="af6"/>
      </w:pPr>
      <w:r>
        <w:rPr>
          <w:rFonts w:hint="eastAsia"/>
        </w:rPr>
        <w:t>（</w:t>
      </w:r>
      <w:r>
        <w:rPr>
          <w:rFonts w:hint="eastAsia"/>
        </w:rPr>
        <w:t>5</w:t>
      </w:r>
      <w:r>
        <w:rPr>
          <w:rFonts w:hint="eastAsia"/>
        </w:rPr>
        <w:t>）</w:t>
      </w:r>
      <w:r w:rsidRPr="00D35812">
        <w:rPr>
          <w:rFonts w:hint="eastAsia"/>
        </w:rPr>
        <w:t>POJ2236</w:t>
      </w:r>
      <w:r w:rsidRPr="00D35812">
        <w:rPr>
          <w:rFonts w:hint="eastAsia"/>
        </w:rPr>
        <w:t>—无线网络</w:t>
      </w:r>
    </w:p>
    <w:p w:rsidR="00A00A3E" w:rsidRPr="00D35812" w:rsidRDefault="00A00A3E" w:rsidP="00D35812">
      <w:pPr>
        <w:pStyle w:val="af6"/>
      </w:pPr>
    </w:p>
    <w:p w:rsidR="00A74792" w:rsidRDefault="008671A1" w:rsidP="008671A1">
      <w:pPr>
        <w:pStyle w:val="4"/>
      </w:pPr>
      <w:r>
        <w:rPr>
          <w:rFonts w:hint="eastAsia"/>
        </w:rPr>
        <w:t>实验</w:t>
      </w:r>
      <w:r>
        <w:rPr>
          <w:rFonts w:hint="eastAsia"/>
        </w:rPr>
        <w:t>2</w:t>
      </w:r>
      <w:r>
        <w:rPr>
          <w:rFonts w:hint="eastAsia"/>
        </w:rPr>
        <w:t>：</w:t>
      </w:r>
      <w:r w:rsidR="00A74792">
        <w:rPr>
          <w:rFonts w:hint="eastAsia"/>
        </w:rPr>
        <w:t>基本算法设计方法</w:t>
      </w:r>
    </w:p>
    <w:p w:rsidR="00A74792" w:rsidRDefault="00A74792" w:rsidP="00A74792">
      <w:pPr>
        <w:pStyle w:val="af6"/>
      </w:pPr>
      <w:r>
        <w:rPr>
          <w:rFonts w:hint="eastAsia"/>
        </w:rPr>
        <w:t>学时数：</w:t>
      </w:r>
      <w:r w:rsidR="0025269D">
        <w:rPr>
          <w:rFonts w:hint="eastAsia"/>
        </w:rPr>
        <w:t>0</w:t>
      </w:r>
      <w:r w:rsidR="0025269D">
        <w:rPr>
          <w:rFonts w:hint="eastAsia"/>
        </w:rPr>
        <w:t>～</w:t>
      </w:r>
      <w:r w:rsidR="00A00A3E">
        <w:rPr>
          <w:rFonts w:hint="eastAsia"/>
        </w:rPr>
        <w:t>3</w:t>
      </w:r>
      <w:r>
        <w:rPr>
          <w:rFonts w:hint="eastAsia"/>
        </w:rPr>
        <w:t>。任课教师根据学生情况在以下各种类型的实验题目中选择若干实验题目。</w:t>
      </w:r>
    </w:p>
    <w:p w:rsidR="00A74792" w:rsidRPr="005D4516" w:rsidRDefault="00A74792" w:rsidP="005D4516">
      <w:pPr>
        <w:pStyle w:val="af6"/>
      </w:pPr>
      <w:r w:rsidRPr="005D4516">
        <w:rPr>
          <w:rFonts w:hint="eastAsia"/>
        </w:rPr>
        <w:t xml:space="preserve">1. </w:t>
      </w:r>
      <w:r w:rsidR="000C106A">
        <w:rPr>
          <w:rFonts w:hint="eastAsia"/>
        </w:rPr>
        <w:t>单机实验</w:t>
      </w:r>
      <w:r w:rsidRPr="005D4516">
        <w:rPr>
          <w:rFonts w:hint="eastAsia"/>
        </w:rPr>
        <w:t>题</w:t>
      </w:r>
    </w:p>
    <w:p w:rsidR="00A74792" w:rsidRPr="005D4516" w:rsidRDefault="008E3D19" w:rsidP="005D4516">
      <w:pPr>
        <w:pStyle w:val="af6"/>
      </w:pPr>
      <w:r w:rsidRPr="005D4516">
        <w:rPr>
          <w:rFonts w:hint="eastAsia"/>
        </w:rPr>
        <w:t>（</w:t>
      </w:r>
      <w:r w:rsidRPr="005D4516">
        <w:rPr>
          <w:rFonts w:hint="eastAsia"/>
        </w:rPr>
        <w:t>1</w:t>
      </w:r>
      <w:r w:rsidRPr="005D4516">
        <w:rPr>
          <w:rFonts w:hint="eastAsia"/>
        </w:rPr>
        <w:t>）</w:t>
      </w:r>
      <w:r w:rsidR="00A74792" w:rsidRPr="005D4516">
        <w:rPr>
          <w:rFonts w:hint="eastAsia"/>
        </w:rPr>
        <w:t>最长重复子串</w:t>
      </w:r>
    </w:p>
    <w:p w:rsidR="00A74792" w:rsidRPr="005D4516" w:rsidRDefault="008E3D19" w:rsidP="005D4516">
      <w:pPr>
        <w:pStyle w:val="af6"/>
      </w:pPr>
      <w:r w:rsidRPr="005D4516">
        <w:rPr>
          <w:rFonts w:hint="eastAsia"/>
        </w:rPr>
        <w:t>（</w:t>
      </w:r>
      <w:r w:rsidRPr="005D4516">
        <w:rPr>
          <w:rFonts w:hint="eastAsia"/>
        </w:rPr>
        <w:t>2</w:t>
      </w:r>
      <w:r w:rsidRPr="005D4516">
        <w:rPr>
          <w:rFonts w:hint="eastAsia"/>
        </w:rPr>
        <w:t>）</w:t>
      </w:r>
      <w:r w:rsidR="00A74792" w:rsidRPr="005D4516">
        <w:rPr>
          <w:rFonts w:hint="eastAsia"/>
        </w:rPr>
        <w:t>求子矩阵元素和</w:t>
      </w:r>
    </w:p>
    <w:p w:rsidR="00A74792" w:rsidRPr="005D4516" w:rsidRDefault="008E3D19" w:rsidP="005D4516">
      <w:pPr>
        <w:pStyle w:val="af6"/>
      </w:pPr>
      <w:r w:rsidRPr="005D4516">
        <w:rPr>
          <w:rFonts w:hint="eastAsia"/>
        </w:rPr>
        <w:t>（</w:t>
      </w:r>
      <w:r w:rsidRPr="005D4516">
        <w:rPr>
          <w:rFonts w:hint="eastAsia"/>
        </w:rPr>
        <w:t>3</w:t>
      </w:r>
      <w:r w:rsidRPr="005D4516">
        <w:rPr>
          <w:rFonts w:hint="eastAsia"/>
        </w:rPr>
        <w:t>）</w:t>
      </w:r>
      <w:r w:rsidR="00A74792" w:rsidRPr="005D4516">
        <w:rPr>
          <w:rFonts w:hint="eastAsia"/>
        </w:rPr>
        <w:t>求</w:t>
      </w:r>
      <w:r w:rsidR="00A74792" w:rsidRPr="00A00A3E">
        <w:rPr>
          <w:rFonts w:hint="eastAsia"/>
          <w:i/>
        </w:rPr>
        <w:t>n</w:t>
      </w:r>
      <w:r w:rsidR="00A74792" w:rsidRPr="005D4516">
        <w:rPr>
          <w:rFonts w:hint="eastAsia"/>
        </w:rPr>
        <w:t>阶螺旋矩阵</w:t>
      </w:r>
    </w:p>
    <w:p w:rsidR="00A74792" w:rsidRPr="005D4516" w:rsidRDefault="008E3D19" w:rsidP="005D4516">
      <w:pPr>
        <w:pStyle w:val="af6"/>
      </w:pPr>
      <w:r w:rsidRPr="005D4516">
        <w:rPr>
          <w:rFonts w:hint="eastAsia"/>
        </w:rPr>
        <w:lastRenderedPageBreak/>
        <w:t>（</w:t>
      </w:r>
      <w:r w:rsidRPr="005D4516">
        <w:rPr>
          <w:rFonts w:hint="eastAsia"/>
        </w:rPr>
        <w:t>4</w:t>
      </w:r>
      <w:r w:rsidRPr="005D4516">
        <w:rPr>
          <w:rFonts w:hint="eastAsia"/>
        </w:rPr>
        <w:t>）</w:t>
      </w:r>
      <w:r w:rsidR="00A74792" w:rsidRPr="005D4516">
        <w:rPr>
          <w:rFonts w:hint="eastAsia"/>
        </w:rPr>
        <w:t>验证梵塔问题</w:t>
      </w:r>
    </w:p>
    <w:p w:rsidR="00A74792" w:rsidRPr="005D4516" w:rsidRDefault="008E3D19" w:rsidP="005D4516">
      <w:pPr>
        <w:pStyle w:val="af6"/>
      </w:pPr>
      <w:r w:rsidRPr="005D4516">
        <w:rPr>
          <w:rFonts w:hint="eastAsia"/>
        </w:rPr>
        <w:t>2</w:t>
      </w:r>
      <w:r w:rsidR="00A74792" w:rsidRPr="005D4516">
        <w:rPr>
          <w:rFonts w:hint="eastAsia"/>
        </w:rPr>
        <w:t xml:space="preserve">. </w:t>
      </w:r>
      <w:r w:rsidR="00A74792" w:rsidRPr="005D4516">
        <w:rPr>
          <w:rFonts w:hint="eastAsia"/>
        </w:rPr>
        <w:t>在线编程题</w:t>
      </w:r>
    </w:p>
    <w:p w:rsidR="00A74792" w:rsidRPr="005D4516" w:rsidRDefault="008E3D19" w:rsidP="005D4516">
      <w:pPr>
        <w:pStyle w:val="af6"/>
      </w:pPr>
      <w:r w:rsidRPr="005D4516">
        <w:rPr>
          <w:rFonts w:hint="eastAsia"/>
        </w:rPr>
        <w:t>（</w:t>
      </w:r>
      <w:r w:rsidRPr="005D4516">
        <w:rPr>
          <w:rFonts w:hint="eastAsia"/>
        </w:rPr>
        <w:t>1</w:t>
      </w:r>
      <w:r w:rsidRPr="005D4516">
        <w:rPr>
          <w:rFonts w:hint="eastAsia"/>
        </w:rPr>
        <w:t>）</w:t>
      </w:r>
      <w:r w:rsidR="00A74792" w:rsidRPr="005D4516">
        <w:rPr>
          <w:rFonts w:hint="eastAsia"/>
        </w:rPr>
        <w:t>LeetCode</w:t>
      </w:r>
      <w:r w:rsidR="00A74792" w:rsidRPr="005D4516">
        <w:t>344—</w:t>
      </w:r>
      <w:r w:rsidR="00A74792" w:rsidRPr="005D4516">
        <w:t>反转字符串</w:t>
      </w:r>
    </w:p>
    <w:p w:rsidR="00A74792" w:rsidRPr="005D4516" w:rsidRDefault="008E3D19" w:rsidP="005D4516">
      <w:pPr>
        <w:pStyle w:val="af6"/>
      </w:pPr>
      <w:r w:rsidRPr="005D4516">
        <w:rPr>
          <w:rFonts w:hint="eastAsia"/>
        </w:rPr>
        <w:t>（</w:t>
      </w:r>
      <w:r w:rsidRPr="005D4516">
        <w:rPr>
          <w:rFonts w:hint="eastAsia"/>
        </w:rPr>
        <w:t>2</w:t>
      </w:r>
      <w:r w:rsidRPr="005D4516">
        <w:rPr>
          <w:rFonts w:hint="eastAsia"/>
        </w:rPr>
        <w:t>）</w:t>
      </w:r>
      <w:r w:rsidR="00A74792" w:rsidRPr="005D4516">
        <w:rPr>
          <w:rFonts w:hint="eastAsia"/>
        </w:rPr>
        <w:t>LeetCode</w:t>
      </w:r>
      <w:r w:rsidR="00A74792" w:rsidRPr="005D4516">
        <w:t>206—</w:t>
      </w:r>
      <w:r w:rsidR="00A74792" w:rsidRPr="005D4516">
        <w:rPr>
          <w:rFonts w:hint="eastAsia"/>
        </w:rPr>
        <w:t>反转链表</w:t>
      </w:r>
    </w:p>
    <w:p w:rsidR="00A74792" w:rsidRPr="005D4516" w:rsidRDefault="008E3D19" w:rsidP="005D4516">
      <w:pPr>
        <w:pStyle w:val="af6"/>
      </w:pPr>
      <w:r w:rsidRPr="005D4516">
        <w:rPr>
          <w:rFonts w:hint="eastAsia"/>
        </w:rPr>
        <w:t>（</w:t>
      </w:r>
      <w:r w:rsidRPr="005D4516">
        <w:rPr>
          <w:rFonts w:hint="eastAsia"/>
        </w:rPr>
        <w:t>3</w:t>
      </w:r>
      <w:r w:rsidRPr="005D4516">
        <w:rPr>
          <w:rFonts w:hint="eastAsia"/>
        </w:rPr>
        <w:t>）</w:t>
      </w:r>
      <w:r w:rsidR="00A74792" w:rsidRPr="005D4516">
        <w:rPr>
          <w:rFonts w:hint="eastAsia"/>
        </w:rPr>
        <w:t>LeetCode24</w:t>
      </w:r>
      <w:r w:rsidR="00A74792" w:rsidRPr="005D4516">
        <w:rPr>
          <w:rFonts w:hint="eastAsia"/>
        </w:rPr>
        <w:t>—</w:t>
      </w:r>
      <w:r w:rsidR="00A74792" w:rsidRPr="005D4516">
        <w:t>两两交换链表中的结点</w:t>
      </w:r>
    </w:p>
    <w:p w:rsidR="00A74792" w:rsidRPr="005D4516" w:rsidRDefault="008E3D19" w:rsidP="005D4516">
      <w:pPr>
        <w:pStyle w:val="af6"/>
      </w:pPr>
      <w:r w:rsidRPr="005D4516">
        <w:rPr>
          <w:rFonts w:hint="eastAsia"/>
        </w:rPr>
        <w:t>（</w:t>
      </w:r>
      <w:r w:rsidRPr="005D4516">
        <w:rPr>
          <w:rFonts w:hint="eastAsia"/>
        </w:rPr>
        <w:t>4</w:t>
      </w:r>
      <w:r w:rsidRPr="005D4516">
        <w:rPr>
          <w:rFonts w:hint="eastAsia"/>
        </w:rPr>
        <w:t>）</w:t>
      </w:r>
      <w:r w:rsidR="00A74792" w:rsidRPr="005D4516">
        <w:rPr>
          <w:rFonts w:hint="eastAsia"/>
        </w:rPr>
        <w:t>LeetCode62</w:t>
      </w:r>
      <w:r w:rsidR="00A74792" w:rsidRPr="005D4516">
        <w:rPr>
          <w:rFonts w:hint="eastAsia"/>
        </w:rPr>
        <w:t>—不同路径</w:t>
      </w:r>
    </w:p>
    <w:p w:rsidR="00A74792" w:rsidRPr="005D4516" w:rsidRDefault="008E3D19" w:rsidP="005D4516">
      <w:pPr>
        <w:pStyle w:val="af6"/>
      </w:pPr>
      <w:r w:rsidRPr="005D4516">
        <w:rPr>
          <w:rFonts w:hint="eastAsia"/>
        </w:rPr>
        <w:t>（</w:t>
      </w:r>
      <w:r w:rsidRPr="005D4516">
        <w:rPr>
          <w:rFonts w:hint="eastAsia"/>
        </w:rPr>
        <w:t>5</w:t>
      </w:r>
      <w:r w:rsidRPr="005D4516">
        <w:rPr>
          <w:rFonts w:hint="eastAsia"/>
        </w:rPr>
        <w:t>）</w:t>
      </w:r>
      <w:r w:rsidR="00A74792" w:rsidRPr="005D4516">
        <w:rPr>
          <w:rFonts w:hint="eastAsia"/>
        </w:rPr>
        <w:t>HDU1003</w:t>
      </w:r>
      <w:r w:rsidR="00A74792" w:rsidRPr="005D4516">
        <w:rPr>
          <w:rFonts w:hint="eastAsia"/>
        </w:rPr>
        <w:t>—最大子序列和</w:t>
      </w:r>
    </w:p>
    <w:p w:rsidR="00A74792" w:rsidRPr="005D4516" w:rsidRDefault="008E3D19" w:rsidP="005D4516">
      <w:pPr>
        <w:pStyle w:val="af6"/>
      </w:pPr>
      <w:r w:rsidRPr="005D4516">
        <w:rPr>
          <w:rFonts w:hint="eastAsia"/>
        </w:rPr>
        <w:t>（</w:t>
      </w:r>
      <w:r w:rsidRPr="005D4516">
        <w:rPr>
          <w:rFonts w:hint="eastAsia"/>
        </w:rPr>
        <w:t>6</w:t>
      </w:r>
      <w:r w:rsidRPr="005D4516">
        <w:rPr>
          <w:rFonts w:hint="eastAsia"/>
        </w:rPr>
        <w:t>）</w:t>
      </w:r>
      <w:r w:rsidR="00A74792" w:rsidRPr="005D4516">
        <w:rPr>
          <w:rFonts w:hint="eastAsia"/>
        </w:rPr>
        <w:t>HDU1143</w:t>
      </w:r>
      <w:r w:rsidR="00A74792" w:rsidRPr="005D4516">
        <w:rPr>
          <w:rFonts w:hint="eastAsia"/>
        </w:rPr>
        <w:t>—三平铺问题</w:t>
      </w:r>
    </w:p>
    <w:p w:rsidR="00A74792" w:rsidRPr="005D4516" w:rsidRDefault="008E3D19" w:rsidP="005D4516">
      <w:pPr>
        <w:pStyle w:val="af6"/>
      </w:pPr>
      <w:r w:rsidRPr="005D4516">
        <w:rPr>
          <w:rFonts w:hint="eastAsia"/>
        </w:rPr>
        <w:t>（</w:t>
      </w:r>
      <w:r w:rsidRPr="005D4516">
        <w:rPr>
          <w:rFonts w:hint="eastAsia"/>
        </w:rPr>
        <w:t>7</w:t>
      </w:r>
      <w:r w:rsidRPr="005D4516">
        <w:rPr>
          <w:rFonts w:hint="eastAsia"/>
        </w:rPr>
        <w:t>）</w:t>
      </w:r>
      <w:r w:rsidR="00A74792" w:rsidRPr="005D4516">
        <w:rPr>
          <w:rFonts w:hint="eastAsia"/>
        </w:rPr>
        <w:t>POJ2231</w:t>
      </w:r>
      <w:r w:rsidR="00A74792" w:rsidRPr="005D4516">
        <w:rPr>
          <w:rFonts w:hint="eastAsia"/>
        </w:rPr>
        <w:t>—奶牛的总音量</w:t>
      </w:r>
    </w:p>
    <w:p w:rsidR="00A74792" w:rsidRPr="005D4516" w:rsidRDefault="008E3D19" w:rsidP="005D4516">
      <w:pPr>
        <w:pStyle w:val="af6"/>
      </w:pPr>
      <w:r w:rsidRPr="005D4516">
        <w:rPr>
          <w:rFonts w:hint="eastAsia"/>
        </w:rPr>
        <w:t>（</w:t>
      </w:r>
      <w:r w:rsidRPr="005D4516">
        <w:rPr>
          <w:rFonts w:hint="eastAsia"/>
        </w:rPr>
        <w:t>8</w:t>
      </w:r>
      <w:r w:rsidRPr="005D4516">
        <w:rPr>
          <w:rFonts w:hint="eastAsia"/>
        </w:rPr>
        <w:t>）</w:t>
      </w:r>
      <w:r w:rsidR="00A74792" w:rsidRPr="005D4516">
        <w:rPr>
          <w:rFonts w:hint="eastAsia"/>
        </w:rPr>
        <w:t>POJ1050</w:t>
      </w:r>
      <w:r w:rsidR="00A74792" w:rsidRPr="005D4516">
        <w:rPr>
          <w:rFonts w:hint="eastAsia"/>
        </w:rPr>
        <w:t>—最大子矩形</w:t>
      </w:r>
    </w:p>
    <w:p w:rsidR="00A74792" w:rsidRPr="005D4516" w:rsidRDefault="00A74792" w:rsidP="005D4516">
      <w:pPr>
        <w:pStyle w:val="af6"/>
      </w:pPr>
    </w:p>
    <w:p w:rsidR="00106184" w:rsidRPr="005D4516" w:rsidRDefault="00106184" w:rsidP="005D4516">
      <w:pPr>
        <w:pStyle w:val="4"/>
      </w:pPr>
      <w:r w:rsidRPr="005D4516">
        <w:rPr>
          <w:rFonts w:hint="eastAsia"/>
        </w:rPr>
        <w:t>实验</w:t>
      </w:r>
      <w:r w:rsidR="00F34F62" w:rsidRPr="005D4516">
        <w:rPr>
          <w:rFonts w:hint="eastAsia"/>
        </w:rPr>
        <w:t>3</w:t>
      </w:r>
      <w:r w:rsidRPr="005D4516">
        <w:rPr>
          <w:rFonts w:hint="eastAsia"/>
        </w:rPr>
        <w:t>：</w:t>
      </w:r>
      <w:r w:rsidR="008E3D19" w:rsidRPr="005D4516">
        <w:rPr>
          <w:rFonts w:hint="eastAsia"/>
        </w:rPr>
        <w:t>分治法</w:t>
      </w:r>
    </w:p>
    <w:p w:rsidR="00106184" w:rsidRPr="005D4516" w:rsidRDefault="00106184" w:rsidP="005D4516">
      <w:pPr>
        <w:pStyle w:val="af6"/>
      </w:pPr>
      <w:r w:rsidRPr="005D4516">
        <w:rPr>
          <w:rFonts w:hint="eastAsia"/>
        </w:rPr>
        <w:t>学时数：</w:t>
      </w:r>
      <w:r w:rsidR="00A00A3E">
        <w:rPr>
          <w:rFonts w:hint="eastAsia"/>
        </w:rPr>
        <w:t>3</w:t>
      </w:r>
      <w:r w:rsidRPr="005D4516">
        <w:rPr>
          <w:rFonts w:hint="eastAsia"/>
        </w:rPr>
        <w:t>。任课教师根据学生情况在以下各种类型的实验题目中选择若干实验题目。</w:t>
      </w:r>
    </w:p>
    <w:p w:rsidR="005D4516" w:rsidRPr="005D4516" w:rsidRDefault="005D4516" w:rsidP="005D4516">
      <w:pPr>
        <w:pStyle w:val="af6"/>
      </w:pPr>
      <w:r w:rsidRPr="005D4516">
        <w:rPr>
          <w:rFonts w:hint="eastAsia"/>
        </w:rPr>
        <w:t xml:space="preserve">1. </w:t>
      </w:r>
      <w:r w:rsidR="000C106A">
        <w:rPr>
          <w:rFonts w:hint="eastAsia"/>
        </w:rPr>
        <w:t>单机实验</w:t>
      </w:r>
      <w:r w:rsidRPr="005D4516">
        <w:rPr>
          <w:rFonts w:hint="eastAsia"/>
        </w:rPr>
        <w:t>题</w:t>
      </w:r>
    </w:p>
    <w:p w:rsidR="005D4516" w:rsidRPr="005D4516" w:rsidRDefault="005D4516" w:rsidP="005D4516">
      <w:pPr>
        <w:pStyle w:val="af6"/>
      </w:pPr>
      <w:r>
        <w:rPr>
          <w:rFonts w:hint="eastAsia"/>
        </w:rPr>
        <w:t>（</w:t>
      </w:r>
      <w:r>
        <w:rPr>
          <w:rFonts w:hint="eastAsia"/>
        </w:rPr>
        <w:t>1</w:t>
      </w:r>
      <w:r>
        <w:rPr>
          <w:rFonts w:hint="eastAsia"/>
        </w:rPr>
        <w:t>）</w:t>
      </w:r>
      <w:r w:rsidRPr="005D4516">
        <w:rPr>
          <w:rFonts w:hint="eastAsia"/>
        </w:rPr>
        <w:t>将一个整数数组划分为两个和差最大的子数组</w:t>
      </w:r>
    </w:p>
    <w:p w:rsidR="005D4516" w:rsidRPr="005D4516" w:rsidRDefault="00756780" w:rsidP="005D4516">
      <w:pPr>
        <w:pStyle w:val="af6"/>
      </w:pPr>
      <w:r>
        <w:rPr>
          <w:rFonts w:hint="eastAsia"/>
        </w:rPr>
        <w:t>（</w:t>
      </w:r>
      <w:r>
        <w:rPr>
          <w:rFonts w:hint="eastAsia"/>
        </w:rPr>
        <w:t>2</w:t>
      </w:r>
      <w:r>
        <w:rPr>
          <w:rFonts w:hint="eastAsia"/>
        </w:rPr>
        <w:t>）</w:t>
      </w:r>
      <w:r w:rsidR="005D4516" w:rsidRPr="005D4516">
        <w:rPr>
          <w:rFonts w:hint="eastAsia"/>
        </w:rPr>
        <w:t>四路归并排序</w:t>
      </w:r>
    </w:p>
    <w:p w:rsidR="005D4516" w:rsidRPr="005D4516" w:rsidRDefault="00756780" w:rsidP="005D4516">
      <w:pPr>
        <w:pStyle w:val="af6"/>
      </w:pPr>
      <w:r>
        <w:rPr>
          <w:rFonts w:hint="eastAsia"/>
        </w:rPr>
        <w:t>（</w:t>
      </w:r>
      <w:r>
        <w:rPr>
          <w:rFonts w:hint="eastAsia"/>
        </w:rPr>
        <w:t>3</w:t>
      </w:r>
      <w:r>
        <w:rPr>
          <w:rFonts w:hint="eastAsia"/>
        </w:rPr>
        <w:t>）</w:t>
      </w:r>
      <w:r w:rsidR="005D4516" w:rsidRPr="005D4516">
        <w:rPr>
          <w:rFonts w:hint="eastAsia"/>
        </w:rPr>
        <w:t>查找假币问题</w:t>
      </w:r>
    </w:p>
    <w:p w:rsidR="005D4516" w:rsidRPr="005D4516" w:rsidRDefault="00756780" w:rsidP="005D4516">
      <w:pPr>
        <w:pStyle w:val="af6"/>
      </w:pPr>
      <w:r>
        <w:rPr>
          <w:rFonts w:hint="eastAsia"/>
        </w:rPr>
        <w:t>（</w:t>
      </w:r>
      <w:r>
        <w:rPr>
          <w:rFonts w:hint="eastAsia"/>
        </w:rPr>
        <w:t>4</w:t>
      </w:r>
      <w:r>
        <w:rPr>
          <w:rFonts w:hint="eastAsia"/>
        </w:rPr>
        <w:t>）</w:t>
      </w:r>
      <w:r w:rsidR="005D4516" w:rsidRPr="005D4516">
        <w:rPr>
          <w:rFonts w:hint="eastAsia"/>
        </w:rPr>
        <w:t>求众数</w:t>
      </w:r>
    </w:p>
    <w:p w:rsidR="005D4516" w:rsidRPr="005D4516" w:rsidRDefault="00756780" w:rsidP="005D4516">
      <w:pPr>
        <w:pStyle w:val="af6"/>
      </w:pPr>
      <w:r>
        <w:rPr>
          <w:rFonts w:hint="eastAsia"/>
        </w:rPr>
        <w:t>（</w:t>
      </w:r>
      <w:r>
        <w:rPr>
          <w:rFonts w:hint="eastAsia"/>
        </w:rPr>
        <w:t>5</w:t>
      </w:r>
      <w:r>
        <w:rPr>
          <w:rFonts w:hint="eastAsia"/>
        </w:rPr>
        <w:t>）</w:t>
      </w:r>
      <w:r w:rsidR="005D4516" w:rsidRPr="005D4516">
        <w:rPr>
          <w:rFonts w:hint="eastAsia"/>
        </w:rPr>
        <w:t>求汉诺塔Ⅱ</w:t>
      </w:r>
    </w:p>
    <w:p w:rsidR="005D4516" w:rsidRPr="005D4516" w:rsidRDefault="00756780" w:rsidP="005D4516">
      <w:pPr>
        <w:pStyle w:val="af6"/>
      </w:pPr>
      <w:r>
        <w:rPr>
          <w:rFonts w:hint="eastAsia"/>
        </w:rPr>
        <w:t>（</w:t>
      </w:r>
      <w:r>
        <w:rPr>
          <w:rFonts w:hint="eastAsia"/>
        </w:rPr>
        <w:t>6</w:t>
      </w:r>
      <w:r>
        <w:rPr>
          <w:rFonts w:hint="eastAsia"/>
        </w:rPr>
        <w:t>）</w:t>
      </w:r>
      <w:r w:rsidR="005D4516" w:rsidRPr="005D4516">
        <w:rPr>
          <w:rFonts w:hint="eastAsia"/>
        </w:rPr>
        <w:t>求</w:t>
      </w:r>
      <w:r w:rsidR="005D4516" w:rsidRPr="005D4516">
        <w:t>Fibonacci</w:t>
      </w:r>
      <w:r w:rsidR="005D4516" w:rsidRPr="005D4516">
        <w:rPr>
          <w:rFonts w:hint="eastAsia"/>
        </w:rPr>
        <w:t>数列</w:t>
      </w:r>
    </w:p>
    <w:p w:rsidR="005D4516" w:rsidRDefault="00756780" w:rsidP="005D4516">
      <w:pPr>
        <w:pStyle w:val="af6"/>
      </w:pPr>
      <w:r>
        <w:rPr>
          <w:rFonts w:hint="eastAsia"/>
        </w:rPr>
        <w:t>2</w:t>
      </w:r>
      <w:r w:rsidR="005D4516">
        <w:rPr>
          <w:rFonts w:hint="eastAsia"/>
        </w:rPr>
        <w:t xml:space="preserve">. </w:t>
      </w:r>
      <w:r w:rsidR="005D4516" w:rsidRPr="00FC5498">
        <w:rPr>
          <w:rFonts w:hint="eastAsia"/>
        </w:rPr>
        <w:t>在线编程题</w:t>
      </w:r>
    </w:p>
    <w:p w:rsidR="005D4516" w:rsidRPr="00016FEA" w:rsidRDefault="00756780" w:rsidP="005D4516">
      <w:pPr>
        <w:pStyle w:val="af6"/>
      </w:pPr>
      <w:r>
        <w:rPr>
          <w:rFonts w:hint="eastAsia"/>
        </w:rPr>
        <w:t>（</w:t>
      </w:r>
      <w:r>
        <w:rPr>
          <w:rFonts w:hint="eastAsia"/>
        </w:rPr>
        <w:t>1</w:t>
      </w:r>
      <w:r>
        <w:rPr>
          <w:rFonts w:hint="eastAsia"/>
        </w:rPr>
        <w:t>）</w:t>
      </w:r>
      <w:r w:rsidR="005D4516">
        <w:rPr>
          <w:rFonts w:hint="eastAsia"/>
        </w:rPr>
        <w:t>LeetCode</w:t>
      </w:r>
      <w:r w:rsidR="005D4516" w:rsidRPr="00016FEA">
        <w:t>240</w:t>
      </w:r>
      <w:r w:rsidR="005D4516" w:rsidRPr="00016FEA">
        <w:rPr>
          <w:rFonts w:ascii="宋体" w:hAnsi="宋体"/>
        </w:rPr>
        <w:t>—</w:t>
      </w:r>
      <w:r w:rsidR="005D4516" w:rsidRPr="00016FEA">
        <w:t>搜索二维矩阵</w:t>
      </w:r>
      <w:r w:rsidR="005D4516" w:rsidRPr="00016FEA">
        <w:t>II</w:t>
      </w:r>
    </w:p>
    <w:p w:rsidR="005D4516" w:rsidRPr="00771369" w:rsidRDefault="00756780" w:rsidP="005D4516">
      <w:pPr>
        <w:pStyle w:val="af6"/>
      </w:pPr>
      <w:r>
        <w:rPr>
          <w:rFonts w:hint="eastAsia"/>
        </w:rPr>
        <w:t>（</w:t>
      </w:r>
      <w:r>
        <w:rPr>
          <w:rFonts w:hint="eastAsia"/>
        </w:rPr>
        <w:t>2</w:t>
      </w:r>
      <w:r>
        <w:rPr>
          <w:rFonts w:hint="eastAsia"/>
        </w:rPr>
        <w:t>）</w:t>
      </w:r>
      <w:r w:rsidR="005D4516">
        <w:rPr>
          <w:rFonts w:hint="eastAsia"/>
        </w:rPr>
        <w:t>LeetCode</w:t>
      </w:r>
      <w:r w:rsidR="005D4516" w:rsidRPr="00771369">
        <w:t>35</w:t>
      </w:r>
      <w:r w:rsidR="005D4516" w:rsidRPr="00771369">
        <w:rPr>
          <w:rFonts w:ascii="宋体" w:hAnsi="宋体"/>
        </w:rPr>
        <w:t>—</w:t>
      </w:r>
      <w:r w:rsidR="005D4516" w:rsidRPr="00771369">
        <w:t>搜索插入位置</w:t>
      </w:r>
    </w:p>
    <w:p w:rsidR="005D4516" w:rsidRPr="009010B0" w:rsidRDefault="00756780" w:rsidP="005D4516">
      <w:pPr>
        <w:pStyle w:val="af6"/>
      </w:pPr>
      <w:r>
        <w:rPr>
          <w:rFonts w:hint="eastAsia"/>
        </w:rPr>
        <w:t>（</w:t>
      </w:r>
      <w:r>
        <w:rPr>
          <w:rFonts w:hint="eastAsia"/>
        </w:rPr>
        <w:t>3</w:t>
      </w:r>
      <w:r>
        <w:rPr>
          <w:rFonts w:hint="eastAsia"/>
        </w:rPr>
        <w:t>）</w:t>
      </w:r>
      <w:r w:rsidR="005D4516">
        <w:rPr>
          <w:rFonts w:hint="eastAsia"/>
        </w:rPr>
        <w:t>LeetCode</w:t>
      </w:r>
      <w:r w:rsidR="005D4516" w:rsidRPr="0053670C">
        <w:t>33</w:t>
      </w:r>
      <w:r w:rsidR="005D4516" w:rsidRPr="0053670C">
        <w:rPr>
          <w:rFonts w:ascii="宋体" w:hAnsi="宋体"/>
        </w:rPr>
        <w:t>—</w:t>
      </w:r>
      <w:r w:rsidR="005D4516" w:rsidRPr="0053670C">
        <w:t>搜索旋转排序数组</w:t>
      </w:r>
    </w:p>
    <w:p w:rsidR="005D4516" w:rsidRDefault="00756780" w:rsidP="005D4516">
      <w:pPr>
        <w:pStyle w:val="af6"/>
      </w:pPr>
      <w:r>
        <w:rPr>
          <w:rFonts w:hint="eastAsia"/>
        </w:rPr>
        <w:t>（</w:t>
      </w:r>
      <w:r>
        <w:rPr>
          <w:rFonts w:hint="eastAsia"/>
        </w:rPr>
        <w:t>4</w:t>
      </w:r>
      <w:r>
        <w:rPr>
          <w:rFonts w:hint="eastAsia"/>
        </w:rPr>
        <w:t>）</w:t>
      </w:r>
      <w:r w:rsidR="005D4516">
        <w:rPr>
          <w:rFonts w:hint="eastAsia"/>
        </w:rPr>
        <w:t>LeetCode</w:t>
      </w:r>
      <w:r w:rsidR="005D4516" w:rsidRPr="00CB3325">
        <w:t>162</w:t>
      </w:r>
      <w:r w:rsidR="005D4516" w:rsidRPr="00CB3325">
        <w:rPr>
          <w:rFonts w:ascii="宋体" w:hAnsi="宋体"/>
        </w:rPr>
        <w:t>—</w:t>
      </w:r>
      <w:r w:rsidR="005D4516" w:rsidRPr="00CB3325">
        <w:t>寻找峰值</w:t>
      </w:r>
    </w:p>
    <w:p w:rsidR="005D4516" w:rsidRDefault="00756780" w:rsidP="005D4516">
      <w:pPr>
        <w:pStyle w:val="af6"/>
      </w:pPr>
      <w:r>
        <w:rPr>
          <w:rFonts w:hint="eastAsia"/>
        </w:rPr>
        <w:t>（</w:t>
      </w:r>
      <w:r>
        <w:rPr>
          <w:rFonts w:hint="eastAsia"/>
        </w:rPr>
        <w:t>5</w:t>
      </w:r>
      <w:r>
        <w:rPr>
          <w:rFonts w:hint="eastAsia"/>
        </w:rPr>
        <w:t>）</w:t>
      </w:r>
      <w:r w:rsidR="005D4516">
        <w:rPr>
          <w:rFonts w:hint="eastAsia"/>
        </w:rPr>
        <w:t>HDU 2141</w:t>
      </w:r>
      <w:r w:rsidR="005D4516">
        <w:rPr>
          <w:rFonts w:hint="eastAsia"/>
        </w:rPr>
        <w:t>—能否找到</w:t>
      </w:r>
      <w:r w:rsidR="005D4516">
        <w:rPr>
          <w:rFonts w:hint="eastAsia"/>
        </w:rPr>
        <w:t>X</w:t>
      </w:r>
    </w:p>
    <w:p w:rsidR="005D4516" w:rsidRDefault="00756780" w:rsidP="005D4516">
      <w:pPr>
        <w:pStyle w:val="af6"/>
      </w:pPr>
      <w:r>
        <w:rPr>
          <w:rFonts w:hint="eastAsia"/>
        </w:rPr>
        <w:t>（</w:t>
      </w:r>
      <w:r>
        <w:rPr>
          <w:rFonts w:hint="eastAsia"/>
        </w:rPr>
        <w:t>6</w:t>
      </w:r>
      <w:r>
        <w:rPr>
          <w:rFonts w:hint="eastAsia"/>
        </w:rPr>
        <w:t>）</w:t>
      </w:r>
      <w:r w:rsidR="005D4516">
        <w:rPr>
          <w:rFonts w:hint="eastAsia"/>
        </w:rPr>
        <w:t>HDU2199</w:t>
      </w:r>
      <w:r w:rsidR="005D4516">
        <w:rPr>
          <w:rFonts w:hint="eastAsia"/>
        </w:rPr>
        <w:t>—解方程</w:t>
      </w:r>
    </w:p>
    <w:p w:rsidR="005D4516" w:rsidRDefault="00756780" w:rsidP="005D4516">
      <w:pPr>
        <w:pStyle w:val="af6"/>
      </w:pPr>
      <w:r>
        <w:rPr>
          <w:rFonts w:hint="eastAsia"/>
        </w:rPr>
        <w:t>（</w:t>
      </w:r>
      <w:r>
        <w:rPr>
          <w:rFonts w:hint="eastAsia"/>
        </w:rPr>
        <w:t>7</w:t>
      </w:r>
      <w:r>
        <w:rPr>
          <w:rFonts w:hint="eastAsia"/>
        </w:rPr>
        <w:t>）</w:t>
      </w:r>
      <w:r w:rsidR="005D4516">
        <w:rPr>
          <w:rFonts w:hint="eastAsia"/>
        </w:rPr>
        <w:t>HDU1040</w:t>
      </w:r>
      <w:r w:rsidR="005D4516">
        <w:rPr>
          <w:rFonts w:hint="eastAsia"/>
        </w:rPr>
        <w:t>—排序</w:t>
      </w:r>
    </w:p>
    <w:p w:rsidR="005D4516" w:rsidRDefault="00756780" w:rsidP="005D4516">
      <w:pPr>
        <w:pStyle w:val="af6"/>
      </w:pPr>
      <w:r>
        <w:rPr>
          <w:rFonts w:hint="eastAsia"/>
        </w:rPr>
        <w:t>（</w:t>
      </w:r>
      <w:r>
        <w:rPr>
          <w:rFonts w:hint="eastAsia"/>
        </w:rPr>
        <w:t>8</w:t>
      </w:r>
      <w:r>
        <w:rPr>
          <w:rFonts w:hint="eastAsia"/>
        </w:rPr>
        <w:t>）</w:t>
      </w:r>
      <w:r w:rsidR="005D4516">
        <w:rPr>
          <w:rFonts w:hint="eastAsia"/>
        </w:rPr>
        <w:t>HDU1157</w:t>
      </w:r>
      <w:r w:rsidR="005D4516">
        <w:rPr>
          <w:rFonts w:hint="eastAsia"/>
        </w:rPr>
        <w:t>—求中位数</w:t>
      </w:r>
    </w:p>
    <w:p w:rsidR="005D4516" w:rsidRDefault="00756780" w:rsidP="005D4516">
      <w:pPr>
        <w:pStyle w:val="af6"/>
      </w:pPr>
      <w:r>
        <w:rPr>
          <w:rFonts w:hint="eastAsia"/>
        </w:rPr>
        <w:t>（</w:t>
      </w:r>
      <w:r>
        <w:rPr>
          <w:rFonts w:hint="eastAsia"/>
        </w:rPr>
        <w:t>9</w:t>
      </w:r>
      <w:r>
        <w:rPr>
          <w:rFonts w:hint="eastAsia"/>
        </w:rPr>
        <w:t>）</w:t>
      </w:r>
      <w:r w:rsidR="005D4516">
        <w:rPr>
          <w:rFonts w:hint="eastAsia"/>
        </w:rPr>
        <w:t>HDU1007</w:t>
      </w:r>
      <w:r w:rsidR="005D4516">
        <w:rPr>
          <w:rFonts w:hint="eastAsia"/>
        </w:rPr>
        <w:t>—</w:t>
      </w:r>
      <w:r w:rsidR="005D4516" w:rsidRPr="00131AF4">
        <w:rPr>
          <w:rFonts w:hint="eastAsia"/>
        </w:rPr>
        <w:t>套圈</w:t>
      </w:r>
      <w:r w:rsidR="005D4516">
        <w:rPr>
          <w:rFonts w:hint="eastAsia"/>
        </w:rPr>
        <w:t>游戏</w:t>
      </w:r>
    </w:p>
    <w:p w:rsidR="005D4516" w:rsidRDefault="00756780" w:rsidP="005D4516">
      <w:pPr>
        <w:pStyle w:val="af6"/>
        <w:rPr>
          <w:lang w:val="pt-BR"/>
        </w:rPr>
      </w:pPr>
      <w:r>
        <w:rPr>
          <w:rFonts w:hint="eastAsia"/>
          <w:lang w:val="pt-BR"/>
        </w:rPr>
        <w:t>（</w:t>
      </w:r>
      <w:r>
        <w:rPr>
          <w:rFonts w:hint="eastAsia"/>
          <w:lang w:val="pt-BR"/>
        </w:rPr>
        <w:t>10</w:t>
      </w:r>
      <w:r>
        <w:rPr>
          <w:rFonts w:hint="eastAsia"/>
          <w:lang w:val="pt-BR"/>
        </w:rPr>
        <w:t>）</w:t>
      </w:r>
      <w:r w:rsidR="005D4516">
        <w:rPr>
          <w:rFonts w:hint="eastAsia"/>
        </w:rPr>
        <w:t>POJ2255</w:t>
      </w:r>
      <w:r w:rsidR="005D4516">
        <w:rPr>
          <w:rFonts w:hint="eastAsia"/>
          <w:lang w:val="pt-BR"/>
        </w:rPr>
        <w:t>—由二叉树中序和先序序列产生后序序列</w:t>
      </w:r>
    </w:p>
    <w:p w:rsidR="005D4516" w:rsidRDefault="00756780" w:rsidP="005D4516">
      <w:pPr>
        <w:pStyle w:val="af6"/>
      </w:pPr>
      <w:r>
        <w:rPr>
          <w:rFonts w:hint="eastAsia"/>
        </w:rPr>
        <w:t>（</w:t>
      </w:r>
      <w:r>
        <w:rPr>
          <w:rFonts w:hint="eastAsia"/>
        </w:rPr>
        <w:t>11</w:t>
      </w:r>
      <w:r>
        <w:rPr>
          <w:rFonts w:hint="eastAsia"/>
        </w:rPr>
        <w:t>）</w:t>
      </w:r>
      <w:r w:rsidR="005D4516">
        <w:rPr>
          <w:rFonts w:hint="eastAsia"/>
        </w:rPr>
        <w:t>POJ1854</w:t>
      </w:r>
      <w:r w:rsidR="005D4516">
        <w:rPr>
          <w:rFonts w:hint="eastAsia"/>
        </w:rPr>
        <w:t>—转换为回文的交换次数</w:t>
      </w:r>
    </w:p>
    <w:p w:rsidR="005D4516" w:rsidRDefault="00756780" w:rsidP="005D4516">
      <w:pPr>
        <w:pStyle w:val="af6"/>
      </w:pPr>
      <w:r>
        <w:rPr>
          <w:rFonts w:hint="eastAsia"/>
        </w:rPr>
        <w:t>（</w:t>
      </w:r>
      <w:r>
        <w:rPr>
          <w:rFonts w:hint="eastAsia"/>
        </w:rPr>
        <w:t>12</w:t>
      </w:r>
      <w:r>
        <w:rPr>
          <w:rFonts w:hint="eastAsia"/>
        </w:rPr>
        <w:t>）</w:t>
      </w:r>
      <w:r w:rsidR="005D4516">
        <w:rPr>
          <w:rFonts w:hint="eastAsia"/>
        </w:rPr>
        <w:t>POJ1995</w:t>
      </w:r>
      <w:r w:rsidR="005D4516">
        <w:rPr>
          <w:rFonts w:hint="eastAsia"/>
        </w:rPr>
        <w:t>—求表达式值</w:t>
      </w:r>
    </w:p>
    <w:p w:rsidR="008E3D19" w:rsidRDefault="008E3D19" w:rsidP="00D35812">
      <w:pPr>
        <w:pStyle w:val="af6"/>
      </w:pPr>
    </w:p>
    <w:p w:rsidR="002C2D16" w:rsidRDefault="002C2D16" w:rsidP="002C2D16">
      <w:pPr>
        <w:pStyle w:val="4"/>
      </w:pPr>
      <w:r>
        <w:rPr>
          <w:rFonts w:hint="eastAsia"/>
        </w:rPr>
        <w:t>实验</w:t>
      </w:r>
      <w:r>
        <w:rPr>
          <w:rFonts w:hint="eastAsia"/>
        </w:rPr>
        <w:t>4</w:t>
      </w:r>
      <w:r>
        <w:rPr>
          <w:rFonts w:hint="eastAsia"/>
        </w:rPr>
        <w:t>：</w:t>
      </w:r>
      <w:r w:rsidR="005D4516">
        <w:rPr>
          <w:rFonts w:hint="eastAsia"/>
        </w:rPr>
        <w:t>回溯法</w:t>
      </w:r>
    </w:p>
    <w:p w:rsidR="008E3D19" w:rsidRDefault="008E3D19" w:rsidP="005D4516">
      <w:pPr>
        <w:pStyle w:val="af6"/>
      </w:pPr>
      <w:r>
        <w:rPr>
          <w:rFonts w:hint="eastAsia"/>
        </w:rPr>
        <w:t>学时数：</w:t>
      </w:r>
      <w:r w:rsidR="00A00A3E">
        <w:rPr>
          <w:rFonts w:hint="eastAsia"/>
        </w:rPr>
        <w:t>3</w:t>
      </w:r>
      <w:r>
        <w:rPr>
          <w:rFonts w:hint="eastAsia"/>
        </w:rPr>
        <w:t>。任课教师根据学生情况在以下各种类型的实验题目中选择若干实验题目。</w:t>
      </w:r>
    </w:p>
    <w:p w:rsidR="00756780" w:rsidRPr="005D4516" w:rsidRDefault="00756780" w:rsidP="00756780">
      <w:pPr>
        <w:pStyle w:val="af6"/>
      </w:pPr>
      <w:r w:rsidRPr="005D4516">
        <w:rPr>
          <w:rFonts w:hint="eastAsia"/>
        </w:rPr>
        <w:t xml:space="preserve">1. </w:t>
      </w:r>
      <w:r w:rsidR="000C106A">
        <w:rPr>
          <w:rFonts w:hint="eastAsia"/>
        </w:rPr>
        <w:t>单机实验</w:t>
      </w:r>
      <w:r w:rsidRPr="005D4516">
        <w:rPr>
          <w:rFonts w:hint="eastAsia"/>
        </w:rPr>
        <w:t>题</w:t>
      </w:r>
    </w:p>
    <w:p w:rsidR="005D4516" w:rsidRDefault="00756780" w:rsidP="005D4516">
      <w:pPr>
        <w:pStyle w:val="af6"/>
      </w:pPr>
      <w:r>
        <w:rPr>
          <w:rFonts w:hint="eastAsia"/>
        </w:rPr>
        <w:t>（</w:t>
      </w:r>
      <w:r>
        <w:rPr>
          <w:rFonts w:hint="eastAsia"/>
        </w:rPr>
        <w:t>1</w:t>
      </w:r>
      <w:r>
        <w:rPr>
          <w:rFonts w:hint="eastAsia"/>
        </w:rPr>
        <w:t>）</w:t>
      </w:r>
      <w:r w:rsidR="005D4516">
        <w:rPr>
          <w:rFonts w:hint="eastAsia"/>
        </w:rPr>
        <w:t>象棋算式</w:t>
      </w:r>
    </w:p>
    <w:p w:rsidR="005D4516" w:rsidRDefault="00756780" w:rsidP="005D4516">
      <w:pPr>
        <w:pStyle w:val="af6"/>
      </w:pPr>
      <w:r>
        <w:rPr>
          <w:rFonts w:hint="eastAsia"/>
        </w:rPr>
        <w:lastRenderedPageBreak/>
        <w:t>（</w:t>
      </w:r>
      <w:r>
        <w:rPr>
          <w:rFonts w:hint="eastAsia"/>
        </w:rPr>
        <w:t>2</w:t>
      </w:r>
      <w:r>
        <w:rPr>
          <w:rFonts w:hint="eastAsia"/>
        </w:rPr>
        <w:t>）</w:t>
      </w:r>
      <w:r w:rsidR="005D4516">
        <w:rPr>
          <w:rFonts w:hint="eastAsia"/>
        </w:rPr>
        <w:t>子集和</w:t>
      </w:r>
    </w:p>
    <w:p w:rsidR="005D4516" w:rsidRDefault="00756780" w:rsidP="005D4516">
      <w:pPr>
        <w:pStyle w:val="af6"/>
      </w:pPr>
      <w:r>
        <w:rPr>
          <w:rFonts w:hint="eastAsia"/>
        </w:rPr>
        <w:t>（</w:t>
      </w:r>
      <w:r>
        <w:rPr>
          <w:rFonts w:hint="eastAsia"/>
        </w:rPr>
        <w:t>3</w:t>
      </w:r>
      <w:r>
        <w:rPr>
          <w:rFonts w:hint="eastAsia"/>
        </w:rPr>
        <w:t>）</w:t>
      </w:r>
      <w:r w:rsidR="005D4516">
        <w:rPr>
          <w:rFonts w:hint="eastAsia"/>
        </w:rPr>
        <w:t>迷宫路径</w:t>
      </w:r>
    </w:p>
    <w:p w:rsidR="005D4516" w:rsidRDefault="00756780" w:rsidP="005D4516">
      <w:pPr>
        <w:pStyle w:val="af6"/>
      </w:pPr>
      <w:r>
        <w:rPr>
          <w:rFonts w:hint="eastAsia"/>
        </w:rPr>
        <w:t>（</w:t>
      </w:r>
      <w:r>
        <w:rPr>
          <w:rFonts w:hint="eastAsia"/>
        </w:rPr>
        <w:t>4</w:t>
      </w:r>
      <w:r>
        <w:rPr>
          <w:rFonts w:hint="eastAsia"/>
        </w:rPr>
        <w:t>）</w:t>
      </w:r>
      <w:r w:rsidR="005D4516" w:rsidRPr="0066460A">
        <w:t>哈密顿回路</w:t>
      </w:r>
    </w:p>
    <w:p w:rsidR="005D4516" w:rsidRDefault="00756780" w:rsidP="005D4516">
      <w:pPr>
        <w:pStyle w:val="af6"/>
      </w:pPr>
      <w:r>
        <w:rPr>
          <w:rFonts w:hint="eastAsia"/>
        </w:rPr>
        <w:t xml:space="preserve">2. </w:t>
      </w:r>
      <w:r w:rsidR="005D4516" w:rsidRPr="00FC5498">
        <w:rPr>
          <w:rFonts w:hint="eastAsia"/>
        </w:rPr>
        <w:t>在线编程题</w:t>
      </w:r>
    </w:p>
    <w:p w:rsidR="005D4516" w:rsidRPr="009F3A90" w:rsidRDefault="00756780" w:rsidP="005D4516">
      <w:pPr>
        <w:pStyle w:val="af6"/>
      </w:pPr>
      <w:r>
        <w:rPr>
          <w:rFonts w:hint="eastAsia"/>
        </w:rPr>
        <w:t>（</w:t>
      </w:r>
      <w:r>
        <w:rPr>
          <w:rFonts w:hint="eastAsia"/>
        </w:rPr>
        <w:t>1</w:t>
      </w:r>
      <w:r>
        <w:rPr>
          <w:rFonts w:hint="eastAsia"/>
        </w:rPr>
        <w:t>）</w:t>
      </w:r>
      <w:r w:rsidR="005D4516">
        <w:rPr>
          <w:rFonts w:hint="eastAsia"/>
        </w:rPr>
        <w:t>LeetCode</w:t>
      </w:r>
      <w:r w:rsidR="005D4516" w:rsidRPr="00733FBB">
        <w:t>216</w:t>
      </w:r>
      <w:r w:rsidR="005D4516" w:rsidRPr="00D11B2D">
        <w:rPr>
          <w:rFonts w:ascii="宋体" w:hAnsi="宋体"/>
        </w:rPr>
        <w:t>—</w:t>
      </w:r>
      <w:r w:rsidR="005D4516" w:rsidRPr="00733FBB">
        <w:t>组合总和</w:t>
      </w:r>
      <w:r w:rsidR="005D4516" w:rsidRPr="00733FBB">
        <w:t>III</w:t>
      </w:r>
    </w:p>
    <w:p w:rsidR="005D4516" w:rsidRPr="00BB1F80" w:rsidRDefault="00756780" w:rsidP="005D4516">
      <w:pPr>
        <w:pStyle w:val="af6"/>
      </w:pPr>
      <w:r>
        <w:rPr>
          <w:rFonts w:hint="eastAsia"/>
        </w:rPr>
        <w:t>（</w:t>
      </w:r>
      <w:r>
        <w:rPr>
          <w:rFonts w:hint="eastAsia"/>
        </w:rPr>
        <w:t>2</w:t>
      </w:r>
      <w:r>
        <w:rPr>
          <w:rFonts w:hint="eastAsia"/>
        </w:rPr>
        <w:t>）</w:t>
      </w:r>
      <w:r w:rsidR="005D4516">
        <w:rPr>
          <w:rFonts w:hint="eastAsia"/>
        </w:rPr>
        <w:t>LeetCode</w:t>
      </w:r>
      <w:r w:rsidR="005D4516" w:rsidRPr="008B573B">
        <w:t>39</w:t>
      </w:r>
      <w:r w:rsidR="005D4516" w:rsidRPr="008B573B">
        <w:rPr>
          <w:rFonts w:ascii="宋体" w:hAnsi="宋体"/>
        </w:rPr>
        <w:t>—</w:t>
      </w:r>
      <w:r w:rsidR="005D4516" w:rsidRPr="008B573B">
        <w:t>组合总和</w:t>
      </w:r>
    </w:p>
    <w:p w:rsidR="005D4516" w:rsidRPr="00BB1F80" w:rsidRDefault="00756780" w:rsidP="005D4516">
      <w:pPr>
        <w:pStyle w:val="af6"/>
      </w:pPr>
      <w:r>
        <w:rPr>
          <w:rFonts w:hint="eastAsia"/>
        </w:rPr>
        <w:t>（</w:t>
      </w:r>
      <w:r>
        <w:rPr>
          <w:rFonts w:hint="eastAsia"/>
        </w:rPr>
        <w:t>3</w:t>
      </w:r>
      <w:r>
        <w:rPr>
          <w:rFonts w:hint="eastAsia"/>
        </w:rPr>
        <w:t>）</w:t>
      </w:r>
      <w:r w:rsidR="005D4516">
        <w:rPr>
          <w:rFonts w:hint="eastAsia"/>
        </w:rPr>
        <w:t>3. LeetCode1</w:t>
      </w:r>
      <w:r w:rsidR="005D4516" w:rsidRPr="008B573B">
        <w:t>3</w:t>
      </w:r>
      <w:r w:rsidR="005D4516">
        <w:rPr>
          <w:rFonts w:hint="eastAsia"/>
        </w:rPr>
        <w:t>1</w:t>
      </w:r>
      <w:r w:rsidR="005D4516" w:rsidRPr="008B573B">
        <w:rPr>
          <w:rFonts w:ascii="宋体" w:hAnsi="宋体"/>
        </w:rPr>
        <w:t>—</w:t>
      </w:r>
      <w:r w:rsidR="005D4516" w:rsidRPr="004B534E">
        <w:t>分割回文串</w:t>
      </w:r>
    </w:p>
    <w:p w:rsidR="005D4516" w:rsidRDefault="00756780" w:rsidP="005D4516">
      <w:pPr>
        <w:pStyle w:val="af6"/>
      </w:pPr>
      <w:r>
        <w:rPr>
          <w:rFonts w:hint="eastAsia"/>
        </w:rPr>
        <w:t>（</w:t>
      </w:r>
      <w:r>
        <w:rPr>
          <w:rFonts w:hint="eastAsia"/>
        </w:rPr>
        <w:t>4</w:t>
      </w:r>
      <w:r>
        <w:rPr>
          <w:rFonts w:hint="eastAsia"/>
        </w:rPr>
        <w:t>）</w:t>
      </w:r>
      <w:r w:rsidR="005D4516" w:rsidRPr="007E34ED">
        <w:rPr>
          <w:rFonts w:hint="eastAsia"/>
        </w:rPr>
        <w:t>HDU1027</w:t>
      </w:r>
      <w:r w:rsidR="005D4516" w:rsidRPr="007E34ED">
        <w:rPr>
          <w:rFonts w:hint="eastAsia"/>
        </w:rPr>
        <w:t>—</w:t>
      </w:r>
      <w:r w:rsidR="005D4516">
        <w:rPr>
          <w:rFonts w:hint="eastAsia"/>
        </w:rPr>
        <w:t>第</w:t>
      </w:r>
      <w:r w:rsidR="005D4516" w:rsidRPr="00756780">
        <w:rPr>
          <w:rFonts w:hint="eastAsia"/>
          <w:i/>
        </w:rPr>
        <w:t>k</w:t>
      </w:r>
      <w:r w:rsidR="005D4516">
        <w:rPr>
          <w:rFonts w:hint="eastAsia"/>
        </w:rPr>
        <w:t>小的排列</w:t>
      </w:r>
    </w:p>
    <w:p w:rsidR="005D4516" w:rsidRPr="000A739F" w:rsidRDefault="00756780" w:rsidP="005D4516">
      <w:pPr>
        <w:pStyle w:val="af6"/>
      </w:pPr>
      <w:r>
        <w:rPr>
          <w:rFonts w:hint="eastAsia"/>
        </w:rPr>
        <w:t>（</w:t>
      </w:r>
      <w:r>
        <w:rPr>
          <w:rFonts w:hint="eastAsia"/>
        </w:rPr>
        <w:t>5</w:t>
      </w:r>
      <w:r>
        <w:rPr>
          <w:rFonts w:hint="eastAsia"/>
        </w:rPr>
        <w:t>）</w:t>
      </w:r>
      <w:r w:rsidR="005D4516" w:rsidRPr="00454408">
        <w:rPr>
          <w:rFonts w:hint="eastAsia"/>
        </w:rPr>
        <w:t>HDU2553</w:t>
      </w:r>
      <w:r w:rsidR="005D4516">
        <w:rPr>
          <w:rFonts w:hint="eastAsia"/>
        </w:rPr>
        <w:t>—</w:t>
      </w:r>
      <w:r w:rsidR="005D4516" w:rsidRPr="000A739F">
        <w:t>N</w:t>
      </w:r>
      <w:r w:rsidR="005D4516" w:rsidRPr="000A739F">
        <w:t>皇后问题</w:t>
      </w:r>
    </w:p>
    <w:p w:rsidR="005D4516" w:rsidRPr="00545184" w:rsidRDefault="00756780" w:rsidP="005D4516">
      <w:pPr>
        <w:pStyle w:val="af6"/>
      </w:pPr>
      <w:r>
        <w:rPr>
          <w:rFonts w:hint="eastAsia"/>
        </w:rPr>
        <w:t>（</w:t>
      </w:r>
      <w:r>
        <w:rPr>
          <w:rFonts w:hint="eastAsia"/>
        </w:rPr>
        <w:t>6</w:t>
      </w:r>
      <w:r>
        <w:rPr>
          <w:rFonts w:hint="eastAsia"/>
        </w:rPr>
        <w:t>）</w:t>
      </w:r>
      <w:r w:rsidR="005D4516" w:rsidRPr="00545184">
        <w:rPr>
          <w:rFonts w:hint="eastAsia"/>
        </w:rPr>
        <w:t>HDU2616</w:t>
      </w:r>
      <w:r w:rsidR="005D4516">
        <w:rPr>
          <w:rFonts w:hint="eastAsia"/>
        </w:rPr>
        <w:t>—</w:t>
      </w:r>
      <w:r w:rsidR="005D4516" w:rsidRPr="00545184">
        <w:rPr>
          <w:rFonts w:hint="eastAsia"/>
        </w:rPr>
        <w:t>杀死怪物</w:t>
      </w:r>
    </w:p>
    <w:p w:rsidR="005D4516" w:rsidRPr="008F0AC7" w:rsidRDefault="00756780" w:rsidP="005D4516">
      <w:pPr>
        <w:pStyle w:val="af6"/>
      </w:pPr>
      <w:r>
        <w:rPr>
          <w:rFonts w:hint="eastAsia"/>
        </w:rPr>
        <w:t>（</w:t>
      </w:r>
      <w:r>
        <w:rPr>
          <w:rFonts w:hint="eastAsia"/>
        </w:rPr>
        <w:t>7</w:t>
      </w:r>
      <w:r>
        <w:rPr>
          <w:rFonts w:hint="eastAsia"/>
        </w:rPr>
        <w:t>）</w:t>
      </w:r>
      <w:r w:rsidR="005D4516">
        <w:rPr>
          <w:rFonts w:hint="eastAsia"/>
        </w:rPr>
        <w:t>POJ3187</w:t>
      </w:r>
      <w:r w:rsidR="005D4516">
        <w:rPr>
          <w:rFonts w:hint="eastAsia"/>
        </w:rPr>
        <w:t>—</w:t>
      </w:r>
      <w:r w:rsidR="005D4516" w:rsidRPr="008F0AC7">
        <w:rPr>
          <w:rFonts w:hint="eastAsia"/>
        </w:rPr>
        <w:t>向后数字和</w:t>
      </w:r>
    </w:p>
    <w:p w:rsidR="005D4516" w:rsidRDefault="00756780" w:rsidP="005D4516">
      <w:pPr>
        <w:pStyle w:val="af6"/>
      </w:pPr>
      <w:r>
        <w:rPr>
          <w:rFonts w:hint="eastAsia"/>
        </w:rPr>
        <w:t>（</w:t>
      </w:r>
      <w:r>
        <w:rPr>
          <w:rFonts w:hint="eastAsia"/>
        </w:rPr>
        <w:t>8</w:t>
      </w:r>
      <w:r>
        <w:rPr>
          <w:rFonts w:hint="eastAsia"/>
        </w:rPr>
        <w:t>）</w:t>
      </w:r>
      <w:r w:rsidR="005D4516" w:rsidRPr="00024372">
        <w:rPr>
          <w:rFonts w:hint="eastAsia"/>
        </w:rPr>
        <w:t>POJ1321</w:t>
      </w:r>
      <w:r w:rsidR="005D4516">
        <w:rPr>
          <w:rFonts w:hint="eastAsia"/>
        </w:rPr>
        <w:t>—</w:t>
      </w:r>
      <w:r w:rsidR="005D4516" w:rsidRPr="00024372">
        <w:rPr>
          <w:rFonts w:hint="eastAsia"/>
        </w:rPr>
        <w:t>棋盘问题</w:t>
      </w:r>
    </w:p>
    <w:p w:rsidR="005D4516" w:rsidRDefault="00756780" w:rsidP="005D4516">
      <w:pPr>
        <w:pStyle w:val="af6"/>
      </w:pPr>
      <w:r>
        <w:rPr>
          <w:rFonts w:hint="eastAsia"/>
        </w:rPr>
        <w:t>（</w:t>
      </w:r>
      <w:r>
        <w:rPr>
          <w:rFonts w:hint="eastAsia"/>
        </w:rPr>
        <w:t>9</w:t>
      </w:r>
      <w:r>
        <w:rPr>
          <w:rFonts w:hint="eastAsia"/>
        </w:rPr>
        <w:t>）</w:t>
      </w:r>
      <w:r w:rsidR="005D4516" w:rsidRPr="00454408">
        <w:rPr>
          <w:rFonts w:hint="eastAsia"/>
        </w:rPr>
        <w:t>POJ2488</w:t>
      </w:r>
      <w:r w:rsidR="005D4516">
        <w:rPr>
          <w:rFonts w:hint="eastAsia"/>
        </w:rPr>
        <w:t>—</w:t>
      </w:r>
      <w:r w:rsidR="005D4516" w:rsidRPr="00454408">
        <w:rPr>
          <w:rFonts w:hint="eastAsia"/>
        </w:rPr>
        <w:t>骑士游历</w:t>
      </w:r>
    </w:p>
    <w:p w:rsidR="005D4516" w:rsidRDefault="00756780" w:rsidP="005D4516">
      <w:pPr>
        <w:pStyle w:val="af6"/>
      </w:pPr>
      <w:r>
        <w:rPr>
          <w:rFonts w:hint="eastAsia"/>
        </w:rPr>
        <w:t>（</w:t>
      </w:r>
      <w:r>
        <w:rPr>
          <w:rFonts w:hint="eastAsia"/>
        </w:rPr>
        <w:t>10</w:t>
      </w:r>
      <w:r>
        <w:rPr>
          <w:rFonts w:hint="eastAsia"/>
        </w:rPr>
        <w:t>）</w:t>
      </w:r>
      <w:r w:rsidR="005D4516" w:rsidRPr="00024372">
        <w:rPr>
          <w:rFonts w:hint="eastAsia"/>
        </w:rPr>
        <w:t>POJ1040</w:t>
      </w:r>
      <w:r w:rsidR="005D4516">
        <w:rPr>
          <w:rFonts w:hint="eastAsia"/>
        </w:rPr>
        <w:t>—</w:t>
      </w:r>
      <w:r w:rsidR="005D4516" w:rsidRPr="00A335C6">
        <w:rPr>
          <w:rFonts w:hint="eastAsia"/>
        </w:rPr>
        <w:t>运输</w:t>
      </w:r>
      <w:r w:rsidR="005D4516">
        <w:rPr>
          <w:rFonts w:hint="eastAsia"/>
        </w:rPr>
        <w:t>问题</w:t>
      </w:r>
    </w:p>
    <w:p w:rsidR="005D4516" w:rsidRDefault="00756780" w:rsidP="005D4516">
      <w:pPr>
        <w:pStyle w:val="af6"/>
        <w:rPr>
          <w:lang w:val="pt-BR"/>
        </w:rPr>
      </w:pPr>
      <w:r>
        <w:rPr>
          <w:rFonts w:hint="eastAsia"/>
          <w:lang w:val="pt-BR"/>
        </w:rPr>
        <w:t>（</w:t>
      </w:r>
      <w:r>
        <w:rPr>
          <w:rFonts w:hint="eastAsia"/>
          <w:lang w:val="pt-BR"/>
        </w:rPr>
        <w:t>11</w:t>
      </w:r>
      <w:r>
        <w:rPr>
          <w:rFonts w:hint="eastAsia"/>
          <w:lang w:val="pt-BR"/>
        </w:rPr>
        <w:t>）</w:t>
      </w:r>
      <w:r w:rsidR="005D4516">
        <w:rPr>
          <w:rFonts w:hint="eastAsia"/>
          <w:lang w:val="pt-BR"/>
        </w:rPr>
        <w:t>POJ1129</w:t>
      </w:r>
      <w:r w:rsidR="005D4516">
        <w:rPr>
          <w:rFonts w:hint="eastAsia"/>
          <w:lang w:val="pt-BR"/>
        </w:rPr>
        <w:t>—最少</w:t>
      </w:r>
      <w:r w:rsidR="005D4516" w:rsidRPr="00070F85">
        <w:rPr>
          <w:rFonts w:hint="eastAsia"/>
        </w:rPr>
        <w:t>频道数</w:t>
      </w:r>
    </w:p>
    <w:p w:rsidR="008E3D19" w:rsidRDefault="008E3D19" w:rsidP="008E3D19">
      <w:pPr>
        <w:pStyle w:val="af6"/>
      </w:pPr>
    </w:p>
    <w:p w:rsidR="00555153" w:rsidRDefault="00555153" w:rsidP="00555153">
      <w:pPr>
        <w:pStyle w:val="4"/>
      </w:pPr>
      <w:r>
        <w:rPr>
          <w:rFonts w:hint="eastAsia"/>
        </w:rPr>
        <w:t>实验</w:t>
      </w:r>
      <w:r>
        <w:rPr>
          <w:rFonts w:hint="eastAsia"/>
        </w:rPr>
        <w:t>5</w:t>
      </w:r>
      <w:r>
        <w:rPr>
          <w:rFonts w:hint="eastAsia"/>
        </w:rPr>
        <w:t>：</w:t>
      </w:r>
      <w:r w:rsidR="005D4516">
        <w:rPr>
          <w:rFonts w:hint="eastAsia"/>
        </w:rPr>
        <w:t>分支限界法</w:t>
      </w:r>
    </w:p>
    <w:p w:rsidR="008E3D19" w:rsidRDefault="008E3D19" w:rsidP="008E3D19">
      <w:pPr>
        <w:pStyle w:val="af6"/>
      </w:pPr>
      <w:r>
        <w:rPr>
          <w:rFonts w:hint="eastAsia"/>
        </w:rPr>
        <w:t>学时数：</w:t>
      </w:r>
      <w:r w:rsidR="00A00A3E">
        <w:rPr>
          <w:rFonts w:hint="eastAsia"/>
        </w:rPr>
        <w:t>3</w:t>
      </w:r>
      <w:r>
        <w:rPr>
          <w:rFonts w:hint="eastAsia"/>
        </w:rPr>
        <w:t>。任课教师根据学生情况在以下各种类型的实验题目中选择若干实验题目。</w:t>
      </w:r>
    </w:p>
    <w:p w:rsidR="00756780" w:rsidRPr="005D4516" w:rsidRDefault="00756780" w:rsidP="00756780">
      <w:pPr>
        <w:pStyle w:val="af6"/>
      </w:pPr>
      <w:r w:rsidRPr="005D4516">
        <w:rPr>
          <w:rFonts w:hint="eastAsia"/>
        </w:rPr>
        <w:t xml:space="preserve">1. </w:t>
      </w:r>
      <w:r w:rsidR="000C106A">
        <w:rPr>
          <w:rFonts w:hint="eastAsia"/>
        </w:rPr>
        <w:t>单机实验</w:t>
      </w:r>
      <w:r w:rsidRPr="005D4516">
        <w:rPr>
          <w:rFonts w:hint="eastAsia"/>
        </w:rPr>
        <w:t>题</w:t>
      </w:r>
    </w:p>
    <w:p w:rsidR="005D4516" w:rsidRDefault="00756780" w:rsidP="005D4516">
      <w:pPr>
        <w:pStyle w:val="af6"/>
      </w:pPr>
      <w:r>
        <w:rPr>
          <w:rFonts w:hint="eastAsia"/>
        </w:rPr>
        <w:t>（</w:t>
      </w:r>
      <w:r>
        <w:rPr>
          <w:rFonts w:hint="eastAsia"/>
        </w:rPr>
        <w:t>1</w:t>
      </w:r>
      <w:r>
        <w:rPr>
          <w:rFonts w:hint="eastAsia"/>
        </w:rPr>
        <w:t>）</w:t>
      </w:r>
      <w:r w:rsidR="005D4516" w:rsidRPr="00AC6E63">
        <w:rPr>
          <w:rFonts w:hint="eastAsia"/>
        </w:rPr>
        <w:t>原始森林中</w:t>
      </w:r>
      <w:r w:rsidR="005D4516">
        <w:rPr>
          <w:rFonts w:hint="eastAsia"/>
        </w:rPr>
        <w:t>解救</w:t>
      </w:r>
      <w:r w:rsidR="005D4516">
        <w:rPr>
          <w:rFonts w:hint="eastAsia"/>
        </w:rPr>
        <w:t>A</w:t>
      </w:r>
    </w:p>
    <w:p w:rsidR="005D4516" w:rsidRDefault="00756780" w:rsidP="005D4516">
      <w:pPr>
        <w:pStyle w:val="af6"/>
      </w:pPr>
      <w:r>
        <w:rPr>
          <w:rFonts w:hint="eastAsia"/>
        </w:rPr>
        <w:t>（</w:t>
      </w:r>
      <w:r>
        <w:rPr>
          <w:rFonts w:hint="eastAsia"/>
        </w:rPr>
        <w:t>2</w:t>
      </w:r>
      <w:r>
        <w:rPr>
          <w:rFonts w:hint="eastAsia"/>
        </w:rPr>
        <w:t>）</w:t>
      </w:r>
      <w:r w:rsidR="005D4516" w:rsidRPr="00614B9D">
        <w:rPr>
          <w:rFonts w:hint="eastAsia"/>
        </w:rPr>
        <w:t>装载</w:t>
      </w:r>
      <w:r w:rsidR="005D4516">
        <w:rPr>
          <w:rFonts w:hint="eastAsia"/>
        </w:rPr>
        <w:t>问题</w:t>
      </w:r>
    </w:p>
    <w:p w:rsidR="005D4516" w:rsidRPr="00DB0433" w:rsidRDefault="00756780" w:rsidP="005D4516">
      <w:pPr>
        <w:pStyle w:val="af6"/>
      </w:pPr>
      <w:r>
        <w:rPr>
          <w:rFonts w:hint="eastAsia"/>
        </w:rPr>
        <w:t>（</w:t>
      </w:r>
      <w:r>
        <w:rPr>
          <w:rFonts w:hint="eastAsia"/>
        </w:rPr>
        <w:t>3</w:t>
      </w:r>
      <w:r>
        <w:rPr>
          <w:rFonts w:hint="eastAsia"/>
        </w:rPr>
        <w:t>）</w:t>
      </w:r>
      <w:r w:rsidR="005D4516" w:rsidRPr="00DB0433">
        <w:t>最小机器重量设计</w:t>
      </w:r>
      <w:r w:rsidR="005D4516" w:rsidRPr="00DB0433">
        <w:rPr>
          <w:rFonts w:hint="eastAsia"/>
        </w:rPr>
        <w:t>问题Ⅰ</w:t>
      </w:r>
    </w:p>
    <w:p w:rsidR="005D4516" w:rsidRDefault="00756780" w:rsidP="005D4516">
      <w:pPr>
        <w:pStyle w:val="af6"/>
      </w:pPr>
      <w:r>
        <w:rPr>
          <w:rFonts w:hint="eastAsia"/>
        </w:rPr>
        <w:t>（</w:t>
      </w:r>
      <w:r>
        <w:rPr>
          <w:rFonts w:hint="eastAsia"/>
        </w:rPr>
        <w:t>4</w:t>
      </w:r>
      <w:r>
        <w:rPr>
          <w:rFonts w:hint="eastAsia"/>
        </w:rPr>
        <w:t>）</w:t>
      </w:r>
      <w:r w:rsidR="005D4516" w:rsidRPr="007F0F93">
        <w:t>最小机器重量设计</w:t>
      </w:r>
      <w:r w:rsidR="005D4516" w:rsidRPr="00FC5498">
        <w:rPr>
          <w:rFonts w:hint="eastAsia"/>
        </w:rPr>
        <w:t>问题</w:t>
      </w:r>
      <w:r w:rsidR="005D4516">
        <w:rPr>
          <w:rFonts w:ascii="黑体" w:hAnsi="黑体" w:hint="eastAsia"/>
        </w:rPr>
        <w:t>Ⅱ</w:t>
      </w:r>
    </w:p>
    <w:p w:rsidR="005D4516" w:rsidRDefault="00756780" w:rsidP="005D4516">
      <w:pPr>
        <w:pStyle w:val="af6"/>
      </w:pPr>
      <w:r>
        <w:rPr>
          <w:rFonts w:hint="eastAsia"/>
        </w:rPr>
        <w:t>（</w:t>
      </w:r>
      <w:r>
        <w:rPr>
          <w:rFonts w:hint="eastAsia"/>
        </w:rPr>
        <w:t>5</w:t>
      </w:r>
      <w:r>
        <w:rPr>
          <w:rFonts w:hint="eastAsia"/>
        </w:rPr>
        <w:t>）</w:t>
      </w:r>
      <w:r w:rsidR="005D4516" w:rsidRPr="002667C8">
        <w:t>货郎担问题</w:t>
      </w:r>
    </w:p>
    <w:p w:rsidR="005D4516" w:rsidRDefault="00756780" w:rsidP="005D4516">
      <w:pPr>
        <w:pStyle w:val="af6"/>
      </w:pPr>
      <w:r>
        <w:rPr>
          <w:rFonts w:hint="eastAsia"/>
        </w:rPr>
        <w:t>2</w:t>
      </w:r>
      <w:r w:rsidR="005D4516">
        <w:rPr>
          <w:rFonts w:hint="eastAsia"/>
        </w:rPr>
        <w:t xml:space="preserve">. </w:t>
      </w:r>
      <w:r w:rsidR="005D4516" w:rsidRPr="00FC5498">
        <w:rPr>
          <w:rFonts w:hint="eastAsia"/>
        </w:rPr>
        <w:t>在线编程题</w:t>
      </w:r>
    </w:p>
    <w:p w:rsidR="006E0309" w:rsidRPr="00A30DA5" w:rsidRDefault="006E0309" w:rsidP="006E0309">
      <w:pPr>
        <w:pStyle w:val="af6"/>
      </w:pPr>
      <w:r>
        <w:rPr>
          <w:rFonts w:hint="eastAsia"/>
        </w:rPr>
        <w:t>（</w:t>
      </w:r>
      <w:r>
        <w:rPr>
          <w:rFonts w:hint="eastAsia"/>
        </w:rPr>
        <w:t>1</w:t>
      </w:r>
      <w:r>
        <w:rPr>
          <w:rFonts w:hint="eastAsia"/>
        </w:rPr>
        <w:t>）</w:t>
      </w:r>
      <w:r>
        <w:rPr>
          <w:rFonts w:hint="eastAsia"/>
        </w:rPr>
        <w:t>LeetCode</w:t>
      </w:r>
      <w:r w:rsidRPr="00416054">
        <w:t>847</w:t>
      </w:r>
      <w:r w:rsidRPr="00416054">
        <w:rPr>
          <w:rFonts w:ascii="宋体" w:hAnsi="宋体"/>
        </w:rPr>
        <w:t>—</w:t>
      </w:r>
      <w:r w:rsidRPr="00416054">
        <w:t>访问所有</w:t>
      </w:r>
      <w:r>
        <w:t>结点</w:t>
      </w:r>
      <w:r w:rsidRPr="00416054">
        <w:t>的最短路径</w:t>
      </w:r>
    </w:p>
    <w:p w:rsidR="006E0309" w:rsidRPr="00C00297" w:rsidRDefault="006E0309" w:rsidP="006E0309">
      <w:pPr>
        <w:pStyle w:val="af6"/>
      </w:pPr>
      <w:r>
        <w:rPr>
          <w:rFonts w:hint="eastAsia"/>
        </w:rPr>
        <w:t>（</w:t>
      </w:r>
      <w:r>
        <w:rPr>
          <w:rFonts w:hint="eastAsia"/>
        </w:rPr>
        <w:t>2</w:t>
      </w:r>
      <w:r>
        <w:rPr>
          <w:rFonts w:hint="eastAsia"/>
        </w:rPr>
        <w:t>）</w:t>
      </w:r>
      <w:r>
        <w:rPr>
          <w:rFonts w:hint="eastAsia"/>
        </w:rPr>
        <w:t>LeetCode</w:t>
      </w:r>
      <w:r w:rsidRPr="00C00297">
        <w:t>1376</w:t>
      </w:r>
      <w:r w:rsidRPr="00342490">
        <w:rPr>
          <w:rFonts w:ascii="宋体" w:hAnsi="宋体"/>
        </w:rPr>
        <w:t>—</w:t>
      </w:r>
      <w:r w:rsidRPr="00C00297">
        <w:rPr>
          <w:rFonts w:hAnsi="宋体"/>
        </w:rPr>
        <w:t>通知所有员工所需的时间</w:t>
      </w:r>
    </w:p>
    <w:p w:rsidR="005D4516" w:rsidRDefault="00756780" w:rsidP="005D4516">
      <w:pPr>
        <w:pStyle w:val="af6"/>
        <w:rPr>
          <w:lang w:val="pt-BR"/>
        </w:rPr>
      </w:pPr>
      <w:r>
        <w:rPr>
          <w:rFonts w:hint="eastAsia"/>
          <w:lang w:val="pt-BR"/>
        </w:rPr>
        <w:t>（</w:t>
      </w:r>
      <w:r w:rsidR="006E0309">
        <w:rPr>
          <w:rFonts w:hint="eastAsia"/>
          <w:lang w:val="pt-BR"/>
        </w:rPr>
        <w:t>3</w:t>
      </w:r>
      <w:r>
        <w:rPr>
          <w:rFonts w:hint="eastAsia"/>
          <w:lang w:val="pt-BR"/>
        </w:rPr>
        <w:t>）</w:t>
      </w:r>
      <w:r w:rsidR="005D4516">
        <w:rPr>
          <w:rFonts w:hint="eastAsia"/>
          <w:lang w:val="pt-BR"/>
        </w:rPr>
        <w:t>HDU1242</w:t>
      </w:r>
      <w:r w:rsidR="005D4516">
        <w:rPr>
          <w:rFonts w:hint="eastAsia"/>
          <w:lang w:val="pt-BR"/>
        </w:rPr>
        <w:t>—</w:t>
      </w:r>
      <w:r w:rsidR="005D4516" w:rsidRPr="00095167">
        <w:rPr>
          <w:rFonts w:hint="eastAsia"/>
        </w:rPr>
        <w:t>救援</w:t>
      </w:r>
      <w:r w:rsidR="005D4516">
        <w:rPr>
          <w:rFonts w:hint="eastAsia"/>
        </w:rPr>
        <w:t>问题</w:t>
      </w:r>
    </w:p>
    <w:p w:rsidR="005D4516" w:rsidRPr="00624579" w:rsidRDefault="00756780" w:rsidP="005D4516">
      <w:pPr>
        <w:pStyle w:val="af6"/>
      </w:pPr>
      <w:r>
        <w:rPr>
          <w:rFonts w:hint="eastAsia"/>
        </w:rPr>
        <w:t>（</w:t>
      </w:r>
      <w:r w:rsidR="006E0309">
        <w:rPr>
          <w:rFonts w:hint="eastAsia"/>
        </w:rPr>
        <w:t>4</w:t>
      </w:r>
      <w:r>
        <w:rPr>
          <w:rFonts w:hint="eastAsia"/>
        </w:rPr>
        <w:t>）</w:t>
      </w:r>
      <w:r w:rsidR="005D4516" w:rsidRPr="00624579">
        <w:t>HDU1</w:t>
      </w:r>
      <w:r w:rsidR="005D4516" w:rsidRPr="00624579">
        <w:rPr>
          <w:rFonts w:hint="eastAsia"/>
        </w:rPr>
        <w:t>548</w:t>
      </w:r>
      <w:r w:rsidR="005D4516" w:rsidRPr="00624579">
        <w:t>—</w:t>
      </w:r>
      <w:r w:rsidR="005D4516" w:rsidRPr="00624579">
        <w:t>奇怪的电梯</w:t>
      </w:r>
    </w:p>
    <w:p w:rsidR="005D4516" w:rsidRPr="004719F2" w:rsidRDefault="00756780" w:rsidP="005D4516">
      <w:pPr>
        <w:pStyle w:val="af6"/>
      </w:pPr>
      <w:r>
        <w:rPr>
          <w:rFonts w:hint="eastAsia"/>
        </w:rPr>
        <w:t>（</w:t>
      </w:r>
      <w:r w:rsidR="006E0309">
        <w:rPr>
          <w:rFonts w:hint="eastAsia"/>
        </w:rPr>
        <w:t>5</w:t>
      </w:r>
      <w:r>
        <w:rPr>
          <w:rFonts w:hint="eastAsia"/>
        </w:rPr>
        <w:t>）</w:t>
      </w:r>
      <w:r w:rsidR="005D4516" w:rsidRPr="004719F2">
        <w:t>HDU</w:t>
      </w:r>
      <w:r w:rsidR="005D4516" w:rsidRPr="004719F2">
        <w:rPr>
          <w:rFonts w:hint="eastAsia"/>
        </w:rPr>
        <w:t>1869</w:t>
      </w:r>
      <w:r w:rsidR="005D4516" w:rsidRPr="004719F2">
        <w:t>—</w:t>
      </w:r>
      <w:r w:rsidR="005D4516" w:rsidRPr="004719F2">
        <w:t>六度分离</w:t>
      </w:r>
    </w:p>
    <w:p w:rsidR="005D4516" w:rsidRPr="00086896" w:rsidRDefault="00756780" w:rsidP="005D4516">
      <w:pPr>
        <w:pStyle w:val="af6"/>
      </w:pPr>
      <w:r>
        <w:rPr>
          <w:rFonts w:hint="eastAsia"/>
        </w:rPr>
        <w:t>（</w:t>
      </w:r>
      <w:r w:rsidR="006E0309">
        <w:rPr>
          <w:rFonts w:hint="eastAsia"/>
        </w:rPr>
        <w:t>6</w:t>
      </w:r>
      <w:r>
        <w:rPr>
          <w:rFonts w:hint="eastAsia"/>
        </w:rPr>
        <w:t>）</w:t>
      </w:r>
      <w:r w:rsidR="005D4516" w:rsidRPr="00086896">
        <w:t>HDU2425—</w:t>
      </w:r>
      <w:r w:rsidR="005D4516" w:rsidRPr="00086896">
        <w:t>徒步旅行</w:t>
      </w:r>
    </w:p>
    <w:p w:rsidR="005D4516" w:rsidRDefault="00756780" w:rsidP="005D4516">
      <w:pPr>
        <w:pStyle w:val="af6"/>
      </w:pPr>
      <w:r>
        <w:rPr>
          <w:rFonts w:hint="eastAsia"/>
        </w:rPr>
        <w:t>（</w:t>
      </w:r>
      <w:r w:rsidR="006E0309">
        <w:rPr>
          <w:rFonts w:hint="eastAsia"/>
        </w:rPr>
        <w:t>7</w:t>
      </w:r>
      <w:r>
        <w:rPr>
          <w:rFonts w:hint="eastAsia"/>
        </w:rPr>
        <w:t>）</w:t>
      </w:r>
      <w:r w:rsidR="005D4516" w:rsidRPr="00C71F9F">
        <w:t>HDU1072—</w:t>
      </w:r>
      <w:r w:rsidR="005D4516" w:rsidRPr="00C71F9F">
        <w:rPr>
          <w:rFonts w:hAnsi="宋体"/>
        </w:rPr>
        <w:t>变形迷宫</w:t>
      </w:r>
    </w:p>
    <w:p w:rsidR="005D4516" w:rsidRPr="00C71F9F" w:rsidRDefault="00756780" w:rsidP="005D4516">
      <w:pPr>
        <w:pStyle w:val="af6"/>
      </w:pPr>
      <w:r>
        <w:rPr>
          <w:rFonts w:hint="eastAsia"/>
        </w:rPr>
        <w:t>（</w:t>
      </w:r>
      <w:r>
        <w:rPr>
          <w:rFonts w:hint="eastAsia"/>
        </w:rPr>
        <w:t>8</w:t>
      </w:r>
      <w:r>
        <w:rPr>
          <w:rFonts w:hint="eastAsia"/>
        </w:rPr>
        <w:t>）</w:t>
      </w:r>
      <w:r w:rsidR="005D4516" w:rsidRPr="00C71F9F">
        <w:t>POJ2312—</w:t>
      </w:r>
      <w:r w:rsidR="005D4516" w:rsidRPr="00C71F9F">
        <w:rPr>
          <w:rFonts w:hAnsi="宋体"/>
        </w:rPr>
        <w:t>坦克游戏</w:t>
      </w:r>
    </w:p>
    <w:p w:rsidR="008E3D19" w:rsidRDefault="008E3D19" w:rsidP="005D4516">
      <w:pPr>
        <w:pStyle w:val="af6"/>
      </w:pPr>
    </w:p>
    <w:p w:rsidR="006C6C24" w:rsidRDefault="006C6C24" w:rsidP="006C6C24">
      <w:pPr>
        <w:pStyle w:val="4"/>
      </w:pPr>
      <w:r>
        <w:rPr>
          <w:rFonts w:hint="eastAsia"/>
        </w:rPr>
        <w:t>实验</w:t>
      </w:r>
      <w:r>
        <w:rPr>
          <w:rFonts w:hint="eastAsia"/>
        </w:rPr>
        <w:t>6</w:t>
      </w:r>
      <w:r>
        <w:rPr>
          <w:rFonts w:hint="eastAsia"/>
        </w:rPr>
        <w:t>：</w:t>
      </w:r>
      <w:r w:rsidR="005D4516">
        <w:rPr>
          <w:rFonts w:hint="eastAsia"/>
        </w:rPr>
        <w:t>贪心法</w:t>
      </w:r>
    </w:p>
    <w:p w:rsidR="008E3D19" w:rsidRDefault="008E3D19" w:rsidP="008E3D19">
      <w:pPr>
        <w:pStyle w:val="af6"/>
      </w:pPr>
      <w:r>
        <w:rPr>
          <w:rFonts w:hint="eastAsia"/>
        </w:rPr>
        <w:t>学时数：</w:t>
      </w:r>
      <w:r w:rsidR="00A00A3E">
        <w:rPr>
          <w:rFonts w:hint="eastAsia"/>
        </w:rPr>
        <w:t>3</w:t>
      </w:r>
      <w:r>
        <w:rPr>
          <w:rFonts w:hint="eastAsia"/>
        </w:rPr>
        <w:t>。任课教师根据学生情况在以下各种类型的实验题目中选择若干实验题目。</w:t>
      </w:r>
    </w:p>
    <w:p w:rsidR="00756780" w:rsidRPr="005D4516" w:rsidRDefault="00756780" w:rsidP="00756780">
      <w:pPr>
        <w:pStyle w:val="af6"/>
      </w:pPr>
      <w:r w:rsidRPr="005D4516">
        <w:rPr>
          <w:rFonts w:hint="eastAsia"/>
        </w:rPr>
        <w:t xml:space="preserve">1. </w:t>
      </w:r>
      <w:r w:rsidR="000C106A">
        <w:rPr>
          <w:rFonts w:hint="eastAsia"/>
        </w:rPr>
        <w:t>单机实验</w:t>
      </w:r>
      <w:r w:rsidRPr="005D4516">
        <w:rPr>
          <w:rFonts w:hint="eastAsia"/>
        </w:rPr>
        <w:t>题</w:t>
      </w:r>
    </w:p>
    <w:p w:rsidR="005D4516" w:rsidRDefault="00756780" w:rsidP="005D4516">
      <w:pPr>
        <w:pStyle w:val="af6"/>
      </w:pPr>
      <w:r>
        <w:rPr>
          <w:rFonts w:hint="eastAsia"/>
        </w:rPr>
        <w:t>（</w:t>
      </w:r>
      <w:r>
        <w:rPr>
          <w:rFonts w:hint="eastAsia"/>
        </w:rPr>
        <w:t>1</w:t>
      </w:r>
      <w:r>
        <w:rPr>
          <w:rFonts w:hint="eastAsia"/>
        </w:rPr>
        <w:t>）</w:t>
      </w:r>
      <w:r w:rsidR="005D4516">
        <w:rPr>
          <w:rFonts w:hint="eastAsia"/>
        </w:rPr>
        <w:t>蓄栏保留问题</w:t>
      </w:r>
    </w:p>
    <w:p w:rsidR="005D4516" w:rsidRDefault="00756780" w:rsidP="005D4516">
      <w:pPr>
        <w:pStyle w:val="af6"/>
      </w:pPr>
      <w:r>
        <w:rPr>
          <w:rFonts w:hint="eastAsia"/>
        </w:rPr>
        <w:lastRenderedPageBreak/>
        <w:t>（</w:t>
      </w:r>
      <w:r>
        <w:rPr>
          <w:rFonts w:hint="eastAsia"/>
        </w:rPr>
        <w:t>2</w:t>
      </w:r>
      <w:r>
        <w:rPr>
          <w:rFonts w:hint="eastAsia"/>
        </w:rPr>
        <w:t>）</w:t>
      </w:r>
      <w:r w:rsidR="005D4516" w:rsidRPr="00231F41">
        <w:rPr>
          <w:rFonts w:hint="eastAsia"/>
        </w:rPr>
        <w:t>删数问题</w:t>
      </w:r>
    </w:p>
    <w:p w:rsidR="005D4516" w:rsidRDefault="00756780" w:rsidP="005D4516">
      <w:pPr>
        <w:pStyle w:val="af6"/>
      </w:pPr>
      <w:r>
        <w:rPr>
          <w:rFonts w:hint="eastAsia"/>
        </w:rPr>
        <w:t>（</w:t>
      </w:r>
      <w:r>
        <w:rPr>
          <w:rFonts w:hint="eastAsia"/>
        </w:rPr>
        <w:t>3</w:t>
      </w:r>
      <w:r>
        <w:rPr>
          <w:rFonts w:hint="eastAsia"/>
        </w:rPr>
        <w:t>）</w:t>
      </w:r>
      <w:r w:rsidR="005D4516">
        <w:rPr>
          <w:rFonts w:hint="eastAsia"/>
        </w:rPr>
        <w:t>求所有最小生成树</w:t>
      </w:r>
    </w:p>
    <w:p w:rsidR="005D4516" w:rsidRDefault="00756780" w:rsidP="005D4516">
      <w:pPr>
        <w:pStyle w:val="af6"/>
      </w:pPr>
      <w:r>
        <w:rPr>
          <w:rFonts w:hint="eastAsia"/>
        </w:rPr>
        <w:t>（</w:t>
      </w:r>
      <w:r>
        <w:rPr>
          <w:rFonts w:hint="eastAsia"/>
        </w:rPr>
        <w:t>4</w:t>
      </w:r>
      <w:r>
        <w:rPr>
          <w:rFonts w:hint="eastAsia"/>
        </w:rPr>
        <w:t>）</w:t>
      </w:r>
      <w:r w:rsidR="005D4516">
        <w:rPr>
          <w:rFonts w:hint="eastAsia"/>
        </w:rPr>
        <w:t>改进</w:t>
      </w:r>
      <w:r w:rsidR="005D4516">
        <w:rPr>
          <w:rFonts w:hint="eastAsia"/>
        </w:rPr>
        <w:t>Dijkstra</w:t>
      </w:r>
      <w:r w:rsidR="005D4516">
        <w:rPr>
          <w:rFonts w:hint="eastAsia"/>
        </w:rPr>
        <w:t>算法</w:t>
      </w:r>
    </w:p>
    <w:p w:rsidR="005D4516" w:rsidRDefault="00756780" w:rsidP="005D4516">
      <w:pPr>
        <w:pStyle w:val="af6"/>
      </w:pPr>
      <w:r>
        <w:rPr>
          <w:rFonts w:hint="eastAsia"/>
        </w:rPr>
        <w:t>（</w:t>
      </w:r>
      <w:r>
        <w:rPr>
          <w:rFonts w:hint="eastAsia"/>
        </w:rPr>
        <w:t>5</w:t>
      </w:r>
      <w:r>
        <w:rPr>
          <w:rFonts w:hint="eastAsia"/>
        </w:rPr>
        <w:t>）</w:t>
      </w:r>
      <w:r w:rsidR="005D4516">
        <w:rPr>
          <w:rFonts w:hint="eastAsia"/>
        </w:rPr>
        <w:t>字符串的编码和解码</w:t>
      </w:r>
    </w:p>
    <w:p w:rsidR="005D4516" w:rsidRDefault="00756780" w:rsidP="005D4516">
      <w:pPr>
        <w:pStyle w:val="af6"/>
      </w:pPr>
      <w:r>
        <w:rPr>
          <w:rFonts w:hint="eastAsia"/>
        </w:rPr>
        <w:t>2</w:t>
      </w:r>
      <w:r w:rsidR="005D4516">
        <w:rPr>
          <w:rFonts w:hint="eastAsia"/>
        </w:rPr>
        <w:t xml:space="preserve">. </w:t>
      </w:r>
      <w:r w:rsidR="005D4516" w:rsidRPr="00FC5498">
        <w:rPr>
          <w:rFonts w:hint="eastAsia"/>
        </w:rPr>
        <w:t>在线编程题</w:t>
      </w:r>
    </w:p>
    <w:p w:rsidR="005D4516" w:rsidRDefault="00756780" w:rsidP="005D4516">
      <w:pPr>
        <w:pStyle w:val="af6"/>
      </w:pPr>
      <w:r>
        <w:rPr>
          <w:rFonts w:hint="eastAsia"/>
        </w:rPr>
        <w:t>（</w:t>
      </w:r>
      <w:r>
        <w:rPr>
          <w:rFonts w:hint="eastAsia"/>
        </w:rPr>
        <w:t>1</w:t>
      </w:r>
      <w:r>
        <w:rPr>
          <w:rFonts w:hint="eastAsia"/>
        </w:rPr>
        <w:t>）</w:t>
      </w:r>
      <w:r w:rsidR="005D4516">
        <w:rPr>
          <w:rFonts w:hint="eastAsia"/>
        </w:rPr>
        <w:t>LeetCode455</w:t>
      </w:r>
      <w:r w:rsidR="005D4516">
        <w:rPr>
          <w:rFonts w:hint="eastAsia"/>
        </w:rPr>
        <w:t>—</w:t>
      </w:r>
      <w:r w:rsidR="005D4516" w:rsidRPr="00D735E9">
        <w:t>分发饼干</w:t>
      </w:r>
    </w:p>
    <w:p w:rsidR="005D4516" w:rsidRDefault="00756780" w:rsidP="005D4516">
      <w:pPr>
        <w:pStyle w:val="af6"/>
      </w:pPr>
      <w:r>
        <w:rPr>
          <w:rFonts w:hint="eastAsia"/>
        </w:rPr>
        <w:t>（</w:t>
      </w:r>
      <w:r>
        <w:rPr>
          <w:rFonts w:hint="eastAsia"/>
        </w:rPr>
        <w:t>2</w:t>
      </w:r>
      <w:r>
        <w:rPr>
          <w:rFonts w:hint="eastAsia"/>
        </w:rPr>
        <w:t>）</w:t>
      </w:r>
      <w:r w:rsidR="005D4516">
        <w:rPr>
          <w:rFonts w:hint="eastAsia"/>
        </w:rPr>
        <w:t>LeetCode135</w:t>
      </w:r>
      <w:r w:rsidR="005D4516">
        <w:rPr>
          <w:rFonts w:hint="eastAsia"/>
        </w:rPr>
        <w:t>—</w:t>
      </w:r>
      <w:r w:rsidR="005D4516" w:rsidRPr="00FB59A4">
        <w:t>分发糖果</w:t>
      </w:r>
    </w:p>
    <w:p w:rsidR="005D4516" w:rsidRDefault="00756780" w:rsidP="005D4516">
      <w:pPr>
        <w:pStyle w:val="af6"/>
      </w:pPr>
      <w:r>
        <w:rPr>
          <w:rFonts w:hint="eastAsia"/>
        </w:rPr>
        <w:t>（</w:t>
      </w:r>
      <w:r>
        <w:rPr>
          <w:rFonts w:hint="eastAsia"/>
        </w:rPr>
        <w:t>3</w:t>
      </w:r>
      <w:r>
        <w:rPr>
          <w:rFonts w:hint="eastAsia"/>
        </w:rPr>
        <w:t>）</w:t>
      </w:r>
      <w:r w:rsidR="005D4516">
        <w:rPr>
          <w:rFonts w:hint="eastAsia"/>
        </w:rPr>
        <w:t>LeetCode56</w:t>
      </w:r>
      <w:r w:rsidR="005D4516">
        <w:rPr>
          <w:rFonts w:hint="eastAsia"/>
        </w:rPr>
        <w:t>—</w:t>
      </w:r>
      <w:r w:rsidR="005D4516" w:rsidRPr="00D24D17">
        <w:t>合并区间</w:t>
      </w:r>
    </w:p>
    <w:p w:rsidR="005D4516" w:rsidRDefault="00756780" w:rsidP="005D4516">
      <w:pPr>
        <w:pStyle w:val="af6"/>
      </w:pPr>
      <w:r>
        <w:rPr>
          <w:rFonts w:hint="eastAsia"/>
        </w:rPr>
        <w:t>（</w:t>
      </w:r>
      <w:r>
        <w:rPr>
          <w:rFonts w:hint="eastAsia"/>
        </w:rPr>
        <w:t>4</w:t>
      </w:r>
      <w:r>
        <w:rPr>
          <w:rFonts w:hint="eastAsia"/>
        </w:rPr>
        <w:t>）</w:t>
      </w:r>
      <w:r w:rsidR="005D4516">
        <w:rPr>
          <w:rFonts w:hint="eastAsia"/>
        </w:rPr>
        <w:t>HDU2037</w:t>
      </w:r>
      <w:r w:rsidR="005D4516">
        <w:rPr>
          <w:rFonts w:hint="eastAsia"/>
        </w:rPr>
        <w:t>—看</w:t>
      </w:r>
      <w:r w:rsidR="005D4516" w:rsidRPr="000D5D18">
        <w:rPr>
          <w:szCs w:val="12"/>
        </w:rPr>
        <w:t>电视节目</w:t>
      </w:r>
    </w:p>
    <w:p w:rsidR="005D4516" w:rsidRDefault="00756780" w:rsidP="005D4516">
      <w:pPr>
        <w:pStyle w:val="af6"/>
      </w:pPr>
      <w:r>
        <w:rPr>
          <w:rFonts w:hint="eastAsia"/>
        </w:rPr>
        <w:t>（</w:t>
      </w:r>
      <w:r>
        <w:rPr>
          <w:rFonts w:hint="eastAsia"/>
        </w:rPr>
        <w:t>5</w:t>
      </w:r>
      <w:r>
        <w:rPr>
          <w:rFonts w:hint="eastAsia"/>
        </w:rPr>
        <w:t>）</w:t>
      </w:r>
      <w:r w:rsidR="005D4516">
        <w:rPr>
          <w:rFonts w:hint="eastAsia"/>
        </w:rPr>
        <w:t>HDU1009</w:t>
      </w:r>
      <w:r w:rsidR="005D4516">
        <w:rPr>
          <w:rFonts w:hint="eastAsia"/>
        </w:rPr>
        <w:t>—</w:t>
      </w:r>
      <w:r w:rsidR="005D4516" w:rsidRPr="00E852B3">
        <w:rPr>
          <w:rFonts w:hint="eastAsia"/>
        </w:rPr>
        <w:t>老鼠的交易</w:t>
      </w:r>
    </w:p>
    <w:p w:rsidR="005D4516" w:rsidRDefault="00756780" w:rsidP="005D4516">
      <w:pPr>
        <w:pStyle w:val="af6"/>
      </w:pPr>
      <w:r>
        <w:rPr>
          <w:rFonts w:hint="eastAsia"/>
        </w:rPr>
        <w:t>（</w:t>
      </w:r>
      <w:r>
        <w:rPr>
          <w:rFonts w:hint="eastAsia"/>
        </w:rPr>
        <w:t>6</w:t>
      </w:r>
      <w:r>
        <w:rPr>
          <w:rFonts w:hint="eastAsia"/>
        </w:rPr>
        <w:t>）</w:t>
      </w:r>
      <w:r w:rsidR="005D4516">
        <w:rPr>
          <w:rFonts w:hint="eastAsia"/>
        </w:rPr>
        <w:t>HDU3177</w:t>
      </w:r>
      <w:r w:rsidR="005D4516">
        <w:rPr>
          <w:rFonts w:hint="eastAsia"/>
        </w:rPr>
        <w:t>—</w:t>
      </w:r>
      <w:r w:rsidR="005D4516" w:rsidRPr="000E13D0">
        <w:rPr>
          <w:rFonts w:hint="eastAsia"/>
        </w:rPr>
        <w:t>装备</w:t>
      </w:r>
      <w:r w:rsidR="005D4516">
        <w:rPr>
          <w:rFonts w:hint="eastAsia"/>
        </w:rPr>
        <w:t>问题</w:t>
      </w:r>
    </w:p>
    <w:p w:rsidR="005D4516" w:rsidRPr="00C81AC6" w:rsidRDefault="00756780" w:rsidP="005D4516">
      <w:pPr>
        <w:pStyle w:val="af6"/>
      </w:pPr>
      <w:r>
        <w:rPr>
          <w:rFonts w:hint="eastAsia"/>
        </w:rPr>
        <w:t>（</w:t>
      </w:r>
      <w:r>
        <w:rPr>
          <w:rFonts w:hint="eastAsia"/>
        </w:rPr>
        <w:t>7</w:t>
      </w:r>
      <w:r>
        <w:rPr>
          <w:rFonts w:hint="eastAsia"/>
        </w:rPr>
        <w:t>）</w:t>
      </w:r>
      <w:r w:rsidR="005D4516" w:rsidRPr="00C81AC6">
        <w:rPr>
          <w:rFonts w:hint="eastAsia"/>
        </w:rPr>
        <w:t>HDU21</w:t>
      </w:r>
      <w:r w:rsidR="005D4516">
        <w:rPr>
          <w:rFonts w:hint="eastAsia"/>
        </w:rPr>
        <w:t>11</w:t>
      </w:r>
      <w:r w:rsidR="005D4516">
        <w:rPr>
          <w:rFonts w:hint="eastAsia"/>
        </w:rPr>
        <w:t>—</w:t>
      </w:r>
      <w:r w:rsidR="005D4516" w:rsidRPr="00B64EED">
        <w:rPr>
          <w:rFonts w:hint="eastAsia"/>
        </w:rPr>
        <w:t>取宝贝</w:t>
      </w:r>
    </w:p>
    <w:p w:rsidR="005D4516" w:rsidRPr="00C81AC6" w:rsidRDefault="00756780" w:rsidP="005D4516">
      <w:pPr>
        <w:pStyle w:val="af6"/>
      </w:pPr>
      <w:r>
        <w:rPr>
          <w:rFonts w:hint="eastAsia"/>
        </w:rPr>
        <w:t>（</w:t>
      </w:r>
      <w:r>
        <w:rPr>
          <w:rFonts w:hint="eastAsia"/>
        </w:rPr>
        <w:t>8</w:t>
      </w:r>
      <w:r>
        <w:rPr>
          <w:rFonts w:hint="eastAsia"/>
        </w:rPr>
        <w:t>）</w:t>
      </w:r>
      <w:r w:rsidR="005D4516">
        <w:rPr>
          <w:rFonts w:hint="eastAsia"/>
        </w:rPr>
        <w:t>POJ2376</w:t>
      </w:r>
      <w:r w:rsidR="005D4516">
        <w:rPr>
          <w:rFonts w:hint="eastAsia"/>
        </w:rPr>
        <w:t>—分配</w:t>
      </w:r>
      <w:r w:rsidR="005D4516" w:rsidRPr="00E92419">
        <w:rPr>
          <w:rFonts w:hint="eastAsia"/>
        </w:rPr>
        <w:t>清洁班次</w:t>
      </w:r>
    </w:p>
    <w:p w:rsidR="005D4516" w:rsidRPr="00C81AC6" w:rsidRDefault="00756780" w:rsidP="005D4516">
      <w:pPr>
        <w:pStyle w:val="af6"/>
      </w:pPr>
      <w:r>
        <w:rPr>
          <w:rFonts w:hint="eastAsia"/>
        </w:rPr>
        <w:t>（</w:t>
      </w:r>
      <w:r>
        <w:rPr>
          <w:rFonts w:hint="eastAsia"/>
        </w:rPr>
        <w:t>9</w:t>
      </w:r>
      <w:r>
        <w:rPr>
          <w:rFonts w:hint="eastAsia"/>
        </w:rPr>
        <w:t>）</w:t>
      </w:r>
      <w:r w:rsidR="005D4516">
        <w:rPr>
          <w:rFonts w:hint="eastAsia"/>
        </w:rPr>
        <w:t>POJ2726</w:t>
      </w:r>
      <w:r w:rsidR="005D4516">
        <w:rPr>
          <w:rFonts w:hint="eastAsia"/>
        </w:rPr>
        <w:t>—</w:t>
      </w:r>
      <w:r w:rsidR="005D4516" w:rsidRPr="005B38C8">
        <w:rPr>
          <w:rFonts w:hint="eastAsia"/>
        </w:rPr>
        <w:t>假日酒店</w:t>
      </w:r>
    </w:p>
    <w:p w:rsidR="005D4516" w:rsidRPr="00C81AC6" w:rsidRDefault="00756780" w:rsidP="005D4516">
      <w:pPr>
        <w:pStyle w:val="af6"/>
      </w:pPr>
      <w:r>
        <w:rPr>
          <w:rFonts w:hint="eastAsia"/>
        </w:rPr>
        <w:t>（</w:t>
      </w:r>
      <w:r>
        <w:rPr>
          <w:rFonts w:hint="eastAsia"/>
        </w:rPr>
        <w:t>10</w:t>
      </w:r>
      <w:r>
        <w:rPr>
          <w:rFonts w:hint="eastAsia"/>
        </w:rPr>
        <w:t>）</w:t>
      </w:r>
      <w:r w:rsidR="005D4516">
        <w:rPr>
          <w:rFonts w:hint="eastAsia"/>
        </w:rPr>
        <w:t>POJ1328</w:t>
      </w:r>
      <w:r w:rsidR="005D4516">
        <w:rPr>
          <w:rFonts w:hint="eastAsia"/>
        </w:rPr>
        <w:t>—</w:t>
      </w:r>
      <w:r w:rsidR="005D4516" w:rsidRPr="00D52527">
        <w:rPr>
          <w:rFonts w:hint="eastAsia"/>
        </w:rPr>
        <w:t>安装雷达</w:t>
      </w:r>
    </w:p>
    <w:p w:rsidR="008E3D19" w:rsidRDefault="008E3D19" w:rsidP="008E3D19">
      <w:pPr>
        <w:pStyle w:val="af6"/>
      </w:pPr>
    </w:p>
    <w:p w:rsidR="00283F16" w:rsidRDefault="00283F16" w:rsidP="00283F16">
      <w:pPr>
        <w:pStyle w:val="4"/>
      </w:pPr>
      <w:r>
        <w:rPr>
          <w:rFonts w:hint="eastAsia"/>
        </w:rPr>
        <w:t>实验</w:t>
      </w:r>
      <w:r>
        <w:rPr>
          <w:rFonts w:hint="eastAsia"/>
        </w:rPr>
        <w:t>7</w:t>
      </w:r>
      <w:r>
        <w:rPr>
          <w:rFonts w:hint="eastAsia"/>
        </w:rPr>
        <w:t>：</w:t>
      </w:r>
      <w:r w:rsidR="005D4516">
        <w:rPr>
          <w:rFonts w:hint="eastAsia"/>
        </w:rPr>
        <w:t>动态规划</w:t>
      </w:r>
    </w:p>
    <w:p w:rsidR="008E3D19" w:rsidRDefault="008E3D19" w:rsidP="008E3D19">
      <w:pPr>
        <w:pStyle w:val="af6"/>
      </w:pPr>
      <w:r>
        <w:rPr>
          <w:rFonts w:hint="eastAsia"/>
        </w:rPr>
        <w:t>学时数：</w:t>
      </w:r>
      <w:r w:rsidR="00A00A3E">
        <w:rPr>
          <w:rFonts w:hint="eastAsia"/>
        </w:rPr>
        <w:t>3</w:t>
      </w:r>
      <w:r>
        <w:rPr>
          <w:rFonts w:hint="eastAsia"/>
        </w:rPr>
        <w:t>。任课教师根据学生情况在以下各种类型的实验题目中选择若干实验题目。</w:t>
      </w:r>
    </w:p>
    <w:p w:rsidR="00756780" w:rsidRPr="005D4516" w:rsidRDefault="00756780" w:rsidP="00756780">
      <w:pPr>
        <w:pStyle w:val="af6"/>
      </w:pPr>
      <w:r w:rsidRPr="005D4516">
        <w:rPr>
          <w:rFonts w:hint="eastAsia"/>
        </w:rPr>
        <w:t xml:space="preserve">1. </w:t>
      </w:r>
      <w:r w:rsidR="000C106A">
        <w:rPr>
          <w:rFonts w:hint="eastAsia"/>
        </w:rPr>
        <w:t>单机实验</w:t>
      </w:r>
      <w:r w:rsidRPr="005D4516">
        <w:rPr>
          <w:rFonts w:hint="eastAsia"/>
        </w:rPr>
        <w:t>题</w:t>
      </w:r>
    </w:p>
    <w:p w:rsidR="005D4516" w:rsidRPr="005D4516" w:rsidRDefault="00756780" w:rsidP="005D4516">
      <w:pPr>
        <w:pStyle w:val="af6"/>
      </w:pPr>
      <w:r>
        <w:rPr>
          <w:rFonts w:hint="eastAsia"/>
        </w:rPr>
        <w:t>（</w:t>
      </w:r>
      <w:r>
        <w:rPr>
          <w:rFonts w:hint="eastAsia"/>
        </w:rPr>
        <w:t>1</w:t>
      </w:r>
      <w:r>
        <w:rPr>
          <w:rFonts w:hint="eastAsia"/>
        </w:rPr>
        <w:t>）</w:t>
      </w:r>
      <w:r w:rsidR="005D4516" w:rsidRPr="005D4516">
        <w:rPr>
          <w:rFonts w:hint="eastAsia"/>
        </w:rPr>
        <w:t>矩阵最小路径和</w:t>
      </w:r>
    </w:p>
    <w:p w:rsidR="005D4516" w:rsidRPr="005D4516" w:rsidRDefault="00756780" w:rsidP="005D4516">
      <w:pPr>
        <w:pStyle w:val="af6"/>
      </w:pPr>
      <w:r>
        <w:rPr>
          <w:rFonts w:hint="eastAsia"/>
        </w:rPr>
        <w:t>（</w:t>
      </w:r>
      <w:r>
        <w:rPr>
          <w:rFonts w:hint="eastAsia"/>
        </w:rPr>
        <w:t>2</w:t>
      </w:r>
      <w:r>
        <w:rPr>
          <w:rFonts w:hint="eastAsia"/>
        </w:rPr>
        <w:t>）</w:t>
      </w:r>
      <w:r w:rsidR="005D4516" w:rsidRPr="005D4516">
        <w:t>双核处理</w:t>
      </w:r>
      <w:r w:rsidR="005D4516" w:rsidRPr="005D4516">
        <w:rPr>
          <w:rFonts w:hint="eastAsia"/>
        </w:rPr>
        <w:t>问题</w:t>
      </w:r>
    </w:p>
    <w:p w:rsidR="005D4516" w:rsidRPr="005D4516" w:rsidRDefault="00756780" w:rsidP="005D4516">
      <w:pPr>
        <w:pStyle w:val="af6"/>
      </w:pPr>
      <w:r>
        <w:rPr>
          <w:rFonts w:hint="eastAsia"/>
        </w:rPr>
        <w:t>（</w:t>
      </w:r>
      <w:r>
        <w:rPr>
          <w:rFonts w:hint="eastAsia"/>
        </w:rPr>
        <w:t>3</w:t>
      </w:r>
      <w:r>
        <w:rPr>
          <w:rFonts w:hint="eastAsia"/>
        </w:rPr>
        <w:t>）</w:t>
      </w:r>
      <w:r w:rsidR="005D4516" w:rsidRPr="005D4516">
        <w:rPr>
          <w:rFonts w:hint="eastAsia"/>
        </w:rPr>
        <w:t>划分集合为和相等的两个子集合</w:t>
      </w:r>
    </w:p>
    <w:p w:rsidR="005D4516" w:rsidRPr="005D4516" w:rsidRDefault="00756780" w:rsidP="005D4516">
      <w:pPr>
        <w:pStyle w:val="af6"/>
      </w:pPr>
      <w:r>
        <w:rPr>
          <w:rFonts w:hint="eastAsia"/>
        </w:rPr>
        <w:t>（</w:t>
      </w:r>
      <w:r>
        <w:rPr>
          <w:rFonts w:hint="eastAsia"/>
        </w:rPr>
        <w:t>4</w:t>
      </w:r>
      <w:r>
        <w:rPr>
          <w:rFonts w:hint="eastAsia"/>
        </w:rPr>
        <w:t>）</w:t>
      </w:r>
      <w:r w:rsidR="005D4516" w:rsidRPr="005D4516">
        <w:rPr>
          <w:rFonts w:hint="eastAsia"/>
        </w:rPr>
        <w:t>员工分配问题</w:t>
      </w:r>
    </w:p>
    <w:p w:rsidR="005D4516" w:rsidRPr="005D4516" w:rsidRDefault="00756780" w:rsidP="005D4516">
      <w:pPr>
        <w:pStyle w:val="af6"/>
      </w:pPr>
      <w:r>
        <w:rPr>
          <w:rFonts w:hint="eastAsia"/>
        </w:rPr>
        <w:t>2</w:t>
      </w:r>
      <w:r w:rsidR="005D4516" w:rsidRPr="005D4516">
        <w:rPr>
          <w:rFonts w:hint="eastAsia"/>
        </w:rPr>
        <w:t xml:space="preserve">. </w:t>
      </w:r>
      <w:r w:rsidR="005D4516" w:rsidRPr="005D4516">
        <w:rPr>
          <w:rFonts w:hint="eastAsia"/>
        </w:rPr>
        <w:t>在线编程题</w:t>
      </w:r>
    </w:p>
    <w:p w:rsidR="005D4516" w:rsidRPr="005D4516" w:rsidRDefault="00756780" w:rsidP="005D4516">
      <w:pPr>
        <w:pStyle w:val="af6"/>
      </w:pPr>
      <w:r>
        <w:rPr>
          <w:rFonts w:hint="eastAsia"/>
        </w:rPr>
        <w:t>（</w:t>
      </w:r>
      <w:r>
        <w:rPr>
          <w:rFonts w:hint="eastAsia"/>
        </w:rPr>
        <w:t>1</w:t>
      </w:r>
      <w:r>
        <w:rPr>
          <w:rFonts w:hint="eastAsia"/>
        </w:rPr>
        <w:t>）</w:t>
      </w:r>
      <w:r w:rsidR="005D4516" w:rsidRPr="005D4516">
        <w:rPr>
          <w:rFonts w:hint="eastAsia"/>
        </w:rPr>
        <w:t>LeetCode</w:t>
      </w:r>
      <w:r w:rsidR="005D4516" w:rsidRPr="005D4516">
        <w:t>64—</w:t>
      </w:r>
      <w:r w:rsidR="005D4516" w:rsidRPr="005D4516">
        <w:t>最小路径和</w:t>
      </w:r>
    </w:p>
    <w:p w:rsidR="005D4516" w:rsidRPr="005D4516" w:rsidRDefault="00756780" w:rsidP="005D4516">
      <w:pPr>
        <w:pStyle w:val="af6"/>
      </w:pPr>
      <w:r>
        <w:rPr>
          <w:rFonts w:hint="eastAsia"/>
        </w:rPr>
        <w:t>（</w:t>
      </w:r>
      <w:r>
        <w:rPr>
          <w:rFonts w:hint="eastAsia"/>
        </w:rPr>
        <w:t>2</w:t>
      </w:r>
      <w:r>
        <w:rPr>
          <w:rFonts w:hint="eastAsia"/>
        </w:rPr>
        <w:t>）</w:t>
      </w:r>
      <w:r w:rsidR="005D4516" w:rsidRPr="005D4516">
        <w:rPr>
          <w:rFonts w:hint="eastAsia"/>
        </w:rPr>
        <w:t>LeetCode</w:t>
      </w:r>
      <w:r w:rsidR="005D4516" w:rsidRPr="005D4516">
        <w:t>1289—</w:t>
      </w:r>
      <w:r w:rsidR="005D4516" w:rsidRPr="005D4516">
        <w:t>下降路径最小和</w:t>
      </w:r>
      <w:r w:rsidR="005D4516" w:rsidRPr="005D4516">
        <w:t>II</w:t>
      </w:r>
    </w:p>
    <w:p w:rsidR="005D4516" w:rsidRPr="005D4516" w:rsidRDefault="00756780" w:rsidP="005D4516">
      <w:pPr>
        <w:pStyle w:val="af6"/>
      </w:pPr>
      <w:r>
        <w:rPr>
          <w:rFonts w:hint="eastAsia"/>
        </w:rPr>
        <w:t>（</w:t>
      </w:r>
      <w:r>
        <w:rPr>
          <w:rFonts w:hint="eastAsia"/>
        </w:rPr>
        <w:t>3</w:t>
      </w:r>
      <w:r>
        <w:rPr>
          <w:rFonts w:hint="eastAsia"/>
        </w:rPr>
        <w:t>）</w:t>
      </w:r>
      <w:r w:rsidR="005D4516" w:rsidRPr="005D4516">
        <w:rPr>
          <w:rFonts w:hint="eastAsia"/>
        </w:rPr>
        <w:t>LeetCode</w:t>
      </w:r>
      <w:r w:rsidR="005D4516" w:rsidRPr="005D4516">
        <w:t>638—</w:t>
      </w:r>
      <w:r w:rsidR="005D4516" w:rsidRPr="005D4516">
        <w:t>大礼包</w:t>
      </w:r>
    </w:p>
    <w:p w:rsidR="005D4516" w:rsidRPr="005D4516" w:rsidRDefault="00756780" w:rsidP="005D4516">
      <w:pPr>
        <w:pStyle w:val="af6"/>
      </w:pPr>
      <w:r>
        <w:rPr>
          <w:rFonts w:hint="eastAsia"/>
        </w:rPr>
        <w:t>（</w:t>
      </w:r>
      <w:r>
        <w:rPr>
          <w:rFonts w:hint="eastAsia"/>
        </w:rPr>
        <w:t>4</w:t>
      </w:r>
      <w:r>
        <w:rPr>
          <w:rFonts w:hint="eastAsia"/>
        </w:rPr>
        <w:t>）</w:t>
      </w:r>
      <w:r w:rsidR="005D4516" w:rsidRPr="005D4516">
        <w:rPr>
          <w:rFonts w:hint="eastAsia"/>
        </w:rPr>
        <w:t>LeetCode</w:t>
      </w:r>
      <w:r w:rsidR="005D4516" w:rsidRPr="005D4516">
        <w:t>139—</w:t>
      </w:r>
      <w:r w:rsidR="005D4516" w:rsidRPr="005D4516">
        <w:t>单词拆分</w:t>
      </w:r>
    </w:p>
    <w:p w:rsidR="005D4516" w:rsidRPr="005D4516" w:rsidRDefault="00756780" w:rsidP="005D4516">
      <w:pPr>
        <w:pStyle w:val="af6"/>
      </w:pPr>
      <w:r>
        <w:rPr>
          <w:rFonts w:hint="eastAsia"/>
        </w:rPr>
        <w:t>（</w:t>
      </w:r>
      <w:r>
        <w:rPr>
          <w:rFonts w:hint="eastAsia"/>
        </w:rPr>
        <w:t>5</w:t>
      </w:r>
      <w:r>
        <w:rPr>
          <w:rFonts w:hint="eastAsia"/>
        </w:rPr>
        <w:t>）</w:t>
      </w:r>
      <w:r w:rsidR="005D4516" w:rsidRPr="005D4516">
        <w:rPr>
          <w:rFonts w:hint="eastAsia"/>
        </w:rPr>
        <w:t>LeetCode</w:t>
      </w:r>
      <w:r w:rsidR="005D4516" w:rsidRPr="005D4516">
        <w:t>377—</w:t>
      </w:r>
      <w:r w:rsidR="005D4516" w:rsidRPr="005D4516">
        <w:t>组合总和</w:t>
      </w:r>
      <w:r w:rsidR="005D4516" w:rsidRPr="005D4516">
        <w:rPr>
          <w:rFonts w:hint="eastAsia"/>
        </w:rPr>
        <w:t>Ⅳ</w:t>
      </w:r>
    </w:p>
    <w:p w:rsidR="005D4516" w:rsidRPr="005D4516" w:rsidRDefault="00756780" w:rsidP="005D4516">
      <w:pPr>
        <w:pStyle w:val="af6"/>
      </w:pPr>
      <w:r>
        <w:rPr>
          <w:rFonts w:hint="eastAsia"/>
        </w:rPr>
        <w:t>（</w:t>
      </w:r>
      <w:r>
        <w:rPr>
          <w:rFonts w:hint="eastAsia"/>
        </w:rPr>
        <w:t>6</w:t>
      </w:r>
      <w:r>
        <w:rPr>
          <w:rFonts w:hint="eastAsia"/>
        </w:rPr>
        <w:t>）</w:t>
      </w:r>
      <w:r w:rsidR="005D4516" w:rsidRPr="005D4516">
        <w:rPr>
          <w:rFonts w:hint="eastAsia"/>
        </w:rPr>
        <w:t>LeetCode</w:t>
      </w:r>
      <w:r w:rsidR="005D4516" w:rsidRPr="005D4516">
        <w:t>354—</w:t>
      </w:r>
      <w:r w:rsidR="005D4516" w:rsidRPr="005D4516">
        <w:t>俄罗斯套娃信封问题</w:t>
      </w:r>
    </w:p>
    <w:p w:rsidR="005D4516" w:rsidRPr="005D4516" w:rsidRDefault="00756780" w:rsidP="005D4516">
      <w:pPr>
        <w:pStyle w:val="af6"/>
      </w:pPr>
      <w:r>
        <w:rPr>
          <w:rFonts w:hint="eastAsia"/>
        </w:rPr>
        <w:t>（</w:t>
      </w:r>
      <w:r>
        <w:rPr>
          <w:rFonts w:hint="eastAsia"/>
        </w:rPr>
        <w:t>7</w:t>
      </w:r>
      <w:r>
        <w:rPr>
          <w:rFonts w:hint="eastAsia"/>
        </w:rPr>
        <w:t>）</w:t>
      </w:r>
      <w:r w:rsidR="005D4516" w:rsidRPr="005D4516">
        <w:rPr>
          <w:rFonts w:hint="eastAsia"/>
        </w:rPr>
        <w:t>LeetCode</w:t>
      </w:r>
      <w:r w:rsidR="005D4516" w:rsidRPr="005D4516">
        <w:t>583—</w:t>
      </w:r>
      <w:r w:rsidR="005D4516" w:rsidRPr="005D4516">
        <w:t>两个字符串的删除操作</w:t>
      </w:r>
    </w:p>
    <w:p w:rsidR="005D4516" w:rsidRPr="005D4516" w:rsidRDefault="00756780" w:rsidP="005D4516">
      <w:pPr>
        <w:pStyle w:val="af6"/>
      </w:pPr>
      <w:r>
        <w:rPr>
          <w:rFonts w:hint="eastAsia"/>
        </w:rPr>
        <w:t>（</w:t>
      </w:r>
      <w:r>
        <w:rPr>
          <w:rFonts w:hint="eastAsia"/>
        </w:rPr>
        <w:t>8</w:t>
      </w:r>
      <w:r>
        <w:rPr>
          <w:rFonts w:hint="eastAsia"/>
        </w:rPr>
        <w:t>）</w:t>
      </w:r>
      <w:r w:rsidR="005D4516" w:rsidRPr="005D4516">
        <w:rPr>
          <w:rFonts w:hint="eastAsia"/>
        </w:rPr>
        <w:t>LetCode</w:t>
      </w:r>
      <w:r w:rsidR="005D4516" w:rsidRPr="005D4516">
        <w:t>122—</w:t>
      </w:r>
      <w:r w:rsidR="005D4516" w:rsidRPr="005D4516">
        <w:t>买卖股票的最佳时机</w:t>
      </w:r>
      <w:r w:rsidR="005D4516" w:rsidRPr="005D4516">
        <w:t>II</w:t>
      </w:r>
    </w:p>
    <w:p w:rsidR="005D4516" w:rsidRPr="005D4516" w:rsidRDefault="00756780" w:rsidP="005D4516">
      <w:pPr>
        <w:pStyle w:val="af6"/>
      </w:pPr>
      <w:r>
        <w:rPr>
          <w:rFonts w:hint="eastAsia"/>
        </w:rPr>
        <w:t>（</w:t>
      </w:r>
      <w:r>
        <w:rPr>
          <w:rFonts w:hint="eastAsia"/>
        </w:rPr>
        <w:t>9</w:t>
      </w:r>
      <w:r>
        <w:rPr>
          <w:rFonts w:hint="eastAsia"/>
        </w:rPr>
        <w:t>）</w:t>
      </w:r>
      <w:r w:rsidR="005D4516" w:rsidRPr="005D4516">
        <w:rPr>
          <w:rFonts w:hint="eastAsia"/>
        </w:rPr>
        <w:t>HDU2602</w:t>
      </w:r>
      <w:r w:rsidR="005D4516" w:rsidRPr="005D4516">
        <w:rPr>
          <w:rFonts w:hint="eastAsia"/>
        </w:rPr>
        <w:t>—收集物品</w:t>
      </w:r>
    </w:p>
    <w:p w:rsidR="005D4516" w:rsidRPr="005D4516" w:rsidRDefault="00756780" w:rsidP="005D4516">
      <w:pPr>
        <w:pStyle w:val="af6"/>
      </w:pPr>
      <w:r>
        <w:rPr>
          <w:rFonts w:hint="eastAsia"/>
        </w:rPr>
        <w:t>（</w:t>
      </w:r>
      <w:r>
        <w:rPr>
          <w:rFonts w:hint="eastAsia"/>
        </w:rPr>
        <w:t>10</w:t>
      </w:r>
      <w:r>
        <w:rPr>
          <w:rFonts w:hint="eastAsia"/>
        </w:rPr>
        <w:t>）</w:t>
      </w:r>
      <w:r w:rsidR="005D4516" w:rsidRPr="005D4516">
        <w:rPr>
          <w:rFonts w:hint="eastAsia"/>
        </w:rPr>
        <w:t>HDU1114</w:t>
      </w:r>
      <w:r w:rsidR="005D4516" w:rsidRPr="005D4516">
        <w:rPr>
          <w:rFonts w:hint="eastAsia"/>
        </w:rPr>
        <w:t>—存钱罐</w:t>
      </w:r>
    </w:p>
    <w:p w:rsidR="005D4516" w:rsidRPr="005D4516" w:rsidRDefault="00756780" w:rsidP="005D4516">
      <w:pPr>
        <w:pStyle w:val="af6"/>
      </w:pPr>
      <w:r>
        <w:rPr>
          <w:rFonts w:hint="eastAsia"/>
        </w:rPr>
        <w:t>（</w:t>
      </w:r>
      <w:r>
        <w:rPr>
          <w:rFonts w:hint="eastAsia"/>
        </w:rPr>
        <w:t>11</w:t>
      </w:r>
      <w:r>
        <w:rPr>
          <w:rFonts w:hint="eastAsia"/>
        </w:rPr>
        <w:t>）</w:t>
      </w:r>
      <w:r w:rsidR="005D4516" w:rsidRPr="005D4516">
        <w:rPr>
          <w:rFonts w:hint="eastAsia"/>
        </w:rPr>
        <w:t>HDU2044</w:t>
      </w:r>
      <w:r w:rsidR="005D4516" w:rsidRPr="005D4516">
        <w:rPr>
          <w:rFonts w:hint="eastAsia"/>
        </w:rPr>
        <w:t>—</w:t>
      </w:r>
      <w:r w:rsidR="005D4516" w:rsidRPr="005D4516">
        <w:t>一只小蜜蜂</w:t>
      </w:r>
    </w:p>
    <w:p w:rsidR="005D4516" w:rsidRPr="005D4516" w:rsidRDefault="00756780" w:rsidP="005D4516">
      <w:pPr>
        <w:pStyle w:val="af6"/>
      </w:pPr>
      <w:r>
        <w:rPr>
          <w:rFonts w:hint="eastAsia"/>
        </w:rPr>
        <w:t>（</w:t>
      </w:r>
      <w:r>
        <w:rPr>
          <w:rFonts w:hint="eastAsia"/>
        </w:rPr>
        <w:t>12</w:t>
      </w:r>
      <w:r>
        <w:rPr>
          <w:rFonts w:hint="eastAsia"/>
        </w:rPr>
        <w:t>）</w:t>
      </w:r>
      <w:r w:rsidR="005D4516" w:rsidRPr="005D4516">
        <w:rPr>
          <w:rFonts w:hint="eastAsia"/>
        </w:rPr>
        <w:t>POJ1050</w:t>
      </w:r>
      <w:r w:rsidR="005D4516" w:rsidRPr="005D4516">
        <w:rPr>
          <w:rFonts w:hint="eastAsia"/>
        </w:rPr>
        <w:t>—最大子矩形和</w:t>
      </w:r>
    </w:p>
    <w:p w:rsidR="005D4516" w:rsidRPr="005D4516" w:rsidRDefault="00756780" w:rsidP="005D4516">
      <w:pPr>
        <w:pStyle w:val="af6"/>
      </w:pPr>
      <w:r>
        <w:rPr>
          <w:rFonts w:hint="eastAsia"/>
        </w:rPr>
        <w:t>（</w:t>
      </w:r>
      <w:r>
        <w:rPr>
          <w:rFonts w:hint="eastAsia"/>
        </w:rPr>
        <w:t>13</w:t>
      </w:r>
      <w:r>
        <w:rPr>
          <w:rFonts w:hint="eastAsia"/>
        </w:rPr>
        <w:t>）</w:t>
      </w:r>
      <w:r w:rsidR="005D4516" w:rsidRPr="005D4516">
        <w:rPr>
          <w:rFonts w:hint="eastAsia"/>
        </w:rPr>
        <w:t>POJ1157</w:t>
      </w:r>
      <w:r w:rsidR="005D4516" w:rsidRPr="005D4516">
        <w:rPr>
          <w:rFonts w:hint="eastAsia"/>
        </w:rPr>
        <w:t>—花店</w:t>
      </w:r>
    </w:p>
    <w:p w:rsidR="005D4516" w:rsidRPr="005D4516" w:rsidRDefault="00756780" w:rsidP="005D4516">
      <w:pPr>
        <w:pStyle w:val="af6"/>
      </w:pPr>
      <w:r>
        <w:rPr>
          <w:rFonts w:hint="eastAsia"/>
        </w:rPr>
        <w:t>（</w:t>
      </w:r>
      <w:r>
        <w:rPr>
          <w:rFonts w:hint="eastAsia"/>
        </w:rPr>
        <w:t>14</w:t>
      </w:r>
      <w:r>
        <w:rPr>
          <w:rFonts w:hint="eastAsia"/>
        </w:rPr>
        <w:t>）</w:t>
      </w:r>
      <w:r w:rsidR="005D4516" w:rsidRPr="005D4516">
        <w:rPr>
          <w:rFonts w:hint="eastAsia"/>
        </w:rPr>
        <w:t>POJ1159</w:t>
      </w:r>
      <w:r w:rsidR="005D4516" w:rsidRPr="005D4516">
        <w:rPr>
          <w:rFonts w:hint="eastAsia"/>
        </w:rPr>
        <w:t>—回文</w:t>
      </w:r>
    </w:p>
    <w:p w:rsidR="005D4516" w:rsidRPr="005D4516" w:rsidRDefault="00756780" w:rsidP="005D4516">
      <w:pPr>
        <w:pStyle w:val="af6"/>
      </w:pPr>
      <w:r>
        <w:rPr>
          <w:rFonts w:hint="eastAsia"/>
        </w:rPr>
        <w:lastRenderedPageBreak/>
        <w:t>（</w:t>
      </w:r>
      <w:r>
        <w:rPr>
          <w:rFonts w:hint="eastAsia"/>
        </w:rPr>
        <w:t>15</w:t>
      </w:r>
      <w:r>
        <w:rPr>
          <w:rFonts w:hint="eastAsia"/>
        </w:rPr>
        <w:t>）</w:t>
      </w:r>
      <w:r w:rsidR="005D4516" w:rsidRPr="005D4516">
        <w:rPr>
          <w:rFonts w:hint="eastAsia"/>
        </w:rPr>
        <w:t>POJ1243</w:t>
      </w:r>
      <w:r w:rsidR="005D4516" w:rsidRPr="005D4516">
        <w:rPr>
          <w:rFonts w:hint="eastAsia"/>
        </w:rPr>
        <w:t>—猜价格游戏</w:t>
      </w:r>
    </w:p>
    <w:p w:rsidR="005D4516" w:rsidRPr="005D4516" w:rsidRDefault="00756780" w:rsidP="005D4516">
      <w:pPr>
        <w:pStyle w:val="af6"/>
      </w:pPr>
      <w:r>
        <w:rPr>
          <w:rFonts w:hint="eastAsia"/>
        </w:rPr>
        <w:t>（</w:t>
      </w:r>
      <w:r>
        <w:rPr>
          <w:rFonts w:hint="eastAsia"/>
        </w:rPr>
        <w:t>16</w:t>
      </w:r>
      <w:r>
        <w:rPr>
          <w:rFonts w:hint="eastAsia"/>
        </w:rPr>
        <w:t>）</w:t>
      </w:r>
      <w:r w:rsidR="005D4516" w:rsidRPr="005D4516">
        <w:rPr>
          <w:rFonts w:hint="eastAsia"/>
        </w:rPr>
        <w:t>POJ3311</w:t>
      </w:r>
      <w:r w:rsidR="005D4516" w:rsidRPr="005D4516">
        <w:rPr>
          <w:rFonts w:hint="eastAsia"/>
        </w:rPr>
        <w:t>—送比萨</w:t>
      </w:r>
    </w:p>
    <w:p w:rsidR="008E3D19" w:rsidRPr="005D4516" w:rsidRDefault="008E3D19" w:rsidP="005D4516">
      <w:pPr>
        <w:pStyle w:val="af6"/>
      </w:pPr>
    </w:p>
    <w:p w:rsidR="008E3D19" w:rsidRDefault="008E3D19" w:rsidP="00D35812">
      <w:pPr>
        <w:pStyle w:val="af6"/>
      </w:pPr>
    </w:p>
    <w:p w:rsidR="00C86856" w:rsidRPr="0010770F" w:rsidRDefault="0047429A" w:rsidP="00C86856">
      <w:pPr>
        <w:pStyle w:val="3"/>
      </w:pPr>
      <w:r w:rsidRPr="0047429A">
        <w:rPr>
          <w:rFonts w:hint="eastAsia"/>
        </w:rPr>
        <w:t>六</w:t>
      </w:r>
      <w:r w:rsidR="00C86856">
        <w:rPr>
          <w:rFonts w:hint="eastAsia"/>
        </w:rPr>
        <w:t>、</w:t>
      </w:r>
      <w:r w:rsidR="00C86856" w:rsidRPr="0010770F">
        <w:t>教材与参考书</w:t>
      </w:r>
    </w:p>
    <w:p w:rsidR="00C86856" w:rsidRPr="0010770F" w:rsidRDefault="00C86856" w:rsidP="00C86856">
      <w:pPr>
        <w:ind w:firstLineChars="200" w:firstLine="420"/>
      </w:pPr>
      <w:r w:rsidRPr="0010770F">
        <w:rPr>
          <w:rFonts w:hAnsi="宋体"/>
        </w:rPr>
        <w:t>教</w:t>
      </w:r>
      <w:r w:rsidRPr="0010770F">
        <w:t xml:space="preserve">  </w:t>
      </w:r>
      <w:r w:rsidRPr="0010770F">
        <w:rPr>
          <w:rFonts w:hAnsi="宋体"/>
        </w:rPr>
        <w:t>材：</w:t>
      </w:r>
      <w:r w:rsidR="0076611F">
        <w:t>算法设计与分析</w:t>
      </w:r>
      <w:r w:rsidR="00A74792">
        <w:rPr>
          <w:rFonts w:hint="eastAsia"/>
        </w:rPr>
        <w:t>基础</w:t>
      </w:r>
      <w:r w:rsidR="00F32AC8" w:rsidRPr="0010770F">
        <w:t>上机实验指导，清华大学出版社，李春葆等，</w:t>
      </w:r>
      <w:r w:rsidR="00F32AC8" w:rsidRPr="0010770F">
        <w:t>202</w:t>
      </w:r>
      <w:r w:rsidR="00F32AC8">
        <w:rPr>
          <w:rFonts w:hint="eastAsia"/>
        </w:rPr>
        <w:t>2</w:t>
      </w:r>
      <w:r w:rsidR="00F32AC8" w:rsidRPr="0010770F">
        <w:t>。</w:t>
      </w:r>
    </w:p>
    <w:p w:rsidR="00C86856" w:rsidRPr="0010770F" w:rsidRDefault="00C86856" w:rsidP="00C86856">
      <w:pPr>
        <w:ind w:firstLine="420"/>
      </w:pPr>
      <w:r w:rsidRPr="0010770F">
        <w:rPr>
          <w:rFonts w:hAnsi="宋体"/>
        </w:rPr>
        <w:t>参考书：</w:t>
      </w:r>
    </w:p>
    <w:p w:rsidR="00C86856" w:rsidRPr="0010770F" w:rsidRDefault="008E3D19" w:rsidP="00D35812">
      <w:pPr>
        <w:pStyle w:val="af6"/>
      </w:pPr>
      <w:r>
        <w:rPr>
          <w:rFonts w:hint="eastAsia"/>
        </w:rPr>
        <w:tab/>
      </w:r>
      <w:r>
        <w:rPr>
          <w:rFonts w:hint="eastAsia"/>
        </w:rPr>
        <w:tab/>
      </w:r>
      <w:r>
        <w:rPr>
          <w:rFonts w:hint="eastAsia"/>
        </w:rPr>
        <w:tab/>
      </w:r>
      <w:r w:rsidR="0076611F">
        <w:t>算法设计与分析</w:t>
      </w:r>
      <w:r>
        <w:rPr>
          <w:rFonts w:hint="eastAsia"/>
        </w:rPr>
        <w:t>基础</w:t>
      </w:r>
      <w:r w:rsidR="00C86856" w:rsidRPr="0010770F">
        <w:t>，清华大学出版社，李春葆等，</w:t>
      </w:r>
      <w:r w:rsidR="00C86856" w:rsidRPr="0010770F">
        <w:t>202</w:t>
      </w:r>
      <w:r w:rsidR="00C86856">
        <w:rPr>
          <w:rFonts w:hint="eastAsia"/>
        </w:rPr>
        <w:t>2</w:t>
      </w:r>
      <w:r w:rsidR="00C86856" w:rsidRPr="0010770F">
        <w:t>。</w:t>
      </w:r>
    </w:p>
    <w:p w:rsidR="00C86856" w:rsidRPr="0010770F" w:rsidRDefault="00C86856" w:rsidP="00D35812">
      <w:pPr>
        <w:pStyle w:val="af6"/>
      </w:pPr>
    </w:p>
    <w:p w:rsidR="00C86856" w:rsidRPr="00D1322B" w:rsidRDefault="0047429A" w:rsidP="00C86856">
      <w:pPr>
        <w:pStyle w:val="3"/>
        <w:rPr>
          <w:rFonts w:hAnsi="Times New Roman"/>
          <w:kern w:val="2"/>
        </w:rPr>
      </w:pPr>
      <w:r w:rsidRPr="0047429A">
        <w:rPr>
          <w:rFonts w:hint="eastAsia"/>
          <w:kern w:val="2"/>
        </w:rPr>
        <w:t>七</w:t>
      </w:r>
      <w:r w:rsidR="00C86856">
        <w:rPr>
          <w:rFonts w:hint="eastAsia"/>
          <w:kern w:val="2"/>
        </w:rPr>
        <w:t>、</w:t>
      </w:r>
      <w:r w:rsidR="00C86856" w:rsidRPr="00D1322B">
        <w:rPr>
          <w:kern w:val="2"/>
        </w:rPr>
        <w:t>考核方式</w:t>
      </w:r>
    </w:p>
    <w:p w:rsidR="00C86856" w:rsidRPr="0010770F" w:rsidRDefault="00171D9E" w:rsidP="00C86856">
      <w:pPr>
        <w:ind w:firstLineChars="200" w:firstLine="420"/>
      </w:pPr>
      <w:r>
        <w:rPr>
          <w:rFonts w:hint="eastAsia"/>
        </w:rPr>
        <w:t>实验报告</w:t>
      </w:r>
      <w:r w:rsidR="0066195F">
        <w:rPr>
          <w:rFonts w:hint="eastAsia"/>
        </w:rPr>
        <w:t>格式</w:t>
      </w:r>
      <w:r>
        <w:rPr>
          <w:rFonts w:hint="eastAsia"/>
        </w:rPr>
        <w:t>规范和完整性</w:t>
      </w:r>
      <w:r w:rsidR="00C86856" w:rsidRPr="0010770F">
        <w:t>（</w:t>
      </w:r>
      <w:r>
        <w:rPr>
          <w:rFonts w:hint="eastAsia"/>
        </w:rPr>
        <w:t>4</w:t>
      </w:r>
      <w:r w:rsidR="00C86856" w:rsidRPr="0010770F">
        <w:t>0%</w:t>
      </w:r>
      <w:r w:rsidR="00C86856" w:rsidRPr="0010770F">
        <w:t>），</w:t>
      </w:r>
      <w:r>
        <w:rPr>
          <w:rFonts w:hint="eastAsia"/>
        </w:rPr>
        <w:t>实验题目的难度</w:t>
      </w:r>
      <w:r w:rsidR="0066195F">
        <w:rPr>
          <w:rFonts w:hint="eastAsia"/>
        </w:rPr>
        <w:t>和正确性</w:t>
      </w:r>
      <w:r w:rsidRPr="0010770F">
        <w:t>（</w:t>
      </w:r>
      <w:r>
        <w:rPr>
          <w:rFonts w:hint="eastAsia"/>
        </w:rPr>
        <w:t>4</w:t>
      </w:r>
      <w:r w:rsidRPr="0010770F">
        <w:t>0%</w:t>
      </w:r>
      <w:r w:rsidRPr="0010770F">
        <w:t>），</w:t>
      </w:r>
      <w:r w:rsidR="00C86856" w:rsidRPr="0010770F">
        <w:t>其他（</w:t>
      </w:r>
      <w:r w:rsidR="008A176C">
        <w:rPr>
          <w:rFonts w:hint="eastAsia"/>
        </w:rPr>
        <w:t>2</w:t>
      </w:r>
      <w:r w:rsidR="00C86856" w:rsidRPr="0010770F">
        <w:t>0%</w:t>
      </w:r>
      <w:r w:rsidR="00C86856" w:rsidRPr="0010770F">
        <w:t>）。</w:t>
      </w:r>
    </w:p>
    <w:p w:rsidR="00C86856" w:rsidRPr="0010770F" w:rsidRDefault="00C86856" w:rsidP="00C86856">
      <w:pPr>
        <w:ind w:firstLineChars="200" w:firstLine="420"/>
      </w:pPr>
    </w:p>
    <w:p w:rsidR="00A84AD3" w:rsidRDefault="00A84AD3" w:rsidP="00D35812">
      <w:pPr>
        <w:pStyle w:val="af6"/>
      </w:pPr>
    </w:p>
    <w:sectPr w:rsidR="00A84AD3" w:rsidSect="00851799">
      <w:headerReference w:type="even" r:id="rId8"/>
      <w:headerReference w:type="default" r:id="rId9"/>
      <w:pgSz w:w="10433" w:h="14742"/>
      <w:pgMar w:top="1276" w:right="1106" w:bottom="1276" w:left="1106" w:header="709" w:footer="82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D6B" w:rsidRDefault="00491D6B">
      <w:r>
        <w:separator/>
      </w:r>
    </w:p>
  </w:endnote>
  <w:endnote w:type="continuationSeparator" w:id="0">
    <w:p w:rsidR="00491D6B" w:rsidRDefault="00491D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粗黑宋简体">
    <w:panose1 w:val="02000000000000000000"/>
    <w:charset w:val="86"/>
    <w:family w:val="auto"/>
    <w:pitch w:val="variable"/>
    <w:sig w:usb0="A00002BF" w:usb1="184F6CFA" w:usb2="00000012"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D6B" w:rsidRDefault="00491D6B">
      <w:r>
        <w:separator/>
      </w:r>
    </w:p>
  </w:footnote>
  <w:footnote w:type="continuationSeparator" w:id="0">
    <w:p w:rsidR="00491D6B" w:rsidRDefault="00491D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44B" w:rsidRDefault="00084C38">
    <w:pPr>
      <w:pStyle w:val="a6"/>
      <w:jc w:val="both"/>
    </w:pPr>
    <w:fldSimple w:instr=" PAGE ">
      <w:r w:rsidR="0037272B">
        <w:rPr>
          <w:noProof/>
        </w:rPr>
        <w:t>2</w:t>
      </w:r>
    </w:fldSimple>
    <w:r w:rsidR="00B9044B">
      <w:tab/>
    </w:r>
    <w:r w:rsidR="000A4420">
      <w:rPr>
        <w:rFonts w:hint="eastAsia"/>
      </w:rPr>
      <w:t>算法设计与分析</w:t>
    </w:r>
    <w:r w:rsidR="00B9044B">
      <w:rPr>
        <w:rFonts w:hint="eastAsia"/>
      </w:rPr>
      <w:t>实验大纲</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044B" w:rsidRDefault="00B9044B">
    <w:pPr>
      <w:pStyle w:val="a6"/>
      <w:jc w:val="both"/>
    </w:pPr>
    <w:r>
      <w:tab/>
    </w:r>
    <w:r>
      <w:rPr>
        <w:rFonts w:hint="eastAsia"/>
      </w:rPr>
      <w:t>数据结构</w:t>
    </w:r>
    <w:r w:rsidR="001334D8">
      <w:rPr>
        <w:rFonts w:hint="eastAsia"/>
      </w:rPr>
      <w:t>实验课程大纲</w:t>
    </w:r>
    <w:r>
      <w:tab/>
    </w:r>
    <w:fldSimple w:instr=" PAGE ">
      <w:r w:rsidR="0037272B">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pt;height:11.2pt" o:bullet="t">
        <v:imagedata r:id="rId1" o:title="artD819"/>
      </v:shape>
    </w:pict>
  </w:numPicBullet>
  <w:numPicBullet w:numPicBulletId="1">
    <w:pict>
      <v:shape id="_x0000_i1033" type="#_x0000_t75" style="width:8.9pt;height:8.9pt" o:bullet="t">
        <v:imagedata r:id="rId2" o:title="artA8A0"/>
      </v:shape>
    </w:pict>
  </w:numPicBullet>
  <w:abstractNum w:abstractNumId="0">
    <w:nsid w:val="01FA0540"/>
    <w:multiLevelType w:val="hybridMultilevel"/>
    <w:tmpl w:val="020CC538"/>
    <w:lvl w:ilvl="0" w:tplc="5FFA73E4">
      <w:start w:val="1"/>
      <w:numFmt w:val="bullet"/>
      <w:pStyle w:val="1"/>
      <w:lvlText w:val=""/>
      <w:lvlJc w:val="left"/>
      <w:pPr>
        <w:tabs>
          <w:tab w:val="num" w:pos="794"/>
        </w:tabs>
        <w:ind w:left="794" w:hanging="369"/>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21D46C7B"/>
    <w:multiLevelType w:val="hybridMultilevel"/>
    <w:tmpl w:val="CF7AF8CA"/>
    <w:lvl w:ilvl="0" w:tplc="2A7E8020">
      <w:start w:val="1"/>
      <w:numFmt w:val="bullet"/>
      <w:lvlText w:val=""/>
      <w:lvlPicBulletId w:val="0"/>
      <w:lvlJc w:val="left"/>
      <w:pPr>
        <w:tabs>
          <w:tab w:val="num" w:pos="720"/>
        </w:tabs>
        <w:ind w:left="720" w:hanging="360"/>
      </w:pPr>
      <w:rPr>
        <w:rFonts w:ascii="Symbol" w:hAnsi="Symbol" w:hint="default"/>
      </w:rPr>
    </w:lvl>
    <w:lvl w:ilvl="1" w:tplc="C3FE9BE0" w:tentative="1">
      <w:start w:val="1"/>
      <w:numFmt w:val="bullet"/>
      <w:lvlText w:val=""/>
      <w:lvlPicBulletId w:val="0"/>
      <w:lvlJc w:val="left"/>
      <w:pPr>
        <w:tabs>
          <w:tab w:val="num" w:pos="1440"/>
        </w:tabs>
        <w:ind w:left="1440" w:hanging="360"/>
      </w:pPr>
      <w:rPr>
        <w:rFonts w:ascii="Symbol" w:hAnsi="Symbol" w:hint="default"/>
      </w:rPr>
    </w:lvl>
    <w:lvl w:ilvl="2" w:tplc="8988CC62" w:tentative="1">
      <w:start w:val="1"/>
      <w:numFmt w:val="bullet"/>
      <w:lvlText w:val=""/>
      <w:lvlPicBulletId w:val="0"/>
      <w:lvlJc w:val="left"/>
      <w:pPr>
        <w:tabs>
          <w:tab w:val="num" w:pos="2160"/>
        </w:tabs>
        <w:ind w:left="2160" w:hanging="360"/>
      </w:pPr>
      <w:rPr>
        <w:rFonts w:ascii="Symbol" w:hAnsi="Symbol" w:hint="default"/>
      </w:rPr>
    </w:lvl>
    <w:lvl w:ilvl="3" w:tplc="870A02BE" w:tentative="1">
      <w:start w:val="1"/>
      <w:numFmt w:val="bullet"/>
      <w:lvlText w:val=""/>
      <w:lvlPicBulletId w:val="0"/>
      <w:lvlJc w:val="left"/>
      <w:pPr>
        <w:tabs>
          <w:tab w:val="num" w:pos="2880"/>
        </w:tabs>
        <w:ind w:left="2880" w:hanging="360"/>
      </w:pPr>
      <w:rPr>
        <w:rFonts w:ascii="Symbol" w:hAnsi="Symbol" w:hint="default"/>
      </w:rPr>
    </w:lvl>
    <w:lvl w:ilvl="4" w:tplc="9E20A032" w:tentative="1">
      <w:start w:val="1"/>
      <w:numFmt w:val="bullet"/>
      <w:lvlText w:val=""/>
      <w:lvlPicBulletId w:val="0"/>
      <w:lvlJc w:val="left"/>
      <w:pPr>
        <w:tabs>
          <w:tab w:val="num" w:pos="3600"/>
        </w:tabs>
        <w:ind w:left="3600" w:hanging="360"/>
      </w:pPr>
      <w:rPr>
        <w:rFonts w:ascii="Symbol" w:hAnsi="Symbol" w:hint="default"/>
      </w:rPr>
    </w:lvl>
    <w:lvl w:ilvl="5" w:tplc="25FED04E" w:tentative="1">
      <w:start w:val="1"/>
      <w:numFmt w:val="bullet"/>
      <w:lvlText w:val=""/>
      <w:lvlPicBulletId w:val="0"/>
      <w:lvlJc w:val="left"/>
      <w:pPr>
        <w:tabs>
          <w:tab w:val="num" w:pos="4320"/>
        </w:tabs>
        <w:ind w:left="4320" w:hanging="360"/>
      </w:pPr>
      <w:rPr>
        <w:rFonts w:ascii="Symbol" w:hAnsi="Symbol" w:hint="default"/>
      </w:rPr>
    </w:lvl>
    <w:lvl w:ilvl="6" w:tplc="BCA0EFE4" w:tentative="1">
      <w:start w:val="1"/>
      <w:numFmt w:val="bullet"/>
      <w:lvlText w:val=""/>
      <w:lvlPicBulletId w:val="0"/>
      <w:lvlJc w:val="left"/>
      <w:pPr>
        <w:tabs>
          <w:tab w:val="num" w:pos="5040"/>
        </w:tabs>
        <w:ind w:left="5040" w:hanging="360"/>
      </w:pPr>
      <w:rPr>
        <w:rFonts w:ascii="Symbol" w:hAnsi="Symbol" w:hint="default"/>
      </w:rPr>
    </w:lvl>
    <w:lvl w:ilvl="7" w:tplc="C72424C0" w:tentative="1">
      <w:start w:val="1"/>
      <w:numFmt w:val="bullet"/>
      <w:lvlText w:val=""/>
      <w:lvlPicBulletId w:val="0"/>
      <w:lvlJc w:val="left"/>
      <w:pPr>
        <w:tabs>
          <w:tab w:val="num" w:pos="5760"/>
        </w:tabs>
        <w:ind w:left="5760" w:hanging="360"/>
      </w:pPr>
      <w:rPr>
        <w:rFonts w:ascii="Symbol" w:hAnsi="Symbol" w:hint="default"/>
      </w:rPr>
    </w:lvl>
    <w:lvl w:ilvl="8" w:tplc="25024B50"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8AF05AE"/>
    <w:multiLevelType w:val="hybridMultilevel"/>
    <w:tmpl w:val="1C1256CC"/>
    <w:lvl w:ilvl="0" w:tplc="38DE0250">
      <w:start w:val="1"/>
      <w:numFmt w:val="bullet"/>
      <w:lvlText w:val=""/>
      <w:lvlPicBulletId w:val="1"/>
      <w:lvlJc w:val="left"/>
      <w:pPr>
        <w:tabs>
          <w:tab w:val="num" w:pos="720"/>
        </w:tabs>
        <w:ind w:left="720" w:hanging="360"/>
      </w:pPr>
      <w:rPr>
        <w:rFonts w:ascii="Symbol" w:hAnsi="Symbol" w:hint="default"/>
      </w:rPr>
    </w:lvl>
    <w:lvl w:ilvl="1" w:tplc="FBAEC8FE" w:tentative="1">
      <w:start w:val="1"/>
      <w:numFmt w:val="bullet"/>
      <w:lvlText w:val=""/>
      <w:lvlPicBulletId w:val="1"/>
      <w:lvlJc w:val="left"/>
      <w:pPr>
        <w:tabs>
          <w:tab w:val="num" w:pos="1440"/>
        </w:tabs>
        <w:ind w:left="1440" w:hanging="360"/>
      </w:pPr>
      <w:rPr>
        <w:rFonts w:ascii="Symbol" w:hAnsi="Symbol" w:hint="default"/>
      </w:rPr>
    </w:lvl>
    <w:lvl w:ilvl="2" w:tplc="6CD81092" w:tentative="1">
      <w:start w:val="1"/>
      <w:numFmt w:val="bullet"/>
      <w:lvlText w:val=""/>
      <w:lvlPicBulletId w:val="1"/>
      <w:lvlJc w:val="left"/>
      <w:pPr>
        <w:tabs>
          <w:tab w:val="num" w:pos="2160"/>
        </w:tabs>
        <w:ind w:left="2160" w:hanging="360"/>
      </w:pPr>
      <w:rPr>
        <w:rFonts w:ascii="Symbol" w:hAnsi="Symbol" w:hint="default"/>
      </w:rPr>
    </w:lvl>
    <w:lvl w:ilvl="3" w:tplc="34B2E4A6" w:tentative="1">
      <w:start w:val="1"/>
      <w:numFmt w:val="bullet"/>
      <w:lvlText w:val=""/>
      <w:lvlPicBulletId w:val="1"/>
      <w:lvlJc w:val="left"/>
      <w:pPr>
        <w:tabs>
          <w:tab w:val="num" w:pos="2880"/>
        </w:tabs>
        <w:ind w:left="2880" w:hanging="360"/>
      </w:pPr>
      <w:rPr>
        <w:rFonts w:ascii="Symbol" w:hAnsi="Symbol" w:hint="default"/>
      </w:rPr>
    </w:lvl>
    <w:lvl w:ilvl="4" w:tplc="35FA1C64" w:tentative="1">
      <w:start w:val="1"/>
      <w:numFmt w:val="bullet"/>
      <w:lvlText w:val=""/>
      <w:lvlPicBulletId w:val="1"/>
      <w:lvlJc w:val="left"/>
      <w:pPr>
        <w:tabs>
          <w:tab w:val="num" w:pos="3600"/>
        </w:tabs>
        <w:ind w:left="3600" w:hanging="360"/>
      </w:pPr>
      <w:rPr>
        <w:rFonts w:ascii="Symbol" w:hAnsi="Symbol" w:hint="default"/>
      </w:rPr>
    </w:lvl>
    <w:lvl w:ilvl="5" w:tplc="991EAF72" w:tentative="1">
      <w:start w:val="1"/>
      <w:numFmt w:val="bullet"/>
      <w:lvlText w:val=""/>
      <w:lvlPicBulletId w:val="1"/>
      <w:lvlJc w:val="left"/>
      <w:pPr>
        <w:tabs>
          <w:tab w:val="num" w:pos="4320"/>
        </w:tabs>
        <w:ind w:left="4320" w:hanging="360"/>
      </w:pPr>
      <w:rPr>
        <w:rFonts w:ascii="Symbol" w:hAnsi="Symbol" w:hint="default"/>
      </w:rPr>
    </w:lvl>
    <w:lvl w:ilvl="6" w:tplc="53CE82E8" w:tentative="1">
      <w:start w:val="1"/>
      <w:numFmt w:val="bullet"/>
      <w:lvlText w:val=""/>
      <w:lvlPicBulletId w:val="1"/>
      <w:lvlJc w:val="left"/>
      <w:pPr>
        <w:tabs>
          <w:tab w:val="num" w:pos="5040"/>
        </w:tabs>
        <w:ind w:left="5040" w:hanging="360"/>
      </w:pPr>
      <w:rPr>
        <w:rFonts w:ascii="Symbol" w:hAnsi="Symbol" w:hint="default"/>
      </w:rPr>
    </w:lvl>
    <w:lvl w:ilvl="7" w:tplc="96165DF4" w:tentative="1">
      <w:start w:val="1"/>
      <w:numFmt w:val="bullet"/>
      <w:lvlText w:val=""/>
      <w:lvlPicBulletId w:val="1"/>
      <w:lvlJc w:val="left"/>
      <w:pPr>
        <w:tabs>
          <w:tab w:val="num" w:pos="5760"/>
        </w:tabs>
        <w:ind w:left="5760" w:hanging="360"/>
      </w:pPr>
      <w:rPr>
        <w:rFonts w:ascii="Symbol" w:hAnsi="Symbol" w:hint="default"/>
      </w:rPr>
    </w:lvl>
    <w:lvl w:ilvl="8" w:tplc="BC28CDCC" w:tentative="1">
      <w:start w:val="1"/>
      <w:numFmt w:val="bullet"/>
      <w:lvlText w:val=""/>
      <w:lvlPicBulletId w:val="1"/>
      <w:lvlJc w:val="left"/>
      <w:pPr>
        <w:tabs>
          <w:tab w:val="num" w:pos="6480"/>
        </w:tabs>
        <w:ind w:left="6480" w:hanging="360"/>
      </w:pPr>
      <w:rPr>
        <w:rFonts w:ascii="Symbol" w:hAnsi="Symbol" w:hint="default"/>
      </w:rPr>
    </w:lvl>
  </w:abstractNum>
  <w:abstractNum w:abstractNumId="3">
    <w:nsid w:val="2FA47190"/>
    <w:multiLevelType w:val="hybridMultilevel"/>
    <w:tmpl w:val="C25CC404"/>
    <w:lvl w:ilvl="0" w:tplc="0409000F">
      <w:start w:val="1"/>
      <w:numFmt w:val="decimal"/>
      <w:lvlText w:val="%1."/>
      <w:lvlJc w:val="left"/>
      <w:pPr>
        <w:tabs>
          <w:tab w:val="num" w:pos="794"/>
        </w:tabs>
        <w:ind w:left="794" w:hanging="369"/>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4A3817D6"/>
    <w:multiLevelType w:val="hybridMultilevel"/>
    <w:tmpl w:val="23A027B0"/>
    <w:lvl w:ilvl="0" w:tplc="0C962786">
      <w:start w:val="1"/>
      <w:numFmt w:val="bullet"/>
      <w:lvlText w:val=""/>
      <w:lvlPicBulletId w:val="1"/>
      <w:lvlJc w:val="left"/>
      <w:pPr>
        <w:tabs>
          <w:tab w:val="num" w:pos="720"/>
        </w:tabs>
        <w:ind w:left="720" w:hanging="360"/>
      </w:pPr>
      <w:rPr>
        <w:rFonts w:ascii="Symbol" w:hAnsi="Symbol" w:hint="default"/>
      </w:rPr>
    </w:lvl>
    <w:lvl w:ilvl="1" w:tplc="931C0E5A" w:tentative="1">
      <w:start w:val="1"/>
      <w:numFmt w:val="bullet"/>
      <w:lvlText w:val=""/>
      <w:lvlPicBulletId w:val="1"/>
      <w:lvlJc w:val="left"/>
      <w:pPr>
        <w:tabs>
          <w:tab w:val="num" w:pos="1440"/>
        </w:tabs>
        <w:ind w:left="1440" w:hanging="360"/>
      </w:pPr>
      <w:rPr>
        <w:rFonts w:ascii="Symbol" w:hAnsi="Symbol" w:hint="default"/>
      </w:rPr>
    </w:lvl>
    <w:lvl w:ilvl="2" w:tplc="E0606DAC" w:tentative="1">
      <w:start w:val="1"/>
      <w:numFmt w:val="bullet"/>
      <w:lvlText w:val=""/>
      <w:lvlPicBulletId w:val="1"/>
      <w:lvlJc w:val="left"/>
      <w:pPr>
        <w:tabs>
          <w:tab w:val="num" w:pos="2160"/>
        </w:tabs>
        <w:ind w:left="2160" w:hanging="360"/>
      </w:pPr>
      <w:rPr>
        <w:rFonts w:ascii="Symbol" w:hAnsi="Symbol" w:hint="default"/>
      </w:rPr>
    </w:lvl>
    <w:lvl w:ilvl="3" w:tplc="F0660F46" w:tentative="1">
      <w:start w:val="1"/>
      <w:numFmt w:val="bullet"/>
      <w:lvlText w:val=""/>
      <w:lvlPicBulletId w:val="1"/>
      <w:lvlJc w:val="left"/>
      <w:pPr>
        <w:tabs>
          <w:tab w:val="num" w:pos="2880"/>
        </w:tabs>
        <w:ind w:left="2880" w:hanging="360"/>
      </w:pPr>
      <w:rPr>
        <w:rFonts w:ascii="Symbol" w:hAnsi="Symbol" w:hint="default"/>
      </w:rPr>
    </w:lvl>
    <w:lvl w:ilvl="4" w:tplc="4B706336" w:tentative="1">
      <w:start w:val="1"/>
      <w:numFmt w:val="bullet"/>
      <w:lvlText w:val=""/>
      <w:lvlPicBulletId w:val="1"/>
      <w:lvlJc w:val="left"/>
      <w:pPr>
        <w:tabs>
          <w:tab w:val="num" w:pos="3600"/>
        </w:tabs>
        <w:ind w:left="3600" w:hanging="360"/>
      </w:pPr>
      <w:rPr>
        <w:rFonts w:ascii="Symbol" w:hAnsi="Symbol" w:hint="default"/>
      </w:rPr>
    </w:lvl>
    <w:lvl w:ilvl="5" w:tplc="780CEC34" w:tentative="1">
      <w:start w:val="1"/>
      <w:numFmt w:val="bullet"/>
      <w:lvlText w:val=""/>
      <w:lvlPicBulletId w:val="1"/>
      <w:lvlJc w:val="left"/>
      <w:pPr>
        <w:tabs>
          <w:tab w:val="num" w:pos="4320"/>
        </w:tabs>
        <w:ind w:left="4320" w:hanging="360"/>
      </w:pPr>
      <w:rPr>
        <w:rFonts w:ascii="Symbol" w:hAnsi="Symbol" w:hint="default"/>
      </w:rPr>
    </w:lvl>
    <w:lvl w:ilvl="6" w:tplc="1BB8AC7E" w:tentative="1">
      <w:start w:val="1"/>
      <w:numFmt w:val="bullet"/>
      <w:lvlText w:val=""/>
      <w:lvlPicBulletId w:val="1"/>
      <w:lvlJc w:val="left"/>
      <w:pPr>
        <w:tabs>
          <w:tab w:val="num" w:pos="5040"/>
        </w:tabs>
        <w:ind w:left="5040" w:hanging="360"/>
      </w:pPr>
      <w:rPr>
        <w:rFonts w:ascii="Symbol" w:hAnsi="Symbol" w:hint="default"/>
      </w:rPr>
    </w:lvl>
    <w:lvl w:ilvl="7" w:tplc="03B4581A" w:tentative="1">
      <w:start w:val="1"/>
      <w:numFmt w:val="bullet"/>
      <w:lvlText w:val=""/>
      <w:lvlPicBulletId w:val="1"/>
      <w:lvlJc w:val="left"/>
      <w:pPr>
        <w:tabs>
          <w:tab w:val="num" w:pos="5760"/>
        </w:tabs>
        <w:ind w:left="5760" w:hanging="360"/>
      </w:pPr>
      <w:rPr>
        <w:rFonts w:ascii="Symbol" w:hAnsi="Symbol" w:hint="default"/>
      </w:rPr>
    </w:lvl>
    <w:lvl w:ilvl="8" w:tplc="35AA26B4" w:tentative="1">
      <w:start w:val="1"/>
      <w:numFmt w:val="bullet"/>
      <w:lvlText w:val=""/>
      <w:lvlPicBulletId w:val="1"/>
      <w:lvlJc w:val="left"/>
      <w:pPr>
        <w:tabs>
          <w:tab w:val="num" w:pos="6480"/>
        </w:tabs>
        <w:ind w:left="6480" w:hanging="360"/>
      </w:pPr>
      <w:rPr>
        <w:rFonts w:ascii="Symbol" w:hAnsi="Symbol" w:hint="default"/>
      </w:rPr>
    </w:lvl>
  </w:abstractNum>
  <w:abstractNum w:abstractNumId="5">
    <w:nsid w:val="58C431A4"/>
    <w:multiLevelType w:val="hybridMultilevel"/>
    <w:tmpl w:val="F8C6736A"/>
    <w:lvl w:ilvl="0" w:tplc="6AC216B2">
      <w:numFmt w:val="bullet"/>
      <w:pStyle w:val="a"/>
      <w:lvlText w:val="·"/>
      <w:lvlJc w:val="left"/>
      <w:pPr>
        <w:tabs>
          <w:tab w:val="num" w:pos="785"/>
        </w:tabs>
        <w:ind w:left="785" w:hanging="360"/>
      </w:pPr>
      <w:rPr>
        <w:rFonts w:ascii="宋体" w:eastAsia="宋体" w:hAnsi="Wingdings"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74BF181A"/>
    <w:multiLevelType w:val="hybridMultilevel"/>
    <w:tmpl w:val="DE0E7036"/>
    <w:lvl w:ilvl="0" w:tplc="F636F91A">
      <w:start w:val="1"/>
      <w:numFmt w:val="bullet"/>
      <w:pStyle w:val="a0"/>
      <w:lvlText w:val=""/>
      <w:lvlJc w:val="left"/>
      <w:pPr>
        <w:tabs>
          <w:tab w:val="num" w:pos="360"/>
        </w:tabs>
        <w:ind w:left="0" w:firstLine="0"/>
      </w:pPr>
      <w:rPr>
        <w:rFonts w:ascii="Symbol" w:eastAsia="宋体" w:hAnsi="Symbo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77BF23E6"/>
    <w:multiLevelType w:val="hybridMultilevel"/>
    <w:tmpl w:val="DA880B7C"/>
    <w:lvl w:ilvl="0" w:tplc="F1D639BC">
      <w:start w:val="1"/>
      <w:numFmt w:val="bullet"/>
      <w:lvlText w:val=""/>
      <w:lvlPicBulletId w:val="0"/>
      <w:lvlJc w:val="left"/>
      <w:pPr>
        <w:tabs>
          <w:tab w:val="num" w:pos="720"/>
        </w:tabs>
        <w:ind w:left="720" w:hanging="360"/>
      </w:pPr>
      <w:rPr>
        <w:rFonts w:ascii="Symbol" w:hAnsi="Symbol" w:hint="default"/>
      </w:rPr>
    </w:lvl>
    <w:lvl w:ilvl="1" w:tplc="53C64C4A" w:tentative="1">
      <w:start w:val="1"/>
      <w:numFmt w:val="bullet"/>
      <w:lvlText w:val=""/>
      <w:lvlPicBulletId w:val="0"/>
      <w:lvlJc w:val="left"/>
      <w:pPr>
        <w:tabs>
          <w:tab w:val="num" w:pos="1440"/>
        </w:tabs>
        <w:ind w:left="1440" w:hanging="360"/>
      </w:pPr>
      <w:rPr>
        <w:rFonts w:ascii="Symbol" w:hAnsi="Symbol" w:hint="default"/>
      </w:rPr>
    </w:lvl>
    <w:lvl w:ilvl="2" w:tplc="17A2DF38" w:tentative="1">
      <w:start w:val="1"/>
      <w:numFmt w:val="bullet"/>
      <w:lvlText w:val=""/>
      <w:lvlPicBulletId w:val="0"/>
      <w:lvlJc w:val="left"/>
      <w:pPr>
        <w:tabs>
          <w:tab w:val="num" w:pos="2160"/>
        </w:tabs>
        <w:ind w:left="2160" w:hanging="360"/>
      </w:pPr>
      <w:rPr>
        <w:rFonts w:ascii="Symbol" w:hAnsi="Symbol" w:hint="default"/>
      </w:rPr>
    </w:lvl>
    <w:lvl w:ilvl="3" w:tplc="FFBC803A" w:tentative="1">
      <w:start w:val="1"/>
      <w:numFmt w:val="bullet"/>
      <w:lvlText w:val=""/>
      <w:lvlPicBulletId w:val="0"/>
      <w:lvlJc w:val="left"/>
      <w:pPr>
        <w:tabs>
          <w:tab w:val="num" w:pos="2880"/>
        </w:tabs>
        <w:ind w:left="2880" w:hanging="360"/>
      </w:pPr>
      <w:rPr>
        <w:rFonts w:ascii="Symbol" w:hAnsi="Symbol" w:hint="default"/>
      </w:rPr>
    </w:lvl>
    <w:lvl w:ilvl="4" w:tplc="956CF76E" w:tentative="1">
      <w:start w:val="1"/>
      <w:numFmt w:val="bullet"/>
      <w:lvlText w:val=""/>
      <w:lvlPicBulletId w:val="0"/>
      <w:lvlJc w:val="left"/>
      <w:pPr>
        <w:tabs>
          <w:tab w:val="num" w:pos="3600"/>
        </w:tabs>
        <w:ind w:left="3600" w:hanging="360"/>
      </w:pPr>
      <w:rPr>
        <w:rFonts w:ascii="Symbol" w:hAnsi="Symbol" w:hint="default"/>
      </w:rPr>
    </w:lvl>
    <w:lvl w:ilvl="5" w:tplc="EDAA2F66" w:tentative="1">
      <w:start w:val="1"/>
      <w:numFmt w:val="bullet"/>
      <w:lvlText w:val=""/>
      <w:lvlPicBulletId w:val="0"/>
      <w:lvlJc w:val="left"/>
      <w:pPr>
        <w:tabs>
          <w:tab w:val="num" w:pos="4320"/>
        </w:tabs>
        <w:ind w:left="4320" w:hanging="360"/>
      </w:pPr>
      <w:rPr>
        <w:rFonts w:ascii="Symbol" w:hAnsi="Symbol" w:hint="default"/>
      </w:rPr>
    </w:lvl>
    <w:lvl w:ilvl="6" w:tplc="DAD81650" w:tentative="1">
      <w:start w:val="1"/>
      <w:numFmt w:val="bullet"/>
      <w:lvlText w:val=""/>
      <w:lvlPicBulletId w:val="0"/>
      <w:lvlJc w:val="left"/>
      <w:pPr>
        <w:tabs>
          <w:tab w:val="num" w:pos="5040"/>
        </w:tabs>
        <w:ind w:left="5040" w:hanging="360"/>
      </w:pPr>
      <w:rPr>
        <w:rFonts w:ascii="Symbol" w:hAnsi="Symbol" w:hint="default"/>
      </w:rPr>
    </w:lvl>
    <w:lvl w:ilvl="7" w:tplc="5082EB68" w:tentative="1">
      <w:start w:val="1"/>
      <w:numFmt w:val="bullet"/>
      <w:lvlText w:val=""/>
      <w:lvlPicBulletId w:val="0"/>
      <w:lvlJc w:val="left"/>
      <w:pPr>
        <w:tabs>
          <w:tab w:val="num" w:pos="5760"/>
        </w:tabs>
        <w:ind w:left="5760" w:hanging="360"/>
      </w:pPr>
      <w:rPr>
        <w:rFonts w:ascii="Symbol" w:hAnsi="Symbol" w:hint="default"/>
      </w:rPr>
    </w:lvl>
    <w:lvl w:ilvl="8" w:tplc="75863330" w:tentative="1">
      <w:start w:val="1"/>
      <w:numFmt w:val="bullet"/>
      <w:lvlText w:val=""/>
      <w:lvlPicBulletId w:val="0"/>
      <w:lvlJc w:val="left"/>
      <w:pPr>
        <w:tabs>
          <w:tab w:val="num" w:pos="6480"/>
        </w:tabs>
        <w:ind w:left="6480" w:hanging="360"/>
      </w:pPr>
      <w:rPr>
        <w:rFonts w:ascii="Symbol" w:hAnsi="Symbol" w:hint="default"/>
      </w:rPr>
    </w:lvl>
  </w:abstractNum>
  <w:num w:numId="1">
    <w:abstractNumId w:val="5"/>
  </w:num>
  <w:num w:numId="2">
    <w:abstractNumId w:val="0"/>
  </w:num>
  <w:num w:numId="3">
    <w:abstractNumId w:val="6"/>
  </w:num>
  <w:num w:numId="4">
    <w:abstractNumId w:val="3"/>
  </w:num>
  <w:num w:numId="5">
    <w:abstractNumId w:val="7"/>
  </w:num>
  <w:num w:numId="6">
    <w:abstractNumId w:val="1"/>
  </w:num>
  <w:num w:numId="7">
    <w:abstractNumId w:val="4"/>
  </w:num>
  <w:num w:numId="8">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attachedTemplate r:id="rId1"/>
  <w:linkStyles/>
  <w:stylePaneFormatFilter w:val="3F01"/>
  <w:defaultTabStop w:val="315"/>
  <w:evenAndOddHeaders/>
  <w:drawingGridVerticalSpacing w:val="156"/>
  <w:displayHorizontalDrawingGridEvery w:val="0"/>
  <w:displayVerticalDrawingGridEvery w:val="2"/>
  <w:characterSpacingControl w:val="compressPunctuation"/>
  <w:hdrShapeDefaults>
    <o:shapedefaults v:ext="edit" spidmax="356354">
      <v:stroke endarrow="open" endarrowwidth="narrow" endarrowlength="short"/>
      <o:colormenu v:ext="edit" fillcolor="none [3052]" stroke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B02C4"/>
    <w:rsid w:val="000005F7"/>
    <w:rsid w:val="00000D81"/>
    <w:rsid w:val="00001A5D"/>
    <w:rsid w:val="00001A8E"/>
    <w:rsid w:val="00001A97"/>
    <w:rsid w:val="00001FED"/>
    <w:rsid w:val="00002091"/>
    <w:rsid w:val="00002360"/>
    <w:rsid w:val="00003312"/>
    <w:rsid w:val="00003519"/>
    <w:rsid w:val="00003BCE"/>
    <w:rsid w:val="0000420D"/>
    <w:rsid w:val="000042CF"/>
    <w:rsid w:val="00004BFC"/>
    <w:rsid w:val="00004CCB"/>
    <w:rsid w:val="00004CF3"/>
    <w:rsid w:val="000057CB"/>
    <w:rsid w:val="00005E39"/>
    <w:rsid w:val="00005FE2"/>
    <w:rsid w:val="000062D1"/>
    <w:rsid w:val="00006424"/>
    <w:rsid w:val="00006F3D"/>
    <w:rsid w:val="0001013C"/>
    <w:rsid w:val="0001013E"/>
    <w:rsid w:val="00010AEF"/>
    <w:rsid w:val="00010DE4"/>
    <w:rsid w:val="00010FB1"/>
    <w:rsid w:val="00011696"/>
    <w:rsid w:val="00011AEA"/>
    <w:rsid w:val="0001202A"/>
    <w:rsid w:val="000123A2"/>
    <w:rsid w:val="00012931"/>
    <w:rsid w:val="0001298E"/>
    <w:rsid w:val="000131CB"/>
    <w:rsid w:val="000131E6"/>
    <w:rsid w:val="00013806"/>
    <w:rsid w:val="00013F06"/>
    <w:rsid w:val="000144E4"/>
    <w:rsid w:val="000145B3"/>
    <w:rsid w:val="00014905"/>
    <w:rsid w:val="000149D3"/>
    <w:rsid w:val="00014E3A"/>
    <w:rsid w:val="00014EF6"/>
    <w:rsid w:val="0001557D"/>
    <w:rsid w:val="00015C6A"/>
    <w:rsid w:val="00015DBB"/>
    <w:rsid w:val="00015E8C"/>
    <w:rsid w:val="0001640F"/>
    <w:rsid w:val="000167EF"/>
    <w:rsid w:val="00016A7E"/>
    <w:rsid w:val="00016D5A"/>
    <w:rsid w:val="00016F55"/>
    <w:rsid w:val="00017466"/>
    <w:rsid w:val="000174A2"/>
    <w:rsid w:val="00017FE4"/>
    <w:rsid w:val="0002060D"/>
    <w:rsid w:val="0002066C"/>
    <w:rsid w:val="00020772"/>
    <w:rsid w:val="00020D78"/>
    <w:rsid w:val="00021094"/>
    <w:rsid w:val="000210F1"/>
    <w:rsid w:val="00021521"/>
    <w:rsid w:val="000221C8"/>
    <w:rsid w:val="000223D6"/>
    <w:rsid w:val="00022985"/>
    <w:rsid w:val="00022FB3"/>
    <w:rsid w:val="00022FC6"/>
    <w:rsid w:val="00023C50"/>
    <w:rsid w:val="00023D98"/>
    <w:rsid w:val="000240FB"/>
    <w:rsid w:val="00024481"/>
    <w:rsid w:val="000248C1"/>
    <w:rsid w:val="00024FF0"/>
    <w:rsid w:val="00025731"/>
    <w:rsid w:val="00025B5D"/>
    <w:rsid w:val="00025B6D"/>
    <w:rsid w:val="00025C19"/>
    <w:rsid w:val="00025E40"/>
    <w:rsid w:val="00025F85"/>
    <w:rsid w:val="00026102"/>
    <w:rsid w:val="000263CB"/>
    <w:rsid w:val="000263DA"/>
    <w:rsid w:val="00026925"/>
    <w:rsid w:val="00027666"/>
    <w:rsid w:val="000278D4"/>
    <w:rsid w:val="000279B5"/>
    <w:rsid w:val="00027A27"/>
    <w:rsid w:val="00030774"/>
    <w:rsid w:val="00030E1B"/>
    <w:rsid w:val="00030EB1"/>
    <w:rsid w:val="00030EC4"/>
    <w:rsid w:val="00030F87"/>
    <w:rsid w:val="00031B18"/>
    <w:rsid w:val="0003245C"/>
    <w:rsid w:val="00032BEB"/>
    <w:rsid w:val="000332F0"/>
    <w:rsid w:val="00033CA0"/>
    <w:rsid w:val="00033D0B"/>
    <w:rsid w:val="00033FB8"/>
    <w:rsid w:val="00035040"/>
    <w:rsid w:val="00035126"/>
    <w:rsid w:val="00035876"/>
    <w:rsid w:val="000360E3"/>
    <w:rsid w:val="00036618"/>
    <w:rsid w:val="00036B09"/>
    <w:rsid w:val="0003704D"/>
    <w:rsid w:val="00037181"/>
    <w:rsid w:val="00037C0F"/>
    <w:rsid w:val="00037D8A"/>
    <w:rsid w:val="000401B0"/>
    <w:rsid w:val="0004024E"/>
    <w:rsid w:val="000408D0"/>
    <w:rsid w:val="000408DC"/>
    <w:rsid w:val="00040ED1"/>
    <w:rsid w:val="00040FD4"/>
    <w:rsid w:val="0004175C"/>
    <w:rsid w:val="00041B10"/>
    <w:rsid w:val="00041B24"/>
    <w:rsid w:val="00042991"/>
    <w:rsid w:val="00042FE1"/>
    <w:rsid w:val="000432A8"/>
    <w:rsid w:val="000433D4"/>
    <w:rsid w:val="0004345E"/>
    <w:rsid w:val="00043C61"/>
    <w:rsid w:val="00043E32"/>
    <w:rsid w:val="000441D4"/>
    <w:rsid w:val="00045526"/>
    <w:rsid w:val="0004617B"/>
    <w:rsid w:val="0004632E"/>
    <w:rsid w:val="0004733A"/>
    <w:rsid w:val="000475F2"/>
    <w:rsid w:val="00047CA8"/>
    <w:rsid w:val="00047DC4"/>
    <w:rsid w:val="00047E2D"/>
    <w:rsid w:val="00047EB7"/>
    <w:rsid w:val="0005025A"/>
    <w:rsid w:val="000503C7"/>
    <w:rsid w:val="0005047F"/>
    <w:rsid w:val="00050CE2"/>
    <w:rsid w:val="00050D11"/>
    <w:rsid w:val="00051231"/>
    <w:rsid w:val="00051672"/>
    <w:rsid w:val="000516F0"/>
    <w:rsid w:val="000517DF"/>
    <w:rsid w:val="000521EA"/>
    <w:rsid w:val="00052883"/>
    <w:rsid w:val="00052AFD"/>
    <w:rsid w:val="00052CFD"/>
    <w:rsid w:val="00052D31"/>
    <w:rsid w:val="00052F9F"/>
    <w:rsid w:val="0005363B"/>
    <w:rsid w:val="00053A56"/>
    <w:rsid w:val="00053AEC"/>
    <w:rsid w:val="00053E06"/>
    <w:rsid w:val="00054749"/>
    <w:rsid w:val="000548DB"/>
    <w:rsid w:val="00054C54"/>
    <w:rsid w:val="00055025"/>
    <w:rsid w:val="00055183"/>
    <w:rsid w:val="000551DD"/>
    <w:rsid w:val="00055C1A"/>
    <w:rsid w:val="00055C37"/>
    <w:rsid w:val="00055C96"/>
    <w:rsid w:val="00055CEC"/>
    <w:rsid w:val="0005607D"/>
    <w:rsid w:val="000567FB"/>
    <w:rsid w:val="00056B2B"/>
    <w:rsid w:val="00056B42"/>
    <w:rsid w:val="00056F14"/>
    <w:rsid w:val="00056F47"/>
    <w:rsid w:val="00057526"/>
    <w:rsid w:val="000606C4"/>
    <w:rsid w:val="0006087B"/>
    <w:rsid w:val="00060B42"/>
    <w:rsid w:val="00060F04"/>
    <w:rsid w:val="00061422"/>
    <w:rsid w:val="000615D8"/>
    <w:rsid w:val="0006175B"/>
    <w:rsid w:val="00061E1E"/>
    <w:rsid w:val="00061EC2"/>
    <w:rsid w:val="0006254C"/>
    <w:rsid w:val="00062A25"/>
    <w:rsid w:val="00062DF1"/>
    <w:rsid w:val="0006308B"/>
    <w:rsid w:val="0006334C"/>
    <w:rsid w:val="000635E3"/>
    <w:rsid w:val="00063805"/>
    <w:rsid w:val="00063F9C"/>
    <w:rsid w:val="00064BCD"/>
    <w:rsid w:val="00064E56"/>
    <w:rsid w:val="000652BC"/>
    <w:rsid w:val="000653DB"/>
    <w:rsid w:val="000663A7"/>
    <w:rsid w:val="00066A32"/>
    <w:rsid w:val="00067456"/>
    <w:rsid w:val="00067B31"/>
    <w:rsid w:val="0007019D"/>
    <w:rsid w:val="00070359"/>
    <w:rsid w:val="0007072E"/>
    <w:rsid w:val="00070D99"/>
    <w:rsid w:val="00071C57"/>
    <w:rsid w:val="0007205F"/>
    <w:rsid w:val="00072156"/>
    <w:rsid w:val="0007269F"/>
    <w:rsid w:val="00072A19"/>
    <w:rsid w:val="00072C9D"/>
    <w:rsid w:val="000737A8"/>
    <w:rsid w:val="00073E97"/>
    <w:rsid w:val="00073F06"/>
    <w:rsid w:val="00074993"/>
    <w:rsid w:val="00074A89"/>
    <w:rsid w:val="00074BBE"/>
    <w:rsid w:val="00074BCC"/>
    <w:rsid w:val="00074FF3"/>
    <w:rsid w:val="00075539"/>
    <w:rsid w:val="00075790"/>
    <w:rsid w:val="0007618F"/>
    <w:rsid w:val="000761CE"/>
    <w:rsid w:val="00076290"/>
    <w:rsid w:val="00076392"/>
    <w:rsid w:val="0007664D"/>
    <w:rsid w:val="00076C66"/>
    <w:rsid w:val="00076EB5"/>
    <w:rsid w:val="00077152"/>
    <w:rsid w:val="0007730F"/>
    <w:rsid w:val="000773A0"/>
    <w:rsid w:val="0007755A"/>
    <w:rsid w:val="00077694"/>
    <w:rsid w:val="00077999"/>
    <w:rsid w:val="00077B0E"/>
    <w:rsid w:val="00077DF0"/>
    <w:rsid w:val="000805C5"/>
    <w:rsid w:val="00081393"/>
    <w:rsid w:val="00081785"/>
    <w:rsid w:val="000817C8"/>
    <w:rsid w:val="00081F3E"/>
    <w:rsid w:val="0008204A"/>
    <w:rsid w:val="00082661"/>
    <w:rsid w:val="000826F8"/>
    <w:rsid w:val="00083204"/>
    <w:rsid w:val="000835B3"/>
    <w:rsid w:val="00083734"/>
    <w:rsid w:val="0008441A"/>
    <w:rsid w:val="00084469"/>
    <w:rsid w:val="00084C38"/>
    <w:rsid w:val="00084DCF"/>
    <w:rsid w:val="000854DC"/>
    <w:rsid w:val="00085747"/>
    <w:rsid w:val="000858DE"/>
    <w:rsid w:val="00086293"/>
    <w:rsid w:val="00086692"/>
    <w:rsid w:val="00086696"/>
    <w:rsid w:val="00087F4F"/>
    <w:rsid w:val="00091040"/>
    <w:rsid w:val="000912BB"/>
    <w:rsid w:val="000912F8"/>
    <w:rsid w:val="00091447"/>
    <w:rsid w:val="00091737"/>
    <w:rsid w:val="00091F97"/>
    <w:rsid w:val="0009211E"/>
    <w:rsid w:val="00092956"/>
    <w:rsid w:val="00092A84"/>
    <w:rsid w:val="00092E39"/>
    <w:rsid w:val="00092F10"/>
    <w:rsid w:val="00092F3D"/>
    <w:rsid w:val="00093238"/>
    <w:rsid w:val="000933FA"/>
    <w:rsid w:val="00094766"/>
    <w:rsid w:val="00094899"/>
    <w:rsid w:val="000948B7"/>
    <w:rsid w:val="00094BC2"/>
    <w:rsid w:val="00094CEA"/>
    <w:rsid w:val="00094E8B"/>
    <w:rsid w:val="00095706"/>
    <w:rsid w:val="00095A72"/>
    <w:rsid w:val="00095B74"/>
    <w:rsid w:val="00096029"/>
    <w:rsid w:val="00096059"/>
    <w:rsid w:val="000960EE"/>
    <w:rsid w:val="00096D83"/>
    <w:rsid w:val="00097AF5"/>
    <w:rsid w:val="00097E41"/>
    <w:rsid w:val="000A01C4"/>
    <w:rsid w:val="000A03BD"/>
    <w:rsid w:val="000A1191"/>
    <w:rsid w:val="000A154F"/>
    <w:rsid w:val="000A1957"/>
    <w:rsid w:val="000A226D"/>
    <w:rsid w:val="000A22AB"/>
    <w:rsid w:val="000A2614"/>
    <w:rsid w:val="000A2AF3"/>
    <w:rsid w:val="000A32D1"/>
    <w:rsid w:val="000A35E2"/>
    <w:rsid w:val="000A3A52"/>
    <w:rsid w:val="000A4420"/>
    <w:rsid w:val="000A49AE"/>
    <w:rsid w:val="000A5B57"/>
    <w:rsid w:val="000A60F7"/>
    <w:rsid w:val="000A66BD"/>
    <w:rsid w:val="000A6700"/>
    <w:rsid w:val="000A683F"/>
    <w:rsid w:val="000A685F"/>
    <w:rsid w:val="000A6B1B"/>
    <w:rsid w:val="000A6E25"/>
    <w:rsid w:val="000A7FB6"/>
    <w:rsid w:val="000B06CF"/>
    <w:rsid w:val="000B0B2A"/>
    <w:rsid w:val="000B0CDC"/>
    <w:rsid w:val="000B1285"/>
    <w:rsid w:val="000B1356"/>
    <w:rsid w:val="000B1783"/>
    <w:rsid w:val="000B18DF"/>
    <w:rsid w:val="000B19E0"/>
    <w:rsid w:val="000B20CB"/>
    <w:rsid w:val="000B2241"/>
    <w:rsid w:val="000B2268"/>
    <w:rsid w:val="000B2D03"/>
    <w:rsid w:val="000B3514"/>
    <w:rsid w:val="000B3582"/>
    <w:rsid w:val="000B3E37"/>
    <w:rsid w:val="000B4477"/>
    <w:rsid w:val="000B4535"/>
    <w:rsid w:val="000B4B2C"/>
    <w:rsid w:val="000B508B"/>
    <w:rsid w:val="000B52E0"/>
    <w:rsid w:val="000B56A2"/>
    <w:rsid w:val="000B57E9"/>
    <w:rsid w:val="000B7625"/>
    <w:rsid w:val="000C0680"/>
    <w:rsid w:val="000C0EA2"/>
    <w:rsid w:val="000C0F7A"/>
    <w:rsid w:val="000C106A"/>
    <w:rsid w:val="000C12B5"/>
    <w:rsid w:val="000C1797"/>
    <w:rsid w:val="000C18DE"/>
    <w:rsid w:val="000C1AB4"/>
    <w:rsid w:val="000C1E02"/>
    <w:rsid w:val="000C204C"/>
    <w:rsid w:val="000C2A63"/>
    <w:rsid w:val="000C3175"/>
    <w:rsid w:val="000C333C"/>
    <w:rsid w:val="000C38C5"/>
    <w:rsid w:val="000C3E6A"/>
    <w:rsid w:val="000C4333"/>
    <w:rsid w:val="000C4E28"/>
    <w:rsid w:val="000C55CE"/>
    <w:rsid w:val="000C58B5"/>
    <w:rsid w:val="000C62EF"/>
    <w:rsid w:val="000C651D"/>
    <w:rsid w:val="000C68D5"/>
    <w:rsid w:val="000C691E"/>
    <w:rsid w:val="000C69ED"/>
    <w:rsid w:val="000C6BAA"/>
    <w:rsid w:val="000C6DB8"/>
    <w:rsid w:val="000C73A4"/>
    <w:rsid w:val="000C7485"/>
    <w:rsid w:val="000C748C"/>
    <w:rsid w:val="000D00AE"/>
    <w:rsid w:val="000D0887"/>
    <w:rsid w:val="000D0CCA"/>
    <w:rsid w:val="000D0D14"/>
    <w:rsid w:val="000D0DAB"/>
    <w:rsid w:val="000D113F"/>
    <w:rsid w:val="000D1984"/>
    <w:rsid w:val="000D1CE1"/>
    <w:rsid w:val="000D24C5"/>
    <w:rsid w:val="000D25FB"/>
    <w:rsid w:val="000D26FD"/>
    <w:rsid w:val="000D278A"/>
    <w:rsid w:val="000D2E70"/>
    <w:rsid w:val="000D347C"/>
    <w:rsid w:val="000D367C"/>
    <w:rsid w:val="000D39A9"/>
    <w:rsid w:val="000D3AE6"/>
    <w:rsid w:val="000D3E65"/>
    <w:rsid w:val="000D40A3"/>
    <w:rsid w:val="000D410C"/>
    <w:rsid w:val="000D4207"/>
    <w:rsid w:val="000D473E"/>
    <w:rsid w:val="000D4969"/>
    <w:rsid w:val="000D4DCC"/>
    <w:rsid w:val="000D56F4"/>
    <w:rsid w:val="000D5BEC"/>
    <w:rsid w:val="000D5E37"/>
    <w:rsid w:val="000D6300"/>
    <w:rsid w:val="000D64F2"/>
    <w:rsid w:val="000D685C"/>
    <w:rsid w:val="000D70BB"/>
    <w:rsid w:val="000D7373"/>
    <w:rsid w:val="000D76B1"/>
    <w:rsid w:val="000D7930"/>
    <w:rsid w:val="000D7AC8"/>
    <w:rsid w:val="000D7C36"/>
    <w:rsid w:val="000E0AB3"/>
    <w:rsid w:val="000E1628"/>
    <w:rsid w:val="000E1968"/>
    <w:rsid w:val="000E19CE"/>
    <w:rsid w:val="000E1AA4"/>
    <w:rsid w:val="000E1D46"/>
    <w:rsid w:val="000E1D58"/>
    <w:rsid w:val="000E213C"/>
    <w:rsid w:val="000E2254"/>
    <w:rsid w:val="000E2703"/>
    <w:rsid w:val="000E2D68"/>
    <w:rsid w:val="000E2DA1"/>
    <w:rsid w:val="000E323A"/>
    <w:rsid w:val="000E36FD"/>
    <w:rsid w:val="000E3958"/>
    <w:rsid w:val="000E4162"/>
    <w:rsid w:val="000E425E"/>
    <w:rsid w:val="000E4508"/>
    <w:rsid w:val="000E4B21"/>
    <w:rsid w:val="000E4E79"/>
    <w:rsid w:val="000E506F"/>
    <w:rsid w:val="000E5101"/>
    <w:rsid w:val="000E57D1"/>
    <w:rsid w:val="000E6264"/>
    <w:rsid w:val="000E6870"/>
    <w:rsid w:val="000E70B3"/>
    <w:rsid w:val="000E7362"/>
    <w:rsid w:val="000E7C05"/>
    <w:rsid w:val="000E7EE3"/>
    <w:rsid w:val="000F08ED"/>
    <w:rsid w:val="000F0B1D"/>
    <w:rsid w:val="000F1123"/>
    <w:rsid w:val="000F137D"/>
    <w:rsid w:val="000F146E"/>
    <w:rsid w:val="000F159E"/>
    <w:rsid w:val="000F17DA"/>
    <w:rsid w:val="000F17E1"/>
    <w:rsid w:val="000F1D7F"/>
    <w:rsid w:val="000F21D3"/>
    <w:rsid w:val="000F247B"/>
    <w:rsid w:val="000F2F35"/>
    <w:rsid w:val="000F3712"/>
    <w:rsid w:val="000F37C5"/>
    <w:rsid w:val="000F3A28"/>
    <w:rsid w:val="000F3C84"/>
    <w:rsid w:val="000F4282"/>
    <w:rsid w:val="000F4685"/>
    <w:rsid w:val="000F487A"/>
    <w:rsid w:val="000F48B2"/>
    <w:rsid w:val="000F4A34"/>
    <w:rsid w:val="000F4DB3"/>
    <w:rsid w:val="000F5247"/>
    <w:rsid w:val="000F5667"/>
    <w:rsid w:val="000F5815"/>
    <w:rsid w:val="000F5E5D"/>
    <w:rsid w:val="000F62DB"/>
    <w:rsid w:val="000F6A58"/>
    <w:rsid w:val="000F6C27"/>
    <w:rsid w:val="000F6C3C"/>
    <w:rsid w:val="000F6D9F"/>
    <w:rsid w:val="000F6F6C"/>
    <w:rsid w:val="000F73F2"/>
    <w:rsid w:val="000F748F"/>
    <w:rsid w:val="000F77D4"/>
    <w:rsid w:val="000F7AB6"/>
    <w:rsid w:val="000F7DC3"/>
    <w:rsid w:val="00100181"/>
    <w:rsid w:val="00100653"/>
    <w:rsid w:val="00101265"/>
    <w:rsid w:val="00101626"/>
    <w:rsid w:val="001019D4"/>
    <w:rsid w:val="00101A10"/>
    <w:rsid w:val="001020C0"/>
    <w:rsid w:val="00102570"/>
    <w:rsid w:val="00102788"/>
    <w:rsid w:val="00102A0D"/>
    <w:rsid w:val="00102C50"/>
    <w:rsid w:val="00102CD5"/>
    <w:rsid w:val="00103009"/>
    <w:rsid w:val="00103157"/>
    <w:rsid w:val="00103472"/>
    <w:rsid w:val="001034A1"/>
    <w:rsid w:val="00103BCA"/>
    <w:rsid w:val="001040FE"/>
    <w:rsid w:val="001041A2"/>
    <w:rsid w:val="001044C2"/>
    <w:rsid w:val="00104568"/>
    <w:rsid w:val="001045E6"/>
    <w:rsid w:val="00104AB1"/>
    <w:rsid w:val="00104B47"/>
    <w:rsid w:val="00104DB6"/>
    <w:rsid w:val="00104F1E"/>
    <w:rsid w:val="00105BD6"/>
    <w:rsid w:val="00105ECB"/>
    <w:rsid w:val="00106184"/>
    <w:rsid w:val="00106D8B"/>
    <w:rsid w:val="00107C33"/>
    <w:rsid w:val="00107C4D"/>
    <w:rsid w:val="00107ED1"/>
    <w:rsid w:val="00110184"/>
    <w:rsid w:val="001118C4"/>
    <w:rsid w:val="001118CF"/>
    <w:rsid w:val="001118DC"/>
    <w:rsid w:val="001126D7"/>
    <w:rsid w:val="001134A8"/>
    <w:rsid w:val="001137ED"/>
    <w:rsid w:val="00113A90"/>
    <w:rsid w:val="00113FCA"/>
    <w:rsid w:val="001140B2"/>
    <w:rsid w:val="001149A6"/>
    <w:rsid w:val="001157C7"/>
    <w:rsid w:val="00115978"/>
    <w:rsid w:val="00115A97"/>
    <w:rsid w:val="00116D01"/>
    <w:rsid w:val="00117065"/>
    <w:rsid w:val="0011733B"/>
    <w:rsid w:val="001176E0"/>
    <w:rsid w:val="00117B8B"/>
    <w:rsid w:val="00120694"/>
    <w:rsid w:val="001212D5"/>
    <w:rsid w:val="00121531"/>
    <w:rsid w:val="00121CF2"/>
    <w:rsid w:val="001222C3"/>
    <w:rsid w:val="001229F5"/>
    <w:rsid w:val="00122BB8"/>
    <w:rsid w:val="00122C0A"/>
    <w:rsid w:val="00123F32"/>
    <w:rsid w:val="00124225"/>
    <w:rsid w:val="0012461F"/>
    <w:rsid w:val="00124C0A"/>
    <w:rsid w:val="00124CB6"/>
    <w:rsid w:val="00125D42"/>
    <w:rsid w:val="001261A5"/>
    <w:rsid w:val="00126917"/>
    <w:rsid w:val="00126A4E"/>
    <w:rsid w:val="00126D69"/>
    <w:rsid w:val="001271B4"/>
    <w:rsid w:val="00127392"/>
    <w:rsid w:val="001277E8"/>
    <w:rsid w:val="00127BFD"/>
    <w:rsid w:val="00130536"/>
    <w:rsid w:val="0013074C"/>
    <w:rsid w:val="00130B96"/>
    <w:rsid w:val="00130C89"/>
    <w:rsid w:val="00130DF5"/>
    <w:rsid w:val="001315CD"/>
    <w:rsid w:val="001318FA"/>
    <w:rsid w:val="00132477"/>
    <w:rsid w:val="00132689"/>
    <w:rsid w:val="0013269C"/>
    <w:rsid w:val="00132F3C"/>
    <w:rsid w:val="001334D8"/>
    <w:rsid w:val="00133504"/>
    <w:rsid w:val="00133768"/>
    <w:rsid w:val="001340DB"/>
    <w:rsid w:val="00134F01"/>
    <w:rsid w:val="001356A3"/>
    <w:rsid w:val="0013583E"/>
    <w:rsid w:val="00135C2C"/>
    <w:rsid w:val="00135CDE"/>
    <w:rsid w:val="00135EA7"/>
    <w:rsid w:val="001361CD"/>
    <w:rsid w:val="001366E0"/>
    <w:rsid w:val="00136A4B"/>
    <w:rsid w:val="001375C3"/>
    <w:rsid w:val="00137CCD"/>
    <w:rsid w:val="001400A5"/>
    <w:rsid w:val="001403F4"/>
    <w:rsid w:val="001405AE"/>
    <w:rsid w:val="0014088B"/>
    <w:rsid w:val="00140C12"/>
    <w:rsid w:val="00140E95"/>
    <w:rsid w:val="00140FE1"/>
    <w:rsid w:val="001419BC"/>
    <w:rsid w:val="00141A2A"/>
    <w:rsid w:val="00141A3C"/>
    <w:rsid w:val="00141CC5"/>
    <w:rsid w:val="00142A3C"/>
    <w:rsid w:val="00142A75"/>
    <w:rsid w:val="00142B11"/>
    <w:rsid w:val="00142CC9"/>
    <w:rsid w:val="001430AB"/>
    <w:rsid w:val="00144086"/>
    <w:rsid w:val="001447D8"/>
    <w:rsid w:val="00144909"/>
    <w:rsid w:val="00144B92"/>
    <w:rsid w:val="00144D2E"/>
    <w:rsid w:val="001451A9"/>
    <w:rsid w:val="001453CC"/>
    <w:rsid w:val="00145C25"/>
    <w:rsid w:val="00145F54"/>
    <w:rsid w:val="00145FB6"/>
    <w:rsid w:val="0014638D"/>
    <w:rsid w:val="001468C0"/>
    <w:rsid w:val="00146C35"/>
    <w:rsid w:val="0014718B"/>
    <w:rsid w:val="001476D2"/>
    <w:rsid w:val="00147A2A"/>
    <w:rsid w:val="00147D38"/>
    <w:rsid w:val="001501D3"/>
    <w:rsid w:val="001507BF"/>
    <w:rsid w:val="00151721"/>
    <w:rsid w:val="001517F9"/>
    <w:rsid w:val="001519AE"/>
    <w:rsid w:val="0015220F"/>
    <w:rsid w:val="00152749"/>
    <w:rsid w:val="001529CA"/>
    <w:rsid w:val="00152FC5"/>
    <w:rsid w:val="00153542"/>
    <w:rsid w:val="00153732"/>
    <w:rsid w:val="001537DB"/>
    <w:rsid w:val="00153F66"/>
    <w:rsid w:val="001541F3"/>
    <w:rsid w:val="0015421E"/>
    <w:rsid w:val="001549BB"/>
    <w:rsid w:val="00154A4C"/>
    <w:rsid w:val="00154FBF"/>
    <w:rsid w:val="001551A1"/>
    <w:rsid w:val="00155659"/>
    <w:rsid w:val="00155662"/>
    <w:rsid w:val="0015567C"/>
    <w:rsid w:val="00156364"/>
    <w:rsid w:val="001564B6"/>
    <w:rsid w:val="00156B10"/>
    <w:rsid w:val="00156D66"/>
    <w:rsid w:val="0015743B"/>
    <w:rsid w:val="001578CE"/>
    <w:rsid w:val="00160D27"/>
    <w:rsid w:val="00160EC1"/>
    <w:rsid w:val="00161375"/>
    <w:rsid w:val="001617F5"/>
    <w:rsid w:val="0016194B"/>
    <w:rsid w:val="00162510"/>
    <w:rsid w:val="0016330E"/>
    <w:rsid w:val="00163545"/>
    <w:rsid w:val="00164474"/>
    <w:rsid w:val="001648C1"/>
    <w:rsid w:val="00165700"/>
    <w:rsid w:val="00165EB0"/>
    <w:rsid w:val="00165F51"/>
    <w:rsid w:val="00165FC7"/>
    <w:rsid w:val="00166371"/>
    <w:rsid w:val="00166605"/>
    <w:rsid w:val="00166865"/>
    <w:rsid w:val="00166E1B"/>
    <w:rsid w:val="00166E4D"/>
    <w:rsid w:val="00166F87"/>
    <w:rsid w:val="00166FBE"/>
    <w:rsid w:val="00167246"/>
    <w:rsid w:val="00167473"/>
    <w:rsid w:val="00167E0A"/>
    <w:rsid w:val="00170303"/>
    <w:rsid w:val="001704C8"/>
    <w:rsid w:val="001704E3"/>
    <w:rsid w:val="00170644"/>
    <w:rsid w:val="001707C3"/>
    <w:rsid w:val="00171D9E"/>
    <w:rsid w:val="00172AF5"/>
    <w:rsid w:val="001736E2"/>
    <w:rsid w:val="001744B7"/>
    <w:rsid w:val="00175281"/>
    <w:rsid w:val="001755F8"/>
    <w:rsid w:val="00175B83"/>
    <w:rsid w:val="00176E7F"/>
    <w:rsid w:val="0017706B"/>
    <w:rsid w:val="001774C8"/>
    <w:rsid w:val="00177F5E"/>
    <w:rsid w:val="00180392"/>
    <w:rsid w:val="00180A41"/>
    <w:rsid w:val="00180F71"/>
    <w:rsid w:val="00181033"/>
    <w:rsid w:val="00181680"/>
    <w:rsid w:val="00181860"/>
    <w:rsid w:val="00181930"/>
    <w:rsid w:val="0018256D"/>
    <w:rsid w:val="00182784"/>
    <w:rsid w:val="00182A5C"/>
    <w:rsid w:val="00182AF0"/>
    <w:rsid w:val="00182DDC"/>
    <w:rsid w:val="0018323E"/>
    <w:rsid w:val="001839FA"/>
    <w:rsid w:val="0018455B"/>
    <w:rsid w:val="001845A2"/>
    <w:rsid w:val="001845AB"/>
    <w:rsid w:val="001848A3"/>
    <w:rsid w:val="001863F9"/>
    <w:rsid w:val="0018647F"/>
    <w:rsid w:val="001866DC"/>
    <w:rsid w:val="00186702"/>
    <w:rsid w:val="001868B4"/>
    <w:rsid w:val="00187175"/>
    <w:rsid w:val="00187213"/>
    <w:rsid w:val="00187371"/>
    <w:rsid w:val="00187B31"/>
    <w:rsid w:val="0019039F"/>
    <w:rsid w:val="001905C0"/>
    <w:rsid w:val="00191320"/>
    <w:rsid w:val="001918DA"/>
    <w:rsid w:val="00191F5D"/>
    <w:rsid w:val="001936B3"/>
    <w:rsid w:val="00193B9F"/>
    <w:rsid w:val="00194670"/>
    <w:rsid w:val="00194C05"/>
    <w:rsid w:val="00194CBC"/>
    <w:rsid w:val="00194DB8"/>
    <w:rsid w:val="00195570"/>
    <w:rsid w:val="001955D2"/>
    <w:rsid w:val="00195B17"/>
    <w:rsid w:val="00195BE5"/>
    <w:rsid w:val="00195D6A"/>
    <w:rsid w:val="001965C3"/>
    <w:rsid w:val="00196A2D"/>
    <w:rsid w:val="001973DF"/>
    <w:rsid w:val="00197C03"/>
    <w:rsid w:val="00197D7E"/>
    <w:rsid w:val="001A01E2"/>
    <w:rsid w:val="001A0384"/>
    <w:rsid w:val="001A06D8"/>
    <w:rsid w:val="001A122F"/>
    <w:rsid w:val="001A1784"/>
    <w:rsid w:val="001A2B15"/>
    <w:rsid w:val="001A2D49"/>
    <w:rsid w:val="001A48AA"/>
    <w:rsid w:val="001A5154"/>
    <w:rsid w:val="001A5323"/>
    <w:rsid w:val="001A5552"/>
    <w:rsid w:val="001A595A"/>
    <w:rsid w:val="001A617E"/>
    <w:rsid w:val="001A6412"/>
    <w:rsid w:val="001A6475"/>
    <w:rsid w:val="001A689A"/>
    <w:rsid w:val="001A7192"/>
    <w:rsid w:val="001A71A2"/>
    <w:rsid w:val="001A7C51"/>
    <w:rsid w:val="001B044C"/>
    <w:rsid w:val="001B0511"/>
    <w:rsid w:val="001B0849"/>
    <w:rsid w:val="001B0B7B"/>
    <w:rsid w:val="001B0FEE"/>
    <w:rsid w:val="001B18E1"/>
    <w:rsid w:val="001B1911"/>
    <w:rsid w:val="001B1AFA"/>
    <w:rsid w:val="001B385B"/>
    <w:rsid w:val="001B4196"/>
    <w:rsid w:val="001B44A1"/>
    <w:rsid w:val="001B47AD"/>
    <w:rsid w:val="001B4C3B"/>
    <w:rsid w:val="001B509B"/>
    <w:rsid w:val="001B528B"/>
    <w:rsid w:val="001B65B4"/>
    <w:rsid w:val="001B67CD"/>
    <w:rsid w:val="001B6931"/>
    <w:rsid w:val="001B734A"/>
    <w:rsid w:val="001C0093"/>
    <w:rsid w:val="001C0351"/>
    <w:rsid w:val="001C05EA"/>
    <w:rsid w:val="001C09A0"/>
    <w:rsid w:val="001C0C27"/>
    <w:rsid w:val="001C0E4C"/>
    <w:rsid w:val="001C15C6"/>
    <w:rsid w:val="001C1887"/>
    <w:rsid w:val="001C1DCC"/>
    <w:rsid w:val="001C2D4B"/>
    <w:rsid w:val="001C319B"/>
    <w:rsid w:val="001C34EB"/>
    <w:rsid w:val="001C3696"/>
    <w:rsid w:val="001C3F0A"/>
    <w:rsid w:val="001C4D00"/>
    <w:rsid w:val="001C50B3"/>
    <w:rsid w:val="001C53AF"/>
    <w:rsid w:val="001C5648"/>
    <w:rsid w:val="001C58E2"/>
    <w:rsid w:val="001C5B7D"/>
    <w:rsid w:val="001C5E45"/>
    <w:rsid w:val="001C6508"/>
    <w:rsid w:val="001C6D54"/>
    <w:rsid w:val="001C762A"/>
    <w:rsid w:val="001C767C"/>
    <w:rsid w:val="001D0AD0"/>
    <w:rsid w:val="001D1C5B"/>
    <w:rsid w:val="001D283F"/>
    <w:rsid w:val="001D2D1D"/>
    <w:rsid w:val="001D3534"/>
    <w:rsid w:val="001D374F"/>
    <w:rsid w:val="001D3B03"/>
    <w:rsid w:val="001D401D"/>
    <w:rsid w:val="001D42A8"/>
    <w:rsid w:val="001D4CF3"/>
    <w:rsid w:val="001D62B4"/>
    <w:rsid w:val="001D637A"/>
    <w:rsid w:val="001D68CB"/>
    <w:rsid w:val="001D7177"/>
    <w:rsid w:val="001D7304"/>
    <w:rsid w:val="001D734B"/>
    <w:rsid w:val="001D73C4"/>
    <w:rsid w:val="001D7560"/>
    <w:rsid w:val="001D7DA4"/>
    <w:rsid w:val="001E004B"/>
    <w:rsid w:val="001E01EC"/>
    <w:rsid w:val="001E0793"/>
    <w:rsid w:val="001E09BB"/>
    <w:rsid w:val="001E0C21"/>
    <w:rsid w:val="001E0EDB"/>
    <w:rsid w:val="001E1ACB"/>
    <w:rsid w:val="001E1BD1"/>
    <w:rsid w:val="001E1C2E"/>
    <w:rsid w:val="001E1E31"/>
    <w:rsid w:val="001E2095"/>
    <w:rsid w:val="001E237C"/>
    <w:rsid w:val="001E2468"/>
    <w:rsid w:val="001E265B"/>
    <w:rsid w:val="001E3C28"/>
    <w:rsid w:val="001E4E68"/>
    <w:rsid w:val="001E4FEC"/>
    <w:rsid w:val="001E59EF"/>
    <w:rsid w:val="001E5C6F"/>
    <w:rsid w:val="001E6812"/>
    <w:rsid w:val="001E6C9B"/>
    <w:rsid w:val="001E78C6"/>
    <w:rsid w:val="001E7EF0"/>
    <w:rsid w:val="001F0DBC"/>
    <w:rsid w:val="001F0EB5"/>
    <w:rsid w:val="001F0EF2"/>
    <w:rsid w:val="001F11CD"/>
    <w:rsid w:val="001F129A"/>
    <w:rsid w:val="001F18F7"/>
    <w:rsid w:val="001F2259"/>
    <w:rsid w:val="001F2BDE"/>
    <w:rsid w:val="001F2DD3"/>
    <w:rsid w:val="001F2E2F"/>
    <w:rsid w:val="001F2F6F"/>
    <w:rsid w:val="001F35F4"/>
    <w:rsid w:val="001F36D0"/>
    <w:rsid w:val="001F420E"/>
    <w:rsid w:val="001F43CA"/>
    <w:rsid w:val="001F45D9"/>
    <w:rsid w:val="001F47CD"/>
    <w:rsid w:val="001F4F37"/>
    <w:rsid w:val="001F4FD2"/>
    <w:rsid w:val="001F4FDE"/>
    <w:rsid w:val="001F5ED2"/>
    <w:rsid w:val="001F6200"/>
    <w:rsid w:val="001F63DC"/>
    <w:rsid w:val="001F645A"/>
    <w:rsid w:val="001F6713"/>
    <w:rsid w:val="001F6836"/>
    <w:rsid w:val="001F6B26"/>
    <w:rsid w:val="001F79CD"/>
    <w:rsid w:val="001F7B07"/>
    <w:rsid w:val="001F7B92"/>
    <w:rsid w:val="001F7C6A"/>
    <w:rsid w:val="002000E2"/>
    <w:rsid w:val="00200897"/>
    <w:rsid w:val="002009F5"/>
    <w:rsid w:val="00201389"/>
    <w:rsid w:val="002025F4"/>
    <w:rsid w:val="00202B26"/>
    <w:rsid w:val="002031F9"/>
    <w:rsid w:val="0020347D"/>
    <w:rsid w:val="00203C17"/>
    <w:rsid w:val="002041F6"/>
    <w:rsid w:val="00204398"/>
    <w:rsid w:val="00204937"/>
    <w:rsid w:val="00204A2F"/>
    <w:rsid w:val="00204B75"/>
    <w:rsid w:val="00204C43"/>
    <w:rsid w:val="00205632"/>
    <w:rsid w:val="00205C70"/>
    <w:rsid w:val="002061FA"/>
    <w:rsid w:val="00206209"/>
    <w:rsid w:val="00207AF0"/>
    <w:rsid w:val="0021009A"/>
    <w:rsid w:val="00211108"/>
    <w:rsid w:val="002112B2"/>
    <w:rsid w:val="00211460"/>
    <w:rsid w:val="00211595"/>
    <w:rsid w:val="0021272D"/>
    <w:rsid w:val="0021275D"/>
    <w:rsid w:val="002127B4"/>
    <w:rsid w:val="00212DFE"/>
    <w:rsid w:val="00213B6A"/>
    <w:rsid w:val="00213ED3"/>
    <w:rsid w:val="002141AA"/>
    <w:rsid w:val="00214AB9"/>
    <w:rsid w:val="002153E1"/>
    <w:rsid w:val="002158A1"/>
    <w:rsid w:val="00215E80"/>
    <w:rsid w:val="00215ECC"/>
    <w:rsid w:val="00215F7C"/>
    <w:rsid w:val="002165A7"/>
    <w:rsid w:val="00216865"/>
    <w:rsid w:val="00216F08"/>
    <w:rsid w:val="002170B4"/>
    <w:rsid w:val="002171B7"/>
    <w:rsid w:val="0021760E"/>
    <w:rsid w:val="002176A5"/>
    <w:rsid w:val="00217E04"/>
    <w:rsid w:val="00217F33"/>
    <w:rsid w:val="00217FF1"/>
    <w:rsid w:val="00220027"/>
    <w:rsid w:val="00220296"/>
    <w:rsid w:val="0022051C"/>
    <w:rsid w:val="0022109C"/>
    <w:rsid w:val="0022163B"/>
    <w:rsid w:val="00221BA1"/>
    <w:rsid w:val="00221D04"/>
    <w:rsid w:val="00221F64"/>
    <w:rsid w:val="00222509"/>
    <w:rsid w:val="002226B8"/>
    <w:rsid w:val="00222EDB"/>
    <w:rsid w:val="00223362"/>
    <w:rsid w:val="00223863"/>
    <w:rsid w:val="00223876"/>
    <w:rsid w:val="00223E3D"/>
    <w:rsid w:val="00223FBF"/>
    <w:rsid w:val="00224209"/>
    <w:rsid w:val="002249A4"/>
    <w:rsid w:val="002253FB"/>
    <w:rsid w:val="00225A9C"/>
    <w:rsid w:val="002264D7"/>
    <w:rsid w:val="0022670D"/>
    <w:rsid w:val="00226A5D"/>
    <w:rsid w:val="00227299"/>
    <w:rsid w:val="002277B6"/>
    <w:rsid w:val="00227B2C"/>
    <w:rsid w:val="00227ED8"/>
    <w:rsid w:val="002302CE"/>
    <w:rsid w:val="00230444"/>
    <w:rsid w:val="002309A4"/>
    <w:rsid w:val="00230B98"/>
    <w:rsid w:val="00231790"/>
    <w:rsid w:val="00232083"/>
    <w:rsid w:val="00232587"/>
    <w:rsid w:val="00232B81"/>
    <w:rsid w:val="0023320D"/>
    <w:rsid w:val="00234944"/>
    <w:rsid w:val="00234ADB"/>
    <w:rsid w:val="00234D4F"/>
    <w:rsid w:val="00234E85"/>
    <w:rsid w:val="00234FB1"/>
    <w:rsid w:val="00236BB1"/>
    <w:rsid w:val="00237852"/>
    <w:rsid w:val="00240342"/>
    <w:rsid w:val="0024055A"/>
    <w:rsid w:val="0024079F"/>
    <w:rsid w:val="00240D94"/>
    <w:rsid w:val="00241172"/>
    <w:rsid w:val="0024168B"/>
    <w:rsid w:val="0024214E"/>
    <w:rsid w:val="00242ACC"/>
    <w:rsid w:val="00242FEE"/>
    <w:rsid w:val="002431F1"/>
    <w:rsid w:val="00243449"/>
    <w:rsid w:val="002434CE"/>
    <w:rsid w:val="00243515"/>
    <w:rsid w:val="00243566"/>
    <w:rsid w:val="00243766"/>
    <w:rsid w:val="0024387A"/>
    <w:rsid w:val="00243A78"/>
    <w:rsid w:val="00244919"/>
    <w:rsid w:val="00244A21"/>
    <w:rsid w:val="00244A3E"/>
    <w:rsid w:val="00245743"/>
    <w:rsid w:val="002463A5"/>
    <w:rsid w:val="002467A3"/>
    <w:rsid w:val="00247E61"/>
    <w:rsid w:val="00247E73"/>
    <w:rsid w:val="00250366"/>
    <w:rsid w:val="00250982"/>
    <w:rsid w:val="00250E4A"/>
    <w:rsid w:val="002512CC"/>
    <w:rsid w:val="002524F4"/>
    <w:rsid w:val="0025269D"/>
    <w:rsid w:val="00252E1B"/>
    <w:rsid w:val="00253A13"/>
    <w:rsid w:val="00254128"/>
    <w:rsid w:val="002548F4"/>
    <w:rsid w:val="00254EDD"/>
    <w:rsid w:val="00255203"/>
    <w:rsid w:val="002555A8"/>
    <w:rsid w:val="00255A9D"/>
    <w:rsid w:val="00255B5B"/>
    <w:rsid w:val="00256178"/>
    <w:rsid w:val="00256519"/>
    <w:rsid w:val="0025679A"/>
    <w:rsid w:val="00257162"/>
    <w:rsid w:val="002571A5"/>
    <w:rsid w:val="00257A0D"/>
    <w:rsid w:val="00260A9D"/>
    <w:rsid w:val="00260C42"/>
    <w:rsid w:val="00260D84"/>
    <w:rsid w:val="0026141F"/>
    <w:rsid w:val="00262E28"/>
    <w:rsid w:val="00264324"/>
    <w:rsid w:val="00264850"/>
    <w:rsid w:val="00264D1B"/>
    <w:rsid w:val="002654E5"/>
    <w:rsid w:val="002656AE"/>
    <w:rsid w:val="00265D6F"/>
    <w:rsid w:val="00265F44"/>
    <w:rsid w:val="00265F81"/>
    <w:rsid w:val="002666E4"/>
    <w:rsid w:val="00266C83"/>
    <w:rsid w:val="002671FE"/>
    <w:rsid w:val="00267640"/>
    <w:rsid w:val="002676F5"/>
    <w:rsid w:val="00267993"/>
    <w:rsid w:val="002679EF"/>
    <w:rsid w:val="002701E0"/>
    <w:rsid w:val="00270DAE"/>
    <w:rsid w:val="00271625"/>
    <w:rsid w:val="0027165B"/>
    <w:rsid w:val="002719F8"/>
    <w:rsid w:val="00271A64"/>
    <w:rsid w:val="00272ACF"/>
    <w:rsid w:val="00272F3D"/>
    <w:rsid w:val="0027373B"/>
    <w:rsid w:val="00273AA8"/>
    <w:rsid w:val="00273C14"/>
    <w:rsid w:val="00273F0B"/>
    <w:rsid w:val="002742C4"/>
    <w:rsid w:val="00274E37"/>
    <w:rsid w:val="00275198"/>
    <w:rsid w:val="00275246"/>
    <w:rsid w:val="002760A2"/>
    <w:rsid w:val="00276B80"/>
    <w:rsid w:val="00276D1D"/>
    <w:rsid w:val="00277225"/>
    <w:rsid w:val="002773D9"/>
    <w:rsid w:val="00277A88"/>
    <w:rsid w:val="00277D4C"/>
    <w:rsid w:val="00280012"/>
    <w:rsid w:val="002805B4"/>
    <w:rsid w:val="0028060E"/>
    <w:rsid w:val="00280BBB"/>
    <w:rsid w:val="0028119B"/>
    <w:rsid w:val="00281389"/>
    <w:rsid w:val="002815EE"/>
    <w:rsid w:val="00281666"/>
    <w:rsid w:val="00281BB4"/>
    <w:rsid w:val="0028213B"/>
    <w:rsid w:val="002825E7"/>
    <w:rsid w:val="00282FDC"/>
    <w:rsid w:val="00283136"/>
    <w:rsid w:val="00283346"/>
    <w:rsid w:val="00283F16"/>
    <w:rsid w:val="002840D2"/>
    <w:rsid w:val="00284588"/>
    <w:rsid w:val="0028477F"/>
    <w:rsid w:val="00284B22"/>
    <w:rsid w:val="00284E97"/>
    <w:rsid w:val="00285605"/>
    <w:rsid w:val="00285BB3"/>
    <w:rsid w:val="00285C68"/>
    <w:rsid w:val="00285CFD"/>
    <w:rsid w:val="00285DF2"/>
    <w:rsid w:val="00285E5F"/>
    <w:rsid w:val="00285F7E"/>
    <w:rsid w:val="00286582"/>
    <w:rsid w:val="00286722"/>
    <w:rsid w:val="00286996"/>
    <w:rsid w:val="00286D7B"/>
    <w:rsid w:val="00286F9C"/>
    <w:rsid w:val="00287288"/>
    <w:rsid w:val="00287A39"/>
    <w:rsid w:val="00287A6E"/>
    <w:rsid w:val="00287F5F"/>
    <w:rsid w:val="002915DE"/>
    <w:rsid w:val="00291EA3"/>
    <w:rsid w:val="002921C0"/>
    <w:rsid w:val="00292B6D"/>
    <w:rsid w:val="00293A2C"/>
    <w:rsid w:val="00293AED"/>
    <w:rsid w:val="00293D9E"/>
    <w:rsid w:val="00293DDB"/>
    <w:rsid w:val="002946D3"/>
    <w:rsid w:val="00294DA4"/>
    <w:rsid w:val="00295173"/>
    <w:rsid w:val="002951F6"/>
    <w:rsid w:val="0029523C"/>
    <w:rsid w:val="002952BD"/>
    <w:rsid w:val="0029553E"/>
    <w:rsid w:val="0029712B"/>
    <w:rsid w:val="00297AA4"/>
    <w:rsid w:val="002A0268"/>
    <w:rsid w:val="002A05F0"/>
    <w:rsid w:val="002A0651"/>
    <w:rsid w:val="002A086B"/>
    <w:rsid w:val="002A0A42"/>
    <w:rsid w:val="002A101A"/>
    <w:rsid w:val="002A1158"/>
    <w:rsid w:val="002A144E"/>
    <w:rsid w:val="002A1510"/>
    <w:rsid w:val="002A191E"/>
    <w:rsid w:val="002A1A66"/>
    <w:rsid w:val="002A1DD8"/>
    <w:rsid w:val="002A1E7D"/>
    <w:rsid w:val="002A23F7"/>
    <w:rsid w:val="002A2C62"/>
    <w:rsid w:val="002A353D"/>
    <w:rsid w:val="002A3803"/>
    <w:rsid w:val="002A4006"/>
    <w:rsid w:val="002A4388"/>
    <w:rsid w:val="002A4958"/>
    <w:rsid w:val="002A4BA4"/>
    <w:rsid w:val="002A50E0"/>
    <w:rsid w:val="002A5530"/>
    <w:rsid w:val="002A59D1"/>
    <w:rsid w:val="002A5CBA"/>
    <w:rsid w:val="002A6461"/>
    <w:rsid w:val="002A671F"/>
    <w:rsid w:val="002A6876"/>
    <w:rsid w:val="002A6B1D"/>
    <w:rsid w:val="002A718A"/>
    <w:rsid w:val="002A7210"/>
    <w:rsid w:val="002B005A"/>
    <w:rsid w:val="002B025A"/>
    <w:rsid w:val="002B041E"/>
    <w:rsid w:val="002B0607"/>
    <w:rsid w:val="002B074E"/>
    <w:rsid w:val="002B16AD"/>
    <w:rsid w:val="002B1B39"/>
    <w:rsid w:val="002B1BFA"/>
    <w:rsid w:val="002B21B1"/>
    <w:rsid w:val="002B22DF"/>
    <w:rsid w:val="002B4142"/>
    <w:rsid w:val="002B4250"/>
    <w:rsid w:val="002B5620"/>
    <w:rsid w:val="002B56E5"/>
    <w:rsid w:val="002B5883"/>
    <w:rsid w:val="002B5D25"/>
    <w:rsid w:val="002B5FEE"/>
    <w:rsid w:val="002B600C"/>
    <w:rsid w:val="002B624C"/>
    <w:rsid w:val="002B674C"/>
    <w:rsid w:val="002B684F"/>
    <w:rsid w:val="002B688A"/>
    <w:rsid w:val="002B707D"/>
    <w:rsid w:val="002B77FB"/>
    <w:rsid w:val="002B7AAF"/>
    <w:rsid w:val="002B7C5A"/>
    <w:rsid w:val="002C0985"/>
    <w:rsid w:val="002C1855"/>
    <w:rsid w:val="002C19C6"/>
    <w:rsid w:val="002C21EE"/>
    <w:rsid w:val="002C220A"/>
    <w:rsid w:val="002C233C"/>
    <w:rsid w:val="002C2501"/>
    <w:rsid w:val="002C2D16"/>
    <w:rsid w:val="002C3093"/>
    <w:rsid w:val="002C3113"/>
    <w:rsid w:val="002C3751"/>
    <w:rsid w:val="002C3B59"/>
    <w:rsid w:val="002C3C14"/>
    <w:rsid w:val="002C4387"/>
    <w:rsid w:val="002C5716"/>
    <w:rsid w:val="002C57ED"/>
    <w:rsid w:val="002C6540"/>
    <w:rsid w:val="002C6815"/>
    <w:rsid w:val="002C6C76"/>
    <w:rsid w:val="002C70DE"/>
    <w:rsid w:val="002C7744"/>
    <w:rsid w:val="002D063B"/>
    <w:rsid w:val="002D06B1"/>
    <w:rsid w:val="002D06DE"/>
    <w:rsid w:val="002D0985"/>
    <w:rsid w:val="002D0FA5"/>
    <w:rsid w:val="002D1C39"/>
    <w:rsid w:val="002D2056"/>
    <w:rsid w:val="002D241C"/>
    <w:rsid w:val="002D27F4"/>
    <w:rsid w:val="002D2ACA"/>
    <w:rsid w:val="002D2ADA"/>
    <w:rsid w:val="002D31E5"/>
    <w:rsid w:val="002D3CE8"/>
    <w:rsid w:val="002D3DF7"/>
    <w:rsid w:val="002D4187"/>
    <w:rsid w:val="002D4391"/>
    <w:rsid w:val="002D4948"/>
    <w:rsid w:val="002D4A5C"/>
    <w:rsid w:val="002D4CE1"/>
    <w:rsid w:val="002D4EBA"/>
    <w:rsid w:val="002D544A"/>
    <w:rsid w:val="002D5510"/>
    <w:rsid w:val="002D55B5"/>
    <w:rsid w:val="002D56D1"/>
    <w:rsid w:val="002D57BB"/>
    <w:rsid w:val="002D623E"/>
    <w:rsid w:val="002D6533"/>
    <w:rsid w:val="002D65E1"/>
    <w:rsid w:val="002D6644"/>
    <w:rsid w:val="002D6F4D"/>
    <w:rsid w:val="002D70D4"/>
    <w:rsid w:val="002D7171"/>
    <w:rsid w:val="002D73DC"/>
    <w:rsid w:val="002D745B"/>
    <w:rsid w:val="002D764F"/>
    <w:rsid w:val="002D7B11"/>
    <w:rsid w:val="002E01CF"/>
    <w:rsid w:val="002E0ADC"/>
    <w:rsid w:val="002E12A3"/>
    <w:rsid w:val="002E13D8"/>
    <w:rsid w:val="002E157F"/>
    <w:rsid w:val="002E15A9"/>
    <w:rsid w:val="002E168B"/>
    <w:rsid w:val="002E20F3"/>
    <w:rsid w:val="002E29A3"/>
    <w:rsid w:val="002E29F9"/>
    <w:rsid w:val="002E31A5"/>
    <w:rsid w:val="002E3E30"/>
    <w:rsid w:val="002E424B"/>
    <w:rsid w:val="002E4490"/>
    <w:rsid w:val="002E4CD7"/>
    <w:rsid w:val="002E4D5F"/>
    <w:rsid w:val="002E6B1F"/>
    <w:rsid w:val="002E6B3B"/>
    <w:rsid w:val="002E6E35"/>
    <w:rsid w:val="002E6F1E"/>
    <w:rsid w:val="002E6FFF"/>
    <w:rsid w:val="002E7C6B"/>
    <w:rsid w:val="002F0637"/>
    <w:rsid w:val="002F0CFC"/>
    <w:rsid w:val="002F0E3C"/>
    <w:rsid w:val="002F0FB6"/>
    <w:rsid w:val="002F14B8"/>
    <w:rsid w:val="002F1C15"/>
    <w:rsid w:val="002F1EA7"/>
    <w:rsid w:val="002F204C"/>
    <w:rsid w:val="002F2C58"/>
    <w:rsid w:val="002F2C6E"/>
    <w:rsid w:val="002F3901"/>
    <w:rsid w:val="002F3AAA"/>
    <w:rsid w:val="002F3D46"/>
    <w:rsid w:val="002F3E5D"/>
    <w:rsid w:val="002F423C"/>
    <w:rsid w:val="002F46C0"/>
    <w:rsid w:val="002F4B0B"/>
    <w:rsid w:val="002F4B58"/>
    <w:rsid w:val="002F4C26"/>
    <w:rsid w:val="002F5064"/>
    <w:rsid w:val="002F598D"/>
    <w:rsid w:val="002F5A5C"/>
    <w:rsid w:val="002F5F5D"/>
    <w:rsid w:val="002F66C8"/>
    <w:rsid w:val="002F690D"/>
    <w:rsid w:val="002F6C4B"/>
    <w:rsid w:val="002F73CF"/>
    <w:rsid w:val="002F74EF"/>
    <w:rsid w:val="002F754D"/>
    <w:rsid w:val="002F7F22"/>
    <w:rsid w:val="003014B2"/>
    <w:rsid w:val="00301D36"/>
    <w:rsid w:val="00302279"/>
    <w:rsid w:val="003022F8"/>
    <w:rsid w:val="00302554"/>
    <w:rsid w:val="00302D57"/>
    <w:rsid w:val="00302F6B"/>
    <w:rsid w:val="00303031"/>
    <w:rsid w:val="00303594"/>
    <w:rsid w:val="00303D2A"/>
    <w:rsid w:val="003040A8"/>
    <w:rsid w:val="003040F1"/>
    <w:rsid w:val="0030461A"/>
    <w:rsid w:val="00304FDB"/>
    <w:rsid w:val="00305B00"/>
    <w:rsid w:val="003068A7"/>
    <w:rsid w:val="0030697E"/>
    <w:rsid w:val="00306B9B"/>
    <w:rsid w:val="00306DAA"/>
    <w:rsid w:val="0030735D"/>
    <w:rsid w:val="003073B2"/>
    <w:rsid w:val="003079A8"/>
    <w:rsid w:val="00307B39"/>
    <w:rsid w:val="00307F3B"/>
    <w:rsid w:val="003101B4"/>
    <w:rsid w:val="003105D0"/>
    <w:rsid w:val="003105F4"/>
    <w:rsid w:val="00310697"/>
    <w:rsid w:val="003111AE"/>
    <w:rsid w:val="00311433"/>
    <w:rsid w:val="0031170F"/>
    <w:rsid w:val="0031171B"/>
    <w:rsid w:val="00311C97"/>
    <w:rsid w:val="00311FCC"/>
    <w:rsid w:val="00312268"/>
    <w:rsid w:val="00312413"/>
    <w:rsid w:val="00312A57"/>
    <w:rsid w:val="00312B58"/>
    <w:rsid w:val="003137A2"/>
    <w:rsid w:val="00313953"/>
    <w:rsid w:val="00313978"/>
    <w:rsid w:val="00313ABA"/>
    <w:rsid w:val="00314100"/>
    <w:rsid w:val="003147D2"/>
    <w:rsid w:val="00314F0E"/>
    <w:rsid w:val="00315378"/>
    <w:rsid w:val="0031588C"/>
    <w:rsid w:val="00315E70"/>
    <w:rsid w:val="00315FBF"/>
    <w:rsid w:val="003200B6"/>
    <w:rsid w:val="00320320"/>
    <w:rsid w:val="00320E78"/>
    <w:rsid w:val="0032112C"/>
    <w:rsid w:val="00321403"/>
    <w:rsid w:val="00321854"/>
    <w:rsid w:val="00321A27"/>
    <w:rsid w:val="00321D4E"/>
    <w:rsid w:val="00321EB0"/>
    <w:rsid w:val="003225A2"/>
    <w:rsid w:val="0032282D"/>
    <w:rsid w:val="00322E11"/>
    <w:rsid w:val="00323335"/>
    <w:rsid w:val="0032341F"/>
    <w:rsid w:val="0032355B"/>
    <w:rsid w:val="003239E4"/>
    <w:rsid w:val="00323CC8"/>
    <w:rsid w:val="00323D1E"/>
    <w:rsid w:val="00324049"/>
    <w:rsid w:val="00324101"/>
    <w:rsid w:val="00325696"/>
    <w:rsid w:val="003266AD"/>
    <w:rsid w:val="00326E2B"/>
    <w:rsid w:val="00326EDA"/>
    <w:rsid w:val="0032735C"/>
    <w:rsid w:val="00327940"/>
    <w:rsid w:val="00327A56"/>
    <w:rsid w:val="00327D95"/>
    <w:rsid w:val="003307B0"/>
    <w:rsid w:val="00330862"/>
    <w:rsid w:val="00331980"/>
    <w:rsid w:val="00331E54"/>
    <w:rsid w:val="00332983"/>
    <w:rsid w:val="00332F60"/>
    <w:rsid w:val="0033367A"/>
    <w:rsid w:val="00333698"/>
    <w:rsid w:val="00333AFF"/>
    <w:rsid w:val="00333F8F"/>
    <w:rsid w:val="00333F9D"/>
    <w:rsid w:val="00334617"/>
    <w:rsid w:val="00334D4B"/>
    <w:rsid w:val="00334F02"/>
    <w:rsid w:val="003352E7"/>
    <w:rsid w:val="003356DC"/>
    <w:rsid w:val="00335705"/>
    <w:rsid w:val="00335B7D"/>
    <w:rsid w:val="00336ED3"/>
    <w:rsid w:val="003378D6"/>
    <w:rsid w:val="003378EF"/>
    <w:rsid w:val="00337BE5"/>
    <w:rsid w:val="00337D80"/>
    <w:rsid w:val="00337D8D"/>
    <w:rsid w:val="00337E4C"/>
    <w:rsid w:val="00340182"/>
    <w:rsid w:val="00340631"/>
    <w:rsid w:val="003407FC"/>
    <w:rsid w:val="0034207B"/>
    <w:rsid w:val="00342F00"/>
    <w:rsid w:val="0034360C"/>
    <w:rsid w:val="0034370D"/>
    <w:rsid w:val="0034392E"/>
    <w:rsid w:val="00343961"/>
    <w:rsid w:val="00343969"/>
    <w:rsid w:val="00343B5B"/>
    <w:rsid w:val="003442B2"/>
    <w:rsid w:val="00344397"/>
    <w:rsid w:val="00344539"/>
    <w:rsid w:val="0034464E"/>
    <w:rsid w:val="00344D1D"/>
    <w:rsid w:val="00344D9F"/>
    <w:rsid w:val="00344E3E"/>
    <w:rsid w:val="00344F39"/>
    <w:rsid w:val="0034511C"/>
    <w:rsid w:val="0034537D"/>
    <w:rsid w:val="0034555F"/>
    <w:rsid w:val="00345773"/>
    <w:rsid w:val="00345A97"/>
    <w:rsid w:val="00345CE0"/>
    <w:rsid w:val="00345DA8"/>
    <w:rsid w:val="00346144"/>
    <w:rsid w:val="00346B8A"/>
    <w:rsid w:val="0034717D"/>
    <w:rsid w:val="003474D0"/>
    <w:rsid w:val="00347D2F"/>
    <w:rsid w:val="003507C2"/>
    <w:rsid w:val="00350B61"/>
    <w:rsid w:val="0035187E"/>
    <w:rsid w:val="00352B82"/>
    <w:rsid w:val="003533D3"/>
    <w:rsid w:val="0035372A"/>
    <w:rsid w:val="003537FF"/>
    <w:rsid w:val="00353989"/>
    <w:rsid w:val="00353FFF"/>
    <w:rsid w:val="00355546"/>
    <w:rsid w:val="003556EC"/>
    <w:rsid w:val="0035576A"/>
    <w:rsid w:val="00355DDD"/>
    <w:rsid w:val="0035635F"/>
    <w:rsid w:val="003563A9"/>
    <w:rsid w:val="00356946"/>
    <w:rsid w:val="00356C25"/>
    <w:rsid w:val="00356F76"/>
    <w:rsid w:val="00357024"/>
    <w:rsid w:val="0035785E"/>
    <w:rsid w:val="0036050A"/>
    <w:rsid w:val="00360516"/>
    <w:rsid w:val="003609F9"/>
    <w:rsid w:val="003619E6"/>
    <w:rsid w:val="003620CA"/>
    <w:rsid w:val="0036250A"/>
    <w:rsid w:val="003625D2"/>
    <w:rsid w:val="00362BA3"/>
    <w:rsid w:val="00362D2E"/>
    <w:rsid w:val="00362FA4"/>
    <w:rsid w:val="003633CB"/>
    <w:rsid w:val="00363538"/>
    <w:rsid w:val="00363776"/>
    <w:rsid w:val="00363A8F"/>
    <w:rsid w:val="003640A1"/>
    <w:rsid w:val="00364771"/>
    <w:rsid w:val="003647F2"/>
    <w:rsid w:val="00364EAB"/>
    <w:rsid w:val="00364F89"/>
    <w:rsid w:val="003651C9"/>
    <w:rsid w:val="003666C4"/>
    <w:rsid w:val="003670FE"/>
    <w:rsid w:val="00367123"/>
    <w:rsid w:val="00367A08"/>
    <w:rsid w:val="00370424"/>
    <w:rsid w:val="0037055C"/>
    <w:rsid w:val="003716BE"/>
    <w:rsid w:val="00371DA9"/>
    <w:rsid w:val="00372263"/>
    <w:rsid w:val="003724E6"/>
    <w:rsid w:val="0037272B"/>
    <w:rsid w:val="00373CE9"/>
    <w:rsid w:val="00373D0E"/>
    <w:rsid w:val="00373DDB"/>
    <w:rsid w:val="00374069"/>
    <w:rsid w:val="0037532F"/>
    <w:rsid w:val="00375C23"/>
    <w:rsid w:val="00375C30"/>
    <w:rsid w:val="00376443"/>
    <w:rsid w:val="0037698B"/>
    <w:rsid w:val="00376C9C"/>
    <w:rsid w:val="003771BC"/>
    <w:rsid w:val="0037728B"/>
    <w:rsid w:val="00377B9B"/>
    <w:rsid w:val="00377FAF"/>
    <w:rsid w:val="003801B8"/>
    <w:rsid w:val="003818CE"/>
    <w:rsid w:val="00382949"/>
    <w:rsid w:val="00382A1D"/>
    <w:rsid w:val="003838C7"/>
    <w:rsid w:val="00383A93"/>
    <w:rsid w:val="00383C2A"/>
    <w:rsid w:val="0038443B"/>
    <w:rsid w:val="00384889"/>
    <w:rsid w:val="00384C91"/>
    <w:rsid w:val="00384DAF"/>
    <w:rsid w:val="003850C2"/>
    <w:rsid w:val="003850D8"/>
    <w:rsid w:val="0038587C"/>
    <w:rsid w:val="00385A5E"/>
    <w:rsid w:val="00385D3E"/>
    <w:rsid w:val="00385DBB"/>
    <w:rsid w:val="00385EDF"/>
    <w:rsid w:val="003867D0"/>
    <w:rsid w:val="003868EF"/>
    <w:rsid w:val="003869C4"/>
    <w:rsid w:val="00386A03"/>
    <w:rsid w:val="0038712D"/>
    <w:rsid w:val="0039001A"/>
    <w:rsid w:val="0039037B"/>
    <w:rsid w:val="0039080C"/>
    <w:rsid w:val="0039164A"/>
    <w:rsid w:val="0039169E"/>
    <w:rsid w:val="003920A3"/>
    <w:rsid w:val="00393556"/>
    <w:rsid w:val="00393F45"/>
    <w:rsid w:val="0039432D"/>
    <w:rsid w:val="0039452D"/>
    <w:rsid w:val="0039475C"/>
    <w:rsid w:val="0039475E"/>
    <w:rsid w:val="0039694E"/>
    <w:rsid w:val="00396F21"/>
    <w:rsid w:val="00397FF0"/>
    <w:rsid w:val="003A06B3"/>
    <w:rsid w:val="003A0AC7"/>
    <w:rsid w:val="003A0C58"/>
    <w:rsid w:val="003A0D29"/>
    <w:rsid w:val="003A1797"/>
    <w:rsid w:val="003A2399"/>
    <w:rsid w:val="003A2675"/>
    <w:rsid w:val="003A2A85"/>
    <w:rsid w:val="003A2D88"/>
    <w:rsid w:val="003A37C8"/>
    <w:rsid w:val="003A3913"/>
    <w:rsid w:val="003A3930"/>
    <w:rsid w:val="003A4975"/>
    <w:rsid w:val="003A4A55"/>
    <w:rsid w:val="003A4E13"/>
    <w:rsid w:val="003A501F"/>
    <w:rsid w:val="003A614F"/>
    <w:rsid w:val="003A7491"/>
    <w:rsid w:val="003A7583"/>
    <w:rsid w:val="003A78DF"/>
    <w:rsid w:val="003A7A22"/>
    <w:rsid w:val="003A7AC3"/>
    <w:rsid w:val="003B051D"/>
    <w:rsid w:val="003B0556"/>
    <w:rsid w:val="003B0A2E"/>
    <w:rsid w:val="003B0FEE"/>
    <w:rsid w:val="003B101C"/>
    <w:rsid w:val="003B143D"/>
    <w:rsid w:val="003B14A3"/>
    <w:rsid w:val="003B1758"/>
    <w:rsid w:val="003B1B87"/>
    <w:rsid w:val="003B1ED4"/>
    <w:rsid w:val="003B2345"/>
    <w:rsid w:val="003B250A"/>
    <w:rsid w:val="003B28A3"/>
    <w:rsid w:val="003B2EF8"/>
    <w:rsid w:val="003B3030"/>
    <w:rsid w:val="003B3047"/>
    <w:rsid w:val="003B3495"/>
    <w:rsid w:val="003B35BD"/>
    <w:rsid w:val="003B3DE1"/>
    <w:rsid w:val="003B4144"/>
    <w:rsid w:val="003B4771"/>
    <w:rsid w:val="003B4998"/>
    <w:rsid w:val="003B49AB"/>
    <w:rsid w:val="003B4B50"/>
    <w:rsid w:val="003B4C75"/>
    <w:rsid w:val="003B5131"/>
    <w:rsid w:val="003B55CF"/>
    <w:rsid w:val="003B5815"/>
    <w:rsid w:val="003B58CF"/>
    <w:rsid w:val="003B59EA"/>
    <w:rsid w:val="003B5BA1"/>
    <w:rsid w:val="003B62F7"/>
    <w:rsid w:val="003B6BA0"/>
    <w:rsid w:val="003B79B0"/>
    <w:rsid w:val="003B7B98"/>
    <w:rsid w:val="003B7F5B"/>
    <w:rsid w:val="003C035C"/>
    <w:rsid w:val="003C06E6"/>
    <w:rsid w:val="003C08A5"/>
    <w:rsid w:val="003C0925"/>
    <w:rsid w:val="003C0B1F"/>
    <w:rsid w:val="003C135D"/>
    <w:rsid w:val="003C1AE4"/>
    <w:rsid w:val="003C1C19"/>
    <w:rsid w:val="003C1D92"/>
    <w:rsid w:val="003C243A"/>
    <w:rsid w:val="003C29B1"/>
    <w:rsid w:val="003C2CA6"/>
    <w:rsid w:val="003C2E4E"/>
    <w:rsid w:val="003C2EA3"/>
    <w:rsid w:val="003C30B9"/>
    <w:rsid w:val="003C31B6"/>
    <w:rsid w:val="003C3470"/>
    <w:rsid w:val="003C3507"/>
    <w:rsid w:val="003C3861"/>
    <w:rsid w:val="003C4102"/>
    <w:rsid w:val="003C4992"/>
    <w:rsid w:val="003C4A8F"/>
    <w:rsid w:val="003C556A"/>
    <w:rsid w:val="003C570E"/>
    <w:rsid w:val="003C58C7"/>
    <w:rsid w:val="003C5A2D"/>
    <w:rsid w:val="003C5CBB"/>
    <w:rsid w:val="003C5F3E"/>
    <w:rsid w:val="003C6110"/>
    <w:rsid w:val="003C649B"/>
    <w:rsid w:val="003C6883"/>
    <w:rsid w:val="003C6F06"/>
    <w:rsid w:val="003C6FD5"/>
    <w:rsid w:val="003C772E"/>
    <w:rsid w:val="003C7B4A"/>
    <w:rsid w:val="003C7C68"/>
    <w:rsid w:val="003D023E"/>
    <w:rsid w:val="003D0257"/>
    <w:rsid w:val="003D0855"/>
    <w:rsid w:val="003D091B"/>
    <w:rsid w:val="003D0C76"/>
    <w:rsid w:val="003D0D4F"/>
    <w:rsid w:val="003D1A12"/>
    <w:rsid w:val="003D1F4B"/>
    <w:rsid w:val="003D24B6"/>
    <w:rsid w:val="003D2B03"/>
    <w:rsid w:val="003D2DD2"/>
    <w:rsid w:val="003D30E5"/>
    <w:rsid w:val="003D30F8"/>
    <w:rsid w:val="003D345E"/>
    <w:rsid w:val="003D3758"/>
    <w:rsid w:val="003D37A3"/>
    <w:rsid w:val="003D3B66"/>
    <w:rsid w:val="003D3F34"/>
    <w:rsid w:val="003D41C3"/>
    <w:rsid w:val="003D4250"/>
    <w:rsid w:val="003D526E"/>
    <w:rsid w:val="003D5896"/>
    <w:rsid w:val="003D5AFE"/>
    <w:rsid w:val="003D5E9F"/>
    <w:rsid w:val="003D625F"/>
    <w:rsid w:val="003D6785"/>
    <w:rsid w:val="003D67DA"/>
    <w:rsid w:val="003D699C"/>
    <w:rsid w:val="003D6C49"/>
    <w:rsid w:val="003D7015"/>
    <w:rsid w:val="003E0218"/>
    <w:rsid w:val="003E02C6"/>
    <w:rsid w:val="003E0313"/>
    <w:rsid w:val="003E06C4"/>
    <w:rsid w:val="003E06E6"/>
    <w:rsid w:val="003E0ABD"/>
    <w:rsid w:val="003E0FF5"/>
    <w:rsid w:val="003E1951"/>
    <w:rsid w:val="003E19A1"/>
    <w:rsid w:val="003E1BD3"/>
    <w:rsid w:val="003E1CDB"/>
    <w:rsid w:val="003E22F6"/>
    <w:rsid w:val="003E237E"/>
    <w:rsid w:val="003E2A28"/>
    <w:rsid w:val="003E2B37"/>
    <w:rsid w:val="003E2E7A"/>
    <w:rsid w:val="003E31A7"/>
    <w:rsid w:val="003E358B"/>
    <w:rsid w:val="003E391D"/>
    <w:rsid w:val="003E3DDD"/>
    <w:rsid w:val="003E4491"/>
    <w:rsid w:val="003E44C6"/>
    <w:rsid w:val="003E47E4"/>
    <w:rsid w:val="003E4BAA"/>
    <w:rsid w:val="003E53CB"/>
    <w:rsid w:val="003E564E"/>
    <w:rsid w:val="003E5A57"/>
    <w:rsid w:val="003E635D"/>
    <w:rsid w:val="003E6520"/>
    <w:rsid w:val="003E6AD3"/>
    <w:rsid w:val="003E6AF1"/>
    <w:rsid w:val="003E7388"/>
    <w:rsid w:val="003E7BF3"/>
    <w:rsid w:val="003F01B1"/>
    <w:rsid w:val="003F02AE"/>
    <w:rsid w:val="003F03E0"/>
    <w:rsid w:val="003F0A17"/>
    <w:rsid w:val="003F137D"/>
    <w:rsid w:val="003F13F6"/>
    <w:rsid w:val="003F15EE"/>
    <w:rsid w:val="003F1DE7"/>
    <w:rsid w:val="003F243F"/>
    <w:rsid w:val="003F29C8"/>
    <w:rsid w:val="003F2A0F"/>
    <w:rsid w:val="003F2B67"/>
    <w:rsid w:val="003F2D4C"/>
    <w:rsid w:val="003F3510"/>
    <w:rsid w:val="003F4115"/>
    <w:rsid w:val="003F4797"/>
    <w:rsid w:val="003F4916"/>
    <w:rsid w:val="003F4AB6"/>
    <w:rsid w:val="003F4B08"/>
    <w:rsid w:val="003F5397"/>
    <w:rsid w:val="003F6AE6"/>
    <w:rsid w:val="003F6F56"/>
    <w:rsid w:val="003F6F69"/>
    <w:rsid w:val="003F6FF6"/>
    <w:rsid w:val="003F70D8"/>
    <w:rsid w:val="003F7134"/>
    <w:rsid w:val="003F792D"/>
    <w:rsid w:val="003F7A2B"/>
    <w:rsid w:val="003F7F1E"/>
    <w:rsid w:val="00400622"/>
    <w:rsid w:val="004017CA"/>
    <w:rsid w:val="00401FA7"/>
    <w:rsid w:val="00402088"/>
    <w:rsid w:val="004026FA"/>
    <w:rsid w:val="00402964"/>
    <w:rsid w:val="00402985"/>
    <w:rsid w:val="00402DDB"/>
    <w:rsid w:val="00402F51"/>
    <w:rsid w:val="00403181"/>
    <w:rsid w:val="00403D23"/>
    <w:rsid w:val="00403D5A"/>
    <w:rsid w:val="00404142"/>
    <w:rsid w:val="00404314"/>
    <w:rsid w:val="00404387"/>
    <w:rsid w:val="0040454B"/>
    <w:rsid w:val="00405F41"/>
    <w:rsid w:val="004068C1"/>
    <w:rsid w:val="00406974"/>
    <w:rsid w:val="004069C9"/>
    <w:rsid w:val="00406D32"/>
    <w:rsid w:val="00406D73"/>
    <w:rsid w:val="00407239"/>
    <w:rsid w:val="00407275"/>
    <w:rsid w:val="00407687"/>
    <w:rsid w:val="004076D7"/>
    <w:rsid w:val="00407CB3"/>
    <w:rsid w:val="0041058C"/>
    <w:rsid w:val="00410A23"/>
    <w:rsid w:val="00410A81"/>
    <w:rsid w:val="0041119C"/>
    <w:rsid w:val="00411A7A"/>
    <w:rsid w:val="00411A82"/>
    <w:rsid w:val="00411C3B"/>
    <w:rsid w:val="0041225C"/>
    <w:rsid w:val="004122FB"/>
    <w:rsid w:val="0041273D"/>
    <w:rsid w:val="00412B9F"/>
    <w:rsid w:val="00412D27"/>
    <w:rsid w:val="00412EA9"/>
    <w:rsid w:val="00413420"/>
    <w:rsid w:val="00413421"/>
    <w:rsid w:val="00413519"/>
    <w:rsid w:val="00413800"/>
    <w:rsid w:val="00414007"/>
    <w:rsid w:val="004140F5"/>
    <w:rsid w:val="004142BF"/>
    <w:rsid w:val="004144BA"/>
    <w:rsid w:val="00414908"/>
    <w:rsid w:val="004149D0"/>
    <w:rsid w:val="00414B05"/>
    <w:rsid w:val="00414C31"/>
    <w:rsid w:val="00415C1E"/>
    <w:rsid w:val="00415E58"/>
    <w:rsid w:val="00415FEF"/>
    <w:rsid w:val="004160DD"/>
    <w:rsid w:val="004163A3"/>
    <w:rsid w:val="00416696"/>
    <w:rsid w:val="00416D7F"/>
    <w:rsid w:val="00416F4C"/>
    <w:rsid w:val="004175A3"/>
    <w:rsid w:val="004175EC"/>
    <w:rsid w:val="004178CA"/>
    <w:rsid w:val="00417D06"/>
    <w:rsid w:val="00420F24"/>
    <w:rsid w:val="004213AC"/>
    <w:rsid w:val="00421CAF"/>
    <w:rsid w:val="00421F05"/>
    <w:rsid w:val="00422137"/>
    <w:rsid w:val="0042263B"/>
    <w:rsid w:val="0042293E"/>
    <w:rsid w:val="00422EAE"/>
    <w:rsid w:val="004232BA"/>
    <w:rsid w:val="00423763"/>
    <w:rsid w:val="00423E9B"/>
    <w:rsid w:val="00424483"/>
    <w:rsid w:val="00424E22"/>
    <w:rsid w:val="004254FA"/>
    <w:rsid w:val="0042566B"/>
    <w:rsid w:val="00425700"/>
    <w:rsid w:val="004257A5"/>
    <w:rsid w:val="00425BF7"/>
    <w:rsid w:val="00425D51"/>
    <w:rsid w:val="004260C3"/>
    <w:rsid w:val="004261BF"/>
    <w:rsid w:val="004264AD"/>
    <w:rsid w:val="004267A1"/>
    <w:rsid w:val="0042697A"/>
    <w:rsid w:val="004269C5"/>
    <w:rsid w:val="00426FA7"/>
    <w:rsid w:val="00427066"/>
    <w:rsid w:val="004277E3"/>
    <w:rsid w:val="004311F5"/>
    <w:rsid w:val="00431585"/>
    <w:rsid w:val="004318DC"/>
    <w:rsid w:val="00431B06"/>
    <w:rsid w:val="00431DDC"/>
    <w:rsid w:val="00432148"/>
    <w:rsid w:val="004325A4"/>
    <w:rsid w:val="00432820"/>
    <w:rsid w:val="0043323B"/>
    <w:rsid w:val="00433C7F"/>
    <w:rsid w:val="00433FBD"/>
    <w:rsid w:val="0043467A"/>
    <w:rsid w:val="00434B60"/>
    <w:rsid w:val="00435730"/>
    <w:rsid w:val="0043587E"/>
    <w:rsid w:val="004359CF"/>
    <w:rsid w:val="00435BC8"/>
    <w:rsid w:val="00435D7B"/>
    <w:rsid w:val="00435E3D"/>
    <w:rsid w:val="0043639F"/>
    <w:rsid w:val="00436EE4"/>
    <w:rsid w:val="00437852"/>
    <w:rsid w:val="00437C66"/>
    <w:rsid w:val="00437D8F"/>
    <w:rsid w:val="004400FF"/>
    <w:rsid w:val="00440130"/>
    <w:rsid w:val="004402C9"/>
    <w:rsid w:val="004403CE"/>
    <w:rsid w:val="0044062C"/>
    <w:rsid w:val="00440BC8"/>
    <w:rsid w:val="004413EA"/>
    <w:rsid w:val="0044147E"/>
    <w:rsid w:val="004418B0"/>
    <w:rsid w:val="00441985"/>
    <w:rsid w:val="00441FFE"/>
    <w:rsid w:val="00442F28"/>
    <w:rsid w:val="004432F6"/>
    <w:rsid w:val="00443B8E"/>
    <w:rsid w:val="00443C52"/>
    <w:rsid w:val="004443BE"/>
    <w:rsid w:val="00444FD3"/>
    <w:rsid w:val="00445237"/>
    <w:rsid w:val="00446194"/>
    <w:rsid w:val="00446967"/>
    <w:rsid w:val="00446AA8"/>
    <w:rsid w:val="00446E60"/>
    <w:rsid w:val="004473BE"/>
    <w:rsid w:val="00447435"/>
    <w:rsid w:val="0044794D"/>
    <w:rsid w:val="00450737"/>
    <w:rsid w:val="00450EE6"/>
    <w:rsid w:val="00452B5A"/>
    <w:rsid w:val="00453332"/>
    <w:rsid w:val="0045343B"/>
    <w:rsid w:val="00453BB8"/>
    <w:rsid w:val="004550E9"/>
    <w:rsid w:val="0045541E"/>
    <w:rsid w:val="0045544A"/>
    <w:rsid w:val="004558E3"/>
    <w:rsid w:val="00456231"/>
    <w:rsid w:val="00456BFB"/>
    <w:rsid w:val="00456E42"/>
    <w:rsid w:val="0045726D"/>
    <w:rsid w:val="00457590"/>
    <w:rsid w:val="00457990"/>
    <w:rsid w:val="0046066E"/>
    <w:rsid w:val="004608CC"/>
    <w:rsid w:val="00460972"/>
    <w:rsid w:val="00460A8A"/>
    <w:rsid w:val="00460E05"/>
    <w:rsid w:val="004621E9"/>
    <w:rsid w:val="004624C6"/>
    <w:rsid w:val="0046266C"/>
    <w:rsid w:val="00462981"/>
    <w:rsid w:val="00462D63"/>
    <w:rsid w:val="004630B6"/>
    <w:rsid w:val="0046358E"/>
    <w:rsid w:val="004639D6"/>
    <w:rsid w:val="00463E2D"/>
    <w:rsid w:val="0046403F"/>
    <w:rsid w:val="00464300"/>
    <w:rsid w:val="004643CA"/>
    <w:rsid w:val="0046471D"/>
    <w:rsid w:val="004649D8"/>
    <w:rsid w:val="00464A98"/>
    <w:rsid w:val="00464AE4"/>
    <w:rsid w:val="00464D6C"/>
    <w:rsid w:val="00464E32"/>
    <w:rsid w:val="0046577F"/>
    <w:rsid w:val="00466009"/>
    <w:rsid w:val="004661F4"/>
    <w:rsid w:val="00466534"/>
    <w:rsid w:val="00466F92"/>
    <w:rsid w:val="004672FB"/>
    <w:rsid w:val="004678B5"/>
    <w:rsid w:val="00467A0B"/>
    <w:rsid w:val="004703E5"/>
    <w:rsid w:val="00470428"/>
    <w:rsid w:val="004709DC"/>
    <w:rsid w:val="00470C75"/>
    <w:rsid w:val="00471455"/>
    <w:rsid w:val="004714A5"/>
    <w:rsid w:val="0047160C"/>
    <w:rsid w:val="0047177B"/>
    <w:rsid w:val="00471927"/>
    <w:rsid w:val="004725A1"/>
    <w:rsid w:val="00472CE6"/>
    <w:rsid w:val="00473525"/>
    <w:rsid w:val="00473905"/>
    <w:rsid w:val="0047429A"/>
    <w:rsid w:val="004744D9"/>
    <w:rsid w:val="00474A0E"/>
    <w:rsid w:val="004753F2"/>
    <w:rsid w:val="004758CE"/>
    <w:rsid w:val="00475B28"/>
    <w:rsid w:val="0047623C"/>
    <w:rsid w:val="004762D6"/>
    <w:rsid w:val="004763F2"/>
    <w:rsid w:val="00476587"/>
    <w:rsid w:val="004765A3"/>
    <w:rsid w:val="004767A1"/>
    <w:rsid w:val="00477388"/>
    <w:rsid w:val="004777BE"/>
    <w:rsid w:val="004778CE"/>
    <w:rsid w:val="00477A07"/>
    <w:rsid w:val="00481053"/>
    <w:rsid w:val="00481370"/>
    <w:rsid w:val="00481470"/>
    <w:rsid w:val="004815F0"/>
    <w:rsid w:val="0048195E"/>
    <w:rsid w:val="00482220"/>
    <w:rsid w:val="00482839"/>
    <w:rsid w:val="00482F49"/>
    <w:rsid w:val="0048344B"/>
    <w:rsid w:val="0048362F"/>
    <w:rsid w:val="0048396F"/>
    <w:rsid w:val="00483A55"/>
    <w:rsid w:val="00483CB7"/>
    <w:rsid w:val="00484117"/>
    <w:rsid w:val="00484CC8"/>
    <w:rsid w:val="00484D1B"/>
    <w:rsid w:val="00484FEF"/>
    <w:rsid w:val="004856A5"/>
    <w:rsid w:val="0048572C"/>
    <w:rsid w:val="00485BF6"/>
    <w:rsid w:val="00485F19"/>
    <w:rsid w:val="00486238"/>
    <w:rsid w:val="004869F7"/>
    <w:rsid w:val="00486CC0"/>
    <w:rsid w:val="00486E47"/>
    <w:rsid w:val="004871D2"/>
    <w:rsid w:val="0048728D"/>
    <w:rsid w:val="004872A1"/>
    <w:rsid w:val="0048748B"/>
    <w:rsid w:val="00487740"/>
    <w:rsid w:val="00490301"/>
    <w:rsid w:val="004908DF"/>
    <w:rsid w:val="00490CCD"/>
    <w:rsid w:val="0049173A"/>
    <w:rsid w:val="00491D6B"/>
    <w:rsid w:val="004922A7"/>
    <w:rsid w:val="004934AB"/>
    <w:rsid w:val="00493709"/>
    <w:rsid w:val="00493EF8"/>
    <w:rsid w:val="00493FFA"/>
    <w:rsid w:val="00494634"/>
    <w:rsid w:val="0049522A"/>
    <w:rsid w:val="00495439"/>
    <w:rsid w:val="00495611"/>
    <w:rsid w:val="004956F0"/>
    <w:rsid w:val="00496207"/>
    <w:rsid w:val="004964C5"/>
    <w:rsid w:val="004964E7"/>
    <w:rsid w:val="00496665"/>
    <w:rsid w:val="00496965"/>
    <w:rsid w:val="004969F5"/>
    <w:rsid w:val="00496D82"/>
    <w:rsid w:val="00497B5C"/>
    <w:rsid w:val="00497EDF"/>
    <w:rsid w:val="004A0476"/>
    <w:rsid w:val="004A0C97"/>
    <w:rsid w:val="004A0F27"/>
    <w:rsid w:val="004A117F"/>
    <w:rsid w:val="004A1852"/>
    <w:rsid w:val="004A1D77"/>
    <w:rsid w:val="004A1DDD"/>
    <w:rsid w:val="004A20A3"/>
    <w:rsid w:val="004A224E"/>
    <w:rsid w:val="004A261E"/>
    <w:rsid w:val="004A2839"/>
    <w:rsid w:val="004A313C"/>
    <w:rsid w:val="004A36DF"/>
    <w:rsid w:val="004A3C25"/>
    <w:rsid w:val="004A3D9B"/>
    <w:rsid w:val="004A3E44"/>
    <w:rsid w:val="004A445F"/>
    <w:rsid w:val="004A4754"/>
    <w:rsid w:val="004A4831"/>
    <w:rsid w:val="004A4A35"/>
    <w:rsid w:val="004A4B9A"/>
    <w:rsid w:val="004A4FB1"/>
    <w:rsid w:val="004A56F5"/>
    <w:rsid w:val="004A5A1F"/>
    <w:rsid w:val="004A5DCE"/>
    <w:rsid w:val="004A63FD"/>
    <w:rsid w:val="004A69F9"/>
    <w:rsid w:val="004A6DE4"/>
    <w:rsid w:val="004A73EF"/>
    <w:rsid w:val="004A7826"/>
    <w:rsid w:val="004A7DED"/>
    <w:rsid w:val="004A7F50"/>
    <w:rsid w:val="004B0A40"/>
    <w:rsid w:val="004B1445"/>
    <w:rsid w:val="004B15B7"/>
    <w:rsid w:val="004B185F"/>
    <w:rsid w:val="004B1E36"/>
    <w:rsid w:val="004B2062"/>
    <w:rsid w:val="004B2908"/>
    <w:rsid w:val="004B322B"/>
    <w:rsid w:val="004B3A05"/>
    <w:rsid w:val="004B47EF"/>
    <w:rsid w:val="004B52B9"/>
    <w:rsid w:val="004B5736"/>
    <w:rsid w:val="004B6032"/>
    <w:rsid w:val="004B62AA"/>
    <w:rsid w:val="004B6779"/>
    <w:rsid w:val="004B6813"/>
    <w:rsid w:val="004B7115"/>
    <w:rsid w:val="004B71F7"/>
    <w:rsid w:val="004B778E"/>
    <w:rsid w:val="004B793E"/>
    <w:rsid w:val="004B7C58"/>
    <w:rsid w:val="004C0B4D"/>
    <w:rsid w:val="004C1300"/>
    <w:rsid w:val="004C182E"/>
    <w:rsid w:val="004C1927"/>
    <w:rsid w:val="004C22FC"/>
    <w:rsid w:val="004C2BC3"/>
    <w:rsid w:val="004C2E55"/>
    <w:rsid w:val="004C2FF8"/>
    <w:rsid w:val="004C3CF6"/>
    <w:rsid w:val="004C423F"/>
    <w:rsid w:val="004C42AE"/>
    <w:rsid w:val="004C4355"/>
    <w:rsid w:val="004C44B2"/>
    <w:rsid w:val="004C4E71"/>
    <w:rsid w:val="004C69BE"/>
    <w:rsid w:val="004C6BBD"/>
    <w:rsid w:val="004C7007"/>
    <w:rsid w:val="004C7175"/>
    <w:rsid w:val="004C751B"/>
    <w:rsid w:val="004C792B"/>
    <w:rsid w:val="004C7948"/>
    <w:rsid w:val="004C79ED"/>
    <w:rsid w:val="004C7A2F"/>
    <w:rsid w:val="004C7E38"/>
    <w:rsid w:val="004D02B1"/>
    <w:rsid w:val="004D0B41"/>
    <w:rsid w:val="004D0F3F"/>
    <w:rsid w:val="004D1049"/>
    <w:rsid w:val="004D1457"/>
    <w:rsid w:val="004D1695"/>
    <w:rsid w:val="004D1814"/>
    <w:rsid w:val="004D22D2"/>
    <w:rsid w:val="004D2751"/>
    <w:rsid w:val="004D27C0"/>
    <w:rsid w:val="004D27F7"/>
    <w:rsid w:val="004D2F67"/>
    <w:rsid w:val="004D2FB9"/>
    <w:rsid w:val="004D3060"/>
    <w:rsid w:val="004D315E"/>
    <w:rsid w:val="004D3636"/>
    <w:rsid w:val="004D3659"/>
    <w:rsid w:val="004D3B63"/>
    <w:rsid w:val="004D3B9F"/>
    <w:rsid w:val="004D3C3B"/>
    <w:rsid w:val="004D43FA"/>
    <w:rsid w:val="004D4D39"/>
    <w:rsid w:val="004D509A"/>
    <w:rsid w:val="004D5A56"/>
    <w:rsid w:val="004D6B93"/>
    <w:rsid w:val="004D72D3"/>
    <w:rsid w:val="004D7983"/>
    <w:rsid w:val="004D7DFA"/>
    <w:rsid w:val="004D7E25"/>
    <w:rsid w:val="004E026A"/>
    <w:rsid w:val="004E03CA"/>
    <w:rsid w:val="004E084E"/>
    <w:rsid w:val="004E230E"/>
    <w:rsid w:val="004E235F"/>
    <w:rsid w:val="004E265D"/>
    <w:rsid w:val="004E3BA0"/>
    <w:rsid w:val="004E3D05"/>
    <w:rsid w:val="004E4237"/>
    <w:rsid w:val="004E4253"/>
    <w:rsid w:val="004E4671"/>
    <w:rsid w:val="004E479B"/>
    <w:rsid w:val="004E4909"/>
    <w:rsid w:val="004E5065"/>
    <w:rsid w:val="004E5AF2"/>
    <w:rsid w:val="004E6054"/>
    <w:rsid w:val="004E6BC8"/>
    <w:rsid w:val="004E6E50"/>
    <w:rsid w:val="004E71E0"/>
    <w:rsid w:val="004E7579"/>
    <w:rsid w:val="004E7895"/>
    <w:rsid w:val="004E7AF0"/>
    <w:rsid w:val="004F0161"/>
    <w:rsid w:val="004F01A3"/>
    <w:rsid w:val="004F07AB"/>
    <w:rsid w:val="004F0C3E"/>
    <w:rsid w:val="004F1526"/>
    <w:rsid w:val="004F1AE9"/>
    <w:rsid w:val="004F1BA4"/>
    <w:rsid w:val="004F213E"/>
    <w:rsid w:val="004F29FF"/>
    <w:rsid w:val="004F2B07"/>
    <w:rsid w:val="004F338F"/>
    <w:rsid w:val="004F34E6"/>
    <w:rsid w:val="004F3DC4"/>
    <w:rsid w:val="004F3E45"/>
    <w:rsid w:val="004F456E"/>
    <w:rsid w:val="004F4679"/>
    <w:rsid w:val="004F486E"/>
    <w:rsid w:val="004F55E0"/>
    <w:rsid w:val="004F57D7"/>
    <w:rsid w:val="004F5C6C"/>
    <w:rsid w:val="004F602B"/>
    <w:rsid w:val="004F63B8"/>
    <w:rsid w:val="004F654A"/>
    <w:rsid w:val="004F6BA1"/>
    <w:rsid w:val="004F6E56"/>
    <w:rsid w:val="004F6E5A"/>
    <w:rsid w:val="004F6E79"/>
    <w:rsid w:val="004F7058"/>
    <w:rsid w:val="004F7C90"/>
    <w:rsid w:val="005000D2"/>
    <w:rsid w:val="005001FD"/>
    <w:rsid w:val="005003F2"/>
    <w:rsid w:val="00500B78"/>
    <w:rsid w:val="00500C4B"/>
    <w:rsid w:val="0050111D"/>
    <w:rsid w:val="00501F60"/>
    <w:rsid w:val="005028E0"/>
    <w:rsid w:val="00502B3E"/>
    <w:rsid w:val="00503261"/>
    <w:rsid w:val="00503A45"/>
    <w:rsid w:val="00503DB5"/>
    <w:rsid w:val="00504335"/>
    <w:rsid w:val="005045D1"/>
    <w:rsid w:val="005049BB"/>
    <w:rsid w:val="00505247"/>
    <w:rsid w:val="005052B6"/>
    <w:rsid w:val="00505451"/>
    <w:rsid w:val="00505A50"/>
    <w:rsid w:val="00505D51"/>
    <w:rsid w:val="0050626F"/>
    <w:rsid w:val="005062FE"/>
    <w:rsid w:val="0050632E"/>
    <w:rsid w:val="005066DC"/>
    <w:rsid w:val="0050708E"/>
    <w:rsid w:val="00507318"/>
    <w:rsid w:val="00510046"/>
    <w:rsid w:val="0051040E"/>
    <w:rsid w:val="00510670"/>
    <w:rsid w:val="005107E0"/>
    <w:rsid w:val="00510EA7"/>
    <w:rsid w:val="00511103"/>
    <w:rsid w:val="00511DB1"/>
    <w:rsid w:val="0051276D"/>
    <w:rsid w:val="00512945"/>
    <w:rsid w:val="00512D24"/>
    <w:rsid w:val="00512E8F"/>
    <w:rsid w:val="00512F06"/>
    <w:rsid w:val="00512F86"/>
    <w:rsid w:val="00513F53"/>
    <w:rsid w:val="0051451A"/>
    <w:rsid w:val="005148B1"/>
    <w:rsid w:val="00514F7B"/>
    <w:rsid w:val="00514FF3"/>
    <w:rsid w:val="0051521D"/>
    <w:rsid w:val="0051539C"/>
    <w:rsid w:val="005157FD"/>
    <w:rsid w:val="00516064"/>
    <w:rsid w:val="00516129"/>
    <w:rsid w:val="0051636E"/>
    <w:rsid w:val="00516D47"/>
    <w:rsid w:val="00517170"/>
    <w:rsid w:val="00517C54"/>
    <w:rsid w:val="00517D7F"/>
    <w:rsid w:val="00517F80"/>
    <w:rsid w:val="00520740"/>
    <w:rsid w:val="0052147B"/>
    <w:rsid w:val="00521E67"/>
    <w:rsid w:val="00522287"/>
    <w:rsid w:val="005222D1"/>
    <w:rsid w:val="005223C9"/>
    <w:rsid w:val="0052285A"/>
    <w:rsid w:val="00523173"/>
    <w:rsid w:val="0052335B"/>
    <w:rsid w:val="00523870"/>
    <w:rsid w:val="00523D48"/>
    <w:rsid w:val="005241FC"/>
    <w:rsid w:val="0052459A"/>
    <w:rsid w:val="00524C0D"/>
    <w:rsid w:val="00524FF5"/>
    <w:rsid w:val="005250CA"/>
    <w:rsid w:val="0052538A"/>
    <w:rsid w:val="00525454"/>
    <w:rsid w:val="00526B43"/>
    <w:rsid w:val="00526B7B"/>
    <w:rsid w:val="00526C83"/>
    <w:rsid w:val="00527A48"/>
    <w:rsid w:val="00527F57"/>
    <w:rsid w:val="00530498"/>
    <w:rsid w:val="00530863"/>
    <w:rsid w:val="005314E8"/>
    <w:rsid w:val="0053180C"/>
    <w:rsid w:val="00531BDA"/>
    <w:rsid w:val="00531CB2"/>
    <w:rsid w:val="00531CCD"/>
    <w:rsid w:val="00531E40"/>
    <w:rsid w:val="0053278B"/>
    <w:rsid w:val="00532C36"/>
    <w:rsid w:val="00533425"/>
    <w:rsid w:val="005340E4"/>
    <w:rsid w:val="005349CC"/>
    <w:rsid w:val="0053663D"/>
    <w:rsid w:val="00536893"/>
    <w:rsid w:val="005368DA"/>
    <w:rsid w:val="005370BB"/>
    <w:rsid w:val="00537E29"/>
    <w:rsid w:val="00537FB1"/>
    <w:rsid w:val="005405E1"/>
    <w:rsid w:val="0054096F"/>
    <w:rsid w:val="00540A3A"/>
    <w:rsid w:val="00540C4A"/>
    <w:rsid w:val="00541212"/>
    <w:rsid w:val="00541219"/>
    <w:rsid w:val="005415AB"/>
    <w:rsid w:val="00542F71"/>
    <w:rsid w:val="005432A5"/>
    <w:rsid w:val="00543404"/>
    <w:rsid w:val="005434D0"/>
    <w:rsid w:val="0054463C"/>
    <w:rsid w:val="0054488B"/>
    <w:rsid w:val="00544DED"/>
    <w:rsid w:val="00545493"/>
    <w:rsid w:val="005457BB"/>
    <w:rsid w:val="00545962"/>
    <w:rsid w:val="00545C99"/>
    <w:rsid w:val="00546A6B"/>
    <w:rsid w:val="00546D47"/>
    <w:rsid w:val="00547231"/>
    <w:rsid w:val="00550892"/>
    <w:rsid w:val="0055092A"/>
    <w:rsid w:val="00550ECC"/>
    <w:rsid w:val="005510C1"/>
    <w:rsid w:val="005513C0"/>
    <w:rsid w:val="00551C66"/>
    <w:rsid w:val="00551C87"/>
    <w:rsid w:val="005520DA"/>
    <w:rsid w:val="00552C34"/>
    <w:rsid w:val="00554008"/>
    <w:rsid w:val="005540A1"/>
    <w:rsid w:val="00554686"/>
    <w:rsid w:val="00555153"/>
    <w:rsid w:val="005557ED"/>
    <w:rsid w:val="00555E30"/>
    <w:rsid w:val="005576BC"/>
    <w:rsid w:val="00557B0D"/>
    <w:rsid w:val="0056006F"/>
    <w:rsid w:val="00560091"/>
    <w:rsid w:val="0056083D"/>
    <w:rsid w:val="0056093C"/>
    <w:rsid w:val="00561854"/>
    <w:rsid w:val="00562439"/>
    <w:rsid w:val="00562B1F"/>
    <w:rsid w:val="00562FF2"/>
    <w:rsid w:val="00563425"/>
    <w:rsid w:val="00563458"/>
    <w:rsid w:val="0056354C"/>
    <w:rsid w:val="0056375B"/>
    <w:rsid w:val="00563C17"/>
    <w:rsid w:val="005646CF"/>
    <w:rsid w:val="00564708"/>
    <w:rsid w:val="00564C88"/>
    <w:rsid w:val="00564E44"/>
    <w:rsid w:val="0056507D"/>
    <w:rsid w:val="00565240"/>
    <w:rsid w:val="00565845"/>
    <w:rsid w:val="00565BE9"/>
    <w:rsid w:val="00565C0D"/>
    <w:rsid w:val="00565FE0"/>
    <w:rsid w:val="00566B77"/>
    <w:rsid w:val="00567E5F"/>
    <w:rsid w:val="00567EEE"/>
    <w:rsid w:val="005707AB"/>
    <w:rsid w:val="00571327"/>
    <w:rsid w:val="005724D4"/>
    <w:rsid w:val="00572DEA"/>
    <w:rsid w:val="0057315A"/>
    <w:rsid w:val="00574038"/>
    <w:rsid w:val="00574443"/>
    <w:rsid w:val="00574635"/>
    <w:rsid w:val="00574A3D"/>
    <w:rsid w:val="00575D9E"/>
    <w:rsid w:val="00576108"/>
    <w:rsid w:val="005763EE"/>
    <w:rsid w:val="00577099"/>
    <w:rsid w:val="00577840"/>
    <w:rsid w:val="005804C2"/>
    <w:rsid w:val="00580906"/>
    <w:rsid w:val="005809CA"/>
    <w:rsid w:val="00580B41"/>
    <w:rsid w:val="00580F69"/>
    <w:rsid w:val="005810E9"/>
    <w:rsid w:val="005811FA"/>
    <w:rsid w:val="00581C37"/>
    <w:rsid w:val="00582717"/>
    <w:rsid w:val="005829B6"/>
    <w:rsid w:val="00582D17"/>
    <w:rsid w:val="005832B1"/>
    <w:rsid w:val="00583813"/>
    <w:rsid w:val="005846E0"/>
    <w:rsid w:val="00584881"/>
    <w:rsid w:val="0058489A"/>
    <w:rsid w:val="00584ADC"/>
    <w:rsid w:val="00585183"/>
    <w:rsid w:val="005854F4"/>
    <w:rsid w:val="00585ED5"/>
    <w:rsid w:val="00585EF8"/>
    <w:rsid w:val="0058630E"/>
    <w:rsid w:val="00587066"/>
    <w:rsid w:val="005875B6"/>
    <w:rsid w:val="005877ED"/>
    <w:rsid w:val="00587EB3"/>
    <w:rsid w:val="00590144"/>
    <w:rsid w:val="005903EF"/>
    <w:rsid w:val="00590440"/>
    <w:rsid w:val="005904AA"/>
    <w:rsid w:val="0059080C"/>
    <w:rsid w:val="005913AC"/>
    <w:rsid w:val="005915D9"/>
    <w:rsid w:val="00591814"/>
    <w:rsid w:val="00591CEC"/>
    <w:rsid w:val="00592112"/>
    <w:rsid w:val="00592B89"/>
    <w:rsid w:val="00592BAC"/>
    <w:rsid w:val="005930FC"/>
    <w:rsid w:val="005932D8"/>
    <w:rsid w:val="00593305"/>
    <w:rsid w:val="00593B94"/>
    <w:rsid w:val="00593E7A"/>
    <w:rsid w:val="00594131"/>
    <w:rsid w:val="005948D2"/>
    <w:rsid w:val="00595580"/>
    <w:rsid w:val="005956ED"/>
    <w:rsid w:val="00595839"/>
    <w:rsid w:val="00595B0E"/>
    <w:rsid w:val="00595DDA"/>
    <w:rsid w:val="00595FA7"/>
    <w:rsid w:val="005963FA"/>
    <w:rsid w:val="005967DC"/>
    <w:rsid w:val="00596D62"/>
    <w:rsid w:val="00596FA5"/>
    <w:rsid w:val="00597249"/>
    <w:rsid w:val="005974A7"/>
    <w:rsid w:val="005A0622"/>
    <w:rsid w:val="005A11F6"/>
    <w:rsid w:val="005A1555"/>
    <w:rsid w:val="005A1709"/>
    <w:rsid w:val="005A1CBB"/>
    <w:rsid w:val="005A23B3"/>
    <w:rsid w:val="005A27E1"/>
    <w:rsid w:val="005A31EE"/>
    <w:rsid w:val="005A3378"/>
    <w:rsid w:val="005A4146"/>
    <w:rsid w:val="005A4420"/>
    <w:rsid w:val="005A472D"/>
    <w:rsid w:val="005A4DF7"/>
    <w:rsid w:val="005A5FCA"/>
    <w:rsid w:val="005A62E7"/>
    <w:rsid w:val="005A63B4"/>
    <w:rsid w:val="005A6480"/>
    <w:rsid w:val="005A6763"/>
    <w:rsid w:val="005A6776"/>
    <w:rsid w:val="005A6C47"/>
    <w:rsid w:val="005A6D51"/>
    <w:rsid w:val="005A704D"/>
    <w:rsid w:val="005A70F8"/>
    <w:rsid w:val="005A7578"/>
    <w:rsid w:val="005A7651"/>
    <w:rsid w:val="005A77ED"/>
    <w:rsid w:val="005A786B"/>
    <w:rsid w:val="005A7EA2"/>
    <w:rsid w:val="005B0480"/>
    <w:rsid w:val="005B07E2"/>
    <w:rsid w:val="005B097B"/>
    <w:rsid w:val="005B0BC1"/>
    <w:rsid w:val="005B116E"/>
    <w:rsid w:val="005B12CA"/>
    <w:rsid w:val="005B1344"/>
    <w:rsid w:val="005B13FD"/>
    <w:rsid w:val="005B155D"/>
    <w:rsid w:val="005B28F1"/>
    <w:rsid w:val="005B297C"/>
    <w:rsid w:val="005B3392"/>
    <w:rsid w:val="005B3BD8"/>
    <w:rsid w:val="005B3CDD"/>
    <w:rsid w:val="005B41E4"/>
    <w:rsid w:val="005B4AF6"/>
    <w:rsid w:val="005B4F04"/>
    <w:rsid w:val="005B55D9"/>
    <w:rsid w:val="005B5616"/>
    <w:rsid w:val="005B61D6"/>
    <w:rsid w:val="005B6318"/>
    <w:rsid w:val="005B7132"/>
    <w:rsid w:val="005B7433"/>
    <w:rsid w:val="005C0B7A"/>
    <w:rsid w:val="005C189C"/>
    <w:rsid w:val="005C1ABC"/>
    <w:rsid w:val="005C2022"/>
    <w:rsid w:val="005C246D"/>
    <w:rsid w:val="005C264E"/>
    <w:rsid w:val="005C275D"/>
    <w:rsid w:val="005C286F"/>
    <w:rsid w:val="005C3050"/>
    <w:rsid w:val="005C320D"/>
    <w:rsid w:val="005C36D4"/>
    <w:rsid w:val="005C4A38"/>
    <w:rsid w:val="005C4A3D"/>
    <w:rsid w:val="005C67BC"/>
    <w:rsid w:val="005C68EC"/>
    <w:rsid w:val="005C6924"/>
    <w:rsid w:val="005C6A4D"/>
    <w:rsid w:val="005C6A89"/>
    <w:rsid w:val="005C6E14"/>
    <w:rsid w:val="005C72F8"/>
    <w:rsid w:val="005C74E8"/>
    <w:rsid w:val="005C7774"/>
    <w:rsid w:val="005D0339"/>
    <w:rsid w:val="005D033E"/>
    <w:rsid w:val="005D04E1"/>
    <w:rsid w:val="005D064A"/>
    <w:rsid w:val="005D08CD"/>
    <w:rsid w:val="005D0EBC"/>
    <w:rsid w:val="005D12B1"/>
    <w:rsid w:val="005D168E"/>
    <w:rsid w:val="005D20D0"/>
    <w:rsid w:val="005D3108"/>
    <w:rsid w:val="005D3268"/>
    <w:rsid w:val="005D3E8C"/>
    <w:rsid w:val="005D40A5"/>
    <w:rsid w:val="005D40CD"/>
    <w:rsid w:val="005D426B"/>
    <w:rsid w:val="005D4516"/>
    <w:rsid w:val="005D5289"/>
    <w:rsid w:val="005D5302"/>
    <w:rsid w:val="005D53CE"/>
    <w:rsid w:val="005D54D4"/>
    <w:rsid w:val="005D5808"/>
    <w:rsid w:val="005D5D26"/>
    <w:rsid w:val="005D5FC5"/>
    <w:rsid w:val="005D6463"/>
    <w:rsid w:val="005D65EE"/>
    <w:rsid w:val="005E0377"/>
    <w:rsid w:val="005E0CFD"/>
    <w:rsid w:val="005E10F4"/>
    <w:rsid w:val="005E1A10"/>
    <w:rsid w:val="005E2099"/>
    <w:rsid w:val="005E2466"/>
    <w:rsid w:val="005E26B4"/>
    <w:rsid w:val="005E2EEB"/>
    <w:rsid w:val="005E3A01"/>
    <w:rsid w:val="005E41DE"/>
    <w:rsid w:val="005E426B"/>
    <w:rsid w:val="005E4898"/>
    <w:rsid w:val="005E4DF3"/>
    <w:rsid w:val="005E510A"/>
    <w:rsid w:val="005E51A2"/>
    <w:rsid w:val="005E5415"/>
    <w:rsid w:val="005E58F0"/>
    <w:rsid w:val="005E5951"/>
    <w:rsid w:val="005E598B"/>
    <w:rsid w:val="005E62B0"/>
    <w:rsid w:val="005E6424"/>
    <w:rsid w:val="005E6880"/>
    <w:rsid w:val="005E6A53"/>
    <w:rsid w:val="005E7734"/>
    <w:rsid w:val="005F14D4"/>
    <w:rsid w:val="005F1B8B"/>
    <w:rsid w:val="005F20B1"/>
    <w:rsid w:val="005F212F"/>
    <w:rsid w:val="005F240E"/>
    <w:rsid w:val="005F26A0"/>
    <w:rsid w:val="005F2B48"/>
    <w:rsid w:val="005F2E3A"/>
    <w:rsid w:val="005F2EDF"/>
    <w:rsid w:val="005F33CF"/>
    <w:rsid w:val="005F3415"/>
    <w:rsid w:val="005F3515"/>
    <w:rsid w:val="005F3700"/>
    <w:rsid w:val="005F37E9"/>
    <w:rsid w:val="005F3EBD"/>
    <w:rsid w:val="005F5D3D"/>
    <w:rsid w:val="005F5EF8"/>
    <w:rsid w:val="005F653A"/>
    <w:rsid w:val="005F66F2"/>
    <w:rsid w:val="005F68C6"/>
    <w:rsid w:val="005F70A3"/>
    <w:rsid w:val="005F7379"/>
    <w:rsid w:val="005F73B8"/>
    <w:rsid w:val="005F7F1B"/>
    <w:rsid w:val="006008FB"/>
    <w:rsid w:val="006016FF"/>
    <w:rsid w:val="006027AD"/>
    <w:rsid w:val="006027E7"/>
    <w:rsid w:val="00602A01"/>
    <w:rsid w:val="00603049"/>
    <w:rsid w:val="00603626"/>
    <w:rsid w:val="0060473B"/>
    <w:rsid w:val="00604830"/>
    <w:rsid w:val="00604AD1"/>
    <w:rsid w:val="006064C0"/>
    <w:rsid w:val="00606A43"/>
    <w:rsid w:val="00606D90"/>
    <w:rsid w:val="00607048"/>
    <w:rsid w:val="006075C8"/>
    <w:rsid w:val="006076E7"/>
    <w:rsid w:val="00607DCC"/>
    <w:rsid w:val="00610F40"/>
    <w:rsid w:val="00611A3E"/>
    <w:rsid w:val="0061277A"/>
    <w:rsid w:val="00612D0B"/>
    <w:rsid w:val="0061308A"/>
    <w:rsid w:val="0061365A"/>
    <w:rsid w:val="00613685"/>
    <w:rsid w:val="00613958"/>
    <w:rsid w:val="00613F8A"/>
    <w:rsid w:val="0061494F"/>
    <w:rsid w:val="00614FD4"/>
    <w:rsid w:val="00615E91"/>
    <w:rsid w:val="00616898"/>
    <w:rsid w:val="00620827"/>
    <w:rsid w:val="00620DA8"/>
    <w:rsid w:val="00620E86"/>
    <w:rsid w:val="00620F66"/>
    <w:rsid w:val="006212B1"/>
    <w:rsid w:val="00621605"/>
    <w:rsid w:val="00621D5F"/>
    <w:rsid w:val="006221AC"/>
    <w:rsid w:val="0062273D"/>
    <w:rsid w:val="00623257"/>
    <w:rsid w:val="0062333F"/>
    <w:rsid w:val="006234E3"/>
    <w:rsid w:val="00623B2C"/>
    <w:rsid w:val="0062451A"/>
    <w:rsid w:val="00624774"/>
    <w:rsid w:val="00624C6B"/>
    <w:rsid w:val="006253E3"/>
    <w:rsid w:val="00625639"/>
    <w:rsid w:val="00625B4F"/>
    <w:rsid w:val="00625D1B"/>
    <w:rsid w:val="006262B7"/>
    <w:rsid w:val="00626A56"/>
    <w:rsid w:val="00626C64"/>
    <w:rsid w:val="00626E3A"/>
    <w:rsid w:val="00627762"/>
    <w:rsid w:val="0062791B"/>
    <w:rsid w:val="00627AA3"/>
    <w:rsid w:val="006304DC"/>
    <w:rsid w:val="00630E3D"/>
    <w:rsid w:val="00631077"/>
    <w:rsid w:val="00631CFB"/>
    <w:rsid w:val="006320C5"/>
    <w:rsid w:val="006321AF"/>
    <w:rsid w:val="006323D8"/>
    <w:rsid w:val="00632B6C"/>
    <w:rsid w:val="00633409"/>
    <w:rsid w:val="00633569"/>
    <w:rsid w:val="00633753"/>
    <w:rsid w:val="00633999"/>
    <w:rsid w:val="006340E8"/>
    <w:rsid w:val="006349AF"/>
    <w:rsid w:val="006349E2"/>
    <w:rsid w:val="00634DC1"/>
    <w:rsid w:val="00634ED1"/>
    <w:rsid w:val="0063510F"/>
    <w:rsid w:val="0063594C"/>
    <w:rsid w:val="006361D8"/>
    <w:rsid w:val="0063629E"/>
    <w:rsid w:val="00636B6B"/>
    <w:rsid w:val="00636EBE"/>
    <w:rsid w:val="00637073"/>
    <w:rsid w:val="00637361"/>
    <w:rsid w:val="0063765B"/>
    <w:rsid w:val="00637786"/>
    <w:rsid w:val="00637B11"/>
    <w:rsid w:val="00640A54"/>
    <w:rsid w:val="00640C12"/>
    <w:rsid w:val="00640CD0"/>
    <w:rsid w:val="00641218"/>
    <w:rsid w:val="006414F3"/>
    <w:rsid w:val="00641C25"/>
    <w:rsid w:val="0064266D"/>
    <w:rsid w:val="00642859"/>
    <w:rsid w:val="00642925"/>
    <w:rsid w:val="00642A2D"/>
    <w:rsid w:val="00643795"/>
    <w:rsid w:val="00643E4F"/>
    <w:rsid w:val="0064499D"/>
    <w:rsid w:val="00644A1D"/>
    <w:rsid w:val="00644DC0"/>
    <w:rsid w:val="00644F03"/>
    <w:rsid w:val="006450A6"/>
    <w:rsid w:val="00645474"/>
    <w:rsid w:val="00645579"/>
    <w:rsid w:val="00645753"/>
    <w:rsid w:val="0064629E"/>
    <w:rsid w:val="00646B69"/>
    <w:rsid w:val="00646CBE"/>
    <w:rsid w:val="00646D89"/>
    <w:rsid w:val="00646F03"/>
    <w:rsid w:val="0064783B"/>
    <w:rsid w:val="006479AF"/>
    <w:rsid w:val="00650AB4"/>
    <w:rsid w:val="00651610"/>
    <w:rsid w:val="00651895"/>
    <w:rsid w:val="00651A2B"/>
    <w:rsid w:val="0065216F"/>
    <w:rsid w:val="00652AA4"/>
    <w:rsid w:val="00652CF9"/>
    <w:rsid w:val="006532A9"/>
    <w:rsid w:val="00653821"/>
    <w:rsid w:val="00653F3D"/>
    <w:rsid w:val="00653F74"/>
    <w:rsid w:val="00653F75"/>
    <w:rsid w:val="00653F87"/>
    <w:rsid w:val="00653FDA"/>
    <w:rsid w:val="00654079"/>
    <w:rsid w:val="00654640"/>
    <w:rsid w:val="00654701"/>
    <w:rsid w:val="00654716"/>
    <w:rsid w:val="00654934"/>
    <w:rsid w:val="00654A60"/>
    <w:rsid w:val="00654F1F"/>
    <w:rsid w:val="00654FBF"/>
    <w:rsid w:val="006552CC"/>
    <w:rsid w:val="00655480"/>
    <w:rsid w:val="006554A8"/>
    <w:rsid w:val="00655675"/>
    <w:rsid w:val="0065597D"/>
    <w:rsid w:val="00655CF2"/>
    <w:rsid w:val="00656730"/>
    <w:rsid w:val="0065741A"/>
    <w:rsid w:val="00657C08"/>
    <w:rsid w:val="00657C69"/>
    <w:rsid w:val="00657CFF"/>
    <w:rsid w:val="00660355"/>
    <w:rsid w:val="00660EA4"/>
    <w:rsid w:val="00660F23"/>
    <w:rsid w:val="00661091"/>
    <w:rsid w:val="006611BF"/>
    <w:rsid w:val="0066163C"/>
    <w:rsid w:val="0066195F"/>
    <w:rsid w:val="00661DB1"/>
    <w:rsid w:val="00661ECA"/>
    <w:rsid w:val="0066218C"/>
    <w:rsid w:val="00662274"/>
    <w:rsid w:val="0066247A"/>
    <w:rsid w:val="006624D0"/>
    <w:rsid w:val="00662517"/>
    <w:rsid w:val="006628B2"/>
    <w:rsid w:val="00662941"/>
    <w:rsid w:val="00662B34"/>
    <w:rsid w:val="00662C2D"/>
    <w:rsid w:val="00662E75"/>
    <w:rsid w:val="00662F39"/>
    <w:rsid w:val="0066357E"/>
    <w:rsid w:val="00663F57"/>
    <w:rsid w:val="00664D0A"/>
    <w:rsid w:val="006652B3"/>
    <w:rsid w:val="006658B2"/>
    <w:rsid w:val="0066590B"/>
    <w:rsid w:val="00665998"/>
    <w:rsid w:val="006660E8"/>
    <w:rsid w:val="00666BB3"/>
    <w:rsid w:val="00666FE8"/>
    <w:rsid w:val="00667495"/>
    <w:rsid w:val="00667648"/>
    <w:rsid w:val="006679B2"/>
    <w:rsid w:val="0067042C"/>
    <w:rsid w:val="00670848"/>
    <w:rsid w:val="00670DE9"/>
    <w:rsid w:val="006713D8"/>
    <w:rsid w:val="00671618"/>
    <w:rsid w:val="006720B0"/>
    <w:rsid w:val="0067216E"/>
    <w:rsid w:val="0067242C"/>
    <w:rsid w:val="006728F7"/>
    <w:rsid w:val="00672F02"/>
    <w:rsid w:val="00673059"/>
    <w:rsid w:val="00673235"/>
    <w:rsid w:val="00673A2A"/>
    <w:rsid w:val="00673C62"/>
    <w:rsid w:val="00673C79"/>
    <w:rsid w:val="00674A1A"/>
    <w:rsid w:val="00675114"/>
    <w:rsid w:val="006756A1"/>
    <w:rsid w:val="00675775"/>
    <w:rsid w:val="00675ACD"/>
    <w:rsid w:val="00675C79"/>
    <w:rsid w:val="00675E29"/>
    <w:rsid w:val="00675F3D"/>
    <w:rsid w:val="00676184"/>
    <w:rsid w:val="00676852"/>
    <w:rsid w:val="00676B6C"/>
    <w:rsid w:val="00677BE9"/>
    <w:rsid w:val="00680A64"/>
    <w:rsid w:val="00681632"/>
    <w:rsid w:val="006819DA"/>
    <w:rsid w:val="00681F20"/>
    <w:rsid w:val="00681FB9"/>
    <w:rsid w:val="00682577"/>
    <w:rsid w:val="00682BCB"/>
    <w:rsid w:val="00682C64"/>
    <w:rsid w:val="006832A9"/>
    <w:rsid w:val="006832D4"/>
    <w:rsid w:val="006839F4"/>
    <w:rsid w:val="00683DB5"/>
    <w:rsid w:val="0068428F"/>
    <w:rsid w:val="006844C4"/>
    <w:rsid w:val="006846E7"/>
    <w:rsid w:val="0068471C"/>
    <w:rsid w:val="0068472E"/>
    <w:rsid w:val="00684AD6"/>
    <w:rsid w:val="00684C83"/>
    <w:rsid w:val="00684CAE"/>
    <w:rsid w:val="00684E80"/>
    <w:rsid w:val="00684F46"/>
    <w:rsid w:val="006860D7"/>
    <w:rsid w:val="0068677B"/>
    <w:rsid w:val="00686A4D"/>
    <w:rsid w:val="00686BE9"/>
    <w:rsid w:val="00686FAD"/>
    <w:rsid w:val="006873E7"/>
    <w:rsid w:val="0068747B"/>
    <w:rsid w:val="00690240"/>
    <w:rsid w:val="00690741"/>
    <w:rsid w:val="006909E1"/>
    <w:rsid w:val="00690D90"/>
    <w:rsid w:val="00691B3A"/>
    <w:rsid w:val="00691C3D"/>
    <w:rsid w:val="00691ECD"/>
    <w:rsid w:val="006920F5"/>
    <w:rsid w:val="0069271A"/>
    <w:rsid w:val="00692B1A"/>
    <w:rsid w:val="00693880"/>
    <w:rsid w:val="006938EF"/>
    <w:rsid w:val="00693A5E"/>
    <w:rsid w:val="00693B62"/>
    <w:rsid w:val="00693EF7"/>
    <w:rsid w:val="00694B17"/>
    <w:rsid w:val="00694C4F"/>
    <w:rsid w:val="00694E90"/>
    <w:rsid w:val="00694F5B"/>
    <w:rsid w:val="00695902"/>
    <w:rsid w:val="0069672F"/>
    <w:rsid w:val="00696753"/>
    <w:rsid w:val="006973F3"/>
    <w:rsid w:val="00697465"/>
    <w:rsid w:val="00697654"/>
    <w:rsid w:val="006977A5"/>
    <w:rsid w:val="006978FB"/>
    <w:rsid w:val="00697DDF"/>
    <w:rsid w:val="006A01DB"/>
    <w:rsid w:val="006A0306"/>
    <w:rsid w:val="006A09A1"/>
    <w:rsid w:val="006A160D"/>
    <w:rsid w:val="006A1876"/>
    <w:rsid w:val="006A18C7"/>
    <w:rsid w:val="006A1998"/>
    <w:rsid w:val="006A1C51"/>
    <w:rsid w:val="006A1D49"/>
    <w:rsid w:val="006A231D"/>
    <w:rsid w:val="006A2EC9"/>
    <w:rsid w:val="006A2EDD"/>
    <w:rsid w:val="006A3740"/>
    <w:rsid w:val="006A3940"/>
    <w:rsid w:val="006A4013"/>
    <w:rsid w:val="006A401F"/>
    <w:rsid w:val="006A42E6"/>
    <w:rsid w:val="006A4D46"/>
    <w:rsid w:val="006A50A8"/>
    <w:rsid w:val="006A57F4"/>
    <w:rsid w:val="006A5BD6"/>
    <w:rsid w:val="006A6588"/>
    <w:rsid w:val="006A6A01"/>
    <w:rsid w:val="006A6FD9"/>
    <w:rsid w:val="006A7106"/>
    <w:rsid w:val="006A718A"/>
    <w:rsid w:val="006A73B8"/>
    <w:rsid w:val="006A78E0"/>
    <w:rsid w:val="006A79BB"/>
    <w:rsid w:val="006B0094"/>
    <w:rsid w:val="006B125B"/>
    <w:rsid w:val="006B15C6"/>
    <w:rsid w:val="006B1FF7"/>
    <w:rsid w:val="006B2DA1"/>
    <w:rsid w:val="006B2E74"/>
    <w:rsid w:val="006B2F1D"/>
    <w:rsid w:val="006B3481"/>
    <w:rsid w:val="006B3751"/>
    <w:rsid w:val="006B3D6D"/>
    <w:rsid w:val="006B3EF6"/>
    <w:rsid w:val="006B3F57"/>
    <w:rsid w:val="006B418B"/>
    <w:rsid w:val="006B4ABD"/>
    <w:rsid w:val="006B5776"/>
    <w:rsid w:val="006B5E20"/>
    <w:rsid w:val="006B6144"/>
    <w:rsid w:val="006B6948"/>
    <w:rsid w:val="006B74D0"/>
    <w:rsid w:val="006B75F8"/>
    <w:rsid w:val="006B7B1D"/>
    <w:rsid w:val="006B7CA3"/>
    <w:rsid w:val="006C06A0"/>
    <w:rsid w:val="006C0DBC"/>
    <w:rsid w:val="006C149E"/>
    <w:rsid w:val="006C1AC4"/>
    <w:rsid w:val="006C1CAF"/>
    <w:rsid w:val="006C1DD0"/>
    <w:rsid w:val="006C2127"/>
    <w:rsid w:val="006C22EC"/>
    <w:rsid w:val="006C23B0"/>
    <w:rsid w:val="006C2628"/>
    <w:rsid w:val="006C29CD"/>
    <w:rsid w:val="006C2BC5"/>
    <w:rsid w:val="006C2DEB"/>
    <w:rsid w:val="006C39EE"/>
    <w:rsid w:val="006C3BED"/>
    <w:rsid w:val="006C3FB3"/>
    <w:rsid w:val="006C498C"/>
    <w:rsid w:val="006C4A5A"/>
    <w:rsid w:val="006C4AEE"/>
    <w:rsid w:val="006C540A"/>
    <w:rsid w:val="006C5940"/>
    <w:rsid w:val="006C5A88"/>
    <w:rsid w:val="006C5D63"/>
    <w:rsid w:val="006C6447"/>
    <w:rsid w:val="006C679A"/>
    <w:rsid w:val="006C6B7D"/>
    <w:rsid w:val="006C6C24"/>
    <w:rsid w:val="006C7479"/>
    <w:rsid w:val="006C7753"/>
    <w:rsid w:val="006C7763"/>
    <w:rsid w:val="006C7876"/>
    <w:rsid w:val="006C78D0"/>
    <w:rsid w:val="006D0031"/>
    <w:rsid w:val="006D142D"/>
    <w:rsid w:val="006D1CF6"/>
    <w:rsid w:val="006D307B"/>
    <w:rsid w:val="006D3327"/>
    <w:rsid w:val="006D34E5"/>
    <w:rsid w:val="006D3E3C"/>
    <w:rsid w:val="006D40B5"/>
    <w:rsid w:val="006D445B"/>
    <w:rsid w:val="006D493E"/>
    <w:rsid w:val="006D5286"/>
    <w:rsid w:val="006D5304"/>
    <w:rsid w:val="006D5886"/>
    <w:rsid w:val="006D60D1"/>
    <w:rsid w:val="006D6165"/>
    <w:rsid w:val="006D631D"/>
    <w:rsid w:val="006D7250"/>
    <w:rsid w:val="006D73D8"/>
    <w:rsid w:val="006D7CBF"/>
    <w:rsid w:val="006E0309"/>
    <w:rsid w:val="006E0670"/>
    <w:rsid w:val="006E136A"/>
    <w:rsid w:val="006E150C"/>
    <w:rsid w:val="006E1614"/>
    <w:rsid w:val="006E18DF"/>
    <w:rsid w:val="006E1E84"/>
    <w:rsid w:val="006E29D3"/>
    <w:rsid w:val="006E33F6"/>
    <w:rsid w:val="006E3635"/>
    <w:rsid w:val="006E3F84"/>
    <w:rsid w:val="006E4168"/>
    <w:rsid w:val="006E431F"/>
    <w:rsid w:val="006E460C"/>
    <w:rsid w:val="006E47D3"/>
    <w:rsid w:val="006E52A4"/>
    <w:rsid w:val="006E579F"/>
    <w:rsid w:val="006E5AE9"/>
    <w:rsid w:val="006E5D41"/>
    <w:rsid w:val="006E5DD8"/>
    <w:rsid w:val="006E5F2B"/>
    <w:rsid w:val="006E61B0"/>
    <w:rsid w:val="006E68E6"/>
    <w:rsid w:val="006E6D8D"/>
    <w:rsid w:val="006E7277"/>
    <w:rsid w:val="006E7555"/>
    <w:rsid w:val="006E7609"/>
    <w:rsid w:val="006E79E2"/>
    <w:rsid w:val="006E7C5B"/>
    <w:rsid w:val="006E7F86"/>
    <w:rsid w:val="006F0DB3"/>
    <w:rsid w:val="006F0ECF"/>
    <w:rsid w:val="006F1099"/>
    <w:rsid w:val="006F10F4"/>
    <w:rsid w:val="006F17A1"/>
    <w:rsid w:val="006F1FEF"/>
    <w:rsid w:val="006F333D"/>
    <w:rsid w:val="006F33C5"/>
    <w:rsid w:val="006F37C1"/>
    <w:rsid w:val="006F3822"/>
    <w:rsid w:val="006F3E17"/>
    <w:rsid w:val="006F3EB6"/>
    <w:rsid w:val="006F400A"/>
    <w:rsid w:val="006F4051"/>
    <w:rsid w:val="006F4DA2"/>
    <w:rsid w:val="006F5734"/>
    <w:rsid w:val="006F57A8"/>
    <w:rsid w:val="006F5859"/>
    <w:rsid w:val="006F62D3"/>
    <w:rsid w:val="006F6D3D"/>
    <w:rsid w:val="006F71B6"/>
    <w:rsid w:val="006F71C7"/>
    <w:rsid w:val="006F75C2"/>
    <w:rsid w:val="006F78C3"/>
    <w:rsid w:val="006F7C04"/>
    <w:rsid w:val="00700E4F"/>
    <w:rsid w:val="00701198"/>
    <w:rsid w:val="007011F0"/>
    <w:rsid w:val="00701A4D"/>
    <w:rsid w:val="00701DE7"/>
    <w:rsid w:val="00702881"/>
    <w:rsid w:val="00703105"/>
    <w:rsid w:val="007037EF"/>
    <w:rsid w:val="00703932"/>
    <w:rsid w:val="00703B1D"/>
    <w:rsid w:val="00703BC7"/>
    <w:rsid w:val="0070417A"/>
    <w:rsid w:val="007041A2"/>
    <w:rsid w:val="00704892"/>
    <w:rsid w:val="00704B77"/>
    <w:rsid w:val="00704FC4"/>
    <w:rsid w:val="007050C4"/>
    <w:rsid w:val="007054F2"/>
    <w:rsid w:val="00705AB5"/>
    <w:rsid w:val="00705B6F"/>
    <w:rsid w:val="00705F97"/>
    <w:rsid w:val="007066A9"/>
    <w:rsid w:val="0070690E"/>
    <w:rsid w:val="0070693C"/>
    <w:rsid w:val="00706EEA"/>
    <w:rsid w:val="00707F06"/>
    <w:rsid w:val="00710580"/>
    <w:rsid w:val="00711FCA"/>
    <w:rsid w:val="007126B5"/>
    <w:rsid w:val="007127E7"/>
    <w:rsid w:val="00712C57"/>
    <w:rsid w:val="00712C8C"/>
    <w:rsid w:val="0071305D"/>
    <w:rsid w:val="007138AF"/>
    <w:rsid w:val="00713BD4"/>
    <w:rsid w:val="00713D1C"/>
    <w:rsid w:val="007145BD"/>
    <w:rsid w:val="00714718"/>
    <w:rsid w:val="0071687F"/>
    <w:rsid w:val="00716DD4"/>
    <w:rsid w:val="007172AA"/>
    <w:rsid w:val="0071746C"/>
    <w:rsid w:val="007179F0"/>
    <w:rsid w:val="00717BFB"/>
    <w:rsid w:val="00720B45"/>
    <w:rsid w:val="00721079"/>
    <w:rsid w:val="00721570"/>
    <w:rsid w:val="00721688"/>
    <w:rsid w:val="00721695"/>
    <w:rsid w:val="007218A1"/>
    <w:rsid w:val="00722451"/>
    <w:rsid w:val="00722486"/>
    <w:rsid w:val="007224B2"/>
    <w:rsid w:val="007235F2"/>
    <w:rsid w:val="007237FA"/>
    <w:rsid w:val="0072403E"/>
    <w:rsid w:val="00724078"/>
    <w:rsid w:val="007241E9"/>
    <w:rsid w:val="00724299"/>
    <w:rsid w:val="007250B1"/>
    <w:rsid w:val="00725764"/>
    <w:rsid w:val="00725CC9"/>
    <w:rsid w:val="00725D40"/>
    <w:rsid w:val="00725DBC"/>
    <w:rsid w:val="0072662E"/>
    <w:rsid w:val="00726D09"/>
    <w:rsid w:val="007270AE"/>
    <w:rsid w:val="007275AA"/>
    <w:rsid w:val="00727BCA"/>
    <w:rsid w:val="00727BDC"/>
    <w:rsid w:val="00727FCA"/>
    <w:rsid w:val="007300E3"/>
    <w:rsid w:val="007317F1"/>
    <w:rsid w:val="00731BA0"/>
    <w:rsid w:val="007322A4"/>
    <w:rsid w:val="00732CE4"/>
    <w:rsid w:val="0073307D"/>
    <w:rsid w:val="00733B65"/>
    <w:rsid w:val="00733EB0"/>
    <w:rsid w:val="00733FDA"/>
    <w:rsid w:val="0073420F"/>
    <w:rsid w:val="00734718"/>
    <w:rsid w:val="00734966"/>
    <w:rsid w:val="00734EB8"/>
    <w:rsid w:val="007355D5"/>
    <w:rsid w:val="007356DC"/>
    <w:rsid w:val="00735DD2"/>
    <w:rsid w:val="00736185"/>
    <w:rsid w:val="00736BC1"/>
    <w:rsid w:val="00736CD4"/>
    <w:rsid w:val="007370F0"/>
    <w:rsid w:val="00737DFE"/>
    <w:rsid w:val="00740167"/>
    <w:rsid w:val="007410FF"/>
    <w:rsid w:val="007411ED"/>
    <w:rsid w:val="0074128E"/>
    <w:rsid w:val="007412A5"/>
    <w:rsid w:val="007412DF"/>
    <w:rsid w:val="00741753"/>
    <w:rsid w:val="00741D30"/>
    <w:rsid w:val="00742432"/>
    <w:rsid w:val="00742457"/>
    <w:rsid w:val="00742932"/>
    <w:rsid w:val="0074301A"/>
    <w:rsid w:val="007438C9"/>
    <w:rsid w:val="00744805"/>
    <w:rsid w:val="00744E68"/>
    <w:rsid w:val="007450E6"/>
    <w:rsid w:val="00745839"/>
    <w:rsid w:val="00745B76"/>
    <w:rsid w:val="0074696D"/>
    <w:rsid w:val="00746CFB"/>
    <w:rsid w:val="00746DD3"/>
    <w:rsid w:val="00747638"/>
    <w:rsid w:val="0074766F"/>
    <w:rsid w:val="00747856"/>
    <w:rsid w:val="00747C44"/>
    <w:rsid w:val="00747D73"/>
    <w:rsid w:val="00750189"/>
    <w:rsid w:val="00751028"/>
    <w:rsid w:val="00751993"/>
    <w:rsid w:val="00751F76"/>
    <w:rsid w:val="007525FA"/>
    <w:rsid w:val="007530D9"/>
    <w:rsid w:val="00753AD6"/>
    <w:rsid w:val="00754778"/>
    <w:rsid w:val="00754D80"/>
    <w:rsid w:val="00755A4A"/>
    <w:rsid w:val="00755ADA"/>
    <w:rsid w:val="00756780"/>
    <w:rsid w:val="00756C52"/>
    <w:rsid w:val="00757154"/>
    <w:rsid w:val="007575E8"/>
    <w:rsid w:val="00757820"/>
    <w:rsid w:val="00757DE9"/>
    <w:rsid w:val="0076029E"/>
    <w:rsid w:val="00760535"/>
    <w:rsid w:val="007605B7"/>
    <w:rsid w:val="0076073E"/>
    <w:rsid w:val="00761157"/>
    <w:rsid w:val="00761793"/>
    <w:rsid w:val="00761815"/>
    <w:rsid w:val="00761C04"/>
    <w:rsid w:val="0076229D"/>
    <w:rsid w:val="00762554"/>
    <w:rsid w:val="007627BF"/>
    <w:rsid w:val="00762818"/>
    <w:rsid w:val="00763384"/>
    <w:rsid w:val="0076350B"/>
    <w:rsid w:val="00764252"/>
    <w:rsid w:val="007645B8"/>
    <w:rsid w:val="007659B4"/>
    <w:rsid w:val="00765C60"/>
    <w:rsid w:val="0076611F"/>
    <w:rsid w:val="00766C3D"/>
    <w:rsid w:val="0077000A"/>
    <w:rsid w:val="00770ACB"/>
    <w:rsid w:val="007710C4"/>
    <w:rsid w:val="007716CD"/>
    <w:rsid w:val="00771E8A"/>
    <w:rsid w:val="007720A7"/>
    <w:rsid w:val="00773251"/>
    <w:rsid w:val="007736ED"/>
    <w:rsid w:val="00773702"/>
    <w:rsid w:val="00773BD0"/>
    <w:rsid w:val="00773D70"/>
    <w:rsid w:val="00774041"/>
    <w:rsid w:val="00775AAD"/>
    <w:rsid w:val="00776088"/>
    <w:rsid w:val="007766AE"/>
    <w:rsid w:val="007767BE"/>
    <w:rsid w:val="00777252"/>
    <w:rsid w:val="007772ED"/>
    <w:rsid w:val="007775DB"/>
    <w:rsid w:val="00777B6B"/>
    <w:rsid w:val="00780A23"/>
    <w:rsid w:val="00781224"/>
    <w:rsid w:val="0078159B"/>
    <w:rsid w:val="0078188F"/>
    <w:rsid w:val="007823D9"/>
    <w:rsid w:val="0078256B"/>
    <w:rsid w:val="00782979"/>
    <w:rsid w:val="00782C12"/>
    <w:rsid w:val="00783440"/>
    <w:rsid w:val="0078440A"/>
    <w:rsid w:val="007845BA"/>
    <w:rsid w:val="00785D0B"/>
    <w:rsid w:val="00785EF1"/>
    <w:rsid w:val="007860A8"/>
    <w:rsid w:val="00786D0F"/>
    <w:rsid w:val="00787844"/>
    <w:rsid w:val="007900A1"/>
    <w:rsid w:val="0079068A"/>
    <w:rsid w:val="00790D02"/>
    <w:rsid w:val="00791485"/>
    <w:rsid w:val="00791B59"/>
    <w:rsid w:val="00791DF9"/>
    <w:rsid w:val="007920C6"/>
    <w:rsid w:val="00792488"/>
    <w:rsid w:val="00792579"/>
    <w:rsid w:val="00792B2B"/>
    <w:rsid w:val="00792FBC"/>
    <w:rsid w:val="00793425"/>
    <w:rsid w:val="007935A3"/>
    <w:rsid w:val="0079369B"/>
    <w:rsid w:val="007936D8"/>
    <w:rsid w:val="00793A56"/>
    <w:rsid w:val="007940ED"/>
    <w:rsid w:val="007945DD"/>
    <w:rsid w:val="00794699"/>
    <w:rsid w:val="007946E6"/>
    <w:rsid w:val="00795819"/>
    <w:rsid w:val="00796095"/>
    <w:rsid w:val="00796266"/>
    <w:rsid w:val="00796FEE"/>
    <w:rsid w:val="007972EE"/>
    <w:rsid w:val="007A05B1"/>
    <w:rsid w:val="007A05B3"/>
    <w:rsid w:val="007A0BB2"/>
    <w:rsid w:val="007A0E3E"/>
    <w:rsid w:val="007A24CE"/>
    <w:rsid w:val="007A2589"/>
    <w:rsid w:val="007A288C"/>
    <w:rsid w:val="007A309A"/>
    <w:rsid w:val="007A390F"/>
    <w:rsid w:val="007A3A1A"/>
    <w:rsid w:val="007A41E3"/>
    <w:rsid w:val="007A48F0"/>
    <w:rsid w:val="007A497B"/>
    <w:rsid w:val="007A4BAA"/>
    <w:rsid w:val="007A504B"/>
    <w:rsid w:val="007A5460"/>
    <w:rsid w:val="007A5630"/>
    <w:rsid w:val="007A570C"/>
    <w:rsid w:val="007A591A"/>
    <w:rsid w:val="007A5E6D"/>
    <w:rsid w:val="007A60AE"/>
    <w:rsid w:val="007A61ED"/>
    <w:rsid w:val="007A65AB"/>
    <w:rsid w:val="007A6746"/>
    <w:rsid w:val="007A67CD"/>
    <w:rsid w:val="007A6B9F"/>
    <w:rsid w:val="007A739F"/>
    <w:rsid w:val="007A76E7"/>
    <w:rsid w:val="007A77A5"/>
    <w:rsid w:val="007A7A24"/>
    <w:rsid w:val="007A7A30"/>
    <w:rsid w:val="007B00A0"/>
    <w:rsid w:val="007B09E7"/>
    <w:rsid w:val="007B0AF4"/>
    <w:rsid w:val="007B0F63"/>
    <w:rsid w:val="007B12AC"/>
    <w:rsid w:val="007B1334"/>
    <w:rsid w:val="007B18A0"/>
    <w:rsid w:val="007B2086"/>
    <w:rsid w:val="007B2271"/>
    <w:rsid w:val="007B26D4"/>
    <w:rsid w:val="007B2EB0"/>
    <w:rsid w:val="007B3668"/>
    <w:rsid w:val="007B3A5F"/>
    <w:rsid w:val="007B3B5F"/>
    <w:rsid w:val="007B3B8B"/>
    <w:rsid w:val="007B3C0D"/>
    <w:rsid w:val="007B4AD1"/>
    <w:rsid w:val="007B527F"/>
    <w:rsid w:val="007B560B"/>
    <w:rsid w:val="007B5C94"/>
    <w:rsid w:val="007B5DF4"/>
    <w:rsid w:val="007B61A6"/>
    <w:rsid w:val="007B645A"/>
    <w:rsid w:val="007B6D59"/>
    <w:rsid w:val="007B6F59"/>
    <w:rsid w:val="007B7120"/>
    <w:rsid w:val="007B73C2"/>
    <w:rsid w:val="007B7A10"/>
    <w:rsid w:val="007B7ADD"/>
    <w:rsid w:val="007B7E33"/>
    <w:rsid w:val="007C0549"/>
    <w:rsid w:val="007C068C"/>
    <w:rsid w:val="007C06F3"/>
    <w:rsid w:val="007C0CD0"/>
    <w:rsid w:val="007C11EB"/>
    <w:rsid w:val="007C1AC3"/>
    <w:rsid w:val="007C20E6"/>
    <w:rsid w:val="007C2242"/>
    <w:rsid w:val="007C2EAF"/>
    <w:rsid w:val="007C351F"/>
    <w:rsid w:val="007C3582"/>
    <w:rsid w:val="007C3E51"/>
    <w:rsid w:val="007C3E97"/>
    <w:rsid w:val="007C4A5C"/>
    <w:rsid w:val="007C4F98"/>
    <w:rsid w:val="007C4FBD"/>
    <w:rsid w:val="007C5B86"/>
    <w:rsid w:val="007C7B8F"/>
    <w:rsid w:val="007C7FE5"/>
    <w:rsid w:val="007D03DA"/>
    <w:rsid w:val="007D0E24"/>
    <w:rsid w:val="007D1538"/>
    <w:rsid w:val="007D1932"/>
    <w:rsid w:val="007D2357"/>
    <w:rsid w:val="007D3138"/>
    <w:rsid w:val="007D315B"/>
    <w:rsid w:val="007D31DD"/>
    <w:rsid w:val="007D3571"/>
    <w:rsid w:val="007D38E8"/>
    <w:rsid w:val="007D3A10"/>
    <w:rsid w:val="007D4313"/>
    <w:rsid w:val="007D45B0"/>
    <w:rsid w:val="007D4979"/>
    <w:rsid w:val="007D4FC9"/>
    <w:rsid w:val="007D55BC"/>
    <w:rsid w:val="007D56D1"/>
    <w:rsid w:val="007D5D79"/>
    <w:rsid w:val="007D6036"/>
    <w:rsid w:val="007D6662"/>
    <w:rsid w:val="007D676E"/>
    <w:rsid w:val="007D6C58"/>
    <w:rsid w:val="007D6E30"/>
    <w:rsid w:val="007D70B6"/>
    <w:rsid w:val="007D79CA"/>
    <w:rsid w:val="007D7A1F"/>
    <w:rsid w:val="007D7CDA"/>
    <w:rsid w:val="007D7D56"/>
    <w:rsid w:val="007D7E6A"/>
    <w:rsid w:val="007D7E88"/>
    <w:rsid w:val="007E08D9"/>
    <w:rsid w:val="007E091E"/>
    <w:rsid w:val="007E1067"/>
    <w:rsid w:val="007E1531"/>
    <w:rsid w:val="007E1691"/>
    <w:rsid w:val="007E1768"/>
    <w:rsid w:val="007E17BF"/>
    <w:rsid w:val="007E19D1"/>
    <w:rsid w:val="007E1B04"/>
    <w:rsid w:val="007E1C60"/>
    <w:rsid w:val="007E257A"/>
    <w:rsid w:val="007E26CE"/>
    <w:rsid w:val="007E2FCD"/>
    <w:rsid w:val="007E36D6"/>
    <w:rsid w:val="007E37AB"/>
    <w:rsid w:val="007E42A5"/>
    <w:rsid w:val="007E460C"/>
    <w:rsid w:val="007E4BBA"/>
    <w:rsid w:val="007E4D7E"/>
    <w:rsid w:val="007E5141"/>
    <w:rsid w:val="007E5FE7"/>
    <w:rsid w:val="007E6762"/>
    <w:rsid w:val="007E7384"/>
    <w:rsid w:val="007E776F"/>
    <w:rsid w:val="007E7FA3"/>
    <w:rsid w:val="007F05CD"/>
    <w:rsid w:val="007F0F72"/>
    <w:rsid w:val="007F0FAB"/>
    <w:rsid w:val="007F12DC"/>
    <w:rsid w:val="007F133A"/>
    <w:rsid w:val="007F185F"/>
    <w:rsid w:val="007F1C95"/>
    <w:rsid w:val="007F1E38"/>
    <w:rsid w:val="007F256B"/>
    <w:rsid w:val="007F27A8"/>
    <w:rsid w:val="007F29FE"/>
    <w:rsid w:val="007F350D"/>
    <w:rsid w:val="007F36EC"/>
    <w:rsid w:val="007F4F58"/>
    <w:rsid w:val="007F52A1"/>
    <w:rsid w:val="007F6665"/>
    <w:rsid w:val="007F6D87"/>
    <w:rsid w:val="007F7342"/>
    <w:rsid w:val="007F73A8"/>
    <w:rsid w:val="007F73FF"/>
    <w:rsid w:val="007F7491"/>
    <w:rsid w:val="00800002"/>
    <w:rsid w:val="00800008"/>
    <w:rsid w:val="008005C6"/>
    <w:rsid w:val="00801167"/>
    <w:rsid w:val="00801510"/>
    <w:rsid w:val="0080176D"/>
    <w:rsid w:val="00803CBC"/>
    <w:rsid w:val="00803D93"/>
    <w:rsid w:val="00804785"/>
    <w:rsid w:val="00804CA6"/>
    <w:rsid w:val="00804ED5"/>
    <w:rsid w:val="00804F40"/>
    <w:rsid w:val="00805B88"/>
    <w:rsid w:val="00805E4D"/>
    <w:rsid w:val="008075BC"/>
    <w:rsid w:val="00807771"/>
    <w:rsid w:val="00810025"/>
    <w:rsid w:val="00810179"/>
    <w:rsid w:val="008102DF"/>
    <w:rsid w:val="00810344"/>
    <w:rsid w:val="0081093E"/>
    <w:rsid w:val="00810A54"/>
    <w:rsid w:val="00810B7C"/>
    <w:rsid w:val="00810D06"/>
    <w:rsid w:val="00810D82"/>
    <w:rsid w:val="00811574"/>
    <w:rsid w:val="00811C49"/>
    <w:rsid w:val="00811D51"/>
    <w:rsid w:val="0081232A"/>
    <w:rsid w:val="00812732"/>
    <w:rsid w:val="0081291B"/>
    <w:rsid w:val="00812CC2"/>
    <w:rsid w:val="008135F4"/>
    <w:rsid w:val="008137CC"/>
    <w:rsid w:val="008137E5"/>
    <w:rsid w:val="00813E9B"/>
    <w:rsid w:val="0081433E"/>
    <w:rsid w:val="00814620"/>
    <w:rsid w:val="00814669"/>
    <w:rsid w:val="00814F51"/>
    <w:rsid w:val="0081539E"/>
    <w:rsid w:val="00815D8E"/>
    <w:rsid w:val="0081675D"/>
    <w:rsid w:val="00816B2D"/>
    <w:rsid w:val="00816C09"/>
    <w:rsid w:val="00820BB6"/>
    <w:rsid w:val="00821CF2"/>
    <w:rsid w:val="00821DED"/>
    <w:rsid w:val="0082209F"/>
    <w:rsid w:val="008220AC"/>
    <w:rsid w:val="0082259A"/>
    <w:rsid w:val="00822912"/>
    <w:rsid w:val="00822ECC"/>
    <w:rsid w:val="00822F4C"/>
    <w:rsid w:val="008247E0"/>
    <w:rsid w:val="00824A4A"/>
    <w:rsid w:val="00824AE2"/>
    <w:rsid w:val="00824BF6"/>
    <w:rsid w:val="00825501"/>
    <w:rsid w:val="0082619C"/>
    <w:rsid w:val="00826206"/>
    <w:rsid w:val="00826877"/>
    <w:rsid w:val="00827266"/>
    <w:rsid w:val="00827CA2"/>
    <w:rsid w:val="00830569"/>
    <w:rsid w:val="008306A3"/>
    <w:rsid w:val="008310D1"/>
    <w:rsid w:val="00831C04"/>
    <w:rsid w:val="00831C3B"/>
    <w:rsid w:val="00831D3D"/>
    <w:rsid w:val="00832252"/>
    <w:rsid w:val="00832356"/>
    <w:rsid w:val="00833079"/>
    <w:rsid w:val="0083320A"/>
    <w:rsid w:val="0083333E"/>
    <w:rsid w:val="00833B91"/>
    <w:rsid w:val="00833BA7"/>
    <w:rsid w:val="00833C9D"/>
    <w:rsid w:val="00833E43"/>
    <w:rsid w:val="00834000"/>
    <w:rsid w:val="008349A7"/>
    <w:rsid w:val="00834E7C"/>
    <w:rsid w:val="00836314"/>
    <w:rsid w:val="00836681"/>
    <w:rsid w:val="00836753"/>
    <w:rsid w:val="00836922"/>
    <w:rsid w:val="00836B69"/>
    <w:rsid w:val="00836EAA"/>
    <w:rsid w:val="0083791A"/>
    <w:rsid w:val="0084001D"/>
    <w:rsid w:val="008403A6"/>
    <w:rsid w:val="008403B4"/>
    <w:rsid w:val="00840711"/>
    <w:rsid w:val="0084074C"/>
    <w:rsid w:val="00841D8F"/>
    <w:rsid w:val="0084236C"/>
    <w:rsid w:val="008424D7"/>
    <w:rsid w:val="0084282D"/>
    <w:rsid w:val="00842A55"/>
    <w:rsid w:val="00843007"/>
    <w:rsid w:val="008434DE"/>
    <w:rsid w:val="00843608"/>
    <w:rsid w:val="008438A2"/>
    <w:rsid w:val="00843A1E"/>
    <w:rsid w:val="00843BC7"/>
    <w:rsid w:val="008443A1"/>
    <w:rsid w:val="00844444"/>
    <w:rsid w:val="008455F0"/>
    <w:rsid w:val="00845BE5"/>
    <w:rsid w:val="00845CD4"/>
    <w:rsid w:val="008468D9"/>
    <w:rsid w:val="008469A2"/>
    <w:rsid w:val="00847086"/>
    <w:rsid w:val="00847509"/>
    <w:rsid w:val="008476EE"/>
    <w:rsid w:val="008500E9"/>
    <w:rsid w:val="008503C0"/>
    <w:rsid w:val="00850C04"/>
    <w:rsid w:val="00850CC3"/>
    <w:rsid w:val="008510C5"/>
    <w:rsid w:val="00851799"/>
    <w:rsid w:val="00851DC2"/>
    <w:rsid w:val="008523FE"/>
    <w:rsid w:val="00852444"/>
    <w:rsid w:val="00853392"/>
    <w:rsid w:val="00853495"/>
    <w:rsid w:val="00853E2B"/>
    <w:rsid w:val="008542D7"/>
    <w:rsid w:val="0085449D"/>
    <w:rsid w:val="008548E0"/>
    <w:rsid w:val="00854D01"/>
    <w:rsid w:val="00855579"/>
    <w:rsid w:val="00855899"/>
    <w:rsid w:val="00855BD9"/>
    <w:rsid w:val="00855C74"/>
    <w:rsid w:val="00855E1D"/>
    <w:rsid w:val="00855F74"/>
    <w:rsid w:val="008561CD"/>
    <w:rsid w:val="008567D9"/>
    <w:rsid w:val="00856984"/>
    <w:rsid w:val="00856B7D"/>
    <w:rsid w:val="008579AC"/>
    <w:rsid w:val="008605F2"/>
    <w:rsid w:val="00860704"/>
    <w:rsid w:val="00860FE7"/>
    <w:rsid w:val="008611F3"/>
    <w:rsid w:val="00861C15"/>
    <w:rsid w:val="00861EDA"/>
    <w:rsid w:val="00862456"/>
    <w:rsid w:val="008637D6"/>
    <w:rsid w:val="008639EE"/>
    <w:rsid w:val="00863C0A"/>
    <w:rsid w:val="00864091"/>
    <w:rsid w:val="00864B39"/>
    <w:rsid w:val="00864DC4"/>
    <w:rsid w:val="008650EC"/>
    <w:rsid w:val="00865792"/>
    <w:rsid w:val="00865A65"/>
    <w:rsid w:val="00865D85"/>
    <w:rsid w:val="00865E80"/>
    <w:rsid w:val="00865EC9"/>
    <w:rsid w:val="00866135"/>
    <w:rsid w:val="00866FF0"/>
    <w:rsid w:val="008671A1"/>
    <w:rsid w:val="00867741"/>
    <w:rsid w:val="00870B62"/>
    <w:rsid w:val="00870DE3"/>
    <w:rsid w:val="00871339"/>
    <w:rsid w:val="008713C7"/>
    <w:rsid w:val="008727AA"/>
    <w:rsid w:val="008727E9"/>
    <w:rsid w:val="00872A3D"/>
    <w:rsid w:val="00872F84"/>
    <w:rsid w:val="008730AF"/>
    <w:rsid w:val="00873D45"/>
    <w:rsid w:val="00873ED8"/>
    <w:rsid w:val="008742AB"/>
    <w:rsid w:val="0087441C"/>
    <w:rsid w:val="0087479D"/>
    <w:rsid w:val="00874C27"/>
    <w:rsid w:val="00874CF0"/>
    <w:rsid w:val="00874F60"/>
    <w:rsid w:val="008756E3"/>
    <w:rsid w:val="008757B8"/>
    <w:rsid w:val="008763EC"/>
    <w:rsid w:val="008768AC"/>
    <w:rsid w:val="0087699B"/>
    <w:rsid w:val="00876E5A"/>
    <w:rsid w:val="00877761"/>
    <w:rsid w:val="00880016"/>
    <w:rsid w:val="00880472"/>
    <w:rsid w:val="00880CCB"/>
    <w:rsid w:val="00881213"/>
    <w:rsid w:val="0088151E"/>
    <w:rsid w:val="00881894"/>
    <w:rsid w:val="008823D8"/>
    <w:rsid w:val="008826BF"/>
    <w:rsid w:val="00882724"/>
    <w:rsid w:val="008828FA"/>
    <w:rsid w:val="00882C44"/>
    <w:rsid w:val="00882DD1"/>
    <w:rsid w:val="0088418F"/>
    <w:rsid w:val="00885090"/>
    <w:rsid w:val="00885AEF"/>
    <w:rsid w:val="00885E18"/>
    <w:rsid w:val="0088619F"/>
    <w:rsid w:val="00886503"/>
    <w:rsid w:val="00886CBA"/>
    <w:rsid w:val="008872AB"/>
    <w:rsid w:val="008872CD"/>
    <w:rsid w:val="008876EF"/>
    <w:rsid w:val="00887D04"/>
    <w:rsid w:val="008903B9"/>
    <w:rsid w:val="008905FA"/>
    <w:rsid w:val="00890853"/>
    <w:rsid w:val="00890A8B"/>
    <w:rsid w:val="008911B8"/>
    <w:rsid w:val="00891A07"/>
    <w:rsid w:val="00891D26"/>
    <w:rsid w:val="00891FAE"/>
    <w:rsid w:val="00892068"/>
    <w:rsid w:val="008925D1"/>
    <w:rsid w:val="008930F4"/>
    <w:rsid w:val="008936A5"/>
    <w:rsid w:val="0089376E"/>
    <w:rsid w:val="00893BAB"/>
    <w:rsid w:val="0089428F"/>
    <w:rsid w:val="0089434C"/>
    <w:rsid w:val="00894788"/>
    <w:rsid w:val="00894E2F"/>
    <w:rsid w:val="008957CC"/>
    <w:rsid w:val="008961C5"/>
    <w:rsid w:val="008963AA"/>
    <w:rsid w:val="00896803"/>
    <w:rsid w:val="0089694B"/>
    <w:rsid w:val="00896C6F"/>
    <w:rsid w:val="00897567"/>
    <w:rsid w:val="00897CFD"/>
    <w:rsid w:val="00897E62"/>
    <w:rsid w:val="00897EE7"/>
    <w:rsid w:val="008A0805"/>
    <w:rsid w:val="008A0C28"/>
    <w:rsid w:val="008A0D07"/>
    <w:rsid w:val="008A0E29"/>
    <w:rsid w:val="008A176C"/>
    <w:rsid w:val="008A191D"/>
    <w:rsid w:val="008A1A93"/>
    <w:rsid w:val="008A27CC"/>
    <w:rsid w:val="008A3190"/>
    <w:rsid w:val="008A3244"/>
    <w:rsid w:val="008A3491"/>
    <w:rsid w:val="008A3B4A"/>
    <w:rsid w:val="008A40B5"/>
    <w:rsid w:val="008A4105"/>
    <w:rsid w:val="008A4657"/>
    <w:rsid w:val="008A53B2"/>
    <w:rsid w:val="008A584A"/>
    <w:rsid w:val="008A5D9C"/>
    <w:rsid w:val="008A6F0C"/>
    <w:rsid w:val="008A714D"/>
    <w:rsid w:val="008A7370"/>
    <w:rsid w:val="008B035A"/>
    <w:rsid w:val="008B03E7"/>
    <w:rsid w:val="008B1AE3"/>
    <w:rsid w:val="008B2037"/>
    <w:rsid w:val="008B224D"/>
    <w:rsid w:val="008B2C05"/>
    <w:rsid w:val="008B40DA"/>
    <w:rsid w:val="008B4822"/>
    <w:rsid w:val="008B48AD"/>
    <w:rsid w:val="008B4901"/>
    <w:rsid w:val="008B496F"/>
    <w:rsid w:val="008B4BC8"/>
    <w:rsid w:val="008B549D"/>
    <w:rsid w:val="008B54B3"/>
    <w:rsid w:val="008B6784"/>
    <w:rsid w:val="008B6C09"/>
    <w:rsid w:val="008B6E1B"/>
    <w:rsid w:val="008B731A"/>
    <w:rsid w:val="008B7486"/>
    <w:rsid w:val="008B752C"/>
    <w:rsid w:val="008B7538"/>
    <w:rsid w:val="008B7727"/>
    <w:rsid w:val="008B7D6D"/>
    <w:rsid w:val="008B7E1A"/>
    <w:rsid w:val="008C045F"/>
    <w:rsid w:val="008C063E"/>
    <w:rsid w:val="008C0990"/>
    <w:rsid w:val="008C0AB3"/>
    <w:rsid w:val="008C0B28"/>
    <w:rsid w:val="008C0B92"/>
    <w:rsid w:val="008C2184"/>
    <w:rsid w:val="008C22DC"/>
    <w:rsid w:val="008C2D98"/>
    <w:rsid w:val="008C42E2"/>
    <w:rsid w:val="008C4959"/>
    <w:rsid w:val="008C4A6B"/>
    <w:rsid w:val="008C4BD3"/>
    <w:rsid w:val="008C4FC7"/>
    <w:rsid w:val="008C5181"/>
    <w:rsid w:val="008C51D2"/>
    <w:rsid w:val="008C5332"/>
    <w:rsid w:val="008C5482"/>
    <w:rsid w:val="008C618E"/>
    <w:rsid w:val="008C6619"/>
    <w:rsid w:val="008C7000"/>
    <w:rsid w:val="008D00B4"/>
    <w:rsid w:val="008D03B1"/>
    <w:rsid w:val="008D0CA0"/>
    <w:rsid w:val="008D1195"/>
    <w:rsid w:val="008D1572"/>
    <w:rsid w:val="008D181F"/>
    <w:rsid w:val="008D18FD"/>
    <w:rsid w:val="008D19BC"/>
    <w:rsid w:val="008D1A4C"/>
    <w:rsid w:val="008D1D67"/>
    <w:rsid w:val="008D2014"/>
    <w:rsid w:val="008D2125"/>
    <w:rsid w:val="008D254D"/>
    <w:rsid w:val="008D31B8"/>
    <w:rsid w:val="008D40E1"/>
    <w:rsid w:val="008D442A"/>
    <w:rsid w:val="008D4508"/>
    <w:rsid w:val="008D4C53"/>
    <w:rsid w:val="008D530E"/>
    <w:rsid w:val="008D5887"/>
    <w:rsid w:val="008D62ED"/>
    <w:rsid w:val="008D6475"/>
    <w:rsid w:val="008D693A"/>
    <w:rsid w:val="008D6E9C"/>
    <w:rsid w:val="008D728F"/>
    <w:rsid w:val="008D79F4"/>
    <w:rsid w:val="008D7B0C"/>
    <w:rsid w:val="008D7D82"/>
    <w:rsid w:val="008E0406"/>
    <w:rsid w:val="008E0788"/>
    <w:rsid w:val="008E098C"/>
    <w:rsid w:val="008E0ED3"/>
    <w:rsid w:val="008E107F"/>
    <w:rsid w:val="008E2146"/>
    <w:rsid w:val="008E2BC8"/>
    <w:rsid w:val="008E2D2B"/>
    <w:rsid w:val="008E37A4"/>
    <w:rsid w:val="008E3D19"/>
    <w:rsid w:val="008E43B7"/>
    <w:rsid w:val="008E4704"/>
    <w:rsid w:val="008E4729"/>
    <w:rsid w:val="008E4A73"/>
    <w:rsid w:val="008E4D22"/>
    <w:rsid w:val="008E4FAC"/>
    <w:rsid w:val="008E534A"/>
    <w:rsid w:val="008E5576"/>
    <w:rsid w:val="008E55DB"/>
    <w:rsid w:val="008E56FB"/>
    <w:rsid w:val="008E632E"/>
    <w:rsid w:val="008E64C9"/>
    <w:rsid w:val="008E6A0D"/>
    <w:rsid w:val="008E6D11"/>
    <w:rsid w:val="008E6F53"/>
    <w:rsid w:val="008E7DE7"/>
    <w:rsid w:val="008F09B4"/>
    <w:rsid w:val="008F09F7"/>
    <w:rsid w:val="008F134B"/>
    <w:rsid w:val="008F14C2"/>
    <w:rsid w:val="008F15F6"/>
    <w:rsid w:val="008F1956"/>
    <w:rsid w:val="008F1CB2"/>
    <w:rsid w:val="008F1F2F"/>
    <w:rsid w:val="008F21AA"/>
    <w:rsid w:val="008F25F2"/>
    <w:rsid w:val="008F29D3"/>
    <w:rsid w:val="008F29E7"/>
    <w:rsid w:val="008F2E63"/>
    <w:rsid w:val="008F2E7B"/>
    <w:rsid w:val="008F41C6"/>
    <w:rsid w:val="008F44F3"/>
    <w:rsid w:val="008F454A"/>
    <w:rsid w:val="008F4B15"/>
    <w:rsid w:val="008F61DF"/>
    <w:rsid w:val="008F641D"/>
    <w:rsid w:val="008F6660"/>
    <w:rsid w:val="008F741A"/>
    <w:rsid w:val="008F75B6"/>
    <w:rsid w:val="00900D5E"/>
    <w:rsid w:val="00900DDE"/>
    <w:rsid w:val="00900E8D"/>
    <w:rsid w:val="009011D9"/>
    <w:rsid w:val="00901304"/>
    <w:rsid w:val="009018F1"/>
    <w:rsid w:val="00901CED"/>
    <w:rsid w:val="00901ECE"/>
    <w:rsid w:val="00903303"/>
    <w:rsid w:val="009039D3"/>
    <w:rsid w:val="00904719"/>
    <w:rsid w:val="0090489A"/>
    <w:rsid w:val="00904C44"/>
    <w:rsid w:val="00904F07"/>
    <w:rsid w:val="00905017"/>
    <w:rsid w:val="00905A10"/>
    <w:rsid w:val="00905C0B"/>
    <w:rsid w:val="0090603F"/>
    <w:rsid w:val="00906696"/>
    <w:rsid w:val="00906D55"/>
    <w:rsid w:val="00906D86"/>
    <w:rsid w:val="00906DE1"/>
    <w:rsid w:val="0090714F"/>
    <w:rsid w:val="00907740"/>
    <w:rsid w:val="009108BE"/>
    <w:rsid w:val="00911223"/>
    <w:rsid w:val="009112B8"/>
    <w:rsid w:val="00911616"/>
    <w:rsid w:val="00911AC6"/>
    <w:rsid w:val="00912137"/>
    <w:rsid w:val="0091255C"/>
    <w:rsid w:val="009128FA"/>
    <w:rsid w:val="00912B9C"/>
    <w:rsid w:val="00913502"/>
    <w:rsid w:val="00913509"/>
    <w:rsid w:val="00913607"/>
    <w:rsid w:val="009137BF"/>
    <w:rsid w:val="00913A8A"/>
    <w:rsid w:val="00913B19"/>
    <w:rsid w:val="00914447"/>
    <w:rsid w:val="00915E8D"/>
    <w:rsid w:val="00915F04"/>
    <w:rsid w:val="00917569"/>
    <w:rsid w:val="009177CC"/>
    <w:rsid w:val="00917AD2"/>
    <w:rsid w:val="00917CC9"/>
    <w:rsid w:val="00917EE4"/>
    <w:rsid w:val="00917FEB"/>
    <w:rsid w:val="009203BD"/>
    <w:rsid w:val="00920544"/>
    <w:rsid w:val="00920584"/>
    <w:rsid w:val="00920667"/>
    <w:rsid w:val="00921399"/>
    <w:rsid w:val="009216F9"/>
    <w:rsid w:val="00922F30"/>
    <w:rsid w:val="009234D6"/>
    <w:rsid w:val="009237D1"/>
    <w:rsid w:val="00923B9E"/>
    <w:rsid w:val="0092469C"/>
    <w:rsid w:val="009246E8"/>
    <w:rsid w:val="00924BE1"/>
    <w:rsid w:val="00925074"/>
    <w:rsid w:val="00925623"/>
    <w:rsid w:val="0092586B"/>
    <w:rsid w:val="00925FE3"/>
    <w:rsid w:val="009260A8"/>
    <w:rsid w:val="009260ED"/>
    <w:rsid w:val="009262A7"/>
    <w:rsid w:val="009267C9"/>
    <w:rsid w:val="00926954"/>
    <w:rsid w:val="00926B34"/>
    <w:rsid w:val="00926C5B"/>
    <w:rsid w:val="00926E2D"/>
    <w:rsid w:val="00926EB0"/>
    <w:rsid w:val="0092794C"/>
    <w:rsid w:val="00927F75"/>
    <w:rsid w:val="0093098D"/>
    <w:rsid w:val="0093154E"/>
    <w:rsid w:val="00931C08"/>
    <w:rsid w:val="00931DCD"/>
    <w:rsid w:val="00932132"/>
    <w:rsid w:val="00932138"/>
    <w:rsid w:val="0093238C"/>
    <w:rsid w:val="00932645"/>
    <w:rsid w:val="00932A6F"/>
    <w:rsid w:val="00932AE3"/>
    <w:rsid w:val="00932E19"/>
    <w:rsid w:val="00932FAE"/>
    <w:rsid w:val="00934CEF"/>
    <w:rsid w:val="009359F5"/>
    <w:rsid w:val="00935C05"/>
    <w:rsid w:val="009367FE"/>
    <w:rsid w:val="00936BEF"/>
    <w:rsid w:val="00936D77"/>
    <w:rsid w:val="00936E5C"/>
    <w:rsid w:val="00937127"/>
    <w:rsid w:val="0093718C"/>
    <w:rsid w:val="00937C7A"/>
    <w:rsid w:val="00937E4A"/>
    <w:rsid w:val="0094087B"/>
    <w:rsid w:val="00940940"/>
    <w:rsid w:val="00940B75"/>
    <w:rsid w:val="00941216"/>
    <w:rsid w:val="00941651"/>
    <w:rsid w:val="0094190C"/>
    <w:rsid w:val="009421DB"/>
    <w:rsid w:val="00942553"/>
    <w:rsid w:val="0094299F"/>
    <w:rsid w:val="009431E8"/>
    <w:rsid w:val="009435B6"/>
    <w:rsid w:val="009439A0"/>
    <w:rsid w:val="00943ABA"/>
    <w:rsid w:val="00943F27"/>
    <w:rsid w:val="0094494D"/>
    <w:rsid w:val="00944C7A"/>
    <w:rsid w:val="00945F99"/>
    <w:rsid w:val="009466C6"/>
    <w:rsid w:val="00946E78"/>
    <w:rsid w:val="00947064"/>
    <w:rsid w:val="009470C9"/>
    <w:rsid w:val="00947510"/>
    <w:rsid w:val="00947824"/>
    <w:rsid w:val="009478E4"/>
    <w:rsid w:val="00950099"/>
    <w:rsid w:val="009503D9"/>
    <w:rsid w:val="00950D42"/>
    <w:rsid w:val="0095149F"/>
    <w:rsid w:val="009514E9"/>
    <w:rsid w:val="0095180F"/>
    <w:rsid w:val="00951A8C"/>
    <w:rsid w:val="00951CD2"/>
    <w:rsid w:val="00952051"/>
    <w:rsid w:val="00952214"/>
    <w:rsid w:val="0095285D"/>
    <w:rsid w:val="009529BE"/>
    <w:rsid w:val="00952AAE"/>
    <w:rsid w:val="00953655"/>
    <w:rsid w:val="00953854"/>
    <w:rsid w:val="0095393B"/>
    <w:rsid w:val="00953F93"/>
    <w:rsid w:val="0095476B"/>
    <w:rsid w:val="00954810"/>
    <w:rsid w:val="00954EBC"/>
    <w:rsid w:val="00955132"/>
    <w:rsid w:val="009551F0"/>
    <w:rsid w:val="00955C33"/>
    <w:rsid w:val="00956D1B"/>
    <w:rsid w:val="00956D2B"/>
    <w:rsid w:val="00956E6C"/>
    <w:rsid w:val="0095705D"/>
    <w:rsid w:val="0095725A"/>
    <w:rsid w:val="00957A7D"/>
    <w:rsid w:val="00957B14"/>
    <w:rsid w:val="00957EDF"/>
    <w:rsid w:val="00960291"/>
    <w:rsid w:val="00960ED7"/>
    <w:rsid w:val="00961101"/>
    <w:rsid w:val="0096150E"/>
    <w:rsid w:val="00961510"/>
    <w:rsid w:val="00962695"/>
    <w:rsid w:val="00962749"/>
    <w:rsid w:val="00962C3B"/>
    <w:rsid w:val="00962D4E"/>
    <w:rsid w:val="009631AC"/>
    <w:rsid w:val="009631D5"/>
    <w:rsid w:val="00963484"/>
    <w:rsid w:val="00963B69"/>
    <w:rsid w:val="00963C9C"/>
    <w:rsid w:val="00963FB9"/>
    <w:rsid w:val="00965571"/>
    <w:rsid w:val="009662C7"/>
    <w:rsid w:val="0096643F"/>
    <w:rsid w:val="009666CD"/>
    <w:rsid w:val="00966764"/>
    <w:rsid w:val="00966AE0"/>
    <w:rsid w:val="00966B07"/>
    <w:rsid w:val="00966FC1"/>
    <w:rsid w:val="00967BBF"/>
    <w:rsid w:val="0097106A"/>
    <w:rsid w:val="00971931"/>
    <w:rsid w:val="009727AE"/>
    <w:rsid w:val="00972908"/>
    <w:rsid w:val="00972BAB"/>
    <w:rsid w:val="00972EF8"/>
    <w:rsid w:val="00973434"/>
    <w:rsid w:val="00973B17"/>
    <w:rsid w:val="00973D75"/>
    <w:rsid w:val="0097472F"/>
    <w:rsid w:val="00975F6F"/>
    <w:rsid w:val="009760F4"/>
    <w:rsid w:val="009761B3"/>
    <w:rsid w:val="009773B6"/>
    <w:rsid w:val="00977427"/>
    <w:rsid w:val="00977606"/>
    <w:rsid w:val="00980168"/>
    <w:rsid w:val="00981A84"/>
    <w:rsid w:val="0098269B"/>
    <w:rsid w:val="00982D72"/>
    <w:rsid w:val="00982F8E"/>
    <w:rsid w:val="009839A5"/>
    <w:rsid w:val="009841BD"/>
    <w:rsid w:val="009848E4"/>
    <w:rsid w:val="00984EA1"/>
    <w:rsid w:val="009853F5"/>
    <w:rsid w:val="009865C7"/>
    <w:rsid w:val="00986C1F"/>
    <w:rsid w:val="009870AE"/>
    <w:rsid w:val="0098750F"/>
    <w:rsid w:val="009877C9"/>
    <w:rsid w:val="00987952"/>
    <w:rsid w:val="00987A59"/>
    <w:rsid w:val="00990F3F"/>
    <w:rsid w:val="0099140E"/>
    <w:rsid w:val="00991B5E"/>
    <w:rsid w:val="00991D04"/>
    <w:rsid w:val="00992027"/>
    <w:rsid w:val="00992082"/>
    <w:rsid w:val="00992137"/>
    <w:rsid w:val="00992613"/>
    <w:rsid w:val="00992CA2"/>
    <w:rsid w:val="00993AD3"/>
    <w:rsid w:val="00993EEF"/>
    <w:rsid w:val="00994071"/>
    <w:rsid w:val="00994345"/>
    <w:rsid w:val="009944EE"/>
    <w:rsid w:val="00994C84"/>
    <w:rsid w:val="009953D3"/>
    <w:rsid w:val="00995457"/>
    <w:rsid w:val="00995898"/>
    <w:rsid w:val="00995C67"/>
    <w:rsid w:val="00995ED2"/>
    <w:rsid w:val="00996A7C"/>
    <w:rsid w:val="00996DB8"/>
    <w:rsid w:val="00997B5F"/>
    <w:rsid w:val="009A00FA"/>
    <w:rsid w:val="009A0EFA"/>
    <w:rsid w:val="009A0FD1"/>
    <w:rsid w:val="009A1805"/>
    <w:rsid w:val="009A1A5B"/>
    <w:rsid w:val="009A243C"/>
    <w:rsid w:val="009A2899"/>
    <w:rsid w:val="009A2AC0"/>
    <w:rsid w:val="009A3545"/>
    <w:rsid w:val="009A3BD7"/>
    <w:rsid w:val="009A3C45"/>
    <w:rsid w:val="009A45C2"/>
    <w:rsid w:val="009A4AD3"/>
    <w:rsid w:val="009A4D6B"/>
    <w:rsid w:val="009A4F03"/>
    <w:rsid w:val="009A5045"/>
    <w:rsid w:val="009A5056"/>
    <w:rsid w:val="009A5297"/>
    <w:rsid w:val="009A52D5"/>
    <w:rsid w:val="009A52F3"/>
    <w:rsid w:val="009A5673"/>
    <w:rsid w:val="009A58B5"/>
    <w:rsid w:val="009A58DA"/>
    <w:rsid w:val="009A61A0"/>
    <w:rsid w:val="009A623B"/>
    <w:rsid w:val="009A632A"/>
    <w:rsid w:val="009A6CC3"/>
    <w:rsid w:val="009A6F00"/>
    <w:rsid w:val="009A6F6D"/>
    <w:rsid w:val="009A71E0"/>
    <w:rsid w:val="009A7FA6"/>
    <w:rsid w:val="009B031A"/>
    <w:rsid w:val="009B0325"/>
    <w:rsid w:val="009B05F8"/>
    <w:rsid w:val="009B07F3"/>
    <w:rsid w:val="009B12D1"/>
    <w:rsid w:val="009B1A6F"/>
    <w:rsid w:val="009B200E"/>
    <w:rsid w:val="009B2C23"/>
    <w:rsid w:val="009B32D0"/>
    <w:rsid w:val="009B3309"/>
    <w:rsid w:val="009B3432"/>
    <w:rsid w:val="009B36E4"/>
    <w:rsid w:val="009B38D2"/>
    <w:rsid w:val="009B3D89"/>
    <w:rsid w:val="009B406D"/>
    <w:rsid w:val="009B468C"/>
    <w:rsid w:val="009B4D3A"/>
    <w:rsid w:val="009B51B4"/>
    <w:rsid w:val="009B5AE3"/>
    <w:rsid w:val="009B6299"/>
    <w:rsid w:val="009B68D0"/>
    <w:rsid w:val="009B68FF"/>
    <w:rsid w:val="009B6E0A"/>
    <w:rsid w:val="009B7D29"/>
    <w:rsid w:val="009B7D3D"/>
    <w:rsid w:val="009C0385"/>
    <w:rsid w:val="009C0661"/>
    <w:rsid w:val="009C10E4"/>
    <w:rsid w:val="009C1757"/>
    <w:rsid w:val="009C1CD0"/>
    <w:rsid w:val="009C272E"/>
    <w:rsid w:val="009C2E47"/>
    <w:rsid w:val="009C323D"/>
    <w:rsid w:val="009C33CA"/>
    <w:rsid w:val="009C3FE7"/>
    <w:rsid w:val="009C43D2"/>
    <w:rsid w:val="009C43F5"/>
    <w:rsid w:val="009C44C4"/>
    <w:rsid w:val="009C584D"/>
    <w:rsid w:val="009C5A91"/>
    <w:rsid w:val="009C661A"/>
    <w:rsid w:val="009C6654"/>
    <w:rsid w:val="009C6719"/>
    <w:rsid w:val="009C697D"/>
    <w:rsid w:val="009C6A9E"/>
    <w:rsid w:val="009C6B9E"/>
    <w:rsid w:val="009C6E5D"/>
    <w:rsid w:val="009C72F8"/>
    <w:rsid w:val="009C739A"/>
    <w:rsid w:val="009C75CC"/>
    <w:rsid w:val="009C770A"/>
    <w:rsid w:val="009C7E7D"/>
    <w:rsid w:val="009D05BD"/>
    <w:rsid w:val="009D1156"/>
    <w:rsid w:val="009D170B"/>
    <w:rsid w:val="009D19D5"/>
    <w:rsid w:val="009D1C27"/>
    <w:rsid w:val="009D1EF8"/>
    <w:rsid w:val="009D1FE7"/>
    <w:rsid w:val="009D27BF"/>
    <w:rsid w:val="009D310A"/>
    <w:rsid w:val="009D373F"/>
    <w:rsid w:val="009D3CA8"/>
    <w:rsid w:val="009D3F23"/>
    <w:rsid w:val="009D49E8"/>
    <w:rsid w:val="009D556E"/>
    <w:rsid w:val="009D5783"/>
    <w:rsid w:val="009D6B8F"/>
    <w:rsid w:val="009D777F"/>
    <w:rsid w:val="009D7F11"/>
    <w:rsid w:val="009E0210"/>
    <w:rsid w:val="009E026D"/>
    <w:rsid w:val="009E06CD"/>
    <w:rsid w:val="009E1747"/>
    <w:rsid w:val="009E19C5"/>
    <w:rsid w:val="009E1A02"/>
    <w:rsid w:val="009E1C8B"/>
    <w:rsid w:val="009E2896"/>
    <w:rsid w:val="009E29C7"/>
    <w:rsid w:val="009E2CA3"/>
    <w:rsid w:val="009E30D1"/>
    <w:rsid w:val="009E332C"/>
    <w:rsid w:val="009E34B6"/>
    <w:rsid w:val="009E3945"/>
    <w:rsid w:val="009E3D03"/>
    <w:rsid w:val="009E4002"/>
    <w:rsid w:val="009E485E"/>
    <w:rsid w:val="009E5594"/>
    <w:rsid w:val="009E60FA"/>
    <w:rsid w:val="009E628F"/>
    <w:rsid w:val="009E6977"/>
    <w:rsid w:val="009E6EDE"/>
    <w:rsid w:val="009E7760"/>
    <w:rsid w:val="009E7813"/>
    <w:rsid w:val="009E7BFC"/>
    <w:rsid w:val="009F0A45"/>
    <w:rsid w:val="009F1017"/>
    <w:rsid w:val="009F15A4"/>
    <w:rsid w:val="009F17F3"/>
    <w:rsid w:val="009F1CBD"/>
    <w:rsid w:val="009F20CB"/>
    <w:rsid w:val="009F34E8"/>
    <w:rsid w:val="009F3CED"/>
    <w:rsid w:val="009F4AF4"/>
    <w:rsid w:val="009F5BB7"/>
    <w:rsid w:val="009F5C17"/>
    <w:rsid w:val="009F630F"/>
    <w:rsid w:val="009F6EBE"/>
    <w:rsid w:val="009F7ACF"/>
    <w:rsid w:val="009F7CB0"/>
    <w:rsid w:val="009F7D7C"/>
    <w:rsid w:val="00A0083F"/>
    <w:rsid w:val="00A00A3E"/>
    <w:rsid w:val="00A010A1"/>
    <w:rsid w:val="00A01824"/>
    <w:rsid w:val="00A01899"/>
    <w:rsid w:val="00A0261A"/>
    <w:rsid w:val="00A027F3"/>
    <w:rsid w:val="00A0303D"/>
    <w:rsid w:val="00A03055"/>
    <w:rsid w:val="00A032CE"/>
    <w:rsid w:val="00A03C77"/>
    <w:rsid w:val="00A04212"/>
    <w:rsid w:val="00A043C1"/>
    <w:rsid w:val="00A04CD6"/>
    <w:rsid w:val="00A04F67"/>
    <w:rsid w:val="00A05003"/>
    <w:rsid w:val="00A05023"/>
    <w:rsid w:val="00A05163"/>
    <w:rsid w:val="00A05735"/>
    <w:rsid w:val="00A05B06"/>
    <w:rsid w:val="00A060A6"/>
    <w:rsid w:val="00A066DF"/>
    <w:rsid w:val="00A06B6B"/>
    <w:rsid w:val="00A07AF2"/>
    <w:rsid w:val="00A07CC9"/>
    <w:rsid w:val="00A07F45"/>
    <w:rsid w:val="00A1006E"/>
    <w:rsid w:val="00A10839"/>
    <w:rsid w:val="00A10DD8"/>
    <w:rsid w:val="00A116A6"/>
    <w:rsid w:val="00A11972"/>
    <w:rsid w:val="00A1346C"/>
    <w:rsid w:val="00A13DE3"/>
    <w:rsid w:val="00A140A0"/>
    <w:rsid w:val="00A1465B"/>
    <w:rsid w:val="00A155DE"/>
    <w:rsid w:val="00A16043"/>
    <w:rsid w:val="00A161E8"/>
    <w:rsid w:val="00A16241"/>
    <w:rsid w:val="00A16D03"/>
    <w:rsid w:val="00A16EDD"/>
    <w:rsid w:val="00A17376"/>
    <w:rsid w:val="00A17BA0"/>
    <w:rsid w:val="00A17CF6"/>
    <w:rsid w:val="00A17E8E"/>
    <w:rsid w:val="00A20EEF"/>
    <w:rsid w:val="00A21070"/>
    <w:rsid w:val="00A213A5"/>
    <w:rsid w:val="00A213EC"/>
    <w:rsid w:val="00A2141F"/>
    <w:rsid w:val="00A22787"/>
    <w:rsid w:val="00A22BA3"/>
    <w:rsid w:val="00A22C7E"/>
    <w:rsid w:val="00A23B0C"/>
    <w:rsid w:val="00A23C13"/>
    <w:rsid w:val="00A24C62"/>
    <w:rsid w:val="00A256CD"/>
    <w:rsid w:val="00A25A64"/>
    <w:rsid w:val="00A25FE3"/>
    <w:rsid w:val="00A26593"/>
    <w:rsid w:val="00A267C6"/>
    <w:rsid w:val="00A271F5"/>
    <w:rsid w:val="00A2722E"/>
    <w:rsid w:val="00A27876"/>
    <w:rsid w:val="00A302CD"/>
    <w:rsid w:val="00A302F3"/>
    <w:rsid w:val="00A30A29"/>
    <w:rsid w:val="00A30B88"/>
    <w:rsid w:val="00A30D3F"/>
    <w:rsid w:val="00A30F34"/>
    <w:rsid w:val="00A31E72"/>
    <w:rsid w:val="00A32A09"/>
    <w:rsid w:val="00A32C20"/>
    <w:rsid w:val="00A33D1A"/>
    <w:rsid w:val="00A34077"/>
    <w:rsid w:val="00A34354"/>
    <w:rsid w:val="00A344E4"/>
    <w:rsid w:val="00A3462A"/>
    <w:rsid w:val="00A3464A"/>
    <w:rsid w:val="00A3510B"/>
    <w:rsid w:val="00A3545D"/>
    <w:rsid w:val="00A35880"/>
    <w:rsid w:val="00A35E85"/>
    <w:rsid w:val="00A360F0"/>
    <w:rsid w:val="00A36301"/>
    <w:rsid w:val="00A363C7"/>
    <w:rsid w:val="00A366D3"/>
    <w:rsid w:val="00A369FF"/>
    <w:rsid w:val="00A373F5"/>
    <w:rsid w:val="00A37586"/>
    <w:rsid w:val="00A37E79"/>
    <w:rsid w:val="00A401A2"/>
    <w:rsid w:val="00A40C1C"/>
    <w:rsid w:val="00A40FEF"/>
    <w:rsid w:val="00A413B5"/>
    <w:rsid w:val="00A413ED"/>
    <w:rsid w:val="00A41718"/>
    <w:rsid w:val="00A4196C"/>
    <w:rsid w:val="00A41D2B"/>
    <w:rsid w:val="00A41FE8"/>
    <w:rsid w:val="00A429DA"/>
    <w:rsid w:val="00A42B29"/>
    <w:rsid w:val="00A43780"/>
    <w:rsid w:val="00A44213"/>
    <w:rsid w:val="00A44AFB"/>
    <w:rsid w:val="00A44EDF"/>
    <w:rsid w:val="00A46201"/>
    <w:rsid w:val="00A46248"/>
    <w:rsid w:val="00A464C7"/>
    <w:rsid w:val="00A471E9"/>
    <w:rsid w:val="00A47921"/>
    <w:rsid w:val="00A47AFC"/>
    <w:rsid w:val="00A47F22"/>
    <w:rsid w:val="00A51353"/>
    <w:rsid w:val="00A518A6"/>
    <w:rsid w:val="00A520D4"/>
    <w:rsid w:val="00A524A8"/>
    <w:rsid w:val="00A5291E"/>
    <w:rsid w:val="00A52A58"/>
    <w:rsid w:val="00A52F51"/>
    <w:rsid w:val="00A531FC"/>
    <w:rsid w:val="00A532E9"/>
    <w:rsid w:val="00A53946"/>
    <w:rsid w:val="00A53AF1"/>
    <w:rsid w:val="00A5469B"/>
    <w:rsid w:val="00A54B1B"/>
    <w:rsid w:val="00A54D7B"/>
    <w:rsid w:val="00A54E36"/>
    <w:rsid w:val="00A550A0"/>
    <w:rsid w:val="00A55C2E"/>
    <w:rsid w:val="00A56557"/>
    <w:rsid w:val="00A5666C"/>
    <w:rsid w:val="00A57118"/>
    <w:rsid w:val="00A57121"/>
    <w:rsid w:val="00A601A5"/>
    <w:rsid w:val="00A609AD"/>
    <w:rsid w:val="00A60A70"/>
    <w:rsid w:val="00A60F65"/>
    <w:rsid w:val="00A61497"/>
    <w:rsid w:val="00A61D7A"/>
    <w:rsid w:val="00A61E89"/>
    <w:rsid w:val="00A62792"/>
    <w:rsid w:val="00A62A70"/>
    <w:rsid w:val="00A63087"/>
    <w:rsid w:val="00A6334E"/>
    <w:rsid w:val="00A63E70"/>
    <w:rsid w:val="00A642AB"/>
    <w:rsid w:val="00A64571"/>
    <w:rsid w:val="00A64A21"/>
    <w:rsid w:val="00A64A27"/>
    <w:rsid w:val="00A64B87"/>
    <w:rsid w:val="00A64DE8"/>
    <w:rsid w:val="00A64F84"/>
    <w:rsid w:val="00A65B68"/>
    <w:rsid w:val="00A66203"/>
    <w:rsid w:val="00A66814"/>
    <w:rsid w:val="00A669F8"/>
    <w:rsid w:val="00A66AB2"/>
    <w:rsid w:val="00A66E4A"/>
    <w:rsid w:val="00A671B2"/>
    <w:rsid w:val="00A67246"/>
    <w:rsid w:val="00A6733C"/>
    <w:rsid w:val="00A67DF8"/>
    <w:rsid w:val="00A67EA2"/>
    <w:rsid w:val="00A67F0A"/>
    <w:rsid w:val="00A70C78"/>
    <w:rsid w:val="00A714A2"/>
    <w:rsid w:val="00A71D07"/>
    <w:rsid w:val="00A722F0"/>
    <w:rsid w:val="00A7357E"/>
    <w:rsid w:val="00A73EBB"/>
    <w:rsid w:val="00A742D6"/>
    <w:rsid w:val="00A74444"/>
    <w:rsid w:val="00A74792"/>
    <w:rsid w:val="00A74F28"/>
    <w:rsid w:val="00A74FC4"/>
    <w:rsid w:val="00A753F6"/>
    <w:rsid w:val="00A75D98"/>
    <w:rsid w:val="00A765F6"/>
    <w:rsid w:val="00A7761F"/>
    <w:rsid w:val="00A77729"/>
    <w:rsid w:val="00A8102E"/>
    <w:rsid w:val="00A813A1"/>
    <w:rsid w:val="00A814C3"/>
    <w:rsid w:val="00A81908"/>
    <w:rsid w:val="00A81E34"/>
    <w:rsid w:val="00A8254C"/>
    <w:rsid w:val="00A82CDF"/>
    <w:rsid w:val="00A82ED6"/>
    <w:rsid w:val="00A83CBE"/>
    <w:rsid w:val="00A84211"/>
    <w:rsid w:val="00A84AD3"/>
    <w:rsid w:val="00A84C10"/>
    <w:rsid w:val="00A84C15"/>
    <w:rsid w:val="00A8561E"/>
    <w:rsid w:val="00A85889"/>
    <w:rsid w:val="00A85892"/>
    <w:rsid w:val="00A858BE"/>
    <w:rsid w:val="00A85C05"/>
    <w:rsid w:val="00A85FA6"/>
    <w:rsid w:val="00A86397"/>
    <w:rsid w:val="00A8700D"/>
    <w:rsid w:val="00A87018"/>
    <w:rsid w:val="00A87438"/>
    <w:rsid w:val="00A877DD"/>
    <w:rsid w:val="00A9035C"/>
    <w:rsid w:val="00A9138A"/>
    <w:rsid w:val="00A91E3E"/>
    <w:rsid w:val="00A928F7"/>
    <w:rsid w:val="00A92959"/>
    <w:rsid w:val="00A935BE"/>
    <w:rsid w:val="00A93610"/>
    <w:rsid w:val="00A93EAB"/>
    <w:rsid w:val="00A94487"/>
    <w:rsid w:val="00A94B21"/>
    <w:rsid w:val="00A9527B"/>
    <w:rsid w:val="00A952DA"/>
    <w:rsid w:val="00A95912"/>
    <w:rsid w:val="00A95A7F"/>
    <w:rsid w:val="00A95C7A"/>
    <w:rsid w:val="00A95E28"/>
    <w:rsid w:val="00A9660C"/>
    <w:rsid w:val="00A96E99"/>
    <w:rsid w:val="00A96F1D"/>
    <w:rsid w:val="00A9712B"/>
    <w:rsid w:val="00A973D0"/>
    <w:rsid w:val="00A97A76"/>
    <w:rsid w:val="00AA03A2"/>
    <w:rsid w:val="00AA0AE2"/>
    <w:rsid w:val="00AA0D64"/>
    <w:rsid w:val="00AA0E2D"/>
    <w:rsid w:val="00AA1A3D"/>
    <w:rsid w:val="00AA2BB9"/>
    <w:rsid w:val="00AA2BD0"/>
    <w:rsid w:val="00AA2C42"/>
    <w:rsid w:val="00AA2E86"/>
    <w:rsid w:val="00AA35D1"/>
    <w:rsid w:val="00AA38FF"/>
    <w:rsid w:val="00AA3C16"/>
    <w:rsid w:val="00AA3E9A"/>
    <w:rsid w:val="00AA3FD9"/>
    <w:rsid w:val="00AA4A9A"/>
    <w:rsid w:val="00AA51CF"/>
    <w:rsid w:val="00AA5475"/>
    <w:rsid w:val="00AA5628"/>
    <w:rsid w:val="00AA572A"/>
    <w:rsid w:val="00AA5D19"/>
    <w:rsid w:val="00AA5EE4"/>
    <w:rsid w:val="00AA63BC"/>
    <w:rsid w:val="00AA6A28"/>
    <w:rsid w:val="00AA702F"/>
    <w:rsid w:val="00AA7851"/>
    <w:rsid w:val="00AA7A4A"/>
    <w:rsid w:val="00AB05FB"/>
    <w:rsid w:val="00AB0A6D"/>
    <w:rsid w:val="00AB0FDF"/>
    <w:rsid w:val="00AB17DB"/>
    <w:rsid w:val="00AB19F9"/>
    <w:rsid w:val="00AB1F93"/>
    <w:rsid w:val="00AB2A84"/>
    <w:rsid w:val="00AB2B69"/>
    <w:rsid w:val="00AB2D47"/>
    <w:rsid w:val="00AB3A32"/>
    <w:rsid w:val="00AB3DE9"/>
    <w:rsid w:val="00AB436A"/>
    <w:rsid w:val="00AB4676"/>
    <w:rsid w:val="00AB484C"/>
    <w:rsid w:val="00AB4BC0"/>
    <w:rsid w:val="00AB52AD"/>
    <w:rsid w:val="00AB5746"/>
    <w:rsid w:val="00AB58AA"/>
    <w:rsid w:val="00AB62C9"/>
    <w:rsid w:val="00AB72E5"/>
    <w:rsid w:val="00AB7D6F"/>
    <w:rsid w:val="00AB7E38"/>
    <w:rsid w:val="00AB7E6C"/>
    <w:rsid w:val="00AC0A6B"/>
    <w:rsid w:val="00AC0F74"/>
    <w:rsid w:val="00AC10CC"/>
    <w:rsid w:val="00AC2DBE"/>
    <w:rsid w:val="00AC31D4"/>
    <w:rsid w:val="00AC34DD"/>
    <w:rsid w:val="00AC3F51"/>
    <w:rsid w:val="00AC439D"/>
    <w:rsid w:val="00AC454C"/>
    <w:rsid w:val="00AC4807"/>
    <w:rsid w:val="00AC4EE9"/>
    <w:rsid w:val="00AC587F"/>
    <w:rsid w:val="00AC5977"/>
    <w:rsid w:val="00AC5D5A"/>
    <w:rsid w:val="00AC6841"/>
    <w:rsid w:val="00AC68EC"/>
    <w:rsid w:val="00AC6FC0"/>
    <w:rsid w:val="00AC70E2"/>
    <w:rsid w:val="00AC7658"/>
    <w:rsid w:val="00AC7725"/>
    <w:rsid w:val="00AC773F"/>
    <w:rsid w:val="00AC792E"/>
    <w:rsid w:val="00AD033F"/>
    <w:rsid w:val="00AD0426"/>
    <w:rsid w:val="00AD0809"/>
    <w:rsid w:val="00AD0C7E"/>
    <w:rsid w:val="00AD1381"/>
    <w:rsid w:val="00AD13AA"/>
    <w:rsid w:val="00AD13E3"/>
    <w:rsid w:val="00AD1881"/>
    <w:rsid w:val="00AD1A58"/>
    <w:rsid w:val="00AD1B85"/>
    <w:rsid w:val="00AD1C8B"/>
    <w:rsid w:val="00AD2BBF"/>
    <w:rsid w:val="00AD2DA4"/>
    <w:rsid w:val="00AD36A9"/>
    <w:rsid w:val="00AD373D"/>
    <w:rsid w:val="00AD3D5A"/>
    <w:rsid w:val="00AD407B"/>
    <w:rsid w:val="00AD4E76"/>
    <w:rsid w:val="00AD5AED"/>
    <w:rsid w:val="00AD5BB5"/>
    <w:rsid w:val="00AD6A5E"/>
    <w:rsid w:val="00AD79CE"/>
    <w:rsid w:val="00AD7E53"/>
    <w:rsid w:val="00AE03D1"/>
    <w:rsid w:val="00AE0D7C"/>
    <w:rsid w:val="00AE198A"/>
    <w:rsid w:val="00AE1B70"/>
    <w:rsid w:val="00AE2750"/>
    <w:rsid w:val="00AE27C6"/>
    <w:rsid w:val="00AE28DE"/>
    <w:rsid w:val="00AE2982"/>
    <w:rsid w:val="00AE32BF"/>
    <w:rsid w:val="00AE58E2"/>
    <w:rsid w:val="00AE5A61"/>
    <w:rsid w:val="00AE60A1"/>
    <w:rsid w:val="00AE6287"/>
    <w:rsid w:val="00AE6978"/>
    <w:rsid w:val="00AE6A0A"/>
    <w:rsid w:val="00AE6BA8"/>
    <w:rsid w:val="00AE6EE7"/>
    <w:rsid w:val="00AE7063"/>
    <w:rsid w:val="00AE729B"/>
    <w:rsid w:val="00AF009B"/>
    <w:rsid w:val="00AF01CD"/>
    <w:rsid w:val="00AF09DC"/>
    <w:rsid w:val="00AF0D69"/>
    <w:rsid w:val="00AF12D3"/>
    <w:rsid w:val="00AF1998"/>
    <w:rsid w:val="00AF1E56"/>
    <w:rsid w:val="00AF232C"/>
    <w:rsid w:val="00AF2FCD"/>
    <w:rsid w:val="00AF301F"/>
    <w:rsid w:val="00AF327D"/>
    <w:rsid w:val="00AF3DC0"/>
    <w:rsid w:val="00AF44A4"/>
    <w:rsid w:val="00AF478A"/>
    <w:rsid w:val="00AF48CA"/>
    <w:rsid w:val="00AF4F90"/>
    <w:rsid w:val="00AF64EB"/>
    <w:rsid w:val="00AF6655"/>
    <w:rsid w:val="00AF67F7"/>
    <w:rsid w:val="00AF6C4E"/>
    <w:rsid w:val="00AF714B"/>
    <w:rsid w:val="00AF7218"/>
    <w:rsid w:val="00AF78F5"/>
    <w:rsid w:val="00AF79F5"/>
    <w:rsid w:val="00AF7D6B"/>
    <w:rsid w:val="00B00EE6"/>
    <w:rsid w:val="00B011DD"/>
    <w:rsid w:val="00B018EB"/>
    <w:rsid w:val="00B01AD0"/>
    <w:rsid w:val="00B01CF7"/>
    <w:rsid w:val="00B029DC"/>
    <w:rsid w:val="00B02C36"/>
    <w:rsid w:val="00B0340F"/>
    <w:rsid w:val="00B036E0"/>
    <w:rsid w:val="00B0431B"/>
    <w:rsid w:val="00B04397"/>
    <w:rsid w:val="00B0463B"/>
    <w:rsid w:val="00B057BE"/>
    <w:rsid w:val="00B05A05"/>
    <w:rsid w:val="00B05AFD"/>
    <w:rsid w:val="00B05BE4"/>
    <w:rsid w:val="00B06912"/>
    <w:rsid w:val="00B07787"/>
    <w:rsid w:val="00B07F69"/>
    <w:rsid w:val="00B1006D"/>
    <w:rsid w:val="00B105D3"/>
    <w:rsid w:val="00B108A5"/>
    <w:rsid w:val="00B1136F"/>
    <w:rsid w:val="00B11628"/>
    <w:rsid w:val="00B1182A"/>
    <w:rsid w:val="00B128E2"/>
    <w:rsid w:val="00B12B1B"/>
    <w:rsid w:val="00B12EF9"/>
    <w:rsid w:val="00B12F70"/>
    <w:rsid w:val="00B13534"/>
    <w:rsid w:val="00B139BF"/>
    <w:rsid w:val="00B146CD"/>
    <w:rsid w:val="00B14ED5"/>
    <w:rsid w:val="00B154D2"/>
    <w:rsid w:val="00B161C3"/>
    <w:rsid w:val="00B1626E"/>
    <w:rsid w:val="00B1707C"/>
    <w:rsid w:val="00B173B3"/>
    <w:rsid w:val="00B176C3"/>
    <w:rsid w:val="00B179A1"/>
    <w:rsid w:val="00B17F9B"/>
    <w:rsid w:val="00B20085"/>
    <w:rsid w:val="00B200DF"/>
    <w:rsid w:val="00B20423"/>
    <w:rsid w:val="00B21164"/>
    <w:rsid w:val="00B21C3D"/>
    <w:rsid w:val="00B21D1D"/>
    <w:rsid w:val="00B2234F"/>
    <w:rsid w:val="00B22D73"/>
    <w:rsid w:val="00B23BAD"/>
    <w:rsid w:val="00B23D44"/>
    <w:rsid w:val="00B23D95"/>
    <w:rsid w:val="00B23E4F"/>
    <w:rsid w:val="00B24366"/>
    <w:rsid w:val="00B25112"/>
    <w:rsid w:val="00B2527C"/>
    <w:rsid w:val="00B25BBB"/>
    <w:rsid w:val="00B25C85"/>
    <w:rsid w:val="00B25CA2"/>
    <w:rsid w:val="00B26952"/>
    <w:rsid w:val="00B26B7E"/>
    <w:rsid w:val="00B27912"/>
    <w:rsid w:val="00B2794A"/>
    <w:rsid w:val="00B27CA9"/>
    <w:rsid w:val="00B301C9"/>
    <w:rsid w:val="00B30459"/>
    <w:rsid w:val="00B30ABB"/>
    <w:rsid w:val="00B3110F"/>
    <w:rsid w:val="00B31441"/>
    <w:rsid w:val="00B317F0"/>
    <w:rsid w:val="00B3180E"/>
    <w:rsid w:val="00B3191D"/>
    <w:rsid w:val="00B32056"/>
    <w:rsid w:val="00B32669"/>
    <w:rsid w:val="00B331E1"/>
    <w:rsid w:val="00B336ED"/>
    <w:rsid w:val="00B336F1"/>
    <w:rsid w:val="00B340D1"/>
    <w:rsid w:val="00B341CF"/>
    <w:rsid w:val="00B34445"/>
    <w:rsid w:val="00B34B11"/>
    <w:rsid w:val="00B35237"/>
    <w:rsid w:val="00B35372"/>
    <w:rsid w:val="00B356C1"/>
    <w:rsid w:val="00B3571F"/>
    <w:rsid w:val="00B358BC"/>
    <w:rsid w:val="00B35BED"/>
    <w:rsid w:val="00B35F68"/>
    <w:rsid w:val="00B363A1"/>
    <w:rsid w:val="00B364FE"/>
    <w:rsid w:val="00B36A28"/>
    <w:rsid w:val="00B37CE3"/>
    <w:rsid w:val="00B37F11"/>
    <w:rsid w:val="00B37F8B"/>
    <w:rsid w:val="00B401F6"/>
    <w:rsid w:val="00B40B79"/>
    <w:rsid w:val="00B40BA6"/>
    <w:rsid w:val="00B40D76"/>
    <w:rsid w:val="00B40D7F"/>
    <w:rsid w:val="00B41917"/>
    <w:rsid w:val="00B4198C"/>
    <w:rsid w:val="00B41D98"/>
    <w:rsid w:val="00B41F6E"/>
    <w:rsid w:val="00B424E1"/>
    <w:rsid w:val="00B430B5"/>
    <w:rsid w:val="00B431E2"/>
    <w:rsid w:val="00B437A6"/>
    <w:rsid w:val="00B43C1E"/>
    <w:rsid w:val="00B43DDC"/>
    <w:rsid w:val="00B44219"/>
    <w:rsid w:val="00B44949"/>
    <w:rsid w:val="00B44982"/>
    <w:rsid w:val="00B452CF"/>
    <w:rsid w:val="00B4616F"/>
    <w:rsid w:val="00B4619A"/>
    <w:rsid w:val="00B461D5"/>
    <w:rsid w:val="00B465D0"/>
    <w:rsid w:val="00B4679A"/>
    <w:rsid w:val="00B46A9F"/>
    <w:rsid w:val="00B470CD"/>
    <w:rsid w:val="00B47166"/>
    <w:rsid w:val="00B47292"/>
    <w:rsid w:val="00B478C4"/>
    <w:rsid w:val="00B47BE9"/>
    <w:rsid w:val="00B509CE"/>
    <w:rsid w:val="00B50EB1"/>
    <w:rsid w:val="00B5101B"/>
    <w:rsid w:val="00B51A06"/>
    <w:rsid w:val="00B51C74"/>
    <w:rsid w:val="00B52160"/>
    <w:rsid w:val="00B5224C"/>
    <w:rsid w:val="00B52357"/>
    <w:rsid w:val="00B52489"/>
    <w:rsid w:val="00B53129"/>
    <w:rsid w:val="00B5386C"/>
    <w:rsid w:val="00B53A64"/>
    <w:rsid w:val="00B53C64"/>
    <w:rsid w:val="00B53EC9"/>
    <w:rsid w:val="00B54033"/>
    <w:rsid w:val="00B55136"/>
    <w:rsid w:val="00B55608"/>
    <w:rsid w:val="00B563A3"/>
    <w:rsid w:val="00B56620"/>
    <w:rsid w:val="00B56A53"/>
    <w:rsid w:val="00B57A64"/>
    <w:rsid w:val="00B57F46"/>
    <w:rsid w:val="00B57F74"/>
    <w:rsid w:val="00B60187"/>
    <w:rsid w:val="00B60886"/>
    <w:rsid w:val="00B60ACE"/>
    <w:rsid w:val="00B60EC8"/>
    <w:rsid w:val="00B61003"/>
    <w:rsid w:val="00B61116"/>
    <w:rsid w:val="00B62647"/>
    <w:rsid w:val="00B62966"/>
    <w:rsid w:val="00B62A90"/>
    <w:rsid w:val="00B62EFC"/>
    <w:rsid w:val="00B63D86"/>
    <w:rsid w:val="00B63F7A"/>
    <w:rsid w:val="00B64A09"/>
    <w:rsid w:val="00B64B4A"/>
    <w:rsid w:val="00B65420"/>
    <w:rsid w:val="00B65BD0"/>
    <w:rsid w:val="00B66C09"/>
    <w:rsid w:val="00B67774"/>
    <w:rsid w:val="00B67C30"/>
    <w:rsid w:val="00B67EAE"/>
    <w:rsid w:val="00B67F39"/>
    <w:rsid w:val="00B70C61"/>
    <w:rsid w:val="00B70F09"/>
    <w:rsid w:val="00B70FBC"/>
    <w:rsid w:val="00B723C3"/>
    <w:rsid w:val="00B728DA"/>
    <w:rsid w:val="00B7291F"/>
    <w:rsid w:val="00B72A3C"/>
    <w:rsid w:val="00B739B1"/>
    <w:rsid w:val="00B73B35"/>
    <w:rsid w:val="00B73BCE"/>
    <w:rsid w:val="00B73C5B"/>
    <w:rsid w:val="00B74154"/>
    <w:rsid w:val="00B742DB"/>
    <w:rsid w:val="00B74629"/>
    <w:rsid w:val="00B74FC8"/>
    <w:rsid w:val="00B75088"/>
    <w:rsid w:val="00B76500"/>
    <w:rsid w:val="00B765F4"/>
    <w:rsid w:val="00B7674C"/>
    <w:rsid w:val="00B768E8"/>
    <w:rsid w:val="00B76F48"/>
    <w:rsid w:val="00B772AD"/>
    <w:rsid w:val="00B80806"/>
    <w:rsid w:val="00B8096A"/>
    <w:rsid w:val="00B80E54"/>
    <w:rsid w:val="00B81043"/>
    <w:rsid w:val="00B81052"/>
    <w:rsid w:val="00B812D1"/>
    <w:rsid w:val="00B81929"/>
    <w:rsid w:val="00B820BF"/>
    <w:rsid w:val="00B82143"/>
    <w:rsid w:val="00B82785"/>
    <w:rsid w:val="00B827A6"/>
    <w:rsid w:val="00B82D80"/>
    <w:rsid w:val="00B82F66"/>
    <w:rsid w:val="00B837E0"/>
    <w:rsid w:val="00B83BCE"/>
    <w:rsid w:val="00B840D7"/>
    <w:rsid w:val="00B8477F"/>
    <w:rsid w:val="00B84C05"/>
    <w:rsid w:val="00B84DBF"/>
    <w:rsid w:val="00B851C5"/>
    <w:rsid w:val="00B8547A"/>
    <w:rsid w:val="00B85723"/>
    <w:rsid w:val="00B8592F"/>
    <w:rsid w:val="00B85B83"/>
    <w:rsid w:val="00B8613F"/>
    <w:rsid w:val="00B86922"/>
    <w:rsid w:val="00B86DC9"/>
    <w:rsid w:val="00B87383"/>
    <w:rsid w:val="00B87532"/>
    <w:rsid w:val="00B8770A"/>
    <w:rsid w:val="00B87F55"/>
    <w:rsid w:val="00B901EF"/>
    <w:rsid w:val="00B9044B"/>
    <w:rsid w:val="00B90461"/>
    <w:rsid w:val="00B90DC3"/>
    <w:rsid w:val="00B9125C"/>
    <w:rsid w:val="00B91CAC"/>
    <w:rsid w:val="00B92228"/>
    <w:rsid w:val="00B92380"/>
    <w:rsid w:val="00B9252F"/>
    <w:rsid w:val="00B9268F"/>
    <w:rsid w:val="00B92796"/>
    <w:rsid w:val="00B930BD"/>
    <w:rsid w:val="00B93130"/>
    <w:rsid w:val="00B94177"/>
    <w:rsid w:val="00B94333"/>
    <w:rsid w:val="00B94578"/>
    <w:rsid w:val="00B946C7"/>
    <w:rsid w:val="00B948E4"/>
    <w:rsid w:val="00B957A6"/>
    <w:rsid w:val="00B957A7"/>
    <w:rsid w:val="00B95E73"/>
    <w:rsid w:val="00B96A25"/>
    <w:rsid w:val="00B975CD"/>
    <w:rsid w:val="00B97627"/>
    <w:rsid w:val="00BA11D5"/>
    <w:rsid w:val="00BA15FE"/>
    <w:rsid w:val="00BA2945"/>
    <w:rsid w:val="00BA3232"/>
    <w:rsid w:val="00BA352B"/>
    <w:rsid w:val="00BA3A82"/>
    <w:rsid w:val="00BA424B"/>
    <w:rsid w:val="00BA4257"/>
    <w:rsid w:val="00BA45DE"/>
    <w:rsid w:val="00BA48A2"/>
    <w:rsid w:val="00BA4E5F"/>
    <w:rsid w:val="00BA5424"/>
    <w:rsid w:val="00BA57D5"/>
    <w:rsid w:val="00BA5E0A"/>
    <w:rsid w:val="00BA6784"/>
    <w:rsid w:val="00BA6A2F"/>
    <w:rsid w:val="00BA6C14"/>
    <w:rsid w:val="00BA70C5"/>
    <w:rsid w:val="00BA7216"/>
    <w:rsid w:val="00BA7553"/>
    <w:rsid w:val="00BA7B14"/>
    <w:rsid w:val="00BB034F"/>
    <w:rsid w:val="00BB06E2"/>
    <w:rsid w:val="00BB1105"/>
    <w:rsid w:val="00BB1695"/>
    <w:rsid w:val="00BB17ED"/>
    <w:rsid w:val="00BB18BC"/>
    <w:rsid w:val="00BB1D4C"/>
    <w:rsid w:val="00BB2688"/>
    <w:rsid w:val="00BB301A"/>
    <w:rsid w:val="00BB356D"/>
    <w:rsid w:val="00BB375A"/>
    <w:rsid w:val="00BB39D0"/>
    <w:rsid w:val="00BB445A"/>
    <w:rsid w:val="00BB4A1D"/>
    <w:rsid w:val="00BB50A6"/>
    <w:rsid w:val="00BB50B2"/>
    <w:rsid w:val="00BB51A2"/>
    <w:rsid w:val="00BB54A7"/>
    <w:rsid w:val="00BB605B"/>
    <w:rsid w:val="00BB6459"/>
    <w:rsid w:val="00BB667E"/>
    <w:rsid w:val="00BB7353"/>
    <w:rsid w:val="00BC0010"/>
    <w:rsid w:val="00BC06D6"/>
    <w:rsid w:val="00BC0744"/>
    <w:rsid w:val="00BC12C4"/>
    <w:rsid w:val="00BC2C83"/>
    <w:rsid w:val="00BC2E87"/>
    <w:rsid w:val="00BC3258"/>
    <w:rsid w:val="00BC330D"/>
    <w:rsid w:val="00BC370E"/>
    <w:rsid w:val="00BC3993"/>
    <w:rsid w:val="00BC409B"/>
    <w:rsid w:val="00BC43C6"/>
    <w:rsid w:val="00BC525A"/>
    <w:rsid w:val="00BC5D70"/>
    <w:rsid w:val="00BC6013"/>
    <w:rsid w:val="00BC6465"/>
    <w:rsid w:val="00BC6A54"/>
    <w:rsid w:val="00BC6C09"/>
    <w:rsid w:val="00BC7F74"/>
    <w:rsid w:val="00BD05E2"/>
    <w:rsid w:val="00BD0AA9"/>
    <w:rsid w:val="00BD0D3E"/>
    <w:rsid w:val="00BD1181"/>
    <w:rsid w:val="00BD2322"/>
    <w:rsid w:val="00BD2C96"/>
    <w:rsid w:val="00BD3043"/>
    <w:rsid w:val="00BD322F"/>
    <w:rsid w:val="00BD3D2F"/>
    <w:rsid w:val="00BD40C9"/>
    <w:rsid w:val="00BD432C"/>
    <w:rsid w:val="00BD47A3"/>
    <w:rsid w:val="00BD5069"/>
    <w:rsid w:val="00BD56BC"/>
    <w:rsid w:val="00BD5887"/>
    <w:rsid w:val="00BD58B2"/>
    <w:rsid w:val="00BD590E"/>
    <w:rsid w:val="00BD5ADD"/>
    <w:rsid w:val="00BD5B2B"/>
    <w:rsid w:val="00BD5D37"/>
    <w:rsid w:val="00BD5FB0"/>
    <w:rsid w:val="00BD6168"/>
    <w:rsid w:val="00BD66B3"/>
    <w:rsid w:val="00BD6F45"/>
    <w:rsid w:val="00BD718B"/>
    <w:rsid w:val="00BD7309"/>
    <w:rsid w:val="00BD7534"/>
    <w:rsid w:val="00BD7C19"/>
    <w:rsid w:val="00BE0E81"/>
    <w:rsid w:val="00BE1027"/>
    <w:rsid w:val="00BE12F9"/>
    <w:rsid w:val="00BE1B0D"/>
    <w:rsid w:val="00BE22DB"/>
    <w:rsid w:val="00BE2428"/>
    <w:rsid w:val="00BE242E"/>
    <w:rsid w:val="00BE2606"/>
    <w:rsid w:val="00BE29C2"/>
    <w:rsid w:val="00BE2AB9"/>
    <w:rsid w:val="00BE3450"/>
    <w:rsid w:val="00BE3981"/>
    <w:rsid w:val="00BE3E0E"/>
    <w:rsid w:val="00BE443A"/>
    <w:rsid w:val="00BE4528"/>
    <w:rsid w:val="00BE4D58"/>
    <w:rsid w:val="00BE56C4"/>
    <w:rsid w:val="00BE580A"/>
    <w:rsid w:val="00BE5835"/>
    <w:rsid w:val="00BE59D2"/>
    <w:rsid w:val="00BE5F26"/>
    <w:rsid w:val="00BE6104"/>
    <w:rsid w:val="00BE6153"/>
    <w:rsid w:val="00BE6679"/>
    <w:rsid w:val="00BE7575"/>
    <w:rsid w:val="00BE7680"/>
    <w:rsid w:val="00BF01F1"/>
    <w:rsid w:val="00BF0BD2"/>
    <w:rsid w:val="00BF1437"/>
    <w:rsid w:val="00BF14B2"/>
    <w:rsid w:val="00BF15C2"/>
    <w:rsid w:val="00BF1A4F"/>
    <w:rsid w:val="00BF1CD6"/>
    <w:rsid w:val="00BF2A2A"/>
    <w:rsid w:val="00BF2BE4"/>
    <w:rsid w:val="00BF35C8"/>
    <w:rsid w:val="00BF3671"/>
    <w:rsid w:val="00BF3AC3"/>
    <w:rsid w:val="00BF486C"/>
    <w:rsid w:val="00BF4FA2"/>
    <w:rsid w:val="00BF5E78"/>
    <w:rsid w:val="00BF5EDF"/>
    <w:rsid w:val="00BF6A47"/>
    <w:rsid w:val="00BF7401"/>
    <w:rsid w:val="00BF7460"/>
    <w:rsid w:val="00BF7464"/>
    <w:rsid w:val="00BF7C5A"/>
    <w:rsid w:val="00C000AA"/>
    <w:rsid w:val="00C005BF"/>
    <w:rsid w:val="00C00804"/>
    <w:rsid w:val="00C008D5"/>
    <w:rsid w:val="00C0095E"/>
    <w:rsid w:val="00C00F32"/>
    <w:rsid w:val="00C01034"/>
    <w:rsid w:val="00C01070"/>
    <w:rsid w:val="00C01197"/>
    <w:rsid w:val="00C01404"/>
    <w:rsid w:val="00C0285D"/>
    <w:rsid w:val="00C028DF"/>
    <w:rsid w:val="00C029BF"/>
    <w:rsid w:val="00C0301B"/>
    <w:rsid w:val="00C03165"/>
    <w:rsid w:val="00C03C49"/>
    <w:rsid w:val="00C03D91"/>
    <w:rsid w:val="00C046A0"/>
    <w:rsid w:val="00C05202"/>
    <w:rsid w:val="00C05C0A"/>
    <w:rsid w:val="00C05DB3"/>
    <w:rsid w:val="00C0680F"/>
    <w:rsid w:val="00C079E8"/>
    <w:rsid w:val="00C07F9B"/>
    <w:rsid w:val="00C1117F"/>
    <w:rsid w:val="00C112A7"/>
    <w:rsid w:val="00C11528"/>
    <w:rsid w:val="00C11CF8"/>
    <w:rsid w:val="00C11D2A"/>
    <w:rsid w:val="00C120AF"/>
    <w:rsid w:val="00C120B2"/>
    <w:rsid w:val="00C12308"/>
    <w:rsid w:val="00C12A01"/>
    <w:rsid w:val="00C12AAF"/>
    <w:rsid w:val="00C130BF"/>
    <w:rsid w:val="00C13104"/>
    <w:rsid w:val="00C13BC7"/>
    <w:rsid w:val="00C13DAB"/>
    <w:rsid w:val="00C14A82"/>
    <w:rsid w:val="00C15007"/>
    <w:rsid w:val="00C1501C"/>
    <w:rsid w:val="00C15124"/>
    <w:rsid w:val="00C1560D"/>
    <w:rsid w:val="00C16203"/>
    <w:rsid w:val="00C172AA"/>
    <w:rsid w:val="00C178B4"/>
    <w:rsid w:val="00C17BF3"/>
    <w:rsid w:val="00C20184"/>
    <w:rsid w:val="00C20A3B"/>
    <w:rsid w:val="00C20C19"/>
    <w:rsid w:val="00C20E98"/>
    <w:rsid w:val="00C21371"/>
    <w:rsid w:val="00C214EB"/>
    <w:rsid w:val="00C2154A"/>
    <w:rsid w:val="00C21A11"/>
    <w:rsid w:val="00C21EE3"/>
    <w:rsid w:val="00C232C8"/>
    <w:rsid w:val="00C23857"/>
    <w:rsid w:val="00C23894"/>
    <w:rsid w:val="00C24211"/>
    <w:rsid w:val="00C246F4"/>
    <w:rsid w:val="00C248B5"/>
    <w:rsid w:val="00C24ED4"/>
    <w:rsid w:val="00C258AA"/>
    <w:rsid w:val="00C2597F"/>
    <w:rsid w:val="00C25A24"/>
    <w:rsid w:val="00C25C5D"/>
    <w:rsid w:val="00C272E4"/>
    <w:rsid w:val="00C278FF"/>
    <w:rsid w:val="00C27C18"/>
    <w:rsid w:val="00C309EE"/>
    <w:rsid w:val="00C30AC4"/>
    <w:rsid w:val="00C3166C"/>
    <w:rsid w:val="00C31B44"/>
    <w:rsid w:val="00C33758"/>
    <w:rsid w:val="00C33773"/>
    <w:rsid w:val="00C33E31"/>
    <w:rsid w:val="00C33E96"/>
    <w:rsid w:val="00C34BC4"/>
    <w:rsid w:val="00C35502"/>
    <w:rsid w:val="00C356F0"/>
    <w:rsid w:val="00C35798"/>
    <w:rsid w:val="00C35F4E"/>
    <w:rsid w:val="00C364E7"/>
    <w:rsid w:val="00C36505"/>
    <w:rsid w:val="00C36FE2"/>
    <w:rsid w:val="00C37250"/>
    <w:rsid w:val="00C3738C"/>
    <w:rsid w:val="00C37EDB"/>
    <w:rsid w:val="00C40017"/>
    <w:rsid w:val="00C40041"/>
    <w:rsid w:val="00C40262"/>
    <w:rsid w:val="00C41024"/>
    <w:rsid w:val="00C410FE"/>
    <w:rsid w:val="00C4163B"/>
    <w:rsid w:val="00C41C14"/>
    <w:rsid w:val="00C41D36"/>
    <w:rsid w:val="00C41EB1"/>
    <w:rsid w:val="00C42B95"/>
    <w:rsid w:val="00C43355"/>
    <w:rsid w:val="00C43A7F"/>
    <w:rsid w:val="00C4432D"/>
    <w:rsid w:val="00C444E0"/>
    <w:rsid w:val="00C45F09"/>
    <w:rsid w:val="00C45F7B"/>
    <w:rsid w:val="00C46066"/>
    <w:rsid w:val="00C466A2"/>
    <w:rsid w:val="00C46D70"/>
    <w:rsid w:val="00C46F7C"/>
    <w:rsid w:val="00C4700A"/>
    <w:rsid w:val="00C476BC"/>
    <w:rsid w:val="00C47DCA"/>
    <w:rsid w:val="00C50B21"/>
    <w:rsid w:val="00C50EFD"/>
    <w:rsid w:val="00C51781"/>
    <w:rsid w:val="00C517DA"/>
    <w:rsid w:val="00C51D56"/>
    <w:rsid w:val="00C52186"/>
    <w:rsid w:val="00C5247C"/>
    <w:rsid w:val="00C52596"/>
    <w:rsid w:val="00C525A3"/>
    <w:rsid w:val="00C52EF7"/>
    <w:rsid w:val="00C52F9B"/>
    <w:rsid w:val="00C5302C"/>
    <w:rsid w:val="00C5321E"/>
    <w:rsid w:val="00C53B7F"/>
    <w:rsid w:val="00C53E0B"/>
    <w:rsid w:val="00C5422F"/>
    <w:rsid w:val="00C542D8"/>
    <w:rsid w:val="00C554A9"/>
    <w:rsid w:val="00C5559F"/>
    <w:rsid w:val="00C5587F"/>
    <w:rsid w:val="00C559E4"/>
    <w:rsid w:val="00C55E3C"/>
    <w:rsid w:val="00C56A39"/>
    <w:rsid w:val="00C57365"/>
    <w:rsid w:val="00C57373"/>
    <w:rsid w:val="00C60A37"/>
    <w:rsid w:val="00C60B11"/>
    <w:rsid w:val="00C6145B"/>
    <w:rsid w:val="00C6178E"/>
    <w:rsid w:val="00C617BF"/>
    <w:rsid w:val="00C61B31"/>
    <w:rsid w:val="00C622E1"/>
    <w:rsid w:val="00C62C4A"/>
    <w:rsid w:val="00C62CBC"/>
    <w:rsid w:val="00C63672"/>
    <w:rsid w:val="00C63FC9"/>
    <w:rsid w:val="00C64141"/>
    <w:rsid w:val="00C65496"/>
    <w:rsid w:val="00C6556A"/>
    <w:rsid w:val="00C655AA"/>
    <w:rsid w:val="00C65945"/>
    <w:rsid w:val="00C65974"/>
    <w:rsid w:val="00C661E7"/>
    <w:rsid w:val="00C662F2"/>
    <w:rsid w:val="00C667A3"/>
    <w:rsid w:val="00C66827"/>
    <w:rsid w:val="00C673A5"/>
    <w:rsid w:val="00C6783D"/>
    <w:rsid w:val="00C70B23"/>
    <w:rsid w:val="00C70F20"/>
    <w:rsid w:val="00C71721"/>
    <w:rsid w:val="00C71D99"/>
    <w:rsid w:val="00C72847"/>
    <w:rsid w:val="00C729BF"/>
    <w:rsid w:val="00C72C2B"/>
    <w:rsid w:val="00C72FA8"/>
    <w:rsid w:val="00C736C4"/>
    <w:rsid w:val="00C7485A"/>
    <w:rsid w:val="00C74A4A"/>
    <w:rsid w:val="00C74D0E"/>
    <w:rsid w:val="00C7534A"/>
    <w:rsid w:val="00C76478"/>
    <w:rsid w:val="00C76484"/>
    <w:rsid w:val="00C76524"/>
    <w:rsid w:val="00C767C0"/>
    <w:rsid w:val="00C76C92"/>
    <w:rsid w:val="00C77C0A"/>
    <w:rsid w:val="00C800AF"/>
    <w:rsid w:val="00C80333"/>
    <w:rsid w:val="00C808A0"/>
    <w:rsid w:val="00C80DC6"/>
    <w:rsid w:val="00C80E1D"/>
    <w:rsid w:val="00C80F13"/>
    <w:rsid w:val="00C8106F"/>
    <w:rsid w:val="00C811BF"/>
    <w:rsid w:val="00C812AD"/>
    <w:rsid w:val="00C813E7"/>
    <w:rsid w:val="00C8282A"/>
    <w:rsid w:val="00C82A3F"/>
    <w:rsid w:val="00C82DC6"/>
    <w:rsid w:val="00C83E13"/>
    <w:rsid w:val="00C83E93"/>
    <w:rsid w:val="00C83FF9"/>
    <w:rsid w:val="00C841A8"/>
    <w:rsid w:val="00C84668"/>
    <w:rsid w:val="00C85BE8"/>
    <w:rsid w:val="00C864EB"/>
    <w:rsid w:val="00C866A0"/>
    <w:rsid w:val="00C86856"/>
    <w:rsid w:val="00C86B1F"/>
    <w:rsid w:val="00C872C4"/>
    <w:rsid w:val="00C872E1"/>
    <w:rsid w:val="00C87EA8"/>
    <w:rsid w:val="00C87FFC"/>
    <w:rsid w:val="00C906A1"/>
    <w:rsid w:val="00C91476"/>
    <w:rsid w:val="00C9260A"/>
    <w:rsid w:val="00C92834"/>
    <w:rsid w:val="00C92898"/>
    <w:rsid w:val="00C92BFC"/>
    <w:rsid w:val="00C92E2E"/>
    <w:rsid w:val="00C93ABF"/>
    <w:rsid w:val="00C944AE"/>
    <w:rsid w:val="00C94B8F"/>
    <w:rsid w:val="00C951CB"/>
    <w:rsid w:val="00C95318"/>
    <w:rsid w:val="00C955DB"/>
    <w:rsid w:val="00C95D31"/>
    <w:rsid w:val="00C95DC9"/>
    <w:rsid w:val="00C96260"/>
    <w:rsid w:val="00C96749"/>
    <w:rsid w:val="00C967A4"/>
    <w:rsid w:val="00C96BC2"/>
    <w:rsid w:val="00C96F21"/>
    <w:rsid w:val="00C97C29"/>
    <w:rsid w:val="00CA063B"/>
    <w:rsid w:val="00CA0719"/>
    <w:rsid w:val="00CA098B"/>
    <w:rsid w:val="00CA0D41"/>
    <w:rsid w:val="00CA160A"/>
    <w:rsid w:val="00CA1718"/>
    <w:rsid w:val="00CA206E"/>
    <w:rsid w:val="00CA2114"/>
    <w:rsid w:val="00CA23DC"/>
    <w:rsid w:val="00CA2B53"/>
    <w:rsid w:val="00CA3904"/>
    <w:rsid w:val="00CA43C1"/>
    <w:rsid w:val="00CA4C16"/>
    <w:rsid w:val="00CA4CE0"/>
    <w:rsid w:val="00CA525C"/>
    <w:rsid w:val="00CA5293"/>
    <w:rsid w:val="00CA5641"/>
    <w:rsid w:val="00CA56F5"/>
    <w:rsid w:val="00CA5D2A"/>
    <w:rsid w:val="00CA5EFD"/>
    <w:rsid w:val="00CA6048"/>
    <w:rsid w:val="00CA647A"/>
    <w:rsid w:val="00CA6C10"/>
    <w:rsid w:val="00CA6C66"/>
    <w:rsid w:val="00CA7B79"/>
    <w:rsid w:val="00CA7D13"/>
    <w:rsid w:val="00CB01FC"/>
    <w:rsid w:val="00CB0429"/>
    <w:rsid w:val="00CB04D1"/>
    <w:rsid w:val="00CB1430"/>
    <w:rsid w:val="00CB16DA"/>
    <w:rsid w:val="00CB1B5C"/>
    <w:rsid w:val="00CB2212"/>
    <w:rsid w:val="00CB3017"/>
    <w:rsid w:val="00CB380C"/>
    <w:rsid w:val="00CB4682"/>
    <w:rsid w:val="00CB4781"/>
    <w:rsid w:val="00CB4AEC"/>
    <w:rsid w:val="00CB5218"/>
    <w:rsid w:val="00CB576B"/>
    <w:rsid w:val="00CB5FFC"/>
    <w:rsid w:val="00CB6B9E"/>
    <w:rsid w:val="00CB7344"/>
    <w:rsid w:val="00CB7351"/>
    <w:rsid w:val="00CB73D1"/>
    <w:rsid w:val="00CB758D"/>
    <w:rsid w:val="00CB77E1"/>
    <w:rsid w:val="00CB7904"/>
    <w:rsid w:val="00CB7A69"/>
    <w:rsid w:val="00CB7F34"/>
    <w:rsid w:val="00CC053A"/>
    <w:rsid w:val="00CC083A"/>
    <w:rsid w:val="00CC0A00"/>
    <w:rsid w:val="00CC16DB"/>
    <w:rsid w:val="00CC176E"/>
    <w:rsid w:val="00CC1796"/>
    <w:rsid w:val="00CC1AE4"/>
    <w:rsid w:val="00CC2043"/>
    <w:rsid w:val="00CC2081"/>
    <w:rsid w:val="00CC215F"/>
    <w:rsid w:val="00CC27D7"/>
    <w:rsid w:val="00CC2D17"/>
    <w:rsid w:val="00CC380C"/>
    <w:rsid w:val="00CC3A01"/>
    <w:rsid w:val="00CC4B3D"/>
    <w:rsid w:val="00CC4DDE"/>
    <w:rsid w:val="00CC4E7D"/>
    <w:rsid w:val="00CC4EF1"/>
    <w:rsid w:val="00CC5E54"/>
    <w:rsid w:val="00CC601A"/>
    <w:rsid w:val="00CC65B7"/>
    <w:rsid w:val="00CC694D"/>
    <w:rsid w:val="00CC69DC"/>
    <w:rsid w:val="00CC6D6D"/>
    <w:rsid w:val="00CC70E0"/>
    <w:rsid w:val="00CC72E6"/>
    <w:rsid w:val="00CC7855"/>
    <w:rsid w:val="00CD0095"/>
    <w:rsid w:val="00CD075A"/>
    <w:rsid w:val="00CD0992"/>
    <w:rsid w:val="00CD1702"/>
    <w:rsid w:val="00CD1891"/>
    <w:rsid w:val="00CD24A3"/>
    <w:rsid w:val="00CD291F"/>
    <w:rsid w:val="00CD32FF"/>
    <w:rsid w:val="00CD3712"/>
    <w:rsid w:val="00CD3858"/>
    <w:rsid w:val="00CD399F"/>
    <w:rsid w:val="00CD4400"/>
    <w:rsid w:val="00CD4860"/>
    <w:rsid w:val="00CD4A3B"/>
    <w:rsid w:val="00CD4C07"/>
    <w:rsid w:val="00CD5739"/>
    <w:rsid w:val="00CD5D9C"/>
    <w:rsid w:val="00CD77FE"/>
    <w:rsid w:val="00CE01FF"/>
    <w:rsid w:val="00CE02C8"/>
    <w:rsid w:val="00CE0CAE"/>
    <w:rsid w:val="00CE14D0"/>
    <w:rsid w:val="00CE22B0"/>
    <w:rsid w:val="00CE23A5"/>
    <w:rsid w:val="00CE23D9"/>
    <w:rsid w:val="00CE245D"/>
    <w:rsid w:val="00CE363A"/>
    <w:rsid w:val="00CE3756"/>
    <w:rsid w:val="00CE39A0"/>
    <w:rsid w:val="00CE3A90"/>
    <w:rsid w:val="00CE3BC0"/>
    <w:rsid w:val="00CE444E"/>
    <w:rsid w:val="00CE453D"/>
    <w:rsid w:val="00CE541E"/>
    <w:rsid w:val="00CE558C"/>
    <w:rsid w:val="00CE594C"/>
    <w:rsid w:val="00CE5C30"/>
    <w:rsid w:val="00CE5DD1"/>
    <w:rsid w:val="00CE72ED"/>
    <w:rsid w:val="00CE7461"/>
    <w:rsid w:val="00CE7774"/>
    <w:rsid w:val="00CE7A92"/>
    <w:rsid w:val="00CF05C5"/>
    <w:rsid w:val="00CF15CB"/>
    <w:rsid w:val="00CF15FC"/>
    <w:rsid w:val="00CF17D2"/>
    <w:rsid w:val="00CF17E8"/>
    <w:rsid w:val="00CF183A"/>
    <w:rsid w:val="00CF19DD"/>
    <w:rsid w:val="00CF1A56"/>
    <w:rsid w:val="00CF231B"/>
    <w:rsid w:val="00CF2377"/>
    <w:rsid w:val="00CF23FB"/>
    <w:rsid w:val="00CF2DC6"/>
    <w:rsid w:val="00CF31E4"/>
    <w:rsid w:val="00CF32FD"/>
    <w:rsid w:val="00CF3950"/>
    <w:rsid w:val="00CF3CBF"/>
    <w:rsid w:val="00CF41D9"/>
    <w:rsid w:val="00CF4790"/>
    <w:rsid w:val="00CF4D80"/>
    <w:rsid w:val="00CF5D44"/>
    <w:rsid w:val="00CF5E42"/>
    <w:rsid w:val="00CF5F03"/>
    <w:rsid w:val="00CF6576"/>
    <w:rsid w:val="00CF6697"/>
    <w:rsid w:val="00CF6D62"/>
    <w:rsid w:val="00CF6ED2"/>
    <w:rsid w:val="00CF705C"/>
    <w:rsid w:val="00CF740B"/>
    <w:rsid w:val="00CF77DB"/>
    <w:rsid w:val="00CF7933"/>
    <w:rsid w:val="00CF7ECB"/>
    <w:rsid w:val="00D000BA"/>
    <w:rsid w:val="00D015FE"/>
    <w:rsid w:val="00D01A10"/>
    <w:rsid w:val="00D01EEF"/>
    <w:rsid w:val="00D020DA"/>
    <w:rsid w:val="00D0263A"/>
    <w:rsid w:val="00D02683"/>
    <w:rsid w:val="00D02C37"/>
    <w:rsid w:val="00D02FE8"/>
    <w:rsid w:val="00D032A6"/>
    <w:rsid w:val="00D0332C"/>
    <w:rsid w:val="00D03333"/>
    <w:rsid w:val="00D03DBC"/>
    <w:rsid w:val="00D045D7"/>
    <w:rsid w:val="00D046B2"/>
    <w:rsid w:val="00D04A6D"/>
    <w:rsid w:val="00D04A83"/>
    <w:rsid w:val="00D04BF1"/>
    <w:rsid w:val="00D05785"/>
    <w:rsid w:val="00D057A0"/>
    <w:rsid w:val="00D058CB"/>
    <w:rsid w:val="00D06038"/>
    <w:rsid w:val="00D06734"/>
    <w:rsid w:val="00D06832"/>
    <w:rsid w:val="00D06C81"/>
    <w:rsid w:val="00D06DA4"/>
    <w:rsid w:val="00D072B8"/>
    <w:rsid w:val="00D102EC"/>
    <w:rsid w:val="00D10BBF"/>
    <w:rsid w:val="00D10C73"/>
    <w:rsid w:val="00D111EE"/>
    <w:rsid w:val="00D12437"/>
    <w:rsid w:val="00D12A5C"/>
    <w:rsid w:val="00D12BDD"/>
    <w:rsid w:val="00D13A87"/>
    <w:rsid w:val="00D140E5"/>
    <w:rsid w:val="00D143AD"/>
    <w:rsid w:val="00D143D8"/>
    <w:rsid w:val="00D14402"/>
    <w:rsid w:val="00D1461D"/>
    <w:rsid w:val="00D1474B"/>
    <w:rsid w:val="00D14C0C"/>
    <w:rsid w:val="00D14F93"/>
    <w:rsid w:val="00D1574A"/>
    <w:rsid w:val="00D15D98"/>
    <w:rsid w:val="00D15E75"/>
    <w:rsid w:val="00D16E55"/>
    <w:rsid w:val="00D16F56"/>
    <w:rsid w:val="00D17929"/>
    <w:rsid w:val="00D17BB7"/>
    <w:rsid w:val="00D17D42"/>
    <w:rsid w:val="00D17FE8"/>
    <w:rsid w:val="00D20BDE"/>
    <w:rsid w:val="00D21852"/>
    <w:rsid w:val="00D21E26"/>
    <w:rsid w:val="00D21FAF"/>
    <w:rsid w:val="00D2211F"/>
    <w:rsid w:val="00D221D7"/>
    <w:rsid w:val="00D22929"/>
    <w:rsid w:val="00D229A0"/>
    <w:rsid w:val="00D22E04"/>
    <w:rsid w:val="00D23410"/>
    <w:rsid w:val="00D238B6"/>
    <w:rsid w:val="00D24310"/>
    <w:rsid w:val="00D24DB0"/>
    <w:rsid w:val="00D25290"/>
    <w:rsid w:val="00D252F4"/>
    <w:rsid w:val="00D258EF"/>
    <w:rsid w:val="00D25BEB"/>
    <w:rsid w:val="00D25D10"/>
    <w:rsid w:val="00D26463"/>
    <w:rsid w:val="00D2655B"/>
    <w:rsid w:val="00D26891"/>
    <w:rsid w:val="00D26BCE"/>
    <w:rsid w:val="00D26C53"/>
    <w:rsid w:val="00D26DEC"/>
    <w:rsid w:val="00D27341"/>
    <w:rsid w:val="00D27891"/>
    <w:rsid w:val="00D27E04"/>
    <w:rsid w:val="00D300E5"/>
    <w:rsid w:val="00D30EEF"/>
    <w:rsid w:val="00D311CE"/>
    <w:rsid w:val="00D33760"/>
    <w:rsid w:val="00D3392A"/>
    <w:rsid w:val="00D33C92"/>
    <w:rsid w:val="00D34465"/>
    <w:rsid w:val="00D34B09"/>
    <w:rsid w:val="00D34BEC"/>
    <w:rsid w:val="00D34E44"/>
    <w:rsid w:val="00D3562F"/>
    <w:rsid w:val="00D35812"/>
    <w:rsid w:val="00D35F56"/>
    <w:rsid w:val="00D361A6"/>
    <w:rsid w:val="00D36541"/>
    <w:rsid w:val="00D36550"/>
    <w:rsid w:val="00D36838"/>
    <w:rsid w:val="00D36D86"/>
    <w:rsid w:val="00D371BA"/>
    <w:rsid w:val="00D37C09"/>
    <w:rsid w:val="00D37CC6"/>
    <w:rsid w:val="00D40294"/>
    <w:rsid w:val="00D4029F"/>
    <w:rsid w:val="00D40FC8"/>
    <w:rsid w:val="00D40FCD"/>
    <w:rsid w:val="00D416E7"/>
    <w:rsid w:val="00D41752"/>
    <w:rsid w:val="00D4196A"/>
    <w:rsid w:val="00D419A9"/>
    <w:rsid w:val="00D42BC7"/>
    <w:rsid w:val="00D434EE"/>
    <w:rsid w:val="00D43572"/>
    <w:rsid w:val="00D43A48"/>
    <w:rsid w:val="00D43B2D"/>
    <w:rsid w:val="00D43B4F"/>
    <w:rsid w:val="00D451A3"/>
    <w:rsid w:val="00D45540"/>
    <w:rsid w:val="00D45A04"/>
    <w:rsid w:val="00D45E6D"/>
    <w:rsid w:val="00D4622D"/>
    <w:rsid w:val="00D464B8"/>
    <w:rsid w:val="00D46604"/>
    <w:rsid w:val="00D46704"/>
    <w:rsid w:val="00D470C5"/>
    <w:rsid w:val="00D4757F"/>
    <w:rsid w:val="00D47FD9"/>
    <w:rsid w:val="00D5095E"/>
    <w:rsid w:val="00D50B02"/>
    <w:rsid w:val="00D50B9A"/>
    <w:rsid w:val="00D50F8E"/>
    <w:rsid w:val="00D5235D"/>
    <w:rsid w:val="00D52ACB"/>
    <w:rsid w:val="00D52E76"/>
    <w:rsid w:val="00D533FD"/>
    <w:rsid w:val="00D53404"/>
    <w:rsid w:val="00D5392B"/>
    <w:rsid w:val="00D540B0"/>
    <w:rsid w:val="00D54440"/>
    <w:rsid w:val="00D54444"/>
    <w:rsid w:val="00D54F77"/>
    <w:rsid w:val="00D55164"/>
    <w:rsid w:val="00D55ACC"/>
    <w:rsid w:val="00D56BAA"/>
    <w:rsid w:val="00D60021"/>
    <w:rsid w:val="00D60767"/>
    <w:rsid w:val="00D60D05"/>
    <w:rsid w:val="00D61000"/>
    <w:rsid w:val="00D613C7"/>
    <w:rsid w:val="00D61632"/>
    <w:rsid w:val="00D61A4A"/>
    <w:rsid w:val="00D61BAE"/>
    <w:rsid w:val="00D624B9"/>
    <w:rsid w:val="00D629A4"/>
    <w:rsid w:val="00D62B53"/>
    <w:rsid w:val="00D62CCB"/>
    <w:rsid w:val="00D63396"/>
    <w:rsid w:val="00D63733"/>
    <w:rsid w:val="00D641E1"/>
    <w:rsid w:val="00D6421F"/>
    <w:rsid w:val="00D64B5A"/>
    <w:rsid w:val="00D64FB3"/>
    <w:rsid w:val="00D651D8"/>
    <w:rsid w:val="00D6587E"/>
    <w:rsid w:val="00D65C29"/>
    <w:rsid w:val="00D65F86"/>
    <w:rsid w:val="00D6673D"/>
    <w:rsid w:val="00D6697E"/>
    <w:rsid w:val="00D66CE8"/>
    <w:rsid w:val="00D66FE0"/>
    <w:rsid w:val="00D6729A"/>
    <w:rsid w:val="00D672D5"/>
    <w:rsid w:val="00D67586"/>
    <w:rsid w:val="00D70CD6"/>
    <w:rsid w:val="00D70D50"/>
    <w:rsid w:val="00D70F45"/>
    <w:rsid w:val="00D71356"/>
    <w:rsid w:val="00D71BAA"/>
    <w:rsid w:val="00D7225F"/>
    <w:rsid w:val="00D725CE"/>
    <w:rsid w:val="00D726D7"/>
    <w:rsid w:val="00D729D6"/>
    <w:rsid w:val="00D72BD3"/>
    <w:rsid w:val="00D7300B"/>
    <w:rsid w:val="00D7358A"/>
    <w:rsid w:val="00D73713"/>
    <w:rsid w:val="00D738BA"/>
    <w:rsid w:val="00D73904"/>
    <w:rsid w:val="00D741ED"/>
    <w:rsid w:val="00D744A5"/>
    <w:rsid w:val="00D74668"/>
    <w:rsid w:val="00D74A2D"/>
    <w:rsid w:val="00D74A79"/>
    <w:rsid w:val="00D7606B"/>
    <w:rsid w:val="00D761EE"/>
    <w:rsid w:val="00D76441"/>
    <w:rsid w:val="00D76635"/>
    <w:rsid w:val="00D768BB"/>
    <w:rsid w:val="00D76B21"/>
    <w:rsid w:val="00D76F1F"/>
    <w:rsid w:val="00D77619"/>
    <w:rsid w:val="00D7790C"/>
    <w:rsid w:val="00D77AC8"/>
    <w:rsid w:val="00D77FAB"/>
    <w:rsid w:val="00D80011"/>
    <w:rsid w:val="00D80042"/>
    <w:rsid w:val="00D8006B"/>
    <w:rsid w:val="00D80706"/>
    <w:rsid w:val="00D807A4"/>
    <w:rsid w:val="00D81088"/>
    <w:rsid w:val="00D81517"/>
    <w:rsid w:val="00D81855"/>
    <w:rsid w:val="00D81A31"/>
    <w:rsid w:val="00D81E51"/>
    <w:rsid w:val="00D81F4B"/>
    <w:rsid w:val="00D822D4"/>
    <w:rsid w:val="00D822F2"/>
    <w:rsid w:val="00D823C6"/>
    <w:rsid w:val="00D830C9"/>
    <w:rsid w:val="00D83380"/>
    <w:rsid w:val="00D83B55"/>
    <w:rsid w:val="00D83EDA"/>
    <w:rsid w:val="00D84C1D"/>
    <w:rsid w:val="00D85E69"/>
    <w:rsid w:val="00D863FC"/>
    <w:rsid w:val="00D8661A"/>
    <w:rsid w:val="00D86676"/>
    <w:rsid w:val="00D86D2B"/>
    <w:rsid w:val="00D86EC8"/>
    <w:rsid w:val="00D870C0"/>
    <w:rsid w:val="00D87342"/>
    <w:rsid w:val="00D90279"/>
    <w:rsid w:val="00D908D5"/>
    <w:rsid w:val="00D909A1"/>
    <w:rsid w:val="00D90C20"/>
    <w:rsid w:val="00D90C6B"/>
    <w:rsid w:val="00D90CB6"/>
    <w:rsid w:val="00D90DD2"/>
    <w:rsid w:val="00D90FB8"/>
    <w:rsid w:val="00D9168E"/>
    <w:rsid w:val="00D918D4"/>
    <w:rsid w:val="00D91A84"/>
    <w:rsid w:val="00D91AAD"/>
    <w:rsid w:val="00D91C41"/>
    <w:rsid w:val="00D91F4A"/>
    <w:rsid w:val="00D92617"/>
    <w:rsid w:val="00D92F98"/>
    <w:rsid w:val="00D931B4"/>
    <w:rsid w:val="00D94241"/>
    <w:rsid w:val="00D94489"/>
    <w:rsid w:val="00D944DC"/>
    <w:rsid w:val="00D945C8"/>
    <w:rsid w:val="00D94B40"/>
    <w:rsid w:val="00D95568"/>
    <w:rsid w:val="00D95878"/>
    <w:rsid w:val="00D95D63"/>
    <w:rsid w:val="00D95F30"/>
    <w:rsid w:val="00D96150"/>
    <w:rsid w:val="00D96825"/>
    <w:rsid w:val="00D975AF"/>
    <w:rsid w:val="00D976A1"/>
    <w:rsid w:val="00D97EB9"/>
    <w:rsid w:val="00DA03D9"/>
    <w:rsid w:val="00DA0899"/>
    <w:rsid w:val="00DA176E"/>
    <w:rsid w:val="00DA2DA0"/>
    <w:rsid w:val="00DA39B3"/>
    <w:rsid w:val="00DA3D18"/>
    <w:rsid w:val="00DA3DEA"/>
    <w:rsid w:val="00DA3EB8"/>
    <w:rsid w:val="00DA4B9C"/>
    <w:rsid w:val="00DA4E09"/>
    <w:rsid w:val="00DA5543"/>
    <w:rsid w:val="00DA5954"/>
    <w:rsid w:val="00DA601A"/>
    <w:rsid w:val="00DA61A2"/>
    <w:rsid w:val="00DA6263"/>
    <w:rsid w:val="00DA62EB"/>
    <w:rsid w:val="00DA6637"/>
    <w:rsid w:val="00DA6AAA"/>
    <w:rsid w:val="00DA6BBD"/>
    <w:rsid w:val="00DA7860"/>
    <w:rsid w:val="00DA7D83"/>
    <w:rsid w:val="00DB0593"/>
    <w:rsid w:val="00DB0AE8"/>
    <w:rsid w:val="00DB0CDC"/>
    <w:rsid w:val="00DB0DC8"/>
    <w:rsid w:val="00DB1000"/>
    <w:rsid w:val="00DB160D"/>
    <w:rsid w:val="00DB16E0"/>
    <w:rsid w:val="00DB18BC"/>
    <w:rsid w:val="00DB1A4F"/>
    <w:rsid w:val="00DB2057"/>
    <w:rsid w:val="00DB24C0"/>
    <w:rsid w:val="00DB3188"/>
    <w:rsid w:val="00DB3932"/>
    <w:rsid w:val="00DB3C63"/>
    <w:rsid w:val="00DB446F"/>
    <w:rsid w:val="00DB4908"/>
    <w:rsid w:val="00DB5A91"/>
    <w:rsid w:val="00DB5C2B"/>
    <w:rsid w:val="00DB5D2B"/>
    <w:rsid w:val="00DB6478"/>
    <w:rsid w:val="00DB647A"/>
    <w:rsid w:val="00DB68BA"/>
    <w:rsid w:val="00DB7A3C"/>
    <w:rsid w:val="00DC02E4"/>
    <w:rsid w:val="00DC04D1"/>
    <w:rsid w:val="00DC0573"/>
    <w:rsid w:val="00DC08FE"/>
    <w:rsid w:val="00DC0F48"/>
    <w:rsid w:val="00DC1762"/>
    <w:rsid w:val="00DC1BEC"/>
    <w:rsid w:val="00DC1C15"/>
    <w:rsid w:val="00DC1D0C"/>
    <w:rsid w:val="00DC2315"/>
    <w:rsid w:val="00DC23F1"/>
    <w:rsid w:val="00DC2460"/>
    <w:rsid w:val="00DC2685"/>
    <w:rsid w:val="00DC28E2"/>
    <w:rsid w:val="00DC2919"/>
    <w:rsid w:val="00DC297F"/>
    <w:rsid w:val="00DC2A8E"/>
    <w:rsid w:val="00DC2EED"/>
    <w:rsid w:val="00DC31DB"/>
    <w:rsid w:val="00DC40D6"/>
    <w:rsid w:val="00DC428F"/>
    <w:rsid w:val="00DC4463"/>
    <w:rsid w:val="00DC49C6"/>
    <w:rsid w:val="00DC4FB5"/>
    <w:rsid w:val="00DC5107"/>
    <w:rsid w:val="00DC5803"/>
    <w:rsid w:val="00DC5D2D"/>
    <w:rsid w:val="00DC6117"/>
    <w:rsid w:val="00DC7080"/>
    <w:rsid w:val="00DC77B2"/>
    <w:rsid w:val="00DC7913"/>
    <w:rsid w:val="00DD0066"/>
    <w:rsid w:val="00DD02EF"/>
    <w:rsid w:val="00DD0538"/>
    <w:rsid w:val="00DD09FF"/>
    <w:rsid w:val="00DD0BAB"/>
    <w:rsid w:val="00DD0BBB"/>
    <w:rsid w:val="00DD0C80"/>
    <w:rsid w:val="00DD0E42"/>
    <w:rsid w:val="00DD14D1"/>
    <w:rsid w:val="00DD1E05"/>
    <w:rsid w:val="00DD1F3C"/>
    <w:rsid w:val="00DD219E"/>
    <w:rsid w:val="00DD3944"/>
    <w:rsid w:val="00DD3997"/>
    <w:rsid w:val="00DD3F07"/>
    <w:rsid w:val="00DD3FD6"/>
    <w:rsid w:val="00DD4031"/>
    <w:rsid w:val="00DD45E1"/>
    <w:rsid w:val="00DD48C1"/>
    <w:rsid w:val="00DD4FB2"/>
    <w:rsid w:val="00DD6025"/>
    <w:rsid w:val="00DD60CF"/>
    <w:rsid w:val="00DD6120"/>
    <w:rsid w:val="00DD6279"/>
    <w:rsid w:val="00DD6328"/>
    <w:rsid w:val="00DD6AD4"/>
    <w:rsid w:val="00DD6C40"/>
    <w:rsid w:val="00DD738C"/>
    <w:rsid w:val="00DD7F8C"/>
    <w:rsid w:val="00DE0103"/>
    <w:rsid w:val="00DE0344"/>
    <w:rsid w:val="00DE07CD"/>
    <w:rsid w:val="00DE1593"/>
    <w:rsid w:val="00DE1B37"/>
    <w:rsid w:val="00DE244E"/>
    <w:rsid w:val="00DE27CC"/>
    <w:rsid w:val="00DE2DF3"/>
    <w:rsid w:val="00DE2E5B"/>
    <w:rsid w:val="00DE2FD2"/>
    <w:rsid w:val="00DE3F07"/>
    <w:rsid w:val="00DE44D7"/>
    <w:rsid w:val="00DE4573"/>
    <w:rsid w:val="00DE4701"/>
    <w:rsid w:val="00DE4C5C"/>
    <w:rsid w:val="00DE5C7A"/>
    <w:rsid w:val="00DE65F0"/>
    <w:rsid w:val="00DE7000"/>
    <w:rsid w:val="00DF0301"/>
    <w:rsid w:val="00DF05E9"/>
    <w:rsid w:val="00DF0932"/>
    <w:rsid w:val="00DF0C54"/>
    <w:rsid w:val="00DF0E2B"/>
    <w:rsid w:val="00DF23B7"/>
    <w:rsid w:val="00DF240B"/>
    <w:rsid w:val="00DF2650"/>
    <w:rsid w:val="00DF269F"/>
    <w:rsid w:val="00DF26D5"/>
    <w:rsid w:val="00DF3A4A"/>
    <w:rsid w:val="00DF3E40"/>
    <w:rsid w:val="00DF4D0F"/>
    <w:rsid w:val="00DF58EA"/>
    <w:rsid w:val="00DF59A6"/>
    <w:rsid w:val="00DF5AB7"/>
    <w:rsid w:val="00DF5CFC"/>
    <w:rsid w:val="00DF5E82"/>
    <w:rsid w:val="00DF5E83"/>
    <w:rsid w:val="00DF6011"/>
    <w:rsid w:val="00DF6490"/>
    <w:rsid w:val="00DF68BC"/>
    <w:rsid w:val="00DF69B3"/>
    <w:rsid w:val="00DF6B64"/>
    <w:rsid w:val="00DF6DD7"/>
    <w:rsid w:val="00DF71BE"/>
    <w:rsid w:val="00DF7801"/>
    <w:rsid w:val="00DF7808"/>
    <w:rsid w:val="00DF7BCE"/>
    <w:rsid w:val="00DF7D26"/>
    <w:rsid w:val="00DF7E91"/>
    <w:rsid w:val="00E00AB6"/>
    <w:rsid w:val="00E01B77"/>
    <w:rsid w:val="00E0233C"/>
    <w:rsid w:val="00E0272E"/>
    <w:rsid w:val="00E02938"/>
    <w:rsid w:val="00E02B9F"/>
    <w:rsid w:val="00E02CAB"/>
    <w:rsid w:val="00E02DBC"/>
    <w:rsid w:val="00E02ECB"/>
    <w:rsid w:val="00E0345F"/>
    <w:rsid w:val="00E03733"/>
    <w:rsid w:val="00E03764"/>
    <w:rsid w:val="00E03805"/>
    <w:rsid w:val="00E0390F"/>
    <w:rsid w:val="00E03BFD"/>
    <w:rsid w:val="00E0435B"/>
    <w:rsid w:val="00E047F4"/>
    <w:rsid w:val="00E04DB1"/>
    <w:rsid w:val="00E0592C"/>
    <w:rsid w:val="00E05E18"/>
    <w:rsid w:val="00E05F97"/>
    <w:rsid w:val="00E0601D"/>
    <w:rsid w:val="00E062E3"/>
    <w:rsid w:val="00E062E5"/>
    <w:rsid w:val="00E0654A"/>
    <w:rsid w:val="00E0737A"/>
    <w:rsid w:val="00E07661"/>
    <w:rsid w:val="00E07777"/>
    <w:rsid w:val="00E07DDB"/>
    <w:rsid w:val="00E10C1E"/>
    <w:rsid w:val="00E11289"/>
    <w:rsid w:val="00E119DD"/>
    <w:rsid w:val="00E12355"/>
    <w:rsid w:val="00E128FE"/>
    <w:rsid w:val="00E130D3"/>
    <w:rsid w:val="00E1411D"/>
    <w:rsid w:val="00E14340"/>
    <w:rsid w:val="00E15283"/>
    <w:rsid w:val="00E15CFB"/>
    <w:rsid w:val="00E16059"/>
    <w:rsid w:val="00E16A1C"/>
    <w:rsid w:val="00E16BE7"/>
    <w:rsid w:val="00E16D7C"/>
    <w:rsid w:val="00E16E05"/>
    <w:rsid w:val="00E17188"/>
    <w:rsid w:val="00E1754F"/>
    <w:rsid w:val="00E20E34"/>
    <w:rsid w:val="00E21638"/>
    <w:rsid w:val="00E21BBB"/>
    <w:rsid w:val="00E21DF0"/>
    <w:rsid w:val="00E22EFA"/>
    <w:rsid w:val="00E23469"/>
    <w:rsid w:val="00E2356F"/>
    <w:rsid w:val="00E23E22"/>
    <w:rsid w:val="00E24430"/>
    <w:rsid w:val="00E245BF"/>
    <w:rsid w:val="00E24613"/>
    <w:rsid w:val="00E2476E"/>
    <w:rsid w:val="00E24CE7"/>
    <w:rsid w:val="00E24DD7"/>
    <w:rsid w:val="00E2564F"/>
    <w:rsid w:val="00E25FE7"/>
    <w:rsid w:val="00E261A4"/>
    <w:rsid w:val="00E261AB"/>
    <w:rsid w:val="00E2674D"/>
    <w:rsid w:val="00E26B93"/>
    <w:rsid w:val="00E279C4"/>
    <w:rsid w:val="00E27C29"/>
    <w:rsid w:val="00E27DB7"/>
    <w:rsid w:val="00E317D3"/>
    <w:rsid w:val="00E323F4"/>
    <w:rsid w:val="00E32E97"/>
    <w:rsid w:val="00E330F3"/>
    <w:rsid w:val="00E33739"/>
    <w:rsid w:val="00E33B6C"/>
    <w:rsid w:val="00E33EEE"/>
    <w:rsid w:val="00E34467"/>
    <w:rsid w:val="00E34DAB"/>
    <w:rsid w:val="00E35152"/>
    <w:rsid w:val="00E35B96"/>
    <w:rsid w:val="00E36530"/>
    <w:rsid w:val="00E366EC"/>
    <w:rsid w:val="00E36ADA"/>
    <w:rsid w:val="00E36D1D"/>
    <w:rsid w:val="00E37AC0"/>
    <w:rsid w:val="00E40E98"/>
    <w:rsid w:val="00E4178C"/>
    <w:rsid w:val="00E41EA6"/>
    <w:rsid w:val="00E41F90"/>
    <w:rsid w:val="00E4229A"/>
    <w:rsid w:val="00E42ACB"/>
    <w:rsid w:val="00E4319D"/>
    <w:rsid w:val="00E4331C"/>
    <w:rsid w:val="00E4365D"/>
    <w:rsid w:val="00E43AC1"/>
    <w:rsid w:val="00E43F2C"/>
    <w:rsid w:val="00E44ACF"/>
    <w:rsid w:val="00E44D39"/>
    <w:rsid w:val="00E452C7"/>
    <w:rsid w:val="00E45335"/>
    <w:rsid w:val="00E45733"/>
    <w:rsid w:val="00E458C9"/>
    <w:rsid w:val="00E45C22"/>
    <w:rsid w:val="00E45F89"/>
    <w:rsid w:val="00E4664E"/>
    <w:rsid w:val="00E466DD"/>
    <w:rsid w:val="00E4680E"/>
    <w:rsid w:val="00E46A7D"/>
    <w:rsid w:val="00E473DC"/>
    <w:rsid w:val="00E50068"/>
    <w:rsid w:val="00E511A0"/>
    <w:rsid w:val="00E518A4"/>
    <w:rsid w:val="00E51B84"/>
    <w:rsid w:val="00E525DA"/>
    <w:rsid w:val="00E5274D"/>
    <w:rsid w:val="00E52F91"/>
    <w:rsid w:val="00E52FD6"/>
    <w:rsid w:val="00E53681"/>
    <w:rsid w:val="00E5397F"/>
    <w:rsid w:val="00E53A57"/>
    <w:rsid w:val="00E53E2A"/>
    <w:rsid w:val="00E53F2C"/>
    <w:rsid w:val="00E5408E"/>
    <w:rsid w:val="00E54615"/>
    <w:rsid w:val="00E54AAB"/>
    <w:rsid w:val="00E55197"/>
    <w:rsid w:val="00E553FF"/>
    <w:rsid w:val="00E556FD"/>
    <w:rsid w:val="00E56AD0"/>
    <w:rsid w:val="00E5722A"/>
    <w:rsid w:val="00E602BA"/>
    <w:rsid w:val="00E607A7"/>
    <w:rsid w:val="00E60A19"/>
    <w:rsid w:val="00E6239F"/>
    <w:rsid w:val="00E624FE"/>
    <w:rsid w:val="00E62D81"/>
    <w:rsid w:val="00E62DF4"/>
    <w:rsid w:val="00E62F31"/>
    <w:rsid w:val="00E638A9"/>
    <w:rsid w:val="00E639B5"/>
    <w:rsid w:val="00E63C3E"/>
    <w:rsid w:val="00E64285"/>
    <w:rsid w:val="00E650EE"/>
    <w:rsid w:val="00E65BA8"/>
    <w:rsid w:val="00E66143"/>
    <w:rsid w:val="00E66669"/>
    <w:rsid w:val="00E668E5"/>
    <w:rsid w:val="00E668FF"/>
    <w:rsid w:val="00E66A73"/>
    <w:rsid w:val="00E66AB6"/>
    <w:rsid w:val="00E66C93"/>
    <w:rsid w:val="00E66DA0"/>
    <w:rsid w:val="00E67866"/>
    <w:rsid w:val="00E67877"/>
    <w:rsid w:val="00E67C99"/>
    <w:rsid w:val="00E7014B"/>
    <w:rsid w:val="00E708AC"/>
    <w:rsid w:val="00E70E4C"/>
    <w:rsid w:val="00E7102A"/>
    <w:rsid w:val="00E71133"/>
    <w:rsid w:val="00E71293"/>
    <w:rsid w:val="00E7147E"/>
    <w:rsid w:val="00E71A60"/>
    <w:rsid w:val="00E71C64"/>
    <w:rsid w:val="00E73084"/>
    <w:rsid w:val="00E73158"/>
    <w:rsid w:val="00E731CF"/>
    <w:rsid w:val="00E733AE"/>
    <w:rsid w:val="00E73F7A"/>
    <w:rsid w:val="00E7413C"/>
    <w:rsid w:val="00E7430D"/>
    <w:rsid w:val="00E74407"/>
    <w:rsid w:val="00E761FA"/>
    <w:rsid w:val="00E76205"/>
    <w:rsid w:val="00E765AC"/>
    <w:rsid w:val="00E76858"/>
    <w:rsid w:val="00E77232"/>
    <w:rsid w:val="00E77748"/>
    <w:rsid w:val="00E77B25"/>
    <w:rsid w:val="00E77D50"/>
    <w:rsid w:val="00E80B2C"/>
    <w:rsid w:val="00E8131B"/>
    <w:rsid w:val="00E81618"/>
    <w:rsid w:val="00E82D3A"/>
    <w:rsid w:val="00E83181"/>
    <w:rsid w:val="00E840D8"/>
    <w:rsid w:val="00E8491B"/>
    <w:rsid w:val="00E84F0B"/>
    <w:rsid w:val="00E855E3"/>
    <w:rsid w:val="00E86798"/>
    <w:rsid w:val="00E86AA4"/>
    <w:rsid w:val="00E86ADB"/>
    <w:rsid w:val="00E8739A"/>
    <w:rsid w:val="00E876AE"/>
    <w:rsid w:val="00E87E99"/>
    <w:rsid w:val="00E916B0"/>
    <w:rsid w:val="00E918A4"/>
    <w:rsid w:val="00E91E2C"/>
    <w:rsid w:val="00E9226D"/>
    <w:rsid w:val="00E92A18"/>
    <w:rsid w:val="00E92CCE"/>
    <w:rsid w:val="00E93079"/>
    <w:rsid w:val="00E93E5F"/>
    <w:rsid w:val="00E941C6"/>
    <w:rsid w:val="00E94564"/>
    <w:rsid w:val="00E94AC0"/>
    <w:rsid w:val="00E94BFE"/>
    <w:rsid w:val="00E94C10"/>
    <w:rsid w:val="00E95479"/>
    <w:rsid w:val="00E963B9"/>
    <w:rsid w:val="00E96819"/>
    <w:rsid w:val="00E96A56"/>
    <w:rsid w:val="00E9763C"/>
    <w:rsid w:val="00E976FA"/>
    <w:rsid w:val="00E97AC3"/>
    <w:rsid w:val="00E97C26"/>
    <w:rsid w:val="00EA012A"/>
    <w:rsid w:val="00EA0186"/>
    <w:rsid w:val="00EA0528"/>
    <w:rsid w:val="00EA1130"/>
    <w:rsid w:val="00EA142E"/>
    <w:rsid w:val="00EA1F1B"/>
    <w:rsid w:val="00EA2039"/>
    <w:rsid w:val="00EA22C8"/>
    <w:rsid w:val="00EA2614"/>
    <w:rsid w:val="00EA267B"/>
    <w:rsid w:val="00EA282E"/>
    <w:rsid w:val="00EA2A02"/>
    <w:rsid w:val="00EA2A36"/>
    <w:rsid w:val="00EA2A4A"/>
    <w:rsid w:val="00EA2B34"/>
    <w:rsid w:val="00EA2BA8"/>
    <w:rsid w:val="00EA340A"/>
    <w:rsid w:val="00EA3828"/>
    <w:rsid w:val="00EA3A27"/>
    <w:rsid w:val="00EA3E34"/>
    <w:rsid w:val="00EA3F2F"/>
    <w:rsid w:val="00EA47F7"/>
    <w:rsid w:val="00EA494D"/>
    <w:rsid w:val="00EA4EAD"/>
    <w:rsid w:val="00EA523E"/>
    <w:rsid w:val="00EA57C9"/>
    <w:rsid w:val="00EA62F5"/>
    <w:rsid w:val="00EA75B5"/>
    <w:rsid w:val="00EA7810"/>
    <w:rsid w:val="00EB015D"/>
    <w:rsid w:val="00EB0695"/>
    <w:rsid w:val="00EB0A4E"/>
    <w:rsid w:val="00EB1472"/>
    <w:rsid w:val="00EB2051"/>
    <w:rsid w:val="00EB2212"/>
    <w:rsid w:val="00EB2810"/>
    <w:rsid w:val="00EB28AF"/>
    <w:rsid w:val="00EB2AEB"/>
    <w:rsid w:val="00EB398A"/>
    <w:rsid w:val="00EB3C11"/>
    <w:rsid w:val="00EB3E46"/>
    <w:rsid w:val="00EB441A"/>
    <w:rsid w:val="00EB4467"/>
    <w:rsid w:val="00EB4725"/>
    <w:rsid w:val="00EB4BBD"/>
    <w:rsid w:val="00EB50DD"/>
    <w:rsid w:val="00EB517A"/>
    <w:rsid w:val="00EB53F3"/>
    <w:rsid w:val="00EB566D"/>
    <w:rsid w:val="00EB56D4"/>
    <w:rsid w:val="00EB594A"/>
    <w:rsid w:val="00EB5A2A"/>
    <w:rsid w:val="00EB5A86"/>
    <w:rsid w:val="00EB6278"/>
    <w:rsid w:val="00EB6348"/>
    <w:rsid w:val="00EB6514"/>
    <w:rsid w:val="00EB68A3"/>
    <w:rsid w:val="00EB6D19"/>
    <w:rsid w:val="00EB6D9D"/>
    <w:rsid w:val="00EB6F00"/>
    <w:rsid w:val="00EB7587"/>
    <w:rsid w:val="00EB75FD"/>
    <w:rsid w:val="00EC097B"/>
    <w:rsid w:val="00EC1B2E"/>
    <w:rsid w:val="00EC1B8A"/>
    <w:rsid w:val="00EC22EB"/>
    <w:rsid w:val="00EC2BBF"/>
    <w:rsid w:val="00EC2CC5"/>
    <w:rsid w:val="00EC3522"/>
    <w:rsid w:val="00EC36E3"/>
    <w:rsid w:val="00EC38DA"/>
    <w:rsid w:val="00EC4080"/>
    <w:rsid w:val="00EC44D5"/>
    <w:rsid w:val="00EC505C"/>
    <w:rsid w:val="00EC52AC"/>
    <w:rsid w:val="00EC5339"/>
    <w:rsid w:val="00EC5E5B"/>
    <w:rsid w:val="00EC615A"/>
    <w:rsid w:val="00EC6227"/>
    <w:rsid w:val="00EC646E"/>
    <w:rsid w:val="00EC6633"/>
    <w:rsid w:val="00EC6AF6"/>
    <w:rsid w:val="00EC6E00"/>
    <w:rsid w:val="00EC756F"/>
    <w:rsid w:val="00EC75DF"/>
    <w:rsid w:val="00EC78A1"/>
    <w:rsid w:val="00EC7997"/>
    <w:rsid w:val="00ED0BAF"/>
    <w:rsid w:val="00ED0FE9"/>
    <w:rsid w:val="00ED1231"/>
    <w:rsid w:val="00ED1DF1"/>
    <w:rsid w:val="00ED2999"/>
    <w:rsid w:val="00ED2A4C"/>
    <w:rsid w:val="00ED2D59"/>
    <w:rsid w:val="00ED414A"/>
    <w:rsid w:val="00ED4260"/>
    <w:rsid w:val="00ED489B"/>
    <w:rsid w:val="00ED4D73"/>
    <w:rsid w:val="00ED5039"/>
    <w:rsid w:val="00ED50CE"/>
    <w:rsid w:val="00ED6D9D"/>
    <w:rsid w:val="00ED71AA"/>
    <w:rsid w:val="00ED7A78"/>
    <w:rsid w:val="00EE00A2"/>
    <w:rsid w:val="00EE15D6"/>
    <w:rsid w:val="00EE1A5D"/>
    <w:rsid w:val="00EE1C75"/>
    <w:rsid w:val="00EE22AF"/>
    <w:rsid w:val="00EE2AFC"/>
    <w:rsid w:val="00EE30E1"/>
    <w:rsid w:val="00EE34A4"/>
    <w:rsid w:val="00EE3582"/>
    <w:rsid w:val="00EE3D22"/>
    <w:rsid w:val="00EE4424"/>
    <w:rsid w:val="00EE4BC3"/>
    <w:rsid w:val="00EE4D3D"/>
    <w:rsid w:val="00EE4F0B"/>
    <w:rsid w:val="00EE5597"/>
    <w:rsid w:val="00EE5D07"/>
    <w:rsid w:val="00EE620E"/>
    <w:rsid w:val="00EE67E0"/>
    <w:rsid w:val="00EE6900"/>
    <w:rsid w:val="00EE6CA8"/>
    <w:rsid w:val="00EE6D15"/>
    <w:rsid w:val="00EE6E85"/>
    <w:rsid w:val="00EE707F"/>
    <w:rsid w:val="00EE781D"/>
    <w:rsid w:val="00EE7CDF"/>
    <w:rsid w:val="00EF083D"/>
    <w:rsid w:val="00EF09BF"/>
    <w:rsid w:val="00EF0E1D"/>
    <w:rsid w:val="00EF125B"/>
    <w:rsid w:val="00EF1F56"/>
    <w:rsid w:val="00EF1F69"/>
    <w:rsid w:val="00EF1FA2"/>
    <w:rsid w:val="00EF200B"/>
    <w:rsid w:val="00EF21AC"/>
    <w:rsid w:val="00EF2294"/>
    <w:rsid w:val="00EF2B1C"/>
    <w:rsid w:val="00EF3561"/>
    <w:rsid w:val="00EF3BFC"/>
    <w:rsid w:val="00EF3DDA"/>
    <w:rsid w:val="00EF4170"/>
    <w:rsid w:val="00EF41B8"/>
    <w:rsid w:val="00EF4AC9"/>
    <w:rsid w:val="00EF4F93"/>
    <w:rsid w:val="00EF5C15"/>
    <w:rsid w:val="00EF5C3C"/>
    <w:rsid w:val="00EF5C41"/>
    <w:rsid w:val="00EF6284"/>
    <w:rsid w:val="00EF6F9C"/>
    <w:rsid w:val="00EF7668"/>
    <w:rsid w:val="00EF7E43"/>
    <w:rsid w:val="00EF7EF8"/>
    <w:rsid w:val="00F002E7"/>
    <w:rsid w:val="00F003C5"/>
    <w:rsid w:val="00F0059C"/>
    <w:rsid w:val="00F007AA"/>
    <w:rsid w:val="00F009C5"/>
    <w:rsid w:val="00F0128A"/>
    <w:rsid w:val="00F02049"/>
    <w:rsid w:val="00F021DE"/>
    <w:rsid w:val="00F024A8"/>
    <w:rsid w:val="00F0274C"/>
    <w:rsid w:val="00F028FF"/>
    <w:rsid w:val="00F02B59"/>
    <w:rsid w:val="00F02CF6"/>
    <w:rsid w:val="00F02FD3"/>
    <w:rsid w:val="00F03540"/>
    <w:rsid w:val="00F037C4"/>
    <w:rsid w:val="00F03EE0"/>
    <w:rsid w:val="00F043BB"/>
    <w:rsid w:val="00F04577"/>
    <w:rsid w:val="00F048B8"/>
    <w:rsid w:val="00F04D35"/>
    <w:rsid w:val="00F05210"/>
    <w:rsid w:val="00F052C9"/>
    <w:rsid w:val="00F05556"/>
    <w:rsid w:val="00F056DB"/>
    <w:rsid w:val="00F061EC"/>
    <w:rsid w:val="00F063EC"/>
    <w:rsid w:val="00F06520"/>
    <w:rsid w:val="00F06C43"/>
    <w:rsid w:val="00F07160"/>
    <w:rsid w:val="00F07161"/>
    <w:rsid w:val="00F076E9"/>
    <w:rsid w:val="00F077B6"/>
    <w:rsid w:val="00F07A8F"/>
    <w:rsid w:val="00F07D50"/>
    <w:rsid w:val="00F1019D"/>
    <w:rsid w:val="00F103FC"/>
    <w:rsid w:val="00F106F8"/>
    <w:rsid w:val="00F1082D"/>
    <w:rsid w:val="00F113B2"/>
    <w:rsid w:val="00F116F7"/>
    <w:rsid w:val="00F1189C"/>
    <w:rsid w:val="00F118F6"/>
    <w:rsid w:val="00F11C33"/>
    <w:rsid w:val="00F11E4C"/>
    <w:rsid w:val="00F128ED"/>
    <w:rsid w:val="00F12D44"/>
    <w:rsid w:val="00F1319B"/>
    <w:rsid w:val="00F13238"/>
    <w:rsid w:val="00F134A7"/>
    <w:rsid w:val="00F134E4"/>
    <w:rsid w:val="00F138F3"/>
    <w:rsid w:val="00F13D5A"/>
    <w:rsid w:val="00F13EF8"/>
    <w:rsid w:val="00F14150"/>
    <w:rsid w:val="00F14470"/>
    <w:rsid w:val="00F144B3"/>
    <w:rsid w:val="00F145A8"/>
    <w:rsid w:val="00F14B77"/>
    <w:rsid w:val="00F14EC8"/>
    <w:rsid w:val="00F14EFB"/>
    <w:rsid w:val="00F15371"/>
    <w:rsid w:val="00F153D3"/>
    <w:rsid w:val="00F1580C"/>
    <w:rsid w:val="00F15D68"/>
    <w:rsid w:val="00F16B9D"/>
    <w:rsid w:val="00F16EC8"/>
    <w:rsid w:val="00F1702B"/>
    <w:rsid w:val="00F17170"/>
    <w:rsid w:val="00F20324"/>
    <w:rsid w:val="00F20D28"/>
    <w:rsid w:val="00F2164E"/>
    <w:rsid w:val="00F21999"/>
    <w:rsid w:val="00F21C53"/>
    <w:rsid w:val="00F22087"/>
    <w:rsid w:val="00F2229F"/>
    <w:rsid w:val="00F226A4"/>
    <w:rsid w:val="00F22F25"/>
    <w:rsid w:val="00F232F2"/>
    <w:rsid w:val="00F236CB"/>
    <w:rsid w:val="00F238AD"/>
    <w:rsid w:val="00F23904"/>
    <w:rsid w:val="00F239AA"/>
    <w:rsid w:val="00F23C1E"/>
    <w:rsid w:val="00F24176"/>
    <w:rsid w:val="00F24615"/>
    <w:rsid w:val="00F24975"/>
    <w:rsid w:val="00F2533A"/>
    <w:rsid w:val="00F25DCA"/>
    <w:rsid w:val="00F26C6F"/>
    <w:rsid w:val="00F274FB"/>
    <w:rsid w:val="00F3009B"/>
    <w:rsid w:val="00F301BA"/>
    <w:rsid w:val="00F30317"/>
    <w:rsid w:val="00F30D71"/>
    <w:rsid w:val="00F31023"/>
    <w:rsid w:val="00F315C3"/>
    <w:rsid w:val="00F31975"/>
    <w:rsid w:val="00F32319"/>
    <w:rsid w:val="00F3258B"/>
    <w:rsid w:val="00F32AC8"/>
    <w:rsid w:val="00F32B38"/>
    <w:rsid w:val="00F33787"/>
    <w:rsid w:val="00F33A74"/>
    <w:rsid w:val="00F33AB9"/>
    <w:rsid w:val="00F33B44"/>
    <w:rsid w:val="00F33E95"/>
    <w:rsid w:val="00F34863"/>
    <w:rsid w:val="00F34F62"/>
    <w:rsid w:val="00F35011"/>
    <w:rsid w:val="00F3553C"/>
    <w:rsid w:val="00F357F7"/>
    <w:rsid w:val="00F35AD9"/>
    <w:rsid w:val="00F35CD9"/>
    <w:rsid w:val="00F35F05"/>
    <w:rsid w:val="00F3697A"/>
    <w:rsid w:val="00F36B45"/>
    <w:rsid w:val="00F373FA"/>
    <w:rsid w:val="00F37CCB"/>
    <w:rsid w:val="00F37F11"/>
    <w:rsid w:val="00F404C3"/>
    <w:rsid w:val="00F40BBD"/>
    <w:rsid w:val="00F40C11"/>
    <w:rsid w:val="00F414BA"/>
    <w:rsid w:val="00F41981"/>
    <w:rsid w:val="00F41BFC"/>
    <w:rsid w:val="00F420D6"/>
    <w:rsid w:val="00F42435"/>
    <w:rsid w:val="00F4344C"/>
    <w:rsid w:val="00F43832"/>
    <w:rsid w:val="00F43E9F"/>
    <w:rsid w:val="00F44065"/>
    <w:rsid w:val="00F44AA1"/>
    <w:rsid w:val="00F45331"/>
    <w:rsid w:val="00F45CDA"/>
    <w:rsid w:val="00F46019"/>
    <w:rsid w:val="00F464FA"/>
    <w:rsid w:val="00F466DA"/>
    <w:rsid w:val="00F46777"/>
    <w:rsid w:val="00F468BF"/>
    <w:rsid w:val="00F473B0"/>
    <w:rsid w:val="00F4762C"/>
    <w:rsid w:val="00F47A4B"/>
    <w:rsid w:val="00F47CA1"/>
    <w:rsid w:val="00F50219"/>
    <w:rsid w:val="00F5070C"/>
    <w:rsid w:val="00F518A6"/>
    <w:rsid w:val="00F51912"/>
    <w:rsid w:val="00F51B70"/>
    <w:rsid w:val="00F51BC4"/>
    <w:rsid w:val="00F51DEE"/>
    <w:rsid w:val="00F526A3"/>
    <w:rsid w:val="00F529F3"/>
    <w:rsid w:val="00F52C82"/>
    <w:rsid w:val="00F5344F"/>
    <w:rsid w:val="00F5366F"/>
    <w:rsid w:val="00F53CC8"/>
    <w:rsid w:val="00F53DFB"/>
    <w:rsid w:val="00F53E94"/>
    <w:rsid w:val="00F53FA9"/>
    <w:rsid w:val="00F5438B"/>
    <w:rsid w:val="00F5455A"/>
    <w:rsid w:val="00F54574"/>
    <w:rsid w:val="00F545C5"/>
    <w:rsid w:val="00F545D6"/>
    <w:rsid w:val="00F54800"/>
    <w:rsid w:val="00F55A27"/>
    <w:rsid w:val="00F55A85"/>
    <w:rsid w:val="00F55AC7"/>
    <w:rsid w:val="00F55B8C"/>
    <w:rsid w:val="00F5600C"/>
    <w:rsid w:val="00F5600F"/>
    <w:rsid w:val="00F56187"/>
    <w:rsid w:val="00F56EE5"/>
    <w:rsid w:val="00F57DD3"/>
    <w:rsid w:val="00F60197"/>
    <w:rsid w:val="00F60CF9"/>
    <w:rsid w:val="00F60E90"/>
    <w:rsid w:val="00F61CF0"/>
    <w:rsid w:val="00F62084"/>
    <w:rsid w:val="00F627EF"/>
    <w:rsid w:val="00F62865"/>
    <w:rsid w:val="00F62C3C"/>
    <w:rsid w:val="00F63B5F"/>
    <w:rsid w:val="00F63CAD"/>
    <w:rsid w:val="00F64496"/>
    <w:rsid w:val="00F649C5"/>
    <w:rsid w:val="00F64E86"/>
    <w:rsid w:val="00F653E3"/>
    <w:rsid w:val="00F65B6D"/>
    <w:rsid w:val="00F65F45"/>
    <w:rsid w:val="00F65FE8"/>
    <w:rsid w:val="00F66B90"/>
    <w:rsid w:val="00F6769C"/>
    <w:rsid w:val="00F67F4E"/>
    <w:rsid w:val="00F70A8F"/>
    <w:rsid w:val="00F70F99"/>
    <w:rsid w:val="00F70FF6"/>
    <w:rsid w:val="00F713E2"/>
    <w:rsid w:val="00F7170D"/>
    <w:rsid w:val="00F717CD"/>
    <w:rsid w:val="00F720A0"/>
    <w:rsid w:val="00F7217B"/>
    <w:rsid w:val="00F722C6"/>
    <w:rsid w:val="00F727BA"/>
    <w:rsid w:val="00F72CFA"/>
    <w:rsid w:val="00F72D17"/>
    <w:rsid w:val="00F73CDD"/>
    <w:rsid w:val="00F748F7"/>
    <w:rsid w:val="00F75936"/>
    <w:rsid w:val="00F75F4B"/>
    <w:rsid w:val="00F75F8B"/>
    <w:rsid w:val="00F760E9"/>
    <w:rsid w:val="00F7666E"/>
    <w:rsid w:val="00F76697"/>
    <w:rsid w:val="00F766B3"/>
    <w:rsid w:val="00F771FD"/>
    <w:rsid w:val="00F7755D"/>
    <w:rsid w:val="00F77E9D"/>
    <w:rsid w:val="00F8023F"/>
    <w:rsid w:val="00F80856"/>
    <w:rsid w:val="00F80964"/>
    <w:rsid w:val="00F80C66"/>
    <w:rsid w:val="00F80D4E"/>
    <w:rsid w:val="00F813A4"/>
    <w:rsid w:val="00F81B96"/>
    <w:rsid w:val="00F82210"/>
    <w:rsid w:val="00F83174"/>
    <w:rsid w:val="00F839B1"/>
    <w:rsid w:val="00F83CCB"/>
    <w:rsid w:val="00F83EB1"/>
    <w:rsid w:val="00F84944"/>
    <w:rsid w:val="00F84DF0"/>
    <w:rsid w:val="00F85126"/>
    <w:rsid w:val="00F85522"/>
    <w:rsid w:val="00F8579E"/>
    <w:rsid w:val="00F85890"/>
    <w:rsid w:val="00F85EC3"/>
    <w:rsid w:val="00F85F15"/>
    <w:rsid w:val="00F8643B"/>
    <w:rsid w:val="00F86562"/>
    <w:rsid w:val="00F87418"/>
    <w:rsid w:val="00F87700"/>
    <w:rsid w:val="00F878D7"/>
    <w:rsid w:val="00F87A21"/>
    <w:rsid w:val="00F87D19"/>
    <w:rsid w:val="00F90058"/>
    <w:rsid w:val="00F9025E"/>
    <w:rsid w:val="00F90658"/>
    <w:rsid w:val="00F90D65"/>
    <w:rsid w:val="00F90DE7"/>
    <w:rsid w:val="00F90F27"/>
    <w:rsid w:val="00F91D41"/>
    <w:rsid w:val="00F9255C"/>
    <w:rsid w:val="00F93174"/>
    <w:rsid w:val="00F934B9"/>
    <w:rsid w:val="00F93BF1"/>
    <w:rsid w:val="00F93C39"/>
    <w:rsid w:val="00F93C41"/>
    <w:rsid w:val="00F93D1C"/>
    <w:rsid w:val="00F9451D"/>
    <w:rsid w:val="00F94A27"/>
    <w:rsid w:val="00F94D5D"/>
    <w:rsid w:val="00F954B0"/>
    <w:rsid w:val="00F95976"/>
    <w:rsid w:val="00F95EA5"/>
    <w:rsid w:val="00F962B8"/>
    <w:rsid w:val="00F96547"/>
    <w:rsid w:val="00F96589"/>
    <w:rsid w:val="00F96882"/>
    <w:rsid w:val="00F96B50"/>
    <w:rsid w:val="00F97A55"/>
    <w:rsid w:val="00FA01E3"/>
    <w:rsid w:val="00FA06BC"/>
    <w:rsid w:val="00FA1477"/>
    <w:rsid w:val="00FA1688"/>
    <w:rsid w:val="00FA1A55"/>
    <w:rsid w:val="00FA2537"/>
    <w:rsid w:val="00FA2EC5"/>
    <w:rsid w:val="00FA33C3"/>
    <w:rsid w:val="00FA3A4B"/>
    <w:rsid w:val="00FA417D"/>
    <w:rsid w:val="00FA4CC0"/>
    <w:rsid w:val="00FA5506"/>
    <w:rsid w:val="00FA5F02"/>
    <w:rsid w:val="00FA6437"/>
    <w:rsid w:val="00FA703B"/>
    <w:rsid w:val="00FA72E4"/>
    <w:rsid w:val="00FA74A7"/>
    <w:rsid w:val="00FA7A43"/>
    <w:rsid w:val="00FA7B18"/>
    <w:rsid w:val="00FA7E47"/>
    <w:rsid w:val="00FB0266"/>
    <w:rsid w:val="00FB02B0"/>
    <w:rsid w:val="00FB02BF"/>
    <w:rsid w:val="00FB02C4"/>
    <w:rsid w:val="00FB07BF"/>
    <w:rsid w:val="00FB0E8F"/>
    <w:rsid w:val="00FB1752"/>
    <w:rsid w:val="00FB193F"/>
    <w:rsid w:val="00FB2B76"/>
    <w:rsid w:val="00FB2BAF"/>
    <w:rsid w:val="00FB2C78"/>
    <w:rsid w:val="00FB2D67"/>
    <w:rsid w:val="00FB2F29"/>
    <w:rsid w:val="00FB2F89"/>
    <w:rsid w:val="00FB36F8"/>
    <w:rsid w:val="00FB3854"/>
    <w:rsid w:val="00FB3E21"/>
    <w:rsid w:val="00FB3FE8"/>
    <w:rsid w:val="00FB441B"/>
    <w:rsid w:val="00FB4517"/>
    <w:rsid w:val="00FB48F4"/>
    <w:rsid w:val="00FB4BF8"/>
    <w:rsid w:val="00FB5B94"/>
    <w:rsid w:val="00FB5C72"/>
    <w:rsid w:val="00FB62E9"/>
    <w:rsid w:val="00FB636E"/>
    <w:rsid w:val="00FB6F37"/>
    <w:rsid w:val="00FB7152"/>
    <w:rsid w:val="00FB7CF8"/>
    <w:rsid w:val="00FC023A"/>
    <w:rsid w:val="00FC034D"/>
    <w:rsid w:val="00FC0B3F"/>
    <w:rsid w:val="00FC1B17"/>
    <w:rsid w:val="00FC1B48"/>
    <w:rsid w:val="00FC1F3C"/>
    <w:rsid w:val="00FC2770"/>
    <w:rsid w:val="00FC33EB"/>
    <w:rsid w:val="00FC3A4F"/>
    <w:rsid w:val="00FC3AFE"/>
    <w:rsid w:val="00FC3CFB"/>
    <w:rsid w:val="00FC421B"/>
    <w:rsid w:val="00FC4509"/>
    <w:rsid w:val="00FC5096"/>
    <w:rsid w:val="00FC517E"/>
    <w:rsid w:val="00FC51C3"/>
    <w:rsid w:val="00FC5386"/>
    <w:rsid w:val="00FC592B"/>
    <w:rsid w:val="00FC5B5D"/>
    <w:rsid w:val="00FC5DB4"/>
    <w:rsid w:val="00FC5E05"/>
    <w:rsid w:val="00FC63FE"/>
    <w:rsid w:val="00FC70F6"/>
    <w:rsid w:val="00FC7536"/>
    <w:rsid w:val="00FC7588"/>
    <w:rsid w:val="00FC777D"/>
    <w:rsid w:val="00FC7948"/>
    <w:rsid w:val="00FD079A"/>
    <w:rsid w:val="00FD0A63"/>
    <w:rsid w:val="00FD1030"/>
    <w:rsid w:val="00FD138D"/>
    <w:rsid w:val="00FD139A"/>
    <w:rsid w:val="00FD15AE"/>
    <w:rsid w:val="00FD19BC"/>
    <w:rsid w:val="00FD1BCE"/>
    <w:rsid w:val="00FD1CC6"/>
    <w:rsid w:val="00FD20AE"/>
    <w:rsid w:val="00FD261D"/>
    <w:rsid w:val="00FD2866"/>
    <w:rsid w:val="00FD2A88"/>
    <w:rsid w:val="00FD2F89"/>
    <w:rsid w:val="00FD3219"/>
    <w:rsid w:val="00FD32B0"/>
    <w:rsid w:val="00FD3DA5"/>
    <w:rsid w:val="00FD45DB"/>
    <w:rsid w:val="00FD483F"/>
    <w:rsid w:val="00FD4AB8"/>
    <w:rsid w:val="00FD4EBE"/>
    <w:rsid w:val="00FD52A8"/>
    <w:rsid w:val="00FD6308"/>
    <w:rsid w:val="00FD6568"/>
    <w:rsid w:val="00FD687A"/>
    <w:rsid w:val="00FD6E22"/>
    <w:rsid w:val="00FD70AB"/>
    <w:rsid w:val="00FD77C6"/>
    <w:rsid w:val="00FD787A"/>
    <w:rsid w:val="00FD791A"/>
    <w:rsid w:val="00FD7AD9"/>
    <w:rsid w:val="00FE018F"/>
    <w:rsid w:val="00FE0630"/>
    <w:rsid w:val="00FE09DE"/>
    <w:rsid w:val="00FE14AA"/>
    <w:rsid w:val="00FE28D8"/>
    <w:rsid w:val="00FE299A"/>
    <w:rsid w:val="00FE2DBE"/>
    <w:rsid w:val="00FE32C8"/>
    <w:rsid w:val="00FE3628"/>
    <w:rsid w:val="00FE44F4"/>
    <w:rsid w:val="00FE49D6"/>
    <w:rsid w:val="00FE5081"/>
    <w:rsid w:val="00FE5D13"/>
    <w:rsid w:val="00FE67CF"/>
    <w:rsid w:val="00FE7151"/>
    <w:rsid w:val="00FE7779"/>
    <w:rsid w:val="00FE7F68"/>
    <w:rsid w:val="00FF0134"/>
    <w:rsid w:val="00FF0196"/>
    <w:rsid w:val="00FF0BBE"/>
    <w:rsid w:val="00FF1D66"/>
    <w:rsid w:val="00FF2414"/>
    <w:rsid w:val="00FF2C3B"/>
    <w:rsid w:val="00FF3396"/>
    <w:rsid w:val="00FF3605"/>
    <w:rsid w:val="00FF3739"/>
    <w:rsid w:val="00FF375C"/>
    <w:rsid w:val="00FF38DD"/>
    <w:rsid w:val="00FF3DCC"/>
    <w:rsid w:val="00FF3FCC"/>
    <w:rsid w:val="00FF454E"/>
    <w:rsid w:val="00FF4FBF"/>
    <w:rsid w:val="00FF4FD3"/>
    <w:rsid w:val="00FF55A1"/>
    <w:rsid w:val="00FF5727"/>
    <w:rsid w:val="00FF58DC"/>
    <w:rsid w:val="00FF64CB"/>
    <w:rsid w:val="00FF68F3"/>
    <w:rsid w:val="00FF7E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6354">
      <v:stroke endarrow="open" endarrowwidth="narrow" endarrowlength="short"/>
      <o:colormenu v:ext="edit" fillcolor="none [3052]" strokecolor="none [3213]"/>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851799"/>
    <w:pPr>
      <w:widowControl w:val="0"/>
      <w:spacing w:line="312" w:lineRule="atLeast"/>
      <w:jc w:val="both"/>
    </w:pPr>
    <w:rPr>
      <w:kern w:val="2"/>
      <w:sz w:val="21"/>
      <w:szCs w:val="24"/>
    </w:rPr>
  </w:style>
  <w:style w:type="paragraph" w:styleId="10">
    <w:name w:val="heading 1"/>
    <w:qFormat/>
    <w:rsid w:val="00851799"/>
    <w:pPr>
      <w:keepNext/>
      <w:keepLines/>
      <w:spacing w:before="600" w:after="600"/>
      <w:jc w:val="center"/>
      <w:outlineLvl w:val="0"/>
    </w:pPr>
    <w:rPr>
      <w:b/>
      <w:kern w:val="44"/>
      <w:sz w:val="36"/>
    </w:rPr>
  </w:style>
  <w:style w:type="paragraph" w:styleId="2">
    <w:name w:val="heading 2"/>
    <w:aliases w:val="节,节题"/>
    <w:qFormat/>
    <w:rsid w:val="00851799"/>
    <w:pPr>
      <w:keepNext/>
      <w:keepLines/>
      <w:spacing w:before="360" w:after="360"/>
      <w:jc w:val="center"/>
      <w:textAlignment w:val="center"/>
      <w:outlineLvl w:val="1"/>
    </w:pPr>
    <w:rPr>
      <w:sz w:val="30"/>
    </w:rPr>
  </w:style>
  <w:style w:type="paragraph" w:styleId="3">
    <w:name w:val="heading 3"/>
    <w:link w:val="3Char"/>
    <w:qFormat/>
    <w:rsid w:val="00851799"/>
    <w:pPr>
      <w:keepNext/>
      <w:keepLines/>
      <w:spacing w:before="120" w:after="120"/>
      <w:textAlignment w:val="center"/>
      <w:outlineLvl w:val="2"/>
    </w:pPr>
    <w:rPr>
      <w:rFonts w:ascii="Arial" w:eastAsia="黑体" w:hAnsi="Arial"/>
      <w:sz w:val="24"/>
    </w:rPr>
  </w:style>
  <w:style w:type="paragraph" w:styleId="4">
    <w:name w:val="heading 4"/>
    <w:aliases w:val="段1.2."/>
    <w:basedOn w:val="a1"/>
    <w:autoRedefine/>
    <w:qFormat/>
    <w:rsid w:val="00A40FEF"/>
    <w:pPr>
      <w:keepNext/>
      <w:keepLines/>
      <w:adjustRightInd w:val="0"/>
      <w:spacing w:before="80" w:after="80" w:line="240" w:lineRule="auto"/>
      <w:ind w:firstLine="425"/>
      <w:textAlignment w:val="bottom"/>
      <w:outlineLvl w:val="3"/>
    </w:pPr>
    <w:rPr>
      <w:rFonts w:ascii="Arial" w:eastAsia="黑体" w:hAnsi="Arial"/>
      <w:kern w:val="21"/>
      <w:szCs w:val="20"/>
    </w:rPr>
  </w:style>
  <w:style w:type="paragraph" w:styleId="5">
    <w:name w:val="heading 5"/>
    <w:basedOn w:val="a1"/>
    <w:autoRedefine/>
    <w:qFormat/>
    <w:rsid w:val="001405AE"/>
    <w:pPr>
      <w:keepNext/>
      <w:keepLines/>
      <w:spacing w:before="80"/>
      <w:ind w:firstLineChars="200" w:firstLine="420"/>
      <w:outlineLvl w:val="4"/>
    </w:pPr>
    <w:rPr>
      <w:rFonts w:eastAsia="楷体"/>
      <w:bCs/>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rsid w:val="00851799"/>
    <w:pPr>
      <w:widowControl w:val="0"/>
      <w:snapToGrid w:val="0"/>
      <w:spacing w:line="312" w:lineRule="atLeast"/>
      <w:ind w:firstLineChars="200" w:firstLine="200"/>
      <w:jc w:val="both"/>
    </w:pPr>
    <w:rPr>
      <w:rFonts w:cs="Courier New"/>
      <w:sz w:val="21"/>
      <w:szCs w:val="21"/>
    </w:rPr>
  </w:style>
  <w:style w:type="paragraph" w:styleId="a6">
    <w:name w:val="header"/>
    <w:basedOn w:val="a1"/>
    <w:rsid w:val="00851799"/>
    <w:pPr>
      <w:pBdr>
        <w:bottom w:val="double" w:sz="6" w:space="1" w:color="auto"/>
      </w:pBdr>
      <w:tabs>
        <w:tab w:val="center" w:pos="4095"/>
        <w:tab w:val="right" w:pos="8190"/>
      </w:tabs>
      <w:adjustRightInd w:val="0"/>
      <w:snapToGrid w:val="0"/>
      <w:jc w:val="center"/>
      <w:textAlignment w:val="baseline"/>
    </w:pPr>
    <w:rPr>
      <w:kern w:val="21"/>
      <w:sz w:val="18"/>
      <w:szCs w:val="18"/>
    </w:rPr>
  </w:style>
  <w:style w:type="paragraph" w:customStyle="1" w:styleId="a7">
    <w:name w:val="表题"/>
    <w:aliases w:val="小5黑,居中"/>
    <w:next w:val="-5"/>
    <w:rsid w:val="00851799"/>
    <w:pPr>
      <w:keepNext/>
      <w:spacing w:before="120" w:after="120"/>
      <w:jc w:val="center"/>
      <w:textAlignment w:val="center"/>
    </w:pPr>
    <w:rPr>
      <w:rFonts w:ascii="Arial" w:eastAsia="黑体" w:hAnsi="Arial"/>
      <w:kern w:val="28"/>
      <w:sz w:val="18"/>
    </w:rPr>
  </w:style>
  <w:style w:type="paragraph" w:customStyle="1" w:styleId="-5">
    <w:name w:val="图题-小5宋，居中"/>
    <w:basedOn w:val="a1"/>
    <w:next w:val="a1"/>
    <w:link w:val="-5Char"/>
    <w:autoRedefine/>
    <w:rsid w:val="00FB02BF"/>
    <w:pPr>
      <w:adjustRightInd w:val="0"/>
      <w:spacing w:before="80" w:after="80" w:line="240" w:lineRule="auto"/>
      <w:jc w:val="center"/>
      <w:textAlignment w:val="center"/>
    </w:pPr>
    <w:rPr>
      <w:color w:val="0000FF"/>
      <w:kern w:val="21"/>
      <w:sz w:val="18"/>
      <w:szCs w:val="20"/>
    </w:rPr>
  </w:style>
  <w:style w:type="paragraph" w:customStyle="1" w:styleId="a8">
    <w:name w:val="下空半行"/>
    <w:link w:val="Char"/>
    <w:autoRedefine/>
    <w:rsid w:val="00B84C05"/>
    <w:pPr>
      <w:adjustRightInd w:val="0"/>
      <w:spacing w:after="80"/>
      <w:ind w:firstLine="425"/>
      <w:textAlignment w:val="baseline"/>
    </w:pPr>
    <w:rPr>
      <w:kern w:val="21"/>
      <w:sz w:val="21"/>
    </w:rPr>
  </w:style>
  <w:style w:type="paragraph" w:customStyle="1" w:styleId="a9">
    <w:name w:val="上下空半行"/>
    <w:basedOn w:val="a1"/>
    <w:link w:val="Char1"/>
    <w:rsid w:val="00B84C05"/>
    <w:pPr>
      <w:adjustRightInd w:val="0"/>
      <w:spacing w:before="80" w:after="80"/>
      <w:ind w:firstLine="425"/>
      <w:textAlignment w:val="baseline"/>
    </w:pPr>
    <w:rPr>
      <w:kern w:val="21"/>
    </w:rPr>
  </w:style>
  <w:style w:type="paragraph" w:customStyle="1" w:styleId="aa">
    <w:name w:val="上空半行"/>
    <w:basedOn w:val="a1"/>
    <w:link w:val="Char0"/>
    <w:autoRedefine/>
    <w:rsid w:val="00B84C05"/>
    <w:pPr>
      <w:adjustRightInd w:val="0"/>
      <w:spacing w:before="80"/>
      <w:ind w:firstLine="425"/>
      <w:textAlignment w:val="baseline"/>
    </w:pPr>
    <w:rPr>
      <w:kern w:val="21"/>
    </w:rPr>
  </w:style>
  <w:style w:type="paragraph" w:customStyle="1" w:styleId="ab">
    <w:name w:val="注意、小技巧"/>
    <w:autoRedefine/>
    <w:rsid w:val="00E916B0"/>
    <w:pPr>
      <w:spacing w:beforeLines="50" w:afterLines="50" w:line="312" w:lineRule="atLeast"/>
      <w:ind w:leftChars="200" w:left="420" w:rightChars="200" w:right="420"/>
      <w:jc w:val="both"/>
    </w:pPr>
    <w:rPr>
      <w:rFonts w:eastAsia="楷体_GB2312"/>
      <w:sz w:val="21"/>
    </w:rPr>
  </w:style>
  <w:style w:type="paragraph" w:customStyle="1" w:styleId="20">
    <w:name w:val="程序2"/>
    <w:basedOn w:val="a1"/>
    <w:link w:val="2Char"/>
    <w:autoRedefine/>
    <w:rsid w:val="008B40DA"/>
    <w:pPr>
      <w:autoSpaceDE w:val="0"/>
      <w:autoSpaceDN w:val="0"/>
      <w:adjustRightInd w:val="0"/>
      <w:spacing w:line="256" w:lineRule="exact"/>
      <w:ind w:left="420" w:firstLine="6"/>
      <w:textAlignment w:val="baseline"/>
    </w:pPr>
    <w:rPr>
      <w:kern w:val="0"/>
      <w:sz w:val="18"/>
      <w:szCs w:val="20"/>
    </w:rPr>
  </w:style>
  <w:style w:type="paragraph" w:styleId="ac">
    <w:name w:val="footer"/>
    <w:basedOn w:val="a1"/>
    <w:rsid w:val="00851799"/>
    <w:pPr>
      <w:tabs>
        <w:tab w:val="center" w:pos="4153"/>
        <w:tab w:val="right" w:pos="8306"/>
      </w:tabs>
      <w:snapToGrid w:val="0"/>
      <w:spacing w:line="240" w:lineRule="atLeast"/>
      <w:jc w:val="left"/>
    </w:pPr>
    <w:rPr>
      <w:sz w:val="18"/>
      <w:szCs w:val="18"/>
    </w:rPr>
  </w:style>
  <w:style w:type="paragraph" w:customStyle="1" w:styleId="ad">
    <w:name w:val="下空"/>
    <w:rsid w:val="00851799"/>
    <w:pPr>
      <w:widowControl w:val="0"/>
      <w:spacing w:after="120"/>
      <w:ind w:firstLineChars="200" w:firstLine="200"/>
      <w:jc w:val="both"/>
    </w:pPr>
    <w:rPr>
      <w:sz w:val="21"/>
    </w:rPr>
  </w:style>
  <w:style w:type="paragraph" w:customStyle="1" w:styleId="11">
    <w:name w:val="注意1"/>
    <w:basedOn w:val="a1"/>
    <w:rsid w:val="00851799"/>
    <w:pPr>
      <w:ind w:left="1022" w:right="392" w:hanging="597"/>
    </w:pPr>
    <w:rPr>
      <w:rFonts w:ascii="楷体_GB2312" w:eastAsia="楷体_GB2312"/>
    </w:rPr>
  </w:style>
  <w:style w:type="character" w:styleId="ae">
    <w:name w:val="Hyperlink"/>
    <w:basedOn w:val="a2"/>
    <w:rsid w:val="00851799"/>
    <w:rPr>
      <w:color w:val="0000FF"/>
      <w:u w:val="single"/>
    </w:rPr>
  </w:style>
  <w:style w:type="paragraph" w:customStyle="1" w:styleId="af">
    <w:name w:val="上下空"/>
    <w:rsid w:val="00851799"/>
    <w:pPr>
      <w:widowControl w:val="0"/>
      <w:adjustRightInd w:val="0"/>
      <w:snapToGrid w:val="0"/>
      <w:spacing w:beforeLines="50" w:afterLines="50" w:line="312" w:lineRule="atLeast"/>
      <w:ind w:firstLineChars="200" w:firstLine="200"/>
      <w:jc w:val="both"/>
    </w:pPr>
    <w:rPr>
      <w:sz w:val="21"/>
    </w:rPr>
  </w:style>
  <w:style w:type="character" w:styleId="af0">
    <w:name w:val="FollowedHyperlink"/>
    <w:basedOn w:val="a2"/>
    <w:rsid w:val="00851799"/>
    <w:rPr>
      <w:color w:val="800080"/>
      <w:u w:val="single"/>
    </w:rPr>
  </w:style>
  <w:style w:type="paragraph" w:customStyle="1" w:styleId="a">
    <w:name w:val="项目符号"/>
    <w:autoRedefine/>
    <w:rsid w:val="00851799"/>
    <w:pPr>
      <w:widowControl w:val="0"/>
      <w:numPr>
        <w:numId w:val="1"/>
      </w:numPr>
      <w:spacing w:line="312" w:lineRule="atLeast"/>
      <w:jc w:val="both"/>
    </w:pPr>
    <w:rPr>
      <w:sz w:val="21"/>
    </w:rPr>
  </w:style>
  <w:style w:type="paragraph" w:styleId="21">
    <w:name w:val="Body Text Indent 2"/>
    <w:basedOn w:val="a1"/>
    <w:rsid w:val="00851799"/>
    <w:pPr>
      <w:spacing w:line="240" w:lineRule="auto"/>
      <w:ind w:firstLine="420"/>
    </w:pPr>
    <w:rPr>
      <w:sz w:val="24"/>
      <w:szCs w:val="20"/>
    </w:rPr>
  </w:style>
  <w:style w:type="paragraph" w:styleId="af1">
    <w:name w:val="Body Text Indent"/>
    <w:basedOn w:val="a1"/>
    <w:rsid w:val="00851799"/>
    <w:pPr>
      <w:spacing w:line="240" w:lineRule="auto"/>
      <w:ind w:firstLine="420"/>
    </w:pPr>
    <w:rPr>
      <w:szCs w:val="20"/>
    </w:rPr>
  </w:style>
  <w:style w:type="paragraph" w:styleId="30">
    <w:name w:val="Body Text Indent 3"/>
    <w:basedOn w:val="a1"/>
    <w:rsid w:val="00851799"/>
    <w:pPr>
      <w:spacing w:line="240" w:lineRule="auto"/>
      <w:ind w:left="420" w:firstLine="420"/>
    </w:pPr>
    <w:rPr>
      <w:sz w:val="24"/>
      <w:szCs w:val="20"/>
    </w:rPr>
  </w:style>
  <w:style w:type="paragraph" w:styleId="af2">
    <w:name w:val="Date"/>
    <w:basedOn w:val="a1"/>
    <w:next w:val="a1"/>
    <w:rsid w:val="00851799"/>
    <w:pPr>
      <w:ind w:leftChars="2500" w:left="100"/>
    </w:pPr>
  </w:style>
  <w:style w:type="table" w:styleId="af3">
    <w:name w:val="Table Grid"/>
    <w:basedOn w:val="a3"/>
    <w:rsid w:val="0067042C"/>
    <w:pPr>
      <w:widowControl w:val="0"/>
      <w:spacing w:line="312"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项目1"/>
    <w:autoRedefine/>
    <w:rsid w:val="00BA7B14"/>
    <w:pPr>
      <w:widowControl w:val="0"/>
      <w:numPr>
        <w:numId w:val="2"/>
      </w:numPr>
      <w:spacing w:line="312" w:lineRule="atLeast"/>
      <w:jc w:val="both"/>
    </w:pPr>
    <w:rPr>
      <w:sz w:val="21"/>
    </w:rPr>
  </w:style>
  <w:style w:type="paragraph" w:customStyle="1" w:styleId="af4">
    <w:name w:val="图片"/>
    <w:basedOn w:val="a1"/>
    <w:rsid w:val="00156D66"/>
    <w:pPr>
      <w:autoSpaceDE w:val="0"/>
      <w:autoSpaceDN w:val="0"/>
      <w:adjustRightInd w:val="0"/>
      <w:spacing w:before="120"/>
      <w:jc w:val="center"/>
      <w:textAlignment w:val="baseline"/>
    </w:pPr>
    <w:rPr>
      <w:kern w:val="0"/>
      <w:sz w:val="18"/>
      <w:szCs w:val="20"/>
    </w:rPr>
  </w:style>
  <w:style w:type="paragraph" w:customStyle="1" w:styleId="12">
    <w:name w:val="正文缩进1"/>
    <w:basedOn w:val="a1"/>
    <w:link w:val="1Char"/>
    <w:rsid w:val="00C95D31"/>
    <w:pPr>
      <w:autoSpaceDE w:val="0"/>
      <w:autoSpaceDN w:val="0"/>
      <w:adjustRightInd w:val="0"/>
      <w:ind w:firstLine="425"/>
      <w:textAlignment w:val="baseline"/>
    </w:pPr>
    <w:rPr>
      <w:kern w:val="0"/>
      <w:szCs w:val="20"/>
    </w:rPr>
  </w:style>
  <w:style w:type="paragraph" w:styleId="af5">
    <w:name w:val="Body Text"/>
    <w:basedOn w:val="a1"/>
    <w:rsid w:val="00D06C81"/>
    <w:pPr>
      <w:spacing w:after="120"/>
    </w:pPr>
  </w:style>
  <w:style w:type="paragraph" w:styleId="af6">
    <w:name w:val="Body Text First Indent"/>
    <w:basedOn w:val="af5"/>
    <w:link w:val="Char2"/>
    <w:autoRedefine/>
    <w:rsid w:val="00D35812"/>
    <w:pPr>
      <w:spacing w:after="0"/>
      <w:ind w:firstLineChars="200" w:firstLine="420"/>
    </w:pPr>
    <w:rPr>
      <w:bCs/>
      <w:kern w:val="0"/>
    </w:rPr>
  </w:style>
  <w:style w:type="paragraph" w:customStyle="1" w:styleId="af7">
    <w:name w:val="图题"/>
    <w:rsid w:val="00376C9C"/>
    <w:pPr>
      <w:spacing w:before="120" w:after="120"/>
      <w:jc w:val="center"/>
    </w:pPr>
    <w:rPr>
      <w:kern w:val="2"/>
      <w:sz w:val="18"/>
    </w:rPr>
  </w:style>
  <w:style w:type="paragraph" w:styleId="af8">
    <w:name w:val="Normal Indent"/>
    <w:basedOn w:val="a1"/>
    <w:link w:val="Char3"/>
    <w:rsid w:val="00F009C5"/>
    <w:pPr>
      <w:ind w:firstLine="425"/>
    </w:pPr>
    <w:rPr>
      <w:szCs w:val="20"/>
    </w:rPr>
  </w:style>
  <w:style w:type="character" w:customStyle="1" w:styleId="Char0">
    <w:name w:val="上空半行 Char"/>
    <w:link w:val="aa"/>
    <w:rsid w:val="00B84C05"/>
    <w:rPr>
      <w:kern w:val="21"/>
      <w:sz w:val="21"/>
      <w:szCs w:val="24"/>
    </w:rPr>
  </w:style>
  <w:style w:type="paragraph" w:customStyle="1" w:styleId="af9">
    <w:name w:val="图"/>
    <w:rsid w:val="00B32056"/>
    <w:pPr>
      <w:spacing w:before="120"/>
      <w:jc w:val="center"/>
    </w:pPr>
    <w:rPr>
      <w:sz w:val="21"/>
    </w:rPr>
  </w:style>
  <w:style w:type="character" w:customStyle="1" w:styleId="2Char">
    <w:name w:val="程序2 Char"/>
    <w:basedOn w:val="a2"/>
    <w:link w:val="20"/>
    <w:rsid w:val="008B40DA"/>
    <w:rPr>
      <w:sz w:val="18"/>
    </w:rPr>
  </w:style>
  <w:style w:type="paragraph" w:customStyle="1" w:styleId="afa">
    <w:name w:val="程序"/>
    <w:basedOn w:val="a1"/>
    <w:link w:val="Char4"/>
    <w:rsid w:val="00B70FBC"/>
    <w:pPr>
      <w:snapToGrid w:val="0"/>
      <w:spacing w:line="272" w:lineRule="exact"/>
      <w:ind w:left="425" w:right="425"/>
    </w:pPr>
    <w:rPr>
      <w:rFonts w:ascii="Courier New" w:hAnsi="Courier New"/>
      <w:sz w:val="18"/>
      <w:szCs w:val="18"/>
    </w:rPr>
  </w:style>
  <w:style w:type="paragraph" w:customStyle="1" w:styleId="afb">
    <w:name w:val="回行齐字"/>
    <w:basedOn w:val="a1"/>
    <w:next w:val="12"/>
    <w:rsid w:val="007C11EB"/>
    <w:pPr>
      <w:autoSpaceDE w:val="0"/>
      <w:autoSpaceDN w:val="0"/>
      <w:adjustRightInd w:val="0"/>
      <w:ind w:left="737" w:hanging="312"/>
      <w:textAlignment w:val="baseline"/>
    </w:pPr>
    <w:rPr>
      <w:kern w:val="0"/>
      <w:szCs w:val="20"/>
    </w:rPr>
  </w:style>
  <w:style w:type="paragraph" w:customStyle="1" w:styleId="afc">
    <w:name w:val="注意"/>
    <w:basedOn w:val="a1"/>
    <w:autoRedefine/>
    <w:rsid w:val="00A06B6B"/>
    <w:pPr>
      <w:snapToGrid w:val="0"/>
      <w:spacing w:before="80" w:after="80" w:line="312" w:lineRule="exact"/>
      <w:ind w:left="425" w:right="425"/>
    </w:pPr>
    <w:rPr>
      <w:rFonts w:eastAsia="楷体"/>
      <w:szCs w:val="21"/>
    </w:rPr>
  </w:style>
  <w:style w:type="character" w:customStyle="1" w:styleId="Char">
    <w:name w:val="下空半行 Char"/>
    <w:basedOn w:val="a2"/>
    <w:link w:val="a8"/>
    <w:rsid w:val="00B84C05"/>
    <w:rPr>
      <w:kern w:val="21"/>
      <w:sz w:val="21"/>
    </w:rPr>
  </w:style>
  <w:style w:type="character" w:customStyle="1" w:styleId="-5Char">
    <w:name w:val="图题-小5宋，居中 Char"/>
    <w:basedOn w:val="a2"/>
    <w:link w:val="-5"/>
    <w:rsid w:val="00FB02BF"/>
    <w:rPr>
      <w:color w:val="0000FF"/>
      <w:kern w:val="21"/>
      <w:sz w:val="18"/>
    </w:rPr>
  </w:style>
  <w:style w:type="character" w:customStyle="1" w:styleId="Char1">
    <w:name w:val="上下空半行 Char1"/>
    <w:basedOn w:val="a2"/>
    <w:link w:val="a9"/>
    <w:rsid w:val="00B84C05"/>
    <w:rPr>
      <w:kern w:val="21"/>
      <w:sz w:val="21"/>
      <w:szCs w:val="24"/>
    </w:rPr>
  </w:style>
  <w:style w:type="paragraph" w:customStyle="1" w:styleId="-">
    <w:name w:val="图-居中"/>
    <w:autoRedefine/>
    <w:rsid w:val="00AE60A1"/>
    <w:pPr>
      <w:keepNext/>
      <w:widowControl w:val="0"/>
      <w:adjustRightInd w:val="0"/>
      <w:spacing w:before="120"/>
      <w:jc w:val="center"/>
      <w:textAlignment w:val="baseline"/>
    </w:pPr>
    <w:rPr>
      <w:sz w:val="18"/>
    </w:rPr>
  </w:style>
  <w:style w:type="character" w:styleId="afd">
    <w:name w:val="Strong"/>
    <w:basedOn w:val="a2"/>
    <w:uiPriority w:val="22"/>
    <w:qFormat/>
    <w:rsid w:val="00017466"/>
    <w:rPr>
      <w:b/>
      <w:bCs/>
    </w:rPr>
  </w:style>
  <w:style w:type="paragraph" w:customStyle="1" w:styleId="a0">
    <w:name w:val="正文点悬挂"/>
    <w:basedOn w:val="a1"/>
    <w:rsid w:val="005A70F8"/>
    <w:pPr>
      <w:numPr>
        <w:numId w:val="3"/>
      </w:numPr>
      <w:adjustRightInd w:val="0"/>
      <w:snapToGrid w:val="0"/>
      <w:ind w:left="709" w:hanging="284"/>
    </w:pPr>
    <w:rPr>
      <w:szCs w:val="21"/>
    </w:rPr>
  </w:style>
  <w:style w:type="paragraph" w:customStyle="1" w:styleId="52">
    <w:name w:val="样式 标题 5 + 首行缩进:  2 字符"/>
    <w:basedOn w:val="5"/>
    <w:autoRedefine/>
    <w:rsid w:val="00F83174"/>
    <w:rPr>
      <w:rFonts w:cs="宋体"/>
      <w:bCs w:val="0"/>
      <w:kern w:val="0"/>
      <w:szCs w:val="20"/>
    </w:rPr>
  </w:style>
  <w:style w:type="paragraph" w:customStyle="1" w:styleId="50">
    <w:name w:val="样式 标题 5 + 字距调整五号"/>
    <w:basedOn w:val="5"/>
    <w:autoRedefine/>
    <w:rsid w:val="00F83174"/>
    <w:rPr>
      <w:bCs w:val="0"/>
      <w:kern w:val="21"/>
    </w:rPr>
  </w:style>
  <w:style w:type="paragraph" w:customStyle="1" w:styleId="521">
    <w:name w:val="样式 标题 5 + 首行缩进:  2 字符1"/>
    <w:basedOn w:val="5"/>
    <w:autoRedefine/>
    <w:rsid w:val="00C35F4E"/>
    <w:rPr>
      <w:rFonts w:cs="宋体"/>
      <w:bCs w:val="0"/>
      <w:szCs w:val="20"/>
    </w:rPr>
  </w:style>
  <w:style w:type="paragraph" w:styleId="afe">
    <w:name w:val="Balloon Text"/>
    <w:basedOn w:val="a1"/>
    <w:link w:val="Char5"/>
    <w:rsid w:val="00273F0B"/>
    <w:pPr>
      <w:spacing w:line="240" w:lineRule="auto"/>
    </w:pPr>
    <w:rPr>
      <w:sz w:val="18"/>
      <w:szCs w:val="18"/>
    </w:rPr>
  </w:style>
  <w:style w:type="character" w:customStyle="1" w:styleId="Char5">
    <w:name w:val="批注框文本 Char"/>
    <w:basedOn w:val="a2"/>
    <w:link w:val="afe"/>
    <w:rsid w:val="00273F0B"/>
    <w:rPr>
      <w:kern w:val="2"/>
      <w:sz w:val="18"/>
      <w:szCs w:val="18"/>
    </w:rPr>
  </w:style>
  <w:style w:type="paragraph" w:customStyle="1" w:styleId="aff">
    <w:name w:val="图文字"/>
    <w:basedOn w:val="a1"/>
    <w:autoRedefine/>
    <w:rsid w:val="0048728D"/>
    <w:pPr>
      <w:snapToGrid w:val="0"/>
      <w:spacing w:line="240" w:lineRule="exact"/>
      <w:jc w:val="center"/>
    </w:pPr>
    <w:rPr>
      <w:sz w:val="18"/>
      <w:szCs w:val="18"/>
    </w:rPr>
  </w:style>
  <w:style w:type="paragraph" w:customStyle="1" w:styleId="51">
    <w:name w:val="新标题5"/>
    <w:basedOn w:val="5"/>
    <w:autoRedefine/>
    <w:rsid w:val="00092E39"/>
    <w:pPr>
      <w:spacing w:before="40" w:after="40"/>
    </w:pPr>
    <w:rPr>
      <w:rFonts w:eastAsia="仿宋" w:cs="宋体"/>
      <w:b/>
      <w:bCs w:val="0"/>
      <w:szCs w:val="20"/>
    </w:rPr>
  </w:style>
  <w:style w:type="character" w:customStyle="1" w:styleId="1Char">
    <w:name w:val="正文缩进1 Char"/>
    <w:basedOn w:val="a2"/>
    <w:link w:val="12"/>
    <w:rsid w:val="00B50EB1"/>
    <w:rPr>
      <w:sz w:val="21"/>
    </w:rPr>
  </w:style>
  <w:style w:type="paragraph" w:customStyle="1" w:styleId="aff0">
    <w:name w:val="样式 纯文本 + 小五"/>
    <w:basedOn w:val="a5"/>
    <w:autoRedefine/>
    <w:rsid w:val="00154FBF"/>
    <w:pPr>
      <w:spacing w:line="240" w:lineRule="exact"/>
      <w:ind w:firstLineChars="0" w:firstLine="0"/>
      <w:jc w:val="left"/>
    </w:pPr>
    <w:rPr>
      <w:rFonts w:cs="宋体"/>
      <w:sz w:val="18"/>
      <w:szCs w:val="20"/>
    </w:rPr>
  </w:style>
  <w:style w:type="character" w:styleId="aff1">
    <w:name w:val="Placeholder Text"/>
    <w:basedOn w:val="a2"/>
    <w:uiPriority w:val="99"/>
    <w:semiHidden/>
    <w:rsid w:val="00A64A27"/>
    <w:rPr>
      <w:color w:val="808080"/>
    </w:rPr>
  </w:style>
  <w:style w:type="character" w:customStyle="1" w:styleId="Char2">
    <w:name w:val="正文首行缩进 Char"/>
    <w:basedOn w:val="a2"/>
    <w:link w:val="af6"/>
    <w:rsid w:val="00D35812"/>
    <w:rPr>
      <w:bCs/>
      <w:sz w:val="21"/>
      <w:szCs w:val="24"/>
    </w:rPr>
  </w:style>
  <w:style w:type="paragraph" w:customStyle="1" w:styleId="aff2">
    <w:name w:val="上空"/>
    <w:rsid w:val="00144B92"/>
    <w:pPr>
      <w:widowControl w:val="0"/>
      <w:spacing w:beforeLines="50"/>
      <w:ind w:firstLineChars="200" w:firstLine="200"/>
      <w:jc w:val="both"/>
    </w:pPr>
    <w:rPr>
      <w:sz w:val="21"/>
    </w:rPr>
  </w:style>
  <w:style w:type="character" w:customStyle="1" w:styleId="Char3">
    <w:name w:val="正文缩进 Char"/>
    <w:basedOn w:val="a2"/>
    <w:link w:val="af8"/>
    <w:rsid w:val="009C75CC"/>
    <w:rPr>
      <w:kern w:val="2"/>
      <w:sz w:val="21"/>
    </w:rPr>
  </w:style>
  <w:style w:type="paragraph" w:styleId="aff3">
    <w:name w:val="Normal (Web)"/>
    <w:basedOn w:val="a1"/>
    <w:uiPriority w:val="99"/>
    <w:unhideWhenUsed/>
    <w:rsid w:val="00620E86"/>
    <w:pPr>
      <w:widowControl/>
      <w:spacing w:before="100" w:beforeAutospacing="1" w:after="100" w:afterAutospacing="1" w:line="240" w:lineRule="auto"/>
      <w:jc w:val="left"/>
    </w:pPr>
    <w:rPr>
      <w:rFonts w:ascii="宋体" w:hAnsi="宋体" w:cs="宋体"/>
      <w:kern w:val="0"/>
      <w:sz w:val="24"/>
    </w:rPr>
  </w:style>
  <w:style w:type="paragraph" w:styleId="aff4">
    <w:name w:val="List Paragraph"/>
    <w:basedOn w:val="a1"/>
    <w:uiPriority w:val="34"/>
    <w:qFormat/>
    <w:rsid w:val="00F93174"/>
    <w:pPr>
      <w:widowControl/>
      <w:spacing w:line="240" w:lineRule="auto"/>
      <w:ind w:firstLineChars="200" w:firstLine="420"/>
      <w:jc w:val="left"/>
    </w:pPr>
    <w:rPr>
      <w:rFonts w:ascii="宋体" w:hAnsi="宋体" w:cs="宋体"/>
      <w:kern w:val="0"/>
      <w:sz w:val="24"/>
    </w:rPr>
  </w:style>
  <w:style w:type="character" w:customStyle="1" w:styleId="3Char">
    <w:name w:val="标题 3 Char"/>
    <w:basedOn w:val="a2"/>
    <w:link w:val="3"/>
    <w:rsid w:val="0056354C"/>
    <w:rPr>
      <w:rFonts w:ascii="Arial" w:eastAsia="黑体" w:hAnsi="Arial"/>
      <w:sz w:val="24"/>
    </w:rPr>
  </w:style>
  <w:style w:type="character" w:customStyle="1" w:styleId="Char4">
    <w:name w:val="程序 Char"/>
    <w:basedOn w:val="1Char"/>
    <w:link w:val="afa"/>
    <w:rsid w:val="00A74792"/>
    <w:rPr>
      <w:rFonts w:ascii="Courier New" w:hAnsi="Courier New"/>
      <w:kern w:val="2"/>
      <w:sz w:val="18"/>
      <w:szCs w:val="18"/>
    </w:rPr>
  </w:style>
  <w:style w:type="paragraph" w:customStyle="1" w:styleId="aff5">
    <w:name w:val="正文首行缩进 + 小五"/>
    <w:basedOn w:val="af6"/>
    <w:autoRedefine/>
    <w:rsid w:val="005D4516"/>
    <w:pPr>
      <w:snapToGrid w:val="0"/>
      <w:ind w:firstLineChars="0" w:firstLine="425"/>
    </w:pPr>
    <w:rPr>
      <w:rFonts w:cs="宋体"/>
      <w:bCs w:val="0"/>
      <w:sz w:val="18"/>
      <w:szCs w:val="20"/>
    </w:rPr>
  </w:style>
  <w:style w:type="paragraph" w:customStyle="1" w:styleId="aff6">
    <w:name w:val="递归模型样式"/>
    <w:basedOn w:val="a1"/>
    <w:autoRedefine/>
    <w:rsid w:val="005D4516"/>
    <w:pPr>
      <w:snapToGrid w:val="0"/>
      <w:spacing w:line="280" w:lineRule="exact"/>
      <w:ind w:left="425"/>
    </w:pPr>
    <w:rPr>
      <w:rFonts w:cs="宋体"/>
      <w:sz w:val="18"/>
      <w:szCs w:val="20"/>
    </w:rPr>
  </w:style>
  <w:style w:type="paragraph" w:customStyle="1" w:styleId="aff7">
    <w:name w:val="正文首行缩进+小五"/>
    <w:basedOn w:val="af6"/>
    <w:autoRedefine/>
    <w:rsid w:val="005D4516"/>
    <w:pPr>
      <w:snapToGrid w:val="0"/>
      <w:spacing w:line="280" w:lineRule="exact"/>
      <w:ind w:firstLineChars="0" w:firstLine="0"/>
    </w:pPr>
    <w:rPr>
      <w:rFonts w:cs="宋体"/>
      <w:bCs w:val="0"/>
      <w:kern w:val="2"/>
      <w:sz w:val="18"/>
      <w:szCs w:val="20"/>
    </w:rPr>
  </w:style>
  <w:style w:type="paragraph" w:customStyle="1" w:styleId="-0">
    <w:name w:val="表文字-居中"/>
    <w:basedOn w:val="a1"/>
    <w:autoRedefine/>
    <w:rsid w:val="005D4516"/>
    <w:pPr>
      <w:snapToGrid w:val="0"/>
      <w:spacing w:line="312" w:lineRule="exact"/>
      <w:jc w:val="center"/>
    </w:pPr>
    <w:rPr>
      <w:rFonts w:cs="宋体"/>
      <w:sz w:val="18"/>
      <w:szCs w:val="20"/>
    </w:rPr>
  </w:style>
</w:styles>
</file>

<file path=word/webSettings.xml><?xml version="1.0" encoding="utf-8"?>
<w:webSettings xmlns:r="http://schemas.openxmlformats.org/officeDocument/2006/relationships" xmlns:w="http://schemas.openxmlformats.org/wordprocessingml/2006/main">
  <w:divs>
    <w:div w:id="59180975">
      <w:bodyDiv w:val="1"/>
      <w:marLeft w:val="0"/>
      <w:marRight w:val="0"/>
      <w:marTop w:val="0"/>
      <w:marBottom w:val="0"/>
      <w:divBdr>
        <w:top w:val="none" w:sz="0" w:space="0" w:color="auto"/>
        <w:left w:val="none" w:sz="0" w:space="0" w:color="auto"/>
        <w:bottom w:val="none" w:sz="0" w:space="0" w:color="auto"/>
        <w:right w:val="none" w:sz="0" w:space="0" w:color="auto"/>
      </w:divBdr>
      <w:divsChild>
        <w:div w:id="1907180028">
          <w:marLeft w:val="0"/>
          <w:marRight w:val="0"/>
          <w:marTop w:val="0"/>
          <w:marBottom w:val="0"/>
          <w:divBdr>
            <w:top w:val="none" w:sz="0" w:space="0" w:color="auto"/>
            <w:left w:val="none" w:sz="0" w:space="0" w:color="auto"/>
            <w:bottom w:val="none" w:sz="0" w:space="0" w:color="auto"/>
            <w:right w:val="none" w:sz="0" w:space="0" w:color="auto"/>
          </w:divBdr>
          <w:divsChild>
            <w:div w:id="1622302953">
              <w:marLeft w:val="0"/>
              <w:marRight w:val="0"/>
              <w:marTop w:val="0"/>
              <w:marBottom w:val="0"/>
              <w:divBdr>
                <w:top w:val="none" w:sz="0" w:space="0" w:color="auto"/>
                <w:left w:val="none" w:sz="0" w:space="0" w:color="auto"/>
                <w:bottom w:val="none" w:sz="0" w:space="0" w:color="auto"/>
                <w:right w:val="none" w:sz="0" w:space="0" w:color="auto"/>
              </w:divBdr>
              <w:divsChild>
                <w:div w:id="1292898681">
                  <w:marLeft w:val="0"/>
                  <w:marRight w:val="0"/>
                  <w:marTop w:val="0"/>
                  <w:marBottom w:val="0"/>
                  <w:divBdr>
                    <w:top w:val="none" w:sz="0" w:space="0" w:color="auto"/>
                    <w:left w:val="none" w:sz="0" w:space="0" w:color="auto"/>
                    <w:bottom w:val="none" w:sz="0" w:space="0" w:color="auto"/>
                    <w:right w:val="none" w:sz="0" w:space="0" w:color="auto"/>
                  </w:divBdr>
                  <w:divsChild>
                    <w:div w:id="205148598">
                      <w:marLeft w:val="94"/>
                      <w:marRight w:val="0"/>
                      <w:marTop w:val="0"/>
                      <w:marBottom w:val="0"/>
                      <w:divBdr>
                        <w:top w:val="none" w:sz="0" w:space="0" w:color="auto"/>
                        <w:left w:val="none" w:sz="0" w:space="0" w:color="auto"/>
                        <w:bottom w:val="none" w:sz="0" w:space="0" w:color="auto"/>
                        <w:right w:val="none" w:sz="0" w:space="0" w:color="auto"/>
                      </w:divBdr>
                      <w:divsChild>
                        <w:div w:id="1912544331">
                          <w:marLeft w:val="0"/>
                          <w:marRight w:val="0"/>
                          <w:marTop w:val="0"/>
                          <w:marBottom w:val="94"/>
                          <w:divBdr>
                            <w:top w:val="none" w:sz="0" w:space="0" w:color="auto"/>
                            <w:left w:val="none" w:sz="0" w:space="0" w:color="auto"/>
                            <w:bottom w:val="none" w:sz="0" w:space="0" w:color="auto"/>
                            <w:right w:val="none" w:sz="0" w:space="0" w:color="auto"/>
                          </w:divBdr>
                          <w:divsChild>
                            <w:div w:id="1247768637">
                              <w:marLeft w:val="0"/>
                              <w:marRight w:val="0"/>
                              <w:marTop w:val="0"/>
                              <w:marBottom w:val="0"/>
                              <w:divBdr>
                                <w:top w:val="none" w:sz="0" w:space="0" w:color="auto"/>
                                <w:left w:val="none" w:sz="0" w:space="0" w:color="auto"/>
                                <w:bottom w:val="none" w:sz="0" w:space="0" w:color="auto"/>
                                <w:right w:val="none" w:sz="0" w:space="0" w:color="auto"/>
                              </w:divBdr>
                              <w:divsChild>
                                <w:div w:id="2123574734">
                                  <w:marLeft w:val="0"/>
                                  <w:marRight w:val="0"/>
                                  <w:marTop w:val="0"/>
                                  <w:marBottom w:val="0"/>
                                  <w:divBdr>
                                    <w:top w:val="none" w:sz="0" w:space="0" w:color="auto"/>
                                    <w:left w:val="none" w:sz="0" w:space="0" w:color="auto"/>
                                    <w:bottom w:val="none" w:sz="0" w:space="0" w:color="auto"/>
                                    <w:right w:val="none" w:sz="0" w:space="0" w:color="auto"/>
                                  </w:divBdr>
                                  <w:divsChild>
                                    <w:div w:id="1558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48869">
      <w:bodyDiv w:val="1"/>
      <w:marLeft w:val="0"/>
      <w:marRight w:val="0"/>
      <w:marTop w:val="0"/>
      <w:marBottom w:val="0"/>
      <w:divBdr>
        <w:top w:val="none" w:sz="0" w:space="0" w:color="auto"/>
        <w:left w:val="none" w:sz="0" w:space="0" w:color="auto"/>
        <w:bottom w:val="none" w:sz="0" w:space="0" w:color="auto"/>
        <w:right w:val="none" w:sz="0" w:space="0" w:color="auto"/>
      </w:divBdr>
    </w:div>
    <w:div w:id="333073050">
      <w:bodyDiv w:val="1"/>
      <w:marLeft w:val="0"/>
      <w:marRight w:val="0"/>
      <w:marTop w:val="0"/>
      <w:marBottom w:val="0"/>
      <w:divBdr>
        <w:top w:val="none" w:sz="0" w:space="0" w:color="auto"/>
        <w:left w:val="none" w:sz="0" w:space="0" w:color="auto"/>
        <w:bottom w:val="none" w:sz="0" w:space="0" w:color="auto"/>
        <w:right w:val="none" w:sz="0" w:space="0" w:color="auto"/>
      </w:divBdr>
    </w:div>
    <w:div w:id="550534062">
      <w:bodyDiv w:val="1"/>
      <w:marLeft w:val="0"/>
      <w:marRight w:val="0"/>
      <w:marTop w:val="0"/>
      <w:marBottom w:val="0"/>
      <w:divBdr>
        <w:top w:val="none" w:sz="0" w:space="0" w:color="auto"/>
        <w:left w:val="none" w:sz="0" w:space="0" w:color="auto"/>
        <w:bottom w:val="none" w:sz="0" w:space="0" w:color="auto"/>
        <w:right w:val="none" w:sz="0" w:space="0" w:color="auto"/>
      </w:divBdr>
      <w:divsChild>
        <w:div w:id="1860968421">
          <w:marLeft w:val="0"/>
          <w:marRight w:val="0"/>
          <w:marTop w:val="0"/>
          <w:marBottom w:val="0"/>
          <w:divBdr>
            <w:top w:val="none" w:sz="0" w:space="0" w:color="auto"/>
            <w:left w:val="none" w:sz="0" w:space="0" w:color="auto"/>
            <w:bottom w:val="none" w:sz="0" w:space="0" w:color="auto"/>
            <w:right w:val="none" w:sz="0" w:space="0" w:color="auto"/>
          </w:divBdr>
          <w:divsChild>
            <w:div w:id="310713313">
              <w:marLeft w:val="0"/>
              <w:marRight w:val="0"/>
              <w:marTop w:val="0"/>
              <w:marBottom w:val="0"/>
              <w:divBdr>
                <w:top w:val="none" w:sz="0" w:space="0" w:color="auto"/>
                <w:left w:val="none" w:sz="0" w:space="0" w:color="auto"/>
                <w:bottom w:val="none" w:sz="0" w:space="0" w:color="auto"/>
                <w:right w:val="none" w:sz="0" w:space="0" w:color="auto"/>
              </w:divBdr>
            </w:div>
            <w:div w:id="487986847">
              <w:marLeft w:val="0"/>
              <w:marRight w:val="0"/>
              <w:marTop w:val="0"/>
              <w:marBottom w:val="0"/>
              <w:divBdr>
                <w:top w:val="none" w:sz="0" w:space="0" w:color="auto"/>
                <w:left w:val="none" w:sz="0" w:space="0" w:color="auto"/>
                <w:bottom w:val="none" w:sz="0" w:space="0" w:color="auto"/>
                <w:right w:val="none" w:sz="0" w:space="0" w:color="auto"/>
              </w:divBdr>
            </w:div>
            <w:div w:id="1327201325">
              <w:marLeft w:val="0"/>
              <w:marRight w:val="0"/>
              <w:marTop w:val="0"/>
              <w:marBottom w:val="0"/>
              <w:divBdr>
                <w:top w:val="none" w:sz="0" w:space="0" w:color="auto"/>
                <w:left w:val="none" w:sz="0" w:space="0" w:color="auto"/>
                <w:bottom w:val="none" w:sz="0" w:space="0" w:color="auto"/>
                <w:right w:val="none" w:sz="0" w:space="0" w:color="auto"/>
              </w:divBdr>
            </w:div>
            <w:div w:id="1870600518">
              <w:marLeft w:val="0"/>
              <w:marRight w:val="0"/>
              <w:marTop w:val="0"/>
              <w:marBottom w:val="0"/>
              <w:divBdr>
                <w:top w:val="none" w:sz="0" w:space="0" w:color="auto"/>
                <w:left w:val="none" w:sz="0" w:space="0" w:color="auto"/>
                <w:bottom w:val="none" w:sz="0" w:space="0" w:color="auto"/>
                <w:right w:val="none" w:sz="0" w:space="0" w:color="auto"/>
              </w:divBdr>
            </w:div>
            <w:div w:id="818809212">
              <w:marLeft w:val="0"/>
              <w:marRight w:val="0"/>
              <w:marTop w:val="0"/>
              <w:marBottom w:val="0"/>
              <w:divBdr>
                <w:top w:val="none" w:sz="0" w:space="0" w:color="auto"/>
                <w:left w:val="none" w:sz="0" w:space="0" w:color="auto"/>
                <w:bottom w:val="none" w:sz="0" w:space="0" w:color="auto"/>
                <w:right w:val="none" w:sz="0" w:space="0" w:color="auto"/>
              </w:divBdr>
            </w:div>
            <w:div w:id="1397777114">
              <w:marLeft w:val="0"/>
              <w:marRight w:val="0"/>
              <w:marTop w:val="0"/>
              <w:marBottom w:val="0"/>
              <w:divBdr>
                <w:top w:val="none" w:sz="0" w:space="0" w:color="auto"/>
                <w:left w:val="none" w:sz="0" w:space="0" w:color="auto"/>
                <w:bottom w:val="none" w:sz="0" w:space="0" w:color="auto"/>
                <w:right w:val="none" w:sz="0" w:space="0" w:color="auto"/>
              </w:divBdr>
            </w:div>
            <w:div w:id="2025550519">
              <w:marLeft w:val="0"/>
              <w:marRight w:val="0"/>
              <w:marTop w:val="0"/>
              <w:marBottom w:val="0"/>
              <w:divBdr>
                <w:top w:val="none" w:sz="0" w:space="0" w:color="auto"/>
                <w:left w:val="none" w:sz="0" w:space="0" w:color="auto"/>
                <w:bottom w:val="none" w:sz="0" w:space="0" w:color="auto"/>
                <w:right w:val="none" w:sz="0" w:space="0" w:color="auto"/>
              </w:divBdr>
            </w:div>
            <w:div w:id="224996587">
              <w:marLeft w:val="0"/>
              <w:marRight w:val="0"/>
              <w:marTop w:val="0"/>
              <w:marBottom w:val="0"/>
              <w:divBdr>
                <w:top w:val="none" w:sz="0" w:space="0" w:color="auto"/>
                <w:left w:val="none" w:sz="0" w:space="0" w:color="auto"/>
                <w:bottom w:val="none" w:sz="0" w:space="0" w:color="auto"/>
                <w:right w:val="none" w:sz="0" w:space="0" w:color="auto"/>
              </w:divBdr>
            </w:div>
            <w:div w:id="1246379113">
              <w:marLeft w:val="0"/>
              <w:marRight w:val="0"/>
              <w:marTop w:val="0"/>
              <w:marBottom w:val="0"/>
              <w:divBdr>
                <w:top w:val="none" w:sz="0" w:space="0" w:color="auto"/>
                <w:left w:val="none" w:sz="0" w:space="0" w:color="auto"/>
                <w:bottom w:val="none" w:sz="0" w:space="0" w:color="auto"/>
                <w:right w:val="none" w:sz="0" w:space="0" w:color="auto"/>
              </w:divBdr>
            </w:div>
            <w:div w:id="603196302">
              <w:marLeft w:val="0"/>
              <w:marRight w:val="0"/>
              <w:marTop w:val="0"/>
              <w:marBottom w:val="0"/>
              <w:divBdr>
                <w:top w:val="none" w:sz="0" w:space="0" w:color="auto"/>
                <w:left w:val="none" w:sz="0" w:space="0" w:color="auto"/>
                <w:bottom w:val="none" w:sz="0" w:space="0" w:color="auto"/>
                <w:right w:val="none" w:sz="0" w:space="0" w:color="auto"/>
              </w:divBdr>
            </w:div>
            <w:div w:id="1513376307">
              <w:marLeft w:val="0"/>
              <w:marRight w:val="0"/>
              <w:marTop w:val="0"/>
              <w:marBottom w:val="0"/>
              <w:divBdr>
                <w:top w:val="none" w:sz="0" w:space="0" w:color="auto"/>
                <w:left w:val="none" w:sz="0" w:space="0" w:color="auto"/>
                <w:bottom w:val="none" w:sz="0" w:space="0" w:color="auto"/>
                <w:right w:val="none" w:sz="0" w:space="0" w:color="auto"/>
              </w:divBdr>
            </w:div>
            <w:div w:id="914585599">
              <w:marLeft w:val="0"/>
              <w:marRight w:val="0"/>
              <w:marTop w:val="0"/>
              <w:marBottom w:val="0"/>
              <w:divBdr>
                <w:top w:val="none" w:sz="0" w:space="0" w:color="auto"/>
                <w:left w:val="none" w:sz="0" w:space="0" w:color="auto"/>
                <w:bottom w:val="none" w:sz="0" w:space="0" w:color="auto"/>
                <w:right w:val="none" w:sz="0" w:space="0" w:color="auto"/>
              </w:divBdr>
            </w:div>
            <w:div w:id="250352853">
              <w:marLeft w:val="0"/>
              <w:marRight w:val="0"/>
              <w:marTop w:val="0"/>
              <w:marBottom w:val="0"/>
              <w:divBdr>
                <w:top w:val="none" w:sz="0" w:space="0" w:color="auto"/>
                <w:left w:val="none" w:sz="0" w:space="0" w:color="auto"/>
                <w:bottom w:val="none" w:sz="0" w:space="0" w:color="auto"/>
                <w:right w:val="none" w:sz="0" w:space="0" w:color="auto"/>
              </w:divBdr>
            </w:div>
            <w:div w:id="731973364">
              <w:marLeft w:val="0"/>
              <w:marRight w:val="0"/>
              <w:marTop w:val="0"/>
              <w:marBottom w:val="0"/>
              <w:divBdr>
                <w:top w:val="none" w:sz="0" w:space="0" w:color="auto"/>
                <w:left w:val="none" w:sz="0" w:space="0" w:color="auto"/>
                <w:bottom w:val="none" w:sz="0" w:space="0" w:color="auto"/>
                <w:right w:val="none" w:sz="0" w:space="0" w:color="auto"/>
              </w:divBdr>
            </w:div>
            <w:div w:id="1319846587">
              <w:marLeft w:val="0"/>
              <w:marRight w:val="0"/>
              <w:marTop w:val="0"/>
              <w:marBottom w:val="0"/>
              <w:divBdr>
                <w:top w:val="none" w:sz="0" w:space="0" w:color="auto"/>
                <w:left w:val="none" w:sz="0" w:space="0" w:color="auto"/>
                <w:bottom w:val="none" w:sz="0" w:space="0" w:color="auto"/>
                <w:right w:val="none" w:sz="0" w:space="0" w:color="auto"/>
              </w:divBdr>
            </w:div>
            <w:div w:id="785387646">
              <w:marLeft w:val="0"/>
              <w:marRight w:val="0"/>
              <w:marTop w:val="0"/>
              <w:marBottom w:val="0"/>
              <w:divBdr>
                <w:top w:val="none" w:sz="0" w:space="0" w:color="auto"/>
                <w:left w:val="none" w:sz="0" w:space="0" w:color="auto"/>
                <w:bottom w:val="none" w:sz="0" w:space="0" w:color="auto"/>
                <w:right w:val="none" w:sz="0" w:space="0" w:color="auto"/>
              </w:divBdr>
            </w:div>
            <w:div w:id="1090197283">
              <w:marLeft w:val="0"/>
              <w:marRight w:val="0"/>
              <w:marTop w:val="0"/>
              <w:marBottom w:val="0"/>
              <w:divBdr>
                <w:top w:val="none" w:sz="0" w:space="0" w:color="auto"/>
                <w:left w:val="none" w:sz="0" w:space="0" w:color="auto"/>
                <w:bottom w:val="none" w:sz="0" w:space="0" w:color="auto"/>
                <w:right w:val="none" w:sz="0" w:space="0" w:color="auto"/>
              </w:divBdr>
            </w:div>
            <w:div w:id="44469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896">
      <w:bodyDiv w:val="1"/>
      <w:marLeft w:val="0"/>
      <w:marRight w:val="0"/>
      <w:marTop w:val="0"/>
      <w:marBottom w:val="0"/>
      <w:divBdr>
        <w:top w:val="none" w:sz="0" w:space="0" w:color="auto"/>
        <w:left w:val="none" w:sz="0" w:space="0" w:color="auto"/>
        <w:bottom w:val="none" w:sz="0" w:space="0" w:color="auto"/>
        <w:right w:val="none" w:sz="0" w:space="0" w:color="auto"/>
      </w:divBdr>
    </w:div>
    <w:div w:id="631524632">
      <w:bodyDiv w:val="1"/>
      <w:marLeft w:val="0"/>
      <w:marRight w:val="0"/>
      <w:marTop w:val="0"/>
      <w:marBottom w:val="0"/>
      <w:divBdr>
        <w:top w:val="none" w:sz="0" w:space="0" w:color="auto"/>
        <w:left w:val="none" w:sz="0" w:space="0" w:color="auto"/>
        <w:bottom w:val="none" w:sz="0" w:space="0" w:color="auto"/>
        <w:right w:val="none" w:sz="0" w:space="0" w:color="auto"/>
      </w:divBdr>
      <w:divsChild>
        <w:div w:id="1456094797">
          <w:marLeft w:val="720"/>
          <w:marRight w:val="0"/>
          <w:marTop w:val="0"/>
          <w:marBottom w:val="0"/>
          <w:divBdr>
            <w:top w:val="none" w:sz="0" w:space="0" w:color="auto"/>
            <w:left w:val="none" w:sz="0" w:space="0" w:color="auto"/>
            <w:bottom w:val="none" w:sz="0" w:space="0" w:color="auto"/>
            <w:right w:val="none" w:sz="0" w:space="0" w:color="auto"/>
          </w:divBdr>
        </w:div>
      </w:divsChild>
    </w:div>
    <w:div w:id="666445247">
      <w:bodyDiv w:val="1"/>
      <w:marLeft w:val="0"/>
      <w:marRight w:val="0"/>
      <w:marTop w:val="0"/>
      <w:marBottom w:val="0"/>
      <w:divBdr>
        <w:top w:val="none" w:sz="0" w:space="0" w:color="auto"/>
        <w:left w:val="none" w:sz="0" w:space="0" w:color="auto"/>
        <w:bottom w:val="none" w:sz="0" w:space="0" w:color="auto"/>
        <w:right w:val="none" w:sz="0" w:space="0" w:color="auto"/>
      </w:divBdr>
      <w:divsChild>
        <w:div w:id="182787899">
          <w:marLeft w:val="0"/>
          <w:marRight w:val="0"/>
          <w:marTop w:val="0"/>
          <w:marBottom w:val="0"/>
          <w:divBdr>
            <w:top w:val="none" w:sz="0" w:space="0" w:color="auto"/>
            <w:left w:val="none" w:sz="0" w:space="0" w:color="auto"/>
            <w:bottom w:val="none" w:sz="0" w:space="0" w:color="auto"/>
            <w:right w:val="none" w:sz="0" w:space="0" w:color="auto"/>
          </w:divBdr>
          <w:divsChild>
            <w:div w:id="347367093">
              <w:marLeft w:val="0"/>
              <w:marRight w:val="0"/>
              <w:marTop w:val="0"/>
              <w:marBottom w:val="0"/>
              <w:divBdr>
                <w:top w:val="none" w:sz="0" w:space="0" w:color="auto"/>
                <w:left w:val="none" w:sz="0" w:space="0" w:color="auto"/>
                <w:bottom w:val="none" w:sz="0" w:space="0" w:color="auto"/>
                <w:right w:val="none" w:sz="0" w:space="0" w:color="auto"/>
              </w:divBdr>
            </w:div>
            <w:div w:id="1233855563">
              <w:marLeft w:val="0"/>
              <w:marRight w:val="0"/>
              <w:marTop w:val="0"/>
              <w:marBottom w:val="0"/>
              <w:divBdr>
                <w:top w:val="none" w:sz="0" w:space="0" w:color="auto"/>
                <w:left w:val="none" w:sz="0" w:space="0" w:color="auto"/>
                <w:bottom w:val="none" w:sz="0" w:space="0" w:color="auto"/>
                <w:right w:val="none" w:sz="0" w:space="0" w:color="auto"/>
              </w:divBdr>
            </w:div>
            <w:div w:id="1737438864">
              <w:marLeft w:val="0"/>
              <w:marRight w:val="0"/>
              <w:marTop w:val="0"/>
              <w:marBottom w:val="0"/>
              <w:divBdr>
                <w:top w:val="none" w:sz="0" w:space="0" w:color="auto"/>
                <w:left w:val="none" w:sz="0" w:space="0" w:color="auto"/>
                <w:bottom w:val="none" w:sz="0" w:space="0" w:color="auto"/>
                <w:right w:val="none" w:sz="0" w:space="0" w:color="auto"/>
              </w:divBdr>
            </w:div>
            <w:div w:id="1056929366">
              <w:marLeft w:val="0"/>
              <w:marRight w:val="0"/>
              <w:marTop w:val="0"/>
              <w:marBottom w:val="0"/>
              <w:divBdr>
                <w:top w:val="none" w:sz="0" w:space="0" w:color="auto"/>
                <w:left w:val="none" w:sz="0" w:space="0" w:color="auto"/>
                <w:bottom w:val="none" w:sz="0" w:space="0" w:color="auto"/>
                <w:right w:val="none" w:sz="0" w:space="0" w:color="auto"/>
              </w:divBdr>
            </w:div>
            <w:div w:id="1914973217">
              <w:marLeft w:val="0"/>
              <w:marRight w:val="0"/>
              <w:marTop w:val="0"/>
              <w:marBottom w:val="0"/>
              <w:divBdr>
                <w:top w:val="none" w:sz="0" w:space="0" w:color="auto"/>
                <w:left w:val="none" w:sz="0" w:space="0" w:color="auto"/>
                <w:bottom w:val="none" w:sz="0" w:space="0" w:color="auto"/>
                <w:right w:val="none" w:sz="0" w:space="0" w:color="auto"/>
              </w:divBdr>
            </w:div>
            <w:div w:id="168831137">
              <w:marLeft w:val="0"/>
              <w:marRight w:val="0"/>
              <w:marTop w:val="0"/>
              <w:marBottom w:val="0"/>
              <w:divBdr>
                <w:top w:val="none" w:sz="0" w:space="0" w:color="auto"/>
                <w:left w:val="none" w:sz="0" w:space="0" w:color="auto"/>
                <w:bottom w:val="none" w:sz="0" w:space="0" w:color="auto"/>
                <w:right w:val="none" w:sz="0" w:space="0" w:color="auto"/>
              </w:divBdr>
            </w:div>
            <w:div w:id="903177615">
              <w:marLeft w:val="0"/>
              <w:marRight w:val="0"/>
              <w:marTop w:val="0"/>
              <w:marBottom w:val="0"/>
              <w:divBdr>
                <w:top w:val="none" w:sz="0" w:space="0" w:color="auto"/>
                <w:left w:val="none" w:sz="0" w:space="0" w:color="auto"/>
                <w:bottom w:val="none" w:sz="0" w:space="0" w:color="auto"/>
                <w:right w:val="none" w:sz="0" w:space="0" w:color="auto"/>
              </w:divBdr>
            </w:div>
            <w:div w:id="989093384">
              <w:marLeft w:val="0"/>
              <w:marRight w:val="0"/>
              <w:marTop w:val="0"/>
              <w:marBottom w:val="0"/>
              <w:divBdr>
                <w:top w:val="none" w:sz="0" w:space="0" w:color="auto"/>
                <w:left w:val="none" w:sz="0" w:space="0" w:color="auto"/>
                <w:bottom w:val="none" w:sz="0" w:space="0" w:color="auto"/>
                <w:right w:val="none" w:sz="0" w:space="0" w:color="auto"/>
              </w:divBdr>
            </w:div>
            <w:div w:id="1955019567">
              <w:marLeft w:val="0"/>
              <w:marRight w:val="0"/>
              <w:marTop w:val="0"/>
              <w:marBottom w:val="0"/>
              <w:divBdr>
                <w:top w:val="none" w:sz="0" w:space="0" w:color="auto"/>
                <w:left w:val="none" w:sz="0" w:space="0" w:color="auto"/>
                <w:bottom w:val="none" w:sz="0" w:space="0" w:color="auto"/>
                <w:right w:val="none" w:sz="0" w:space="0" w:color="auto"/>
              </w:divBdr>
            </w:div>
            <w:div w:id="636957952">
              <w:marLeft w:val="0"/>
              <w:marRight w:val="0"/>
              <w:marTop w:val="0"/>
              <w:marBottom w:val="0"/>
              <w:divBdr>
                <w:top w:val="none" w:sz="0" w:space="0" w:color="auto"/>
                <w:left w:val="none" w:sz="0" w:space="0" w:color="auto"/>
                <w:bottom w:val="none" w:sz="0" w:space="0" w:color="auto"/>
                <w:right w:val="none" w:sz="0" w:space="0" w:color="auto"/>
              </w:divBdr>
            </w:div>
            <w:div w:id="1333604499">
              <w:marLeft w:val="0"/>
              <w:marRight w:val="0"/>
              <w:marTop w:val="0"/>
              <w:marBottom w:val="0"/>
              <w:divBdr>
                <w:top w:val="none" w:sz="0" w:space="0" w:color="auto"/>
                <w:left w:val="none" w:sz="0" w:space="0" w:color="auto"/>
                <w:bottom w:val="none" w:sz="0" w:space="0" w:color="auto"/>
                <w:right w:val="none" w:sz="0" w:space="0" w:color="auto"/>
              </w:divBdr>
            </w:div>
            <w:div w:id="247883531">
              <w:marLeft w:val="0"/>
              <w:marRight w:val="0"/>
              <w:marTop w:val="0"/>
              <w:marBottom w:val="0"/>
              <w:divBdr>
                <w:top w:val="none" w:sz="0" w:space="0" w:color="auto"/>
                <w:left w:val="none" w:sz="0" w:space="0" w:color="auto"/>
                <w:bottom w:val="none" w:sz="0" w:space="0" w:color="auto"/>
                <w:right w:val="none" w:sz="0" w:space="0" w:color="auto"/>
              </w:divBdr>
            </w:div>
            <w:div w:id="7696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3062">
      <w:bodyDiv w:val="1"/>
      <w:marLeft w:val="0"/>
      <w:marRight w:val="0"/>
      <w:marTop w:val="0"/>
      <w:marBottom w:val="0"/>
      <w:divBdr>
        <w:top w:val="none" w:sz="0" w:space="0" w:color="auto"/>
        <w:left w:val="none" w:sz="0" w:space="0" w:color="auto"/>
        <w:bottom w:val="none" w:sz="0" w:space="0" w:color="auto"/>
        <w:right w:val="none" w:sz="0" w:space="0" w:color="auto"/>
      </w:divBdr>
    </w:div>
    <w:div w:id="910384080">
      <w:bodyDiv w:val="1"/>
      <w:marLeft w:val="0"/>
      <w:marRight w:val="0"/>
      <w:marTop w:val="0"/>
      <w:marBottom w:val="0"/>
      <w:divBdr>
        <w:top w:val="none" w:sz="0" w:space="0" w:color="auto"/>
        <w:left w:val="none" w:sz="0" w:space="0" w:color="auto"/>
        <w:bottom w:val="none" w:sz="0" w:space="0" w:color="auto"/>
        <w:right w:val="none" w:sz="0" w:space="0" w:color="auto"/>
      </w:divBdr>
    </w:div>
    <w:div w:id="971714753">
      <w:bodyDiv w:val="1"/>
      <w:marLeft w:val="0"/>
      <w:marRight w:val="0"/>
      <w:marTop w:val="0"/>
      <w:marBottom w:val="0"/>
      <w:divBdr>
        <w:top w:val="none" w:sz="0" w:space="0" w:color="auto"/>
        <w:left w:val="none" w:sz="0" w:space="0" w:color="auto"/>
        <w:bottom w:val="none" w:sz="0" w:space="0" w:color="auto"/>
        <w:right w:val="none" w:sz="0" w:space="0" w:color="auto"/>
      </w:divBdr>
      <w:divsChild>
        <w:div w:id="418336021">
          <w:marLeft w:val="720"/>
          <w:marRight w:val="0"/>
          <w:marTop w:val="0"/>
          <w:marBottom w:val="0"/>
          <w:divBdr>
            <w:top w:val="none" w:sz="0" w:space="0" w:color="auto"/>
            <w:left w:val="none" w:sz="0" w:space="0" w:color="auto"/>
            <w:bottom w:val="none" w:sz="0" w:space="0" w:color="auto"/>
            <w:right w:val="none" w:sz="0" w:space="0" w:color="auto"/>
          </w:divBdr>
        </w:div>
      </w:divsChild>
    </w:div>
    <w:div w:id="1134639542">
      <w:bodyDiv w:val="1"/>
      <w:marLeft w:val="0"/>
      <w:marRight w:val="0"/>
      <w:marTop w:val="0"/>
      <w:marBottom w:val="0"/>
      <w:divBdr>
        <w:top w:val="none" w:sz="0" w:space="0" w:color="auto"/>
        <w:left w:val="none" w:sz="0" w:space="0" w:color="auto"/>
        <w:bottom w:val="none" w:sz="0" w:space="0" w:color="auto"/>
        <w:right w:val="none" w:sz="0" w:space="0" w:color="auto"/>
      </w:divBdr>
    </w:div>
    <w:div w:id="1235579480">
      <w:bodyDiv w:val="1"/>
      <w:marLeft w:val="0"/>
      <w:marRight w:val="0"/>
      <w:marTop w:val="0"/>
      <w:marBottom w:val="0"/>
      <w:divBdr>
        <w:top w:val="none" w:sz="0" w:space="0" w:color="auto"/>
        <w:left w:val="none" w:sz="0" w:space="0" w:color="auto"/>
        <w:bottom w:val="none" w:sz="0" w:space="0" w:color="auto"/>
        <w:right w:val="none" w:sz="0" w:space="0" w:color="auto"/>
      </w:divBdr>
    </w:div>
    <w:div w:id="1390687026">
      <w:bodyDiv w:val="1"/>
      <w:marLeft w:val="0"/>
      <w:marRight w:val="0"/>
      <w:marTop w:val="0"/>
      <w:marBottom w:val="0"/>
      <w:divBdr>
        <w:top w:val="none" w:sz="0" w:space="0" w:color="auto"/>
        <w:left w:val="none" w:sz="0" w:space="0" w:color="auto"/>
        <w:bottom w:val="none" w:sz="0" w:space="0" w:color="auto"/>
        <w:right w:val="none" w:sz="0" w:space="0" w:color="auto"/>
      </w:divBdr>
    </w:div>
    <w:div w:id="1465536273">
      <w:bodyDiv w:val="1"/>
      <w:marLeft w:val="0"/>
      <w:marRight w:val="0"/>
      <w:marTop w:val="0"/>
      <w:marBottom w:val="0"/>
      <w:divBdr>
        <w:top w:val="none" w:sz="0" w:space="0" w:color="auto"/>
        <w:left w:val="none" w:sz="0" w:space="0" w:color="auto"/>
        <w:bottom w:val="none" w:sz="0" w:space="0" w:color="auto"/>
        <w:right w:val="none" w:sz="0" w:space="0" w:color="auto"/>
      </w:divBdr>
    </w:div>
    <w:div w:id="1497921461">
      <w:bodyDiv w:val="1"/>
      <w:marLeft w:val="0"/>
      <w:marRight w:val="0"/>
      <w:marTop w:val="0"/>
      <w:marBottom w:val="0"/>
      <w:divBdr>
        <w:top w:val="none" w:sz="0" w:space="0" w:color="auto"/>
        <w:left w:val="none" w:sz="0" w:space="0" w:color="auto"/>
        <w:bottom w:val="none" w:sz="0" w:space="0" w:color="auto"/>
        <w:right w:val="none" w:sz="0" w:space="0" w:color="auto"/>
      </w:divBdr>
    </w:div>
    <w:div w:id="1611274181">
      <w:bodyDiv w:val="1"/>
      <w:marLeft w:val="0"/>
      <w:marRight w:val="0"/>
      <w:marTop w:val="0"/>
      <w:marBottom w:val="0"/>
      <w:divBdr>
        <w:top w:val="none" w:sz="0" w:space="0" w:color="auto"/>
        <w:left w:val="none" w:sz="0" w:space="0" w:color="auto"/>
        <w:bottom w:val="none" w:sz="0" w:space="0" w:color="auto"/>
        <w:right w:val="none" w:sz="0" w:space="0" w:color="auto"/>
      </w:divBdr>
    </w:div>
    <w:div w:id="1706562930">
      <w:bodyDiv w:val="1"/>
      <w:marLeft w:val="0"/>
      <w:marRight w:val="0"/>
      <w:marTop w:val="0"/>
      <w:marBottom w:val="0"/>
      <w:divBdr>
        <w:top w:val="none" w:sz="0" w:space="0" w:color="auto"/>
        <w:left w:val="none" w:sz="0" w:space="0" w:color="auto"/>
        <w:bottom w:val="none" w:sz="0" w:space="0" w:color="auto"/>
        <w:right w:val="none" w:sz="0" w:space="0" w:color="auto"/>
      </w:divBdr>
    </w:div>
    <w:div w:id="1731534533">
      <w:bodyDiv w:val="1"/>
      <w:marLeft w:val="0"/>
      <w:marRight w:val="0"/>
      <w:marTop w:val="0"/>
      <w:marBottom w:val="0"/>
      <w:divBdr>
        <w:top w:val="none" w:sz="0" w:space="0" w:color="auto"/>
        <w:left w:val="none" w:sz="0" w:space="0" w:color="auto"/>
        <w:bottom w:val="none" w:sz="0" w:space="0" w:color="auto"/>
        <w:right w:val="none" w:sz="0" w:space="0" w:color="auto"/>
      </w:divBdr>
    </w:div>
    <w:div w:id="1744139126">
      <w:bodyDiv w:val="1"/>
      <w:marLeft w:val="0"/>
      <w:marRight w:val="0"/>
      <w:marTop w:val="0"/>
      <w:marBottom w:val="0"/>
      <w:divBdr>
        <w:top w:val="none" w:sz="0" w:space="0" w:color="auto"/>
        <w:left w:val="none" w:sz="0" w:space="0" w:color="auto"/>
        <w:bottom w:val="none" w:sz="0" w:space="0" w:color="auto"/>
        <w:right w:val="none" w:sz="0" w:space="0" w:color="auto"/>
      </w:divBdr>
    </w:div>
    <w:div w:id="1777292273">
      <w:bodyDiv w:val="1"/>
      <w:marLeft w:val="0"/>
      <w:marRight w:val="0"/>
      <w:marTop w:val="0"/>
      <w:marBottom w:val="0"/>
      <w:divBdr>
        <w:top w:val="none" w:sz="0" w:space="0" w:color="auto"/>
        <w:left w:val="none" w:sz="0" w:space="0" w:color="auto"/>
        <w:bottom w:val="none" w:sz="0" w:space="0" w:color="auto"/>
        <w:right w:val="none" w:sz="0" w:space="0" w:color="auto"/>
      </w:divBdr>
    </w:div>
    <w:div w:id="1779565425">
      <w:bodyDiv w:val="1"/>
      <w:marLeft w:val="0"/>
      <w:marRight w:val="0"/>
      <w:marTop w:val="0"/>
      <w:marBottom w:val="0"/>
      <w:divBdr>
        <w:top w:val="none" w:sz="0" w:space="0" w:color="auto"/>
        <w:left w:val="none" w:sz="0" w:space="0" w:color="auto"/>
        <w:bottom w:val="none" w:sz="0" w:space="0" w:color="auto"/>
        <w:right w:val="none" w:sz="0" w:space="0" w:color="auto"/>
      </w:divBdr>
    </w:div>
    <w:div w:id="1829979075">
      <w:bodyDiv w:val="1"/>
      <w:marLeft w:val="0"/>
      <w:marRight w:val="0"/>
      <w:marTop w:val="0"/>
      <w:marBottom w:val="0"/>
      <w:divBdr>
        <w:top w:val="none" w:sz="0" w:space="0" w:color="auto"/>
        <w:left w:val="none" w:sz="0" w:space="0" w:color="auto"/>
        <w:bottom w:val="none" w:sz="0" w:space="0" w:color="auto"/>
        <w:right w:val="none" w:sz="0" w:space="0" w:color="auto"/>
      </w:divBdr>
      <w:divsChild>
        <w:div w:id="587007781">
          <w:marLeft w:val="720"/>
          <w:marRight w:val="0"/>
          <w:marTop w:val="0"/>
          <w:marBottom w:val="0"/>
          <w:divBdr>
            <w:top w:val="none" w:sz="0" w:space="0" w:color="auto"/>
            <w:left w:val="none" w:sz="0" w:space="0" w:color="auto"/>
            <w:bottom w:val="none" w:sz="0" w:space="0" w:color="auto"/>
            <w:right w:val="none" w:sz="0" w:space="0" w:color="auto"/>
          </w:divBdr>
        </w:div>
        <w:div w:id="1652980057">
          <w:marLeft w:val="720"/>
          <w:marRight w:val="0"/>
          <w:marTop w:val="0"/>
          <w:marBottom w:val="0"/>
          <w:divBdr>
            <w:top w:val="none" w:sz="0" w:space="0" w:color="auto"/>
            <w:left w:val="none" w:sz="0" w:space="0" w:color="auto"/>
            <w:bottom w:val="none" w:sz="0" w:space="0" w:color="auto"/>
            <w:right w:val="none" w:sz="0" w:space="0" w:color="auto"/>
          </w:divBdr>
        </w:div>
      </w:divsChild>
    </w:div>
    <w:div w:id="2076660062">
      <w:bodyDiv w:val="1"/>
      <w:marLeft w:val="0"/>
      <w:marRight w:val="0"/>
      <w:marTop w:val="0"/>
      <w:marBottom w:val="0"/>
      <w:divBdr>
        <w:top w:val="none" w:sz="0" w:space="0" w:color="auto"/>
        <w:left w:val="none" w:sz="0" w:space="0" w:color="auto"/>
        <w:bottom w:val="none" w:sz="0" w:space="0" w:color="auto"/>
        <w:right w:val="none" w:sz="0" w:space="0" w:color="auto"/>
      </w:divBdr>
    </w:div>
    <w:div w:id="2083260165">
      <w:bodyDiv w:val="1"/>
      <w:marLeft w:val="0"/>
      <w:marRight w:val="0"/>
      <w:marTop w:val="0"/>
      <w:marBottom w:val="0"/>
      <w:divBdr>
        <w:top w:val="none" w:sz="0" w:space="0" w:color="auto"/>
        <w:left w:val="none" w:sz="0" w:space="0" w:color="auto"/>
        <w:bottom w:val="none" w:sz="0" w:space="0" w:color="auto"/>
        <w:right w:val="none" w:sz="0" w:space="0" w:color="auto"/>
      </w:divBdr>
    </w:div>
    <w:div w:id="21423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C&#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FFA891-593E-46C7-828E-ED626265F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C模板.dot</Template>
  <TotalTime>6235</TotalTime>
  <Pages>6</Pages>
  <Words>511</Words>
  <Characters>2918</Characters>
  <Application>Microsoft Office Word</Application>
  <DocSecurity>0</DocSecurity>
  <Lines>24</Lines>
  <Paragraphs>6</Paragraphs>
  <ScaleCrop>false</ScaleCrop>
  <Company>khpress</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概  述</dc:title>
  <dc:creator>Administrator</dc:creator>
  <cp:lastModifiedBy>Administrator</cp:lastModifiedBy>
  <cp:revision>4832</cp:revision>
  <cp:lastPrinted>2019-09-16T13:21:00Z</cp:lastPrinted>
  <dcterms:created xsi:type="dcterms:W3CDTF">2018-09-12T06:49:00Z</dcterms:created>
  <dcterms:modified xsi:type="dcterms:W3CDTF">2022-02-16T01:46:00Z</dcterms:modified>
</cp:coreProperties>
</file>