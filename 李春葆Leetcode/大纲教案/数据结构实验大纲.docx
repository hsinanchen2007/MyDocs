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274" w:rsidRPr="00AE3C6D" w:rsidRDefault="00662274" w:rsidP="00662274">
      <w:pPr>
        <w:pStyle w:val="10"/>
        <w:rPr>
          <w:rFonts w:ascii="方正粗黑宋简体" w:eastAsia="方正粗黑宋简体" w:hAnsi="方正粗黑宋简体"/>
        </w:rPr>
      </w:pPr>
      <w:r w:rsidRPr="00AE3C6D">
        <w:rPr>
          <w:rFonts w:ascii="方正粗黑宋简体" w:eastAsia="方正粗黑宋简体" w:hAnsi="方正粗黑宋简体"/>
        </w:rPr>
        <w:t>《数据结构</w:t>
      </w:r>
      <w:r>
        <w:rPr>
          <w:rFonts w:ascii="方正粗黑宋简体" w:eastAsia="方正粗黑宋简体" w:hAnsi="方正粗黑宋简体" w:hint="eastAsia"/>
        </w:rPr>
        <w:t>实验</w:t>
      </w:r>
      <w:r w:rsidRPr="00AE3C6D">
        <w:rPr>
          <w:rFonts w:ascii="方正粗黑宋简体" w:eastAsia="方正粗黑宋简体" w:hAnsi="方正粗黑宋简体"/>
        </w:rPr>
        <w:t>》课程教学大纲</w:t>
      </w:r>
    </w:p>
    <w:p w:rsidR="00662274" w:rsidRPr="0010770F" w:rsidRDefault="00662274" w:rsidP="00662274">
      <w:pPr>
        <w:pStyle w:val="af6"/>
      </w:pPr>
      <w:r w:rsidRPr="0010770F">
        <w:t>课程代码：</w:t>
      </w:r>
    </w:p>
    <w:p w:rsidR="00662274" w:rsidRPr="0010770F" w:rsidRDefault="00662274" w:rsidP="00662274">
      <w:pPr>
        <w:pStyle w:val="af6"/>
      </w:pPr>
      <w:r w:rsidRPr="0010770F">
        <w:t>课程负责人：</w:t>
      </w:r>
    </w:p>
    <w:p w:rsidR="00662274" w:rsidRPr="0010770F" w:rsidRDefault="00662274" w:rsidP="00662274">
      <w:pPr>
        <w:pStyle w:val="af6"/>
      </w:pPr>
      <w:r w:rsidRPr="0010770F">
        <w:t>课程中文名称</w:t>
      </w:r>
      <w:r>
        <w:rPr>
          <w:rFonts w:hint="eastAsia"/>
        </w:rPr>
        <w:t>：</w:t>
      </w:r>
      <w:r w:rsidRPr="0010770F">
        <w:t>数据结构</w:t>
      </w:r>
      <w:r>
        <w:rPr>
          <w:rFonts w:hint="eastAsia"/>
        </w:rPr>
        <w:t>实验</w:t>
      </w:r>
    </w:p>
    <w:p w:rsidR="00662274" w:rsidRPr="0010770F" w:rsidRDefault="00662274" w:rsidP="00662274">
      <w:pPr>
        <w:pStyle w:val="af6"/>
      </w:pPr>
      <w:r w:rsidRPr="0010770F">
        <w:t>课程英文名称：</w:t>
      </w:r>
      <w:r w:rsidR="0015421E" w:rsidRPr="0015421E">
        <w:t>Data structure experiment</w:t>
      </w:r>
    </w:p>
    <w:p w:rsidR="00662274" w:rsidRPr="0010770F" w:rsidRDefault="00662274" w:rsidP="00662274">
      <w:pPr>
        <w:pStyle w:val="af6"/>
      </w:pPr>
      <w:r w:rsidRPr="0010770F">
        <w:t>课程类别：必修</w:t>
      </w:r>
    </w:p>
    <w:p w:rsidR="00662274" w:rsidRPr="0010770F" w:rsidRDefault="00662274" w:rsidP="00662274">
      <w:pPr>
        <w:pStyle w:val="af6"/>
      </w:pPr>
      <w:r w:rsidRPr="0010770F">
        <w:t>课程学分数：</w:t>
      </w:r>
      <w:r w:rsidR="0015421E">
        <w:rPr>
          <w:rFonts w:hint="eastAsia"/>
        </w:rPr>
        <w:t>1</w:t>
      </w:r>
    </w:p>
    <w:p w:rsidR="00662274" w:rsidRPr="0010770F" w:rsidRDefault="00662274" w:rsidP="00662274">
      <w:pPr>
        <w:pStyle w:val="af6"/>
      </w:pPr>
      <w:r w:rsidRPr="0010770F">
        <w:t>课程学时数：</w:t>
      </w:r>
      <w:r>
        <w:rPr>
          <w:rFonts w:hint="eastAsia"/>
        </w:rPr>
        <w:t>36</w:t>
      </w:r>
    </w:p>
    <w:p w:rsidR="00662274" w:rsidRPr="0010770F" w:rsidRDefault="00662274" w:rsidP="00662274">
      <w:pPr>
        <w:pStyle w:val="af6"/>
      </w:pPr>
      <w:r w:rsidRPr="0010770F">
        <w:t>授课对象：计算机科学与技术、</w:t>
      </w:r>
      <w:r>
        <w:rPr>
          <w:rFonts w:hint="eastAsia"/>
        </w:rPr>
        <w:t>人工智能、</w:t>
      </w:r>
      <w:r w:rsidRPr="0010770F">
        <w:t>信息安全及相关专业本科</w:t>
      </w:r>
    </w:p>
    <w:p w:rsidR="00662274" w:rsidRPr="0010770F" w:rsidRDefault="00662274" w:rsidP="00662274">
      <w:pPr>
        <w:pStyle w:val="af6"/>
      </w:pPr>
      <w:r w:rsidRPr="0010770F">
        <w:t>本课程的前导课程：高级语言程序设计、离散数学</w:t>
      </w:r>
    </w:p>
    <w:p w:rsidR="00662274" w:rsidRDefault="00662274" w:rsidP="00662274">
      <w:pPr>
        <w:pStyle w:val="af6"/>
      </w:pPr>
      <w:r w:rsidRPr="0010770F">
        <w:t>本课程的后续课程：编译原理、操作系统</w:t>
      </w:r>
    </w:p>
    <w:p w:rsidR="00C86856" w:rsidRPr="0010770F" w:rsidRDefault="00C86856" w:rsidP="00C86856">
      <w:pPr>
        <w:pStyle w:val="af6"/>
      </w:pPr>
    </w:p>
    <w:p w:rsidR="00C86856" w:rsidRPr="00D1322B" w:rsidRDefault="00C86856" w:rsidP="00C86856">
      <w:pPr>
        <w:pStyle w:val="3"/>
      </w:pPr>
      <w:r w:rsidRPr="00D1322B">
        <w:rPr>
          <w:rFonts w:hint="eastAsia"/>
        </w:rPr>
        <w:t>一、</w:t>
      </w:r>
      <w:r w:rsidRPr="00D1322B">
        <w:t>教学</w:t>
      </w:r>
      <w:r w:rsidRPr="00D1322B">
        <w:rPr>
          <w:rFonts w:hint="eastAsia"/>
        </w:rPr>
        <w:t>介绍</w:t>
      </w:r>
    </w:p>
    <w:p w:rsidR="00456E42" w:rsidRDefault="00C86856" w:rsidP="00C86856">
      <w:pPr>
        <w:ind w:firstLineChars="200" w:firstLine="420"/>
      </w:pPr>
      <w:r>
        <w:rPr>
          <w:rFonts w:hint="eastAsia"/>
        </w:rPr>
        <w:t>数据结构</w:t>
      </w:r>
      <w:r w:rsidR="00833E43">
        <w:rPr>
          <w:rFonts w:hint="eastAsia"/>
        </w:rPr>
        <w:t>实验</w:t>
      </w:r>
      <w:r w:rsidRPr="0010770F">
        <w:t>是</w:t>
      </w:r>
      <w:r w:rsidR="0096150E">
        <w:rPr>
          <w:rFonts w:hint="eastAsia"/>
        </w:rPr>
        <w:t>数据结构</w:t>
      </w:r>
      <w:r w:rsidR="00C83FF9">
        <w:rPr>
          <w:rFonts w:hint="eastAsia"/>
        </w:rPr>
        <w:t>的配套课程</w:t>
      </w:r>
      <w:r w:rsidR="00E7147E">
        <w:rPr>
          <w:rFonts w:hint="eastAsia"/>
        </w:rPr>
        <w:t>，</w:t>
      </w:r>
      <w:r w:rsidR="00A85889">
        <w:rPr>
          <w:rFonts w:hint="eastAsia"/>
        </w:rPr>
        <w:t>主要</w:t>
      </w:r>
      <w:r w:rsidR="001F18F7">
        <w:rPr>
          <w:rFonts w:hint="eastAsia"/>
        </w:rPr>
        <w:t>通过上机编程</w:t>
      </w:r>
      <w:r w:rsidR="005963FA">
        <w:rPr>
          <w:rFonts w:hint="eastAsia"/>
        </w:rPr>
        <w:t>巩固</w:t>
      </w:r>
      <w:r w:rsidR="002D0985">
        <w:rPr>
          <w:rFonts w:hint="eastAsia"/>
        </w:rPr>
        <w:t>数据结构的基本原理和方法，掌握</w:t>
      </w:r>
      <w:r w:rsidR="00B64B4A">
        <w:rPr>
          <w:rFonts w:hint="eastAsia"/>
        </w:rPr>
        <w:t>数据组织和</w:t>
      </w:r>
      <w:r w:rsidR="002D0985">
        <w:rPr>
          <w:rFonts w:hint="eastAsia"/>
        </w:rPr>
        <w:t>数据</w:t>
      </w:r>
      <w:r w:rsidR="00B64B4A">
        <w:rPr>
          <w:rFonts w:hint="eastAsia"/>
        </w:rPr>
        <w:t>处理</w:t>
      </w:r>
      <w:r w:rsidR="002D0985">
        <w:rPr>
          <w:rFonts w:hint="eastAsia"/>
        </w:rPr>
        <w:t>技术，培养综合运用数据结构高效解决问题的能力。</w:t>
      </w:r>
      <w:r w:rsidR="00C40017">
        <w:rPr>
          <w:rFonts w:hint="eastAsia"/>
        </w:rPr>
        <w:t>包含</w:t>
      </w:r>
      <w:r w:rsidR="00C40017" w:rsidRPr="0010770F">
        <w:t>线性表、栈、队列、串、树和二叉树</w:t>
      </w:r>
      <w:r w:rsidR="00C40017">
        <w:rPr>
          <w:rFonts w:hint="eastAsia"/>
        </w:rPr>
        <w:t>以及</w:t>
      </w:r>
      <w:r w:rsidR="00C40017" w:rsidRPr="0010770F">
        <w:t>图</w:t>
      </w:r>
      <w:r w:rsidR="00456E42">
        <w:rPr>
          <w:rFonts w:hint="eastAsia"/>
        </w:rPr>
        <w:t>等数据结构</w:t>
      </w:r>
      <w:r w:rsidR="00C40017">
        <w:rPr>
          <w:rFonts w:hint="eastAsia"/>
        </w:rPr>
        <w:t>实现</w:t>
      </w:r>
      <w:r w:rsidR="00456E42">
        <w:rPr>
          <w:rFonts w:hint="eastAsia"/>
        </w:rPr>
        <w:t>及其应用</w:t>
      </w:r>
      <w:r w:rsidR="00C40017">
        <w:rPr>
          <w:rFonts w:hint="eastAsia"/>
        </w:rPr>
        <w:t>，</w:t>
      </w:r>
      <w:r w:rsidR="00C40017" w:rsidRPr="0010770F">
        <w:t>查找</w:t>
      </w:r>
      <w:r w:rsidR="00C40017">
        <w:rPr>
          <w:rFonts w:hint="eastAsia"/>
        </w:rPr>
        <w:t>和</w:t>
      </w:r>
      <w:r w:rsidR="00C40017" w:rsidRPr="0010770F">
        <w:t>排序算法设计技术</w:t>
      </w:r>
      <w:r w:rsidR="00456E42">
        <w:rPr>
          <w:rFonts w:hint="eastAsia"/>
        </w:rPr>
        <w:t>。</w:t>
      </w:r>
      <w:r w:rsidR="00523D48" w:rsidRPr="007D5D79">
        <w:t>数据结构</w:t>
      </w:r>
      <w:r w:rsidR="00523D48">
        <w:rPr>
          <w:rFonts w:hint="eastAsia"/>
        </w:rPr>
        <w:t>实验分为</w:t>
      </w:r>
      <w:r w:rsidR="00523D48" w:rsidRPr="00CD54B7">
        <w:t>验证性实验</w:t>
      </w:r>
      <w:r w:rsidR="00523D48">
        <w:rPr>
          <w:rFonts w:hint="eastAsia"/>
        </w:rPr>
        <w:t>、</w:t>
      </w:r>
      <w:r w:rsidR="00523D48" w:rsidRPr="00AB0D62">
        <w:t>设计性</w:t>
      </w:r>
      <w:r w:rsidR="00523D48" w:rsidRPr="00CD54B7">
        <w:t>实验</w:t>
      </w:r>
      <w:r w:rsidR="00523D48">
        <w:rPr>
          <w:rFonts w:hint="eastAsia"/>
        </w:rPr>
        <w:t>和</w:t>
      </w:r>
      <w:r w:rsidR="00523D48" w:rsidRPr="008B56F3">
        <w:t>综合性实验</w:t>
      </w:r>
      <w:r w:rsidR="00523D48">
        <w:rPr>
          <w:rFonts w:hint="eastAsia"/>
        </w:rPr>
        <w:t>三个层次。</w:t>
      </w:r>
    </w:p>
    <w:p w:rsidR="00C86856" w:rsidRPr="0010770F" w:rsidRDefault="00C86856" w:rsidP="00C86856">
      <w:pPr>
        <w:pStyle w:val="3"/>
      </w:pPr>
      <w:r>
        <w:rPr>
          <w:rFonts w:hint="eastAsia"/>
        </w:rPr>
        <w:t>二、</w:t>
      </w:r>
      <w:r w:rsidRPr="0010770F">
        <w:t>教学</w:t>
      </w:r>
      <w:r>
        <w:rPr>
          <w:rFonts w:hint="eastAsia"/>
        </w:rPr>
        <w:t>目的</w:t>
      </w:r>
    </w:p>
    <w:p w:rsidR="002309A4" w:rsidRDefault="002309A4" w:rsidP="002309A4">
      <w:pPr>
        <w:ind w:firstLineChars="200" w:firstLine="420"/>
      </w:pPr>
      <w:r w:rsidRPr="007D5D79">
        <w:t>数据结构</w:t>
      </w:r>
      <w:r>
        <w:rPr>
          <w:rFonts w:hint="eastAsia"/>
        </w:rPr>
        <w:t>实验课程的总目标是培养学生能够根据需要开展实验研究，正确地描述数据和组织数据，并应用数据处理方法，编写程序，分析实验结果以获得合理有效的结论，具备解决复杂工程问题的能力。</w:t>
      </w:r>
    </w:p>
    <w:p w:rsidR="003D67DA" w:rsidRDefault="005963FA" w:rsidP="00A429DA">
      <w:pPr>
        <w:pStyle w:val="af6"/>
      </w:pPr>
      <w:r w:rsidRPr="007D5D79">
        <w:t>数据结构</w:t>
      </w:r>
      <w:r w:rsidR="00A429DA">
        <w:rPr>
          <w:rFonts w:hint="eastAsia"/>
        </w:rPr>
        <w:t>实验</w:t>
      </w:r>
      <w:r w:rsidR="00CF17D2">
        <w:rPr>
          <w:rFonts w:hint="eastAsia"/>
        </w:rPr>
        <w:t>分为</w:t>
      </w:r>
      <w:r w:rsidR="00A429DA" w:rsidRPr="00CD54B7">
        <w:t>验证性实验</w:t>
      </w:r>
      <w:r w:rsidR="00A429DA">
        <w:rPr>
          <w:rFonts w:hint="eastAsia"/>
        </w:rPr>
        <w:t>、</w:t>
      </w:r>
      <w:r w:rsidR="00A429DA" w:rsidRPr="00AB0D62">
        <w:t>设计性</w:t>
      </w:r>
      <w:r w:rsidR="00A429DA" w:rsidRPr="00CD54B7">
        <w:t>实验</w:t>
      </w:r>
      <w:r w:rsidR="00A429DA">
        <w:rPr>
          <w:rFonts w:hint="eastAsia"/>
        </w:rPr>
        <w:t>和</w:t>
      </w:r>
      <w:r w:rsidR="00A429DA" w:rsidRPr="008B56F3">
        <w:t>综合性实验</w:t>
      </w:r>
      <w:r w:rsidR="00A429DA">
        <w:rPr>
          <w:rFonts w:hint="eastAsia"/>
        </w:rPr>
        <w:t>三个层次，</w:t>
      </w:r>
      <w:r w:rsidR="00A17CF6" w:rsidRPr="00CD54B7">
        <w:t>验证性实验</w:t>
      </w:r>
      <w:r w:rsidR="00A17CF6">
        <w:rPr>
          <w:rFonts w:hint="eastAsia"/>
        </w:rPr>
        <w:t>是实现</w:t>
      </w:r>
      <w:r w:rsidR="00CF17D2">
        <w:rPr>
          <w:rFonts w:hint="eastAsia"/>
        </w:rPr>
        <w:t>常用的数据结构和</w:t>
      </w:r>
      <w:r w:rsidR="00A17CF6">
        <w:rPr>
          <w:rFonts w:hint="eastAsia"/>
        </w:rPr>
        <w:t>相关算法，</w:t>
      </w:r>
      <w:r w:rsidR="00CF17D2">
        <w:rPr>
          <w:rFonts w:hint="eastAsia"/>
        </w:rPr>
        <w:t>目的是让学生</w:t>
      </w:r>
      <w:r w:rsidR="00A17CF6">
        <w:rPr>
          <w:rFonts w:hint="eastAsia"/>
        </w:rPr>
        <w:t>领会其原理和验证算法的正确性</w:t>
      </w:r>
      <w:r w:rsidR="00A17CF6" w:rsidRPr="00CD54B7">
        <w:t>。</w:t>
      </w:r>
      <w:r w:rsidR="00A17CF6" w:rsidRPr="00AB0D62">
        <w:t>设计性</w:t>
      </w:r>
      <w:r w:rsidR="00A17CF6" w:rsidRPr="00CD54B7">
        <w:t>实验</w:t>
      </w:r>
      <w:r w:rsidR="00A17CF6">
        <w:rPr>
          <w:rFonts w:hint="eastAsia"/>
        </w:rPr>
        <w:t>是采用</w:t>
      </w:r>
      <w:r w:rsidR="004F1BA4">
        <w:rPr>
          <w:rFonts w:hint="eastAsia"/>
        </w:rPr>
        <w:t>某个</w:t>
      </w:r>
      <w:r w:rsidR="00A17CF6">
        <w:rPr>
          <w:rFonts w:hint="eastAsia"/>
        </w:rPr>
        <w:t>数据结构</w:t>
      </w:r>
      <w:r w:rsidR="005F66F2">
        <w:rPr>
          <w:rFonts w:hint="eastAsia"/>
        </w:rPr>
        <w:t>或者</w:t>
      </w:r>
      <w:r w:rsidR="003D67DA">
        <w:rPr>
          <w:rFonts w:hint="eastAsia"/>
        </w:rPr>
        <w:t>某个算法</w:t>
      </w:r>
      <w:r w:rsidR="00A17CF6">
        <w:rPr>
          <w:rFonts w:hint="eastAsia"/>
        </w:rPr>
        <w:t>求解</w:t>
      </w:r>
      <w:r w:rsidR="00CF17D2">
        <w:rPr>
          <w:rFonts w:hint="eastAsia"/>
        </w:rPr>
        <w:t>相关</w:t>
      </w:r>
      <w:r w:rsidR="00A17CF6">
        <w:rPr>
          <w:rFonts w:hint="eastAsia"/>
        </w:rPr>
        <w:t>问题，</w:t>
      </w:r>
      <w:r w:rsidR="00CF17D2">
        <w:rPr>
          <w:rFonts w:hint="eastAsia"/>
        </w:rPr>
        <w:t>目的是让</w:t>
      </w:r>
      <w:r w:rsidR="00A17CF6" w:rsidRPr="00D447B8">
        <w:t>学生</w:t>
      </w:r>
      <w:r w:rsidR="00CF17D2">
        <w:rPr>
          <w:rFonts w:hint="eastAsia"/>
        </w:rPr>
        <w:t>掌握运用数据结构解决问题的能力。</w:t>
      </w:r>
      <w:r w:rsidR="00A17CF6" w:rsidRPr="008B56F3">
        <w:t>综合性实验</w:t>
      </w:r>
      <w:r w:rsidR="00A17CF6">
        <w:rPr>
          <w:rFonts w:hint="eastAsia"/>
        </w:rPr>
        <w:t>是</w:t>
      </w:r>
      <w:r w:rsidR="005F66F2">
        <w:rPr>
          <w:rFonts w:hint="eastAsia"/>
        </w:rPr>
        <w:t>采用多个数据结构或者多个</w:t>
      </w:r>
      <w:r w:rsidR="003D67DA">
        <w:rPr>
          <w:rFonts w:hint="eastAsia"/>
        </w:rPr>
        <w:t>算法高效地</w:t>
      </w:r>
      <w:r w:rsidR="005F66F2">
        <w:rPr>
          <w:rFonts w:hint="eastAsia"/>
        </w:rPr>
        <w:t>求解</w:t>
      </w:r>
      <w:r w:rsidR="003D67DA">
        <w:rPr>
          <w:rFonts w:hint="eastAsia"/>
        </w:rPr>
        <w:t>复杂</w:t>
      </w:r>
      <w:r w:rsidR="005F66F2">
        <w:rPr>
          <w:rFonts w:hint="eastAsia"/>
        </w:rPr>
        <w:t>问题，目的是培养</w:t>
      </w:r>
      <w:r w:rsidR="005F66F2" w:rsidRPr="00D447B8">
        <w:t>学生</w:t>
      </w:r>
      <w:r w:rsidR="003D67DA" w:rsidRPr="008B7D6D">
        <w:t>研究</w:t>
      </w:r>
      <w:r w:rsidR="003D67DA">
        <w:rPr>
          <w:rFonts w:hint="eastAsia"/>
        </w:rPr>
        <w:t>问题、合理地选择数据结构和算法</w:t>
      </w:r>
      <w:r w:rsidR="003D67DA" w:rsidRPr="008B7D6D">
        <w:t>构建</w:t>
      </w:r>
      <w:r w:rsidR="003D67DA">
        <w:rPr>
          <w:rFonts w:hint="eastAsia"/>
        </w:rPr>
        <w:t>解决方案，并分析比较各种方案优</w:t>
      </w:r>
      <w:r w:rsidR="003D67DA" w:rsidRPr="003D67DA">
        <w:rPr>
          <w:rFonts w:hint="eastAsia"/>
        </w:rPr>
        <w:t>劣</w:t>
      </w:r>
      <w:r w:rsidR="003D67DA">
        <w:rPr>
          <w:rFonts w:hint="eastAsia"/>
        </w:rPr>
        <w:t>的能力。</w:t>
      </w:r>
    </w:p>
    <w:p w:rsidR="009E0210" w:rsidRPr="007D5D79" w:rsidRDefault="009E0210" w:rsidP="009E0210">
      <w:pPr>
        <w:pStyle w:val="3"/>
      </w:pPr>
      <w:r w:rsidRPr="007D5D79">
        <w:t>三、实验基本要求与方式</w:t>
      </w:r>
    </w:p>
    <w:p w:rsidR="009E0210" w:rsidRPr="007D5D79" w:rsidRDefault="009E0210" w:rsidP="000D3AE6">
      <w:pPr>
        <w:pStyle w:val="4"/>
      </w:pPr>
      <w:r w:rsidRPr="007D5D79">
        <w:t>1</w:t>
      </w:r>
      <w:r w:rsidRPr="007D5D79">
        <w:t>、基本要求</w:t>
      </w:r>
    </w:p>
    <w:p w:rsidR="009E0210" w:rsidRPr="007D5D79" w:rsidRDefault="009E0210" w:rsidP="009E0210">
      <w:pPr>
        <w:pStyle w:val="af6"/>
      </w:pPr>
      <w:r w:rsidRPr="007D5D79">
        <w:t>课前：要求</w:t>
      </w:r>
      <w:r w:rsidR="001041A2">
        <w:rPr>
          <w:rFonts w:hint="eastAsia"/>
        </w:rPr>
        <w:t>任</w:t>
      </w:r>
      <w:r w:rsidRPr="007D5D79">
        <w:t>课教师布置好实验题目、实验要求和实验目的，要求实验教师为实验准备好必须的设备和软件；要求学生提前编写完成实验要求的程序代码。</w:t>
      </w:r>
    </w:p>
    <w:p w:rsidR="009E0210" w:rsidRPr="007D5D79" w:rsidRDefault="009E0210" w:rsidP="009E0210">
      <w:pPr>
        <w:pStyle w:val="af6"/>
      </w:pPr>
      <w:r w:rsidRPr="007D5D79">
        <w:lastRenderedPageBreak/>
        <w:t>课中：要求</w:t>
      </w:r>
      <w:r w:rsidR="00EB2212">
        <w:rPr>
          <w:rFonts w:hint="eastAsia"/>
        </w:rPr>
        <w:t>任</w:t>
      </w:r>
      <w:r w:rsidRPr="007D5D79">
        <w:t>课教师随时解答学生提出的实验问题，同时要注重启发和引导学生，使学生养成独立思考、解决问题的能力，检查学生的实验内容；实验教师要及时解决实验设备可能出现的故障，保证实验顺利地进行。学生则应该按照实验要求，认真编写和调试源代码，完成实验内容。</w:t>
      </w:r>
    </w:p>
    <w:p w:rsidR="009E0210" w:rsidRPr="007D5D79" w:rsidRDefault="009E0210" w:rsidP="009E0210">
      <w:pPr>
        <w:pStyle w:val="af6"/>
      </w:pPr>
      <w:r w:rsidRPr="007D5D79">
        <w:t>课后：</w:t>
      </w:r>
      <w:r>
        <w:rPr>
          <w:rFonts w:hint="eastAsia"/>
        </w:rPr>
        <w:t>提</w:t>
      </w:r>
      <w:r w:rsidRPr="007D5D79">
        <w:t>交实验报告。</w:t>
      </w:r>
    </w:p>
    <w:p w:rsidR="009E0210" w:rsidRPr="007D5D79" w:rsidRDefault="009E0210" w:rsidP="000D3AE6">
      <w:pPr>
        <w:pStyle w:val="4"/>
      </w:pPr>
      <w:r w:rsidRPr="007D5D79">
        <w:t>2</w:t>
      </w:r>
      <w:r w:rsidRPr="007D5D79">
        <w:t>、实验方式</w:t>
      </w:r>
    </w:p>
    <w:p w:rsidR="009E0210" w:rsidRPr="007D5D79" w:rsidRDefault="00D52ACB" w:rsidP="009E0210">
      <w:pPr>
        <w:pStyle w:val="af6"/>
      </w:pPr>
      <w:r>
        <w:rPr>
          <w:rFonts w:hint="eastAsia"/>
        </w:rPr>
        <w:t>单机实验题：</w:t>
      </w:r>
      <w:r w:rsidR="009E0210" w:rsidRPr="007D5D79">
        <w:t>输入相应的数据，通过检测输出结果，验证是否实现了实验的要求。</w:t>
      </w:r>
      <w:r>
        <w:rPr>
          <w:rFonts w:hint="eastAsia"/>
        </w:rPr>
        <w:t>在线编程题：在在线编程平台提交代码，查看提交结果，分析代码运行的时间和空间。</w:t>
      </w:r>
    </w:p>
    <w:p w:rsidR="009E0210" w:rsidRPr="007D5D79" w:rsidRDefault="009E0210" w:rsidP="000D3AE6">
      <w:pPr>
        <w:pStyle w:val="3"/>
      </w:pPr>
      <w:r w:rsidRPr="007D5D79">
        <w:t>四、实验报告</w:t>
      </w:r>
    </w:p>
    <w:p w:rsidR="00040FD4" w:rsidRDefault="009E0210" w:rsidP="00040FD4">
      <w:pPr>
        <w:pStyle w:val="af6"/>
      </w:pPr>
      <w:r w:rsidRPr="007D5D79">
        <w:t>实验报告</w:t>
      </w:r>
      <w:r w:rsidR="00536893">
        <w:rPr>
          <w:rFonts w:hint="eastAsia"/>
        </w:rPr>
        <w:t>按学院要求格式书写，包含</w:t>
      </w:r>
      <w:r w:rsidR="00040FD4">
        <w:rPr>
          <w:rFonts w:hint="eastAsia"/>
        </w:rPr>
        <w:t>封面</w:t>
      </w:r>
      <w:r w:rsidR="00536893">
        <w:rPr>
          <w:rFonts w:hint="eastAsia"/>
        </w:rPr>
        <w:t>（含</w:t>
      </w:r>
      <w:r w:rsidR="00040FD4">
        <w:rPr>
          <w:rFonts w:hint="eastAsia"/>
        </w:rPr>
        <w:t>学号，姓名等</w:t>
      </w:r>
      <w:r w:rsidR="00536893">
        <w:rPr>
          <w:rFonts w:hint="eastAsia"/>
        </w:rPr>
        <w:t>），</w:t>
      </w:r>
      <w:r w:rsidR="00040FD4">
        <w:rPr>
          <w:rFonts w:hint="eastAsia"/>
        </w:rPr>
        <w:t>目录</w:t>
      </w:r>
      <w:r w:rsidR="00536893">
        <w:rPr>
          <w:rFonts w:hint="eastAsia"/>
        </w:rPr>
        <w:t>，</w:t>
      </w:r>
      <w:r w:rsidR="00040FD4">
        <w:rPr>
          <w:rFonts w:hint="eastAsia"/>
        </w:rPr>
        <w:t>每个实验的题目，解答思路，</w:t>
      </w:r>
      <w:r w:rsidR="00536893">
        <w:rPr>
          <w:rFonts w:hint="eastAsia"/>
        </w:rPr>
        <w:t>程序框架，</w:t>
      </w:r>
      <w:r w:rsidR="00040FD4">
        <w:rPr>
          <w:rFonts w:hint="eastAsia"/>
        </w:rPr>
        <w:t>源代码，提交结果图，实验体会（选）。</w:t>
      </w:r>
    </w:p>
    <w:p w:rsidR="00536893" w:rsidRPr="007D5D79" w:rsidRDefault="00536893" w:rsidP="009E0210">
      <w:pPr>
        <w:pStyle w:val="af6"/>
      </w:pPr>
    </w:p>
    <w:p w:rsidR="00C86856" w:rsidRDefault="00D52ACB" w:rsidP="00C86856">
      <w:pPr>
        <w:pStyle w:val="3"/>
      </w:pPr>
      <w:r>
        <w:rPr>
          <w:rFonts w:hint="eastAsia"/>
        </w:rPr>
        <w:t>五</w:t>
      </w:r>
      <w:r w:rsidR="00C86856" w:rsidRPr="00D1322B">
        <w:rPr>
          <w:rFonts w:hint="eastAsia"/>
        </w:rPr>
        <w:t>、</w:t>
      </w:r>
      <w:r w:rsidR="00C86856" w:rsidRPr="00D1322B">
        <w:t>课程内容与学时分配</w:t>
      </w:r>
    </w:p>
    <w:p w:rsidR="00B9044B" w:rsidRDefault="00B9044B" w:rsidP="00B9044B">
      <w:pPr>
        <w:pStyle w:val="4"/>
      </w:pPr>
      <w:r>
        <w:rPr>
          <w:rFonts w:hint="eastAsia"/>
        </w:rPr>
        <w:t>说明：</w:t>
      </w:r>
      <w:r w:rsidRPr="00BA6784">
        <w:rPr>
          <w:rFonts w:ascii="Times New Roman" w:eastAsia="楷体" w:hAnsi="楷体"/>
        </w:rPr>
        <w:t>所以实验题</w:t>
      </w:r>
      <w:r w:rsidR="00BA6784" w:rsidRPr="00BA6784">
        <w:rPr>
          <w:rFonts w:ascii="Times New Roman" w:eastAsia="楷体" w:hAnsi="楷体"/>
        </w:rPr>
        <w:t>的题目、</w:t>
      </w:r>
      <w:r w:rsidRPr="00BA6784">
        <w:rPr>
          <w:rFonts w:ascii="Times New Roman" w:eastAsia="楷体" w:hAnsi="楷体"/>
        </w:rPr>
        <w:t>目的</w:t>
      </w:r>
      <w:r w:rsidR="00BA6784" w:rsidRPr="00BA6784">
        <w:rPr>
          <w:rFonts w:ascii="Times New Roman" w:eastAsia="楷体" w:hAnsi="楷体"/>
        </w:rPr>
        <w:t>和内容见《</w:t>
      </w:r>
      <w:r w:rsidR="005C3050">
        <w:rPr>
          <w:rFonts w:ascii="Times New Roman" w:eastAsia="楷体" w:hAnsi="楷体" w:hint="eastAsia"/>
        </w:rPr>
        <w:t>教材</w:t>
      </w:r>
      <w:r w:rsidR="00BA6784" w:rsidRPr="00BA6784">
        <w:rPr>
          <w:rFonts w:ascii="Times New Roman" w:eastAsia="楷体" w:hAnsi="楷体"/>
        </w:rPr>
        <w:t>》，所有在线编程实验题目见</w:t>
      </w:r>
      <w:r w:rsidR="00BA6784" w:rsidRPr="00BA6784">
        <w:rPr>
          <w:rFonts w:ascii="Times New Roman" w:eastAsia="楷体" w:hAnsi="Times New Roman"/>
        </w:rPr>
        <w:t>LeetCode</w:t>
      </w:r>
      <w:r w:rsidR="00BA6784" w:rsidRPr="00BA6784">
        <w:rPr>
          <w:rFonts w:ascii="Times New Roman" w:eastAsia="楷体" w:hAnsi="楷体"/>
        </w:rPr>
        <w:t>网站（</w:t>
      </w:r>
      <w:r w:rsidR="00BA6784" w:rsidRPr="00BA6784">
        <w:rPr>
          <w:rFonts w:ascii="Times New Roman" w:eastAsia="楷体" w:hAnsi="Times New Roman"/>
        </w:rPr>
        <w:t>www.leetcode-cn.com</w:t>
      </w:r>
      <w:r w:rsidR="00BA6784" w:rsidRPr="00BA6784">
        <w:rPr>
          <w:rFonts w:ascii="Times New Roman" w:eastAsia="楷体" w:hAnsi="楷体"/>
        </w:rPr>
        <w:t>）。</w:t>
      </w:r>
    </w:p>
    <w:p w:rsidR="00EC615A" w:rsidRDefault="00352B82" w:rsidP="0056354C">
      <w:pPr>
        <w:pStyle w:val="4"/>
      </w:pPr>
      <w:r>
        <w:rPr>
          <w:rFonts w:hint="eastAsia"/>
        </w:rPr>
        <w:t>实验</w:t>
      </w:r>
      <w:r>
        <w:rPr>
          <w:rFonts w:hint="eastAsia"/>
        </w:rPr>
        <w:t>1</w:t>
      </w:r>
      <w:r>
        <w:rPr>
          <w:rFonts w:hint="eastAsia"/>
        </w:rPr>
        <w:t>：</w:t>
      </w:r>
      <w:r w:rsidRPr="0010770F">
        <w:t>线性表</w:t>
      </w:r>
    </w:p>
    <w:p w:rsidR="009E29C7" w:rsidRDefault="00C80E1D" w:rsidP="009E29C7">
      <w:pPr>
        <w:pStyle w:val="af6"/>
      </w:pPr>
      <w:r>
        <w:rPr>
          <w:rFonts w:hint="eastAsia"/>
        </w:rPr>
        <w:t>学时</w:t>
      </w:r>
      <w:r w:rsidR="00EB517A">
        <w:rPr>
          <w:rFonts w:hint="eastAsia"/>
        </w:rPr>
        <w:t>数</w:t>
      </w:r>
      <w:r>
        <w:rPr>
          <w:rFonts w:hint="eastAsia"/>
        </w:rPr>
        <w:t>：</w:t>
      </w:r>
      <w:r>
        <w:rPr>
          <w:rFonts w:hint="eastAsia"/>
        </w:rPr>
        <w:t>6</w:t>
      </w:r>
      <w:r>
        <w:rPr>
          <w:rFonts w:hint="eastAsia"/>
        </w:rPr>
        <w:t>。</w:t>
      </w:r>
      <w:r w:rsidR="00562FF2">
        <w:rPr>
          <w:rFonts w:hint="eastAsia"/>
        </w:rPr>
        <w:t>任课教师根据学生情况在以下各种类型的实验题目中选择若干实验题目。</w:t>
      </w:r>
    </w:p>
    <w:p w:rsidR="00667495" w:rsidRPr="00B115F2" w:rsidRDefault="0056354C" w:rsidP="00377B9B">
      <w:pPr>
        <w:pStyle w:val="af1"/>
      </w:pPr>
      <w:r>
        <w:rPr>
          <w:rFonts w:hint="eastAsia"/>
        </w:rPr>
        <w:t xml:space="preserve">1. </w:t>
      </w:r>
      <w:r w:rsidR="00667495" w:rsidRPr="00B115F2">
        <w:rPr>
          <w:rFonts w:hint="eastAsia"/>
        </w:rPr>
        <w:t>验证性实验</w:t>
      </w:r>
    </w:p>
    <w:p w:rsidR="00667495" w:rsidRPr="00B115F2" w:rsidRDefault="00377B9B" w:rsidP="00377B9B">
      <w:pPr>
        <w:pStyle w:val="af1"/>
      </w:pPr>
      <w:r>
        <w:rPr>
          <w:rFonts w:hint="eastAsia"/>
        </w:rPr>
        <w:t>（</w:t>
      </w:r>
      <w:r>
        <w:rPr>
          <w:rFonts w:hint="eastAsia"/>
        </w:rPr>
        <w:t>1</w:t>
      </w:r>
      <w:r>
        <w:rPr>
          <w:rFonts w:hint="eastAsia"/>
        </w:rPr>
        <w:t>）</w:t>
      </w:r>
      <w:r w:rsidR="00667495" w:rsidRPr="00B115F2">
        <w:rPr>
          <w:rFonts w:hint="eastAsia"/>
        </w:rPr>
        <w:t>实现顺序表各种基本运算的算法</w:t>
      </w:r>
      <w:r w:rsidR="00122C0A">
        <w:rPr>
          <w:rFonts w:hint="eastAsia"/>
        </w:rPr>
        <w:t>。</w:t>
      </w:r>
    </w:p>
    <w:p w:rsidR="00667495" w:rsidRPr="00B115F2" w:rsidRDefault="00377B9B" w:rsidP="00377B9B">
      <w:pPr>
        <w:pStyle w:val="af1"/>
      </w:pPr>
      <w:r>
        <w:rPr>
          <w:rFonts w:hint="eastAsia"/>
        </w:rPr>
        <w:t>（</w:t>
      </w:r>
      <w:r>
        <w:rPr>
          <w:rFonts w:hint="eastAsia"/>
        </w:rPr>
        <w:t>2</w:t>
      </w:r>
      <w:r>
        <w:rPr>
          <w:rFonts w:hint="eastAsia"/>
        </w:rPr>
        <w:t>）</w:t>
      </w:r>
      <w:r w:rsidR="00667495" w:rsidRPr="00B115F2">
        <w:rPr>
          <w:rFonts w:hint="eastAsia"/>
        </w:rPr>
        <w:t>实现单链表各种基本运算的算法</w:t>
      </w:r>
      <w:r w:rsidR="00122C0A">
        <w:rPr>
          <w:rFonts w:hint="eastAsia"/>
        </w:rPr>
        <w:t>。</w:t>
      </w:r>
    </w:p>
    <w:p w:rsidR="00667495" w:rsidRPr="00B115F2" w:rsidRDefault="00377B9B" w:rsidP="00377B9B">
      <w:pPr>
        <w:pStyle w:val="af1"/>
      </w:pPr>
      <w:r>
        <w:rPr>
          <w:rFonts w:hint="eastAsia"/>
        </w:rPr>
        <w:t>（</w:t>
      </w:r>
      <w:r>
        <w:rPr>
          <w:rFonts w:hint="eastAsia"/>
        </w:rPr>
        <w:t>3</w:t>
      </w:r>
      <w:r>
        <w:rPr>
          <w:rFonts w:hint="eastAsia"/>
        </w:rPr>
        <w:t>）</w:t>
      </w:r>
      <w:r w:rsidR="00667495" w:rsidRPr="00B115F2">
        <w:rPr>
          <w:rFonts w:hint="eastAsia"/>
        </w:rPr>
        <w:t>实现双链表各种基本运算的算法</w:t>
      </w:r>
      <w:r w:rsidR="00122C0A">
        <w:rPr>
          <w:rFonts w:hint="eastAsia"/>
        </w:rPr>
        <w:t>。</w:t>
      </w:r>
    </w:p>
    <w:p w:rsidR="00667495" w:rsidRPr="00B115F2" w:rsidRDefault="00377B9B" w:rsidP="00377B9B">
      <w:pPr>
        <w:pStyle w:val="af1"/>
      </w:pPr>
      <w:r>
        <w:rPr>
          <w:rFonts w:hint="eastAsia"/>
        </w:rPr>
        <w:t>（</w:t>
      </w:r>
      <w:r>
        <w:rPr>
          <w:rFonts w:hint="eastAsia"/>
        </w:rPr>
        <w:t>4</w:t>
      </w:r>
      <w:r>
        <w:rPr>
          <w:rFonts w:hint="eastAsia"/>
        </w:rPr>
        <w:t>）</w:t>
      </w:r>
      <w:r w:rsidR="00667495" w:rsidRPr="00B115F2">
        <w:rPr>
          <w:rFonts w:hint="eastAsia"/>
        </w:rPr>
        <w:t>实现循环单链表各种基本运算的算法</w:t>
      </w:r>
      <w:r w:rsidR="00122C0A">
        <w:rPr>
          <w:rFonts w:hint="eastAsia"/>
        </w:rPr>
        <w:t>。</w:t>
      </w:r>
    </w:p>
    <w:p w:rsidR="00667495" w:rsidRPr="00B115F2" w:rsidRDefault="00377B9B" w:rsidP="00377B9B">
      <w:pPr>
        <w:pStyle w:val="af1"/>
      </w:pPr>
      <w:r>
        <w:rPr>
          <w:rFonts w:hint="eastAsia"/>
        </w:rPr>
        <w:t>（</w:t>
      </w:r>
      <w:r>
        <w:rPr>
          <w:rFonts w:hint="eastAsia"/>
        </w:rPr>
        <w:t>5</w:t>
      </w:r>
      <w:r>
        <w:rPr>
          <w:rFonts w:hint="eastAsia"/>
        </w:rPr>
        <w:t>）</w:t>
      </w:r>
      <w:r w:rsidR="00667495" w:rsidRPr="00B115F2">
        <w:rPr>
          <w:rFonts w:hint="eastAsia"/>
        </w:rPr>
        <w:t>实现循环双链表各种基本运算的算法</w:t>
      </w:r>
      <w:r w:rsidR="00122C0A">
        <w:rPr>
          <w:rFonts w:hint="eastAsia"/>
        </w:rPr>
        <w:t>。</w:t>
      </w:r>
    </w:p>
    <w:p w:rsidR="00667495" w:rsidRPr="00B115F2" w:rsidRDefault="0056354C" w:rsidP="00377B9B">
      <w:pPr>
        <w:pStyle w:val="af1"/>
      </w:pPr>
      <w:r>
        <w:rPr>
          <w:rFonts w:hint="eastAsia"/>
        </w:rPr>
        <w:t xml:space="preserve">2. </w:t>
      </w:r>
      <w:r w:rsidR="00667495" w:rsidRPr="00B115F2">
        <w:rPr>
          <w:rFonts w:hint="eastAsia"/>
        </w:rPr>
        <w:t>设计性实验</w:t>
      </w:r>
    </w:p>
    <w:p w:rsidR="00667495" w:rsidRPr="00B115F2" w:rsidRDefault="00377B9B" w:rsidP="00377B9B">
      <w:pPr>
        <w:pStyle w:val="af1"/>
      </w:pPr>
      <w:r>
        <w:rPr>
          <w:rFonts w:hint="eastAsia"/>
        </w:rPr>
        <w:t>（</w:t>
      </w:r>
      <w:r>
        <w:rPr>
          <w:rFonts w:hint="eastAsia"/>
        </w:rPr>
        <w:t>1</w:t>
      </w:r>
      <w:r>
        <w:rPr>
          <w:rFonts w:hint="eastAsia"/>
        </w:rPr>
        <w:t>）</w:t>
      </w:r>
      <w:r w:rsidR="00667495" w:rsidRPr="00B115F2">
        <w:rPr>
          <w:rFonts w:hint="eastAsia"/>
        </w:rPr>
        <w:t>将单链表按基准划分</w:t>
      </w:r>
      <w:r w:rsidR="00122C0A">
        <w:rPr>
          <w:rFonts w:hint="eastAsia"/>
        </w:rPr>
        <w:t>。</w:t>
      </w:r>
    </w:p>
    <w:p w:rsidR="00667495" w:rsidRPr="00B115F2" w:rsidRDefault="00377B9B" w:rsidP="00377B9B">
      <w:pPr>
        <w:pStyle w:val="af1"/>
      </w:pPr>
      <w:r>
        <w:rPr>
          <w:rFonts w:hint="eastAsia"/>
        </w:rPr>
        <w:t>（</w:t>
      </w:r>
      <w:r>
        <w:rPr>
          <w:rFonts w:hint="eastAsia"/>
        </w:rPr>
        <w:t>2</w:t>
      </w:r>
      <w:r>
        <w:rPr>
          <w:rFonts w:hint="eastAsia"/>
        </w:rPr>
        <w:t>）</w:t>
      </w:r>
      <w:r w:rsidR="00667495" w:rsidRPr="00B115F2">
        <w:rPr>
          <w:rFonts w:hint="eastAsia"/>
        </w:rPr>
        <w:t>将两个单链表合并为一个单链表</w:t>
      </w:r>
      <w:r w:rsidR="00122C0A">
        <w:rPr>
          <w:rFonts w:hint="eastAsia"/>
        </w:rPr>
        <w:t>。</w:t>
      </w:r>
    </w:p>
    <w:p w:rsidR="00667495" w:rsidRPr="00B115F2" w:rsidRDefault="00377B9B" w:rsidP="00377B9B">
      <w:pPr>
        <w:pStyle w:val="af1"/>
      </w:pPr>
      <w:r>
        <w:rPr>
          <w:rFonts w:hint="eastAsia"/>
        </w:rPr>
        <w:t>（</w:t>
      </w:r>
      <w:r>
        <w:rPr>
          <w:rFonts w:hint="eastAsia"/>
        </w:rPr>
        <w:t>3</w:t>
      </w:r>
      <w:r>
        <w:rPr>
          <w:rFonts w:hint="eastAsia"/>
        </w:rPr>
        <w:t>）</w:t>
      </w:r>
      <w:r w:rsidR="00667495" w:rsidRPr="00B115F2">
        <w:rPr>
          <w:rFonts w:hint="eastAsia"/>
        </w:rPr>
        <w:t>求集合（用单链表表示）的并、交和差运算</w:t>
      </w:r>
      <w:r w:rsidR="00122C0A">
        <w:rPr>
          <w:rFonts w:hint="eastAsia"/>
        </w:rPr>
        <w:t>。</w:t>
      </w:r>
    </w:p>
    <w:p w:rsidR="00667495" w:rsidRPr="00B115F2" w:rsidRDefault="00377B9B" w:rsidP="00377B9B">
      <w:pPr>
        <w:pStyle w:val="af1"/>
      </w:pPr>
      <w:r>
        <w:rPr>
          <w:rFonts w:hint="eastAsia"/>
        </w:rPr>
        <w:t>（</w:t>
      </w:r>
      <w:r>
        <w:rPr>
          <w:rFonts w:hint="eastAsia"/>
        </w:rPr>
        <w:t>4</w:t>
      </w:r>
      <w:r>
        <w:rPr>
          <w:rFonts w:hint="eastAsia"/>
        </w:rPr>
        <w:t>）</w:t>
      </w:r>
      <w:r w:rsidR="00667495" w:rsidRPr="00B115F2">
        <w:rPr>
          <w:rFonts w:hint="eastAsia"/>
        </w:rPr>
        <w:t>求两个多项式相加运算</w:t>
      </w:r>
      <w:r w:rsidR="00122C0A">
        <w:rPr>
          <w:rFonts w:hint="eastAsia"/>
        </w:rPr>
        <w:t>。</w:t>
      </w:r>
    </w:p>
    <w:p w:rsidR="00667495" w:rsidRPr="00B115F2" w:rsidRDefault="0056354C" w:rsidP="00377B9B">
      <w:pPr>
        <w:pStyle w:val="af1"/>
      </w:pPr>
      <w:r>
        <w:rPr>
          <w:rFonts w:hint="eastAsia"/>
        </w:rPr>
        <w:t xml:space="preserve">3. </w:t>
      </w:r>
      <w:r w:rsidR="00667495" w:rsidRPr="00B115F2">
        <w:rPr>
          <w:rFonts w:hint="eastAsia"/>
        </w:rPr>
        <w:t>综合性实验</w:t>
      </w:r>
    </w:p>
    <w:p w:rsidR="00667495" w:rsidRPr="00B115F2" w:rsidRDefault="00377B9B" w:rsidP="00377B9B">
      <w:pPr>
        <w:pStyle w:val="af1"/>
      </w:pPr>
      <w:r>
        <w:rPr>
          <w:rFonts w:hint="eastAsia"/>
        </w:rPr>
        <w:t>（</w:t>
      </w:r>
      <w:r>
        <w:rPr>
          <w:rFonts w:hint="eastAsia"/>
        </w:rPr>
        <w:t>1</w:t>
      </w:r>
      <w:r>
        <w:rPr>
          <w:rFonts w:hint="eastAsia"/>
        </w:rPr>
        <w:t>）</w:t>
      </w:r>
      <w:r w:rsidR="00667495" w:rsidRPr="00B115F2">
        <w:rPr>
          <w:rFonts w:hint="eastAsia"/>
        </w:rPr>
        <w:t>求两个多项式相乘运算</w:t>
      </w:r>
      <w:r w:rsidR="00122C0A">
        <w:rPr>
          <w:rFonts w:hint="eastAsia"/>
        </w:rPr>
        <w:t>。</w:t>
      </w:r>
    </w:p>
    <w:p w:rsidR="00667495" w:rsidRPr="00B115F2" w:rsidRDefault="00377B9B" w:rsidP="00377B9B">
      <w:pPr>
        <w:pStyle w:val="af1"/>
      </w:pPr>
      <w:r>
        <w:rPr>
          <w:rFonts w:hint="eastAsia"/>
        </w:rPr>
        <w:t>（</w:t>
      </w:r>
      <w:r>
        <w:rPr>
          <w:rFonts w:hint="eastAsia"/>
        </w:rPr>
        <w:t>2</w:t>
      </w:r>
      <w:r>
        <w:rPr>
          <w:rFonts w:hint="eastAsia"/>
        </w:rPr>
        <w:t>）</w:t>
      </w:r>
      <w:r w:rsidR="00667495" w:rsidRPr="00B115F2">
        <w:rPr>
          <w:rFonts w:hint="eastAsia"/>
        </w:rPr>
        <w:t>职工信息的综合运算</w:t>
      </w:r>
      <w:r w:rsidR="00122C0A">
        <w:rPr>
          <w:rFonts w:hint="eastAsia"/>
        </w:rPr>
        <w:t>。</w:t>
      </w:r>
    </w:p>
    <w:p w:rsidR="00667495" w:rsidRPr="00B115F2" w:rsidRDefault="00377B9B" w:rsidP="00377B9B">
      <w:pPr>
        <w:pStyle w:val="af1"/>
      </w:pPr>
      <w:r>
        <w:rPr>
          <w:rFonts w:hint="eastAsia"/>
        </w:rPr>
        <w:t>（</w:t>
      </w:r>
      <w:r>
        <w:rPr>
          <w:rFonts w:hint="eastAsia"/>
        </w:rPr>
        <w:t>3</w:t>
      </w:r>
      <w:r>
        <w:rPr>
          <w:rFonts w:hint="eastAsia"/>
        </w:rPr>
        <w:t>）</w:t>
      </w:r>
      <w:r w:rsidR="00667495" w:rsidRPr="00B115F2">
        <w:rPr>
          <w:rFonts w:hint="eastAsia"/>
        </w:rPr>
        <w:t>用单链表实现两个大整数相加运算</w:t>
      </w:r>
      <w:r w:rsidR="00122C0A">
        <w:rPr>
          <w:rFonts w:hint="eastAsia"/>
        </w:rPr>
        <w:t>。</w:t>
      </w:r>
    </w:p>
    <w:p w:rsidR="00667495" w:rsidRDefault="0056354C" w:rsidP="00377B9B">
      <w:pPr>
        <w:pStyle w:val="af1"/>
      </w:pPr>
      <w:r>
        <w:rPr>
          <w:rFonts w:hint="eastAsia"/>
        </w:rPr>
        <w:t xml:space="preserve">4. </w:t>
      </w:r>
      <w:r w:rsidR="00122C0A">
        <w:rPr>
          <w:rFonts w:hint="eastAsia"/>
        </w:rPr>
        <w:t>在线编程实验（</w:t>
      </w:r>
      <w:r w:rsidR="00122C0A">
        <w:rPr>
          <w:rFonts w:hint="eastAsia"/>
        </w:rPr>
        <w:t>LeetCode</w:t>
      </w:r>
      <w:r w:rsidR="00122C0A">
        <w:rPr>
          <w:rFonts w:hint="eastAsia"/>
        </w:rPr>
        <w:t>平台）</w:t>
      </w:r>
    </w:p>
    <w:p w:rsidR="0056354C" w:rsidRPr="0056354C" w:rsidRDefault="0056354C" w:rsidP="0056354C">
      <w:pPr>
        <w:pStyle w:val="af6"/>
      </w:pPr>
      <w:r>
        <w:rPr>
          <w:rFonts w:hint="eastAsia"/>
        </w:rPr>
        <w:t>（</w:t>
      </w:r>
      <w:r>
        <w:rPr>
          <w:rFonts w:hint="eastAsia"/>
        </w:rPr>
        <w:t>1</w:t>
      </w:r>
      <w:r>
        <w:rPr>
          <w:rFonts w:hint="eastAsia"/>
        </w:rPr>
        <w:t>）</w:t>
      </w:r>
      <w:r w:rsidRPr="0056354C">
        <w:rPr>
          <w:rFonts w:hint="eastAsia"/>
        </w:rPr>
        <w:t>LeetCode</w:t>
      </w:r>
      <w:r w:rsidRPr="0056354C">
        <w:t>4—</w:t>
      </w:r>
      <w:r w:rsidRPr="0056354C">
        <w:t>寻找两个正序数组的中位数</w:t>
      </w:r>
      <w:r w:rsidR="00562FF2">
        <w:rPr>
          <w:rFonts w:hint="eastAsia"/>
        </w:rPr>
        <w:t>。</w:t>
      </w:r>
    </w:p>
    <w:p w:rsidR="0056354C" w:rsidRPr="0056354C" w:rsidRDefault="0056354C" w:rsidP="0056354C">
      <w:pPr>
        <w:pStyle w:val="af6"/>
      </w:pPr>
      <w:r>
        <w:rPr>
          <w:rFonts w:hint="eastAsia"/>
        </w:rPr>
        <w:t>（</w:t>
      </w:r>
      <w:r>
        <w:rPr>
          <w:rFonts w:hint="eastAsia"/>
        </w:rPr>
        <w:t>2</w:t>
      </w:r>
      <w:r>
        <w:rPr>
          <w:rFonts w:hint="eastAsia"/>
        </w:rPr>
        <w:t>）</w:t>
      </w:r>
      <w:r w:rsidRPr="0056354C">
        <w:rPr>
          <w:rFonts w:hint="eastAsia"/>
        </w:rPr>
        <w:t>LeetCode2</w:t>
      </w:r>
      <w:r w:rsidRPr="0056354C">
        <w:t>6 —</w:t>
      </w:r>
      <w:r w:rsidRPr="0056354C">
        <w:t>删除排序数组中的重复项</w:t>
      </w:r>
      <w:r w:rsidR="00562FF2">
        <w:rPr>
          <w:rFonts w:hint="eastAsia"/>
        </w:rPr>
        <w:t>。</w:t>
      </w:r>
    </w:p>
    <w:p w:rsidR="0056354C" w:rsidRPr="0056354C" w:rsidRDefault="0056354C" w:rsidP="0056354C">
      <w:pPr>
        <w:pStyle w:val="af6"/>
      </w:pPr>
      <w:r>
        <w:rPr>
          <w:rFonts w:hint="eastAsia"/>
        </w:rPr>
        <w:t>（</w:t>
      </w:r>
      <w:r>
        <w:rPr>
          <w:rFonts w:hint="eastAsia"/>
        </w:rPr>
        <w:t>3</w:t>
      </w:r>
      <w:r>
        <w:rPr>
          <w:rFonts w:hint="eastAsia"/>
        </w:rPr>
        <w:t>）</w:t>
      </w:r>
      <w:r w:rsidRPr="0056354C">
        <w:rPr>
          <w:rFonts w:hint="eastAsia"/>
        </w:rPr>
        <w:t>LeetCode</w:t>
      </w:r>
      <w:r w:rsidRPr="0056354C">
        <w:t>27—</w:t>
      </w:r>
      <w:r w:rsidRPr="0056354C">
        <w:t>移除元素</w:t>
      </w:r>
      <w:r w:rsidR="00562FF2">
        <w:rPr>
          <w:rFonts w:hint="eastAsia"/>
        </w:rPr>
        <w:t>。</w:t>
      </w:r>
    </w:p>
    <w:p w:rsidR="0056354C" w:rsidRPr="0056354C" w:rsidRDefault="0056354C" w:rsidP="0056354C">
      <w:pPr>
        <w:pStyle w:val="af6"/>
      </w:pPr>
      <w:r>
        <w:rPr>
          <w:rFonts w:hint="eastAsia"/>
        </w:rPr>
        <w:lastRenderedPageBreak/>
        <w:t>（</w:t>
      </w:r>
      <w:r>
        <w:rPr>
          <w:rFonts w:hint="eastAsia"/>
        </w:rPr>
        <w:t>4</w:t>
      </w:r>
      <w:r>
        <w:rPr>
          <w:rFonts w:hint="eastAsia"/>
        </w:rPr>
        <w:t>）</w:t>
      </w:r>
      <w:r w:rsidRPr="0056354C">
        <w:rPr>
          <w:rFonts w:hint="eastAsia"/>
        </w:rPr>
        <w:t>LeetCode</w:t>
      </w:r>
      <w:r w:rsidRPr="0056354C">
        <w:t>80—</w:t>
      </w:r>
      <w:r w:rsidRPr="0056354C">
        <w:t>删除排序数组中的重复项</w:t>
      </w:r>
      <w:r w:rsidRPr="0056354C">
        <w:t>II</w:t>
      </w:r>
      <w:r w:rsidR="00562FF2">
        <w:rPr>
          <w:rFonts w:hint="eastAsia"/>
        </w:rPr>
        <w:t>。</w:t>
      </w:r>
    </w:p>
    <w:p w:rsidR="0056354C" w:rsidRPr="0056354C" w:rsidRDefault="0056354C" w:rsidP="0056354C">
      <w:pPr>
        <w:pStyle w:val="af6"/>
      </w:pPr>
      <w:r>
        <w:rPr>
          <w:rFonts w:hint="eastAsia"/>
        </w:rPr>
        <w:t>（</w:t>
      </w:r>
      <w:r>
        <w:rPr>
          <w:rFonts w:hint="eastAsia"/>
        </w:rPr>
        <w:t>5</w:t>
      </w:r>
      <w:r>
        <w:rPr>
          <w:rFonts w:hint="eastAsia"/>
        </w:rPr>
        <w:t>）</w:t>
      </w:r>
      <w:r w:rsidRPr="0056354C">
        <w:rPr>
          <w:rFonts w:hint="eastAsia"/>
        </w:rPr>
        <w:t>LeetCode</w:t>
      </w:r>
      <w:r w:rsidRPr="0056354C">
        <w:t>24—</w:t>
      </w:r>
      <w:r w:rsidRPr="0056354C">
        <w:t>两两交换链表中的结点</w:t>
      </w:r>
      <w:r w:rsidR="00562FF2">
        <w:rPr>
          <w:rFonts w:hint="eastAsia"/>
        </w:rPr>
        <w:t>。</w:t>
      </w:r>
    </w:p>
    <w:p w:rsidR="0056354C" w:rsidRPr="0056354C" w:rsidRDefault="0056354C" w:rsidP="0056354C">
      <w:pPr>
        <w:pStyle w:val="af6"/>
      </w:pPr>
      <w:r>
        <w:rPr>
          <w:rFonts w:hint="eastAsia"/>
        </w:rPr>
        <w:t>（</w:t>
      </w:r>
      <w:r>
        <w:rPr>
          <w:rFonts w:hint="eastAsia"/>
        </w:rPr>
        <w:t>6</w:t>
      </w:r>
      <w:r>
        <w:rPr>
          <w:rFonts w:hint="eastAsia"/>
        </w:rPr>
        <w:t>）</w:t>
      </w:r>
      <w:r w:rsidRPr="0056354C">
        <w:rPr>
          <w:rFonts w:hint="eastAsia"/>
        </w:rPr>
        <w:t>LeetCode</w:t>
      </w:r>
      <w:r w:rsidRPr="0056354C">
        <w:t>86—</w:t>
      </w:r>
      <w:r w:rsidRPr="0056354C">
        <w:t>分隔链表</w:t>
      </w:r>
      <w:r w:rsidR="00562FF2">
        <w:rPr>
          <w:rFonts w:hint="eastAsia"/>
        </w:rPr>
        <w:t>。</w:t>
      </w:r>
    </w:p>
    <w:p w:rsidR="0056354C" w:rsidRPr="0056354C" w:rsidRDefault="0056354C" w:rsidP="0056354C">
      <w:pPr>
        <w:pStyle w:val="af6"/>
      </w:pPr>
      <w:r>
        <w:rPr>
          <w:rFonts w:hint="eastAsia"/>
        </w:rPr>
        <w:t>（</w:t>
      </w:r>
      <w:r>
        <w:rPr>
          <w:rFonts w:hint="eastAsia"/>
        </w:rPr>
        <w:t>7</w:t>
      </w:r>
      <w:r>
        <w:rPr>
          <w:rFonts w:hint="eastAsia"/>
        </w:rPr>
        <w:t>）</w:t>
      </w:r>
      <w:r w:rsidRPr="0056354C">
        <w:rPr>
          <w:rFonts w:hint="eastAsia"/>
        </w:rPr>
        <w:t>LeetCode</w:t>
      </w:r>
      <w:r w:rsidRPr="0056354C">
        <w:t>92—</w:t>
      </w:r>
      <w:r w:rsidRPr="0056354C">
        <w:rPr>
          <w:rFonts w:hint="eastAsia"/>
        </w:rPr>
        <w:t>翻转链表</w:t>
      </w:r>
      <w:r w:rsidRPr="0056354C">
        <w:t>II</w:t>
      </w:r>
      <w:r w:rsidR="00562FF2">
        <w:rPr>
          <w:rFonts w:hint="eastAsia"/>
        </w:rPr>
        <w:t>。</w:t>
      </w:r>
    </w:p>
    <w:p w:rsidR="0056354C" w:rsidRPr="0056354C" w:rsidRDefault="0056354C" w:rsidP="0056354C">
      <w:pPr>
        <w:pStyle w:val="af6"/>
      </w:pPr>
      <w:r>
        <w:rPr>
          <w:rFonts w:hint="eastAsia"/>
        </w:rPr>
        <w:t>（</w:t>
      </w:r>
      <w:r>
        <w:rPr>
          <w:rFonts w:hint="eastAsia"/>
        </w:rPr>
        <w:t>8</w:t>
      </w:r>
      <w:r>
        <w:rPr>
          <w:rFonts w:hint="eastAsia"/>
        </w:rPr>
        <w:t>）</w:t>
      </w:r>
      <w:r w:rsidRPr="0056354C">
        <w:rPr>
          <w:rFonts w:hint="eastAsia"/>
        </w:rPr>
        <w:t>LeetCode143</w:t>
      </w:r>
      <w:r w:rsidRPr="0056354C">
        <w:t>—</w:t>
      </w:r>
      <w:r w:rsidRPr="0056354C">
        <w:rPr>
          <w:rFonts w:hint="eastAsia"/>
        </w:rPr>
        <w:t>重排链表</w:t>
      </w:r>
      <w:r w:rsidR="00562FF2">
        <w:rPr>
          <w:rFonts w:hint="eastAsia"/>
        </w:rPr>
        <w:t>。</w:t>
      </w:r>
    </w:p>
    <w:p w:rsidR="0056354C" w:rsidRPr="0056354C" w:rsidRDefault="0056354C" w:rsidP="0056354C">
      <w:pPr>
        <w:pStyle w:val="af6"/>
      </w:pPr>
      <w:r>
        <w:rPr>
          <w:rFonts w:hint="eastAsia"/>
        </w:rPr>
        <w:t>（</w:t>
      </w:r>
      <w:r>
        <w:rPr>
          <w:rFonts w:hint="eastAsia"/>
        </w:rPr>
        <w:t>9</w:t>
      </w:r>
      <w:r>
        <w:rPr>
          <w:rFonts w:hint="eastAsia"/>
        </w:rPr>
        <w:t>）</w:t>
      </w:r>
      <w:r w:rsidRPr="0056354C">
        <w:rPr>
          <w:rFonts w:hint="eastAsia"/>
        </w:rPr>
        <w:t>LeetCode</w:t>
      </w:r>
      <w:r w:rsidRPr="0056354C">
        <w:t>203—</w:t>
      </w:r>
      <w:r w:rsidRPr="0056354C">
        <w:rPr>
          <w:rFonts w:hint="eastAsia"/>
        </w:rPr>
        <w:t>移除链表元素</w:t>
      </w:r>
      <w:r w:rsidR="00562FF2">
        <w:rPr>
          <w:rFonts w:hint="eastAsia"/>
        </w:rPr>
        <w:t>。</w:t>
      </w:r>
    </w:p>
    <w:p w:rsidR="0056354C" w:rsidRPr="0056354C" w:rsidRDefault="0056354C" w:rsidP="0056354C">
      <w:pPr>
        <w:pStyle w:val="af6"/>
      </w:pPr>
      <w:r>
        <w:rPr>
          <w:rFonts w:hint="eastAsia"/>
        </w:rPr>
        <w:t>（</w:t>
      </w:r>
      <w:r>
        <w:rPr>
          <w:rFonts w:hint="eastAsia"/>
        </w:rPr>
        <w:t>10</w:t>
      </w:r>
      <w:r>
        <w:rPr>
          <w:rFonts w:hint="eastAsia"/>
        </w:rPr>
        <w:t>）</w:t>
      </w:r>
      <w:r w:rsidRPr="0056354C">
        <w:rPr>
          <w:rFonts w:hint="eastAsia"/>
        </w:rPr>
        <w:t>LeetCode328</w:t>
      </w:r>
      <w:r w:rsidRPr="0056354C">
        <w:t>—</w:t>
      </w:r>
      <w:r w:rsidRPr="0056354C">
        <w:rPr>
          <w:rFonts w:hint="eastAsia"/>
        </w:rPr>
        <w:t>奇偶链表</w:t>
      </w:r>
      <w:r w:rsidR="00562FF2">
        <w:rPr>
          <w:rFonts w:hint="eastAsia"/>
        </w:rPr>
        <w:t>。</w:t>
      </w:r>
    </w:p>
    <w:p w:rsidR="0056354C" w:rsidRPr="0056354C" w:rsidRDefault="0056354C" w:rsidP="0056354C">
      <w:pPr>
        <w:pStyle w:val="af6"/>
      </w:pPr>
      <w:r>
        <w:rPr>
          <w:rFonts w:hint="eastAsia"/>
        </w:rPr>
        <w:t>（</w:t>
      </w:r>
      <w:r>
        <w:rPr>
          <w:rFonts w:hint="eastAsia"/>
        </w:rPr>
        <w:t>11</w:t>
      </w:r>
      <w:r>
        <w:rPr>
          <w:rFonts w:hint="eastAsia"/>
        </w:rPr>
        <w:t>）</w:t>
      </w:r>
      <w:r w:rsidRPr="0056354C">
        <w:rPr>
          <w:rFonts w:hint="eastAsia"/>
        </w:rPr>
        <w:t>LeetCode707</w:t>
      </w:r>
      <w:r w:rsidRPr="0056354C">
        <w:t>—</w:t>
      </w:r>
      <w:r w:rsidRPr="0056354C">
        <w:rPr>
          <w:rFonts w:hint="eastAsia"/>
        </w:rPr>
        <w:t>设计链表</w:t>
      </w:r>
      <w:r w:rsidR="00562FF2">
        <w:rPr>
          <w:rFonts w:hint="eastAsia"/>
        </w:rPr>
        <w:t>。</w:t>
      </w:r>
    </w:p>
    <w:p w:rsidR="008671A1" w:rsidRDefault="008671A1" w:rsidP="008671A1">
      <w:pPr>
        <w:pStyle w:val="4"/>
      </w:pPr>
      <w:r>
        <w:rPr>
          <w:rFonts w:hint="eastAsia"/>
        </w:rPr>
        <w:t>实验</w:t>
      </w:r>
      <w:r>
        <w:rPr>
          <w:rFonts w:hint="eastAsia"/>
        </w:rPr>
        <w:t>2</w:t>
      </w:r>
      <w:r>
        <w:rPr>
          <w:rFonts w:hint="eastAsia"/>
        </w:rPr>
        <w:t>：栈和队列</w:t>
      </w:r>
    </w:p>
    <w:p w:rsidR="008671A1" w:rsidRDefault="008671A1" w:rsidP="008671A1">
      <w:pPr>
        <w:pStyle w:val="af6"/>
      </w:pPr>
      <w:r>
        <w:rPr>
          <w:rFonts w:hint="eastAsia"/>
        </w:rPr>
        <w:t>学时数：</w:t>
      </w:r>
      <w:r>
        <w:rPr>
          <w:rFonts w:hint="eastAsia"/>
        </w:rPr>
        <w:t>6</w:t>
      </w:r>
      <w:r>
        <w:rPr>
          <w:rFonts w:hint="eastAsia"/>
        </w:rPr>
        <w:t>。任课教师根据学生情况在以下各种类型的实验题目中选择若干实验题目。</w:t>
      </w:r>
    </w:p>
    <w:p w:rsidR="008671A1" w:rsidRPr="00B115F2" w:rsidRDefault="008671A1" w:rsidP="008671A1">
      <w:pPr>
        <w:pStyle w:val="af1"/>
      </w:pPr>
      <w:r>
        <w:rPr>
          <w:rFonts w:hint="eastAsia"/>
        </w:rPr>
        <w:t xml:space="preserve">1. </w:t>
      </w:r>
      <w:r w:rsidRPr="00B115F2">
        <w:rPr>
          <w:rFonts w:hint="eastAsia"/>
        </w:rPr>
        <w:t>验证性实验</w:t>
      </w:r>
    </w:p>
    <w:p w:rsidR="00667495" w:rsidRPr="00B115F2" w:rsidRDefault="008671A1" w:rsidP="00377B9B">
      <w:pPr>
        <w:pStyle w:val="af1"/>
      </w:pPr>
      <w:r>
        <w:rPr>
          <w:rFonts w:hint="eastAsia"/>
        </w:rPr>
        <w:t>（</w:t>
      </w:r>
      <w:r>
        <w:rPr>
          <w:rFonts w:hint="eastAsia"/>
        </w:rPr>
        <w:t>1</w:t>
      </w:r>
      <w:r>
        <w:rPr>
          <w:rFonts w:hint="eastAsia"/>
        </w:rPr>
        <w:t>）</w:t>
      </w:r>
      <w:r w:rsidR="00667495" w:rsidRPr="00B115F2">
        <w:rPr>
          <w:rFonts w:hint="eastAsia"/>
        </w:rPr>
        <w:t>实现顺序栈各种基本运算的算法</w:t>
      </w:r>
      <w:r w:rsidR="00562FF2">
        <w:rPr>
          <w:rFonts w:hint="eastAsia"/>
        </w:rPr>
        <w:t>。</w:t>
      </w:r>
    </w:p>
    <w:p w:rsidR="00667495" w:rsidRPr="00B115F2" w:rsidRDefault="008671A1" w:rsidP="00377B9B">
      <w:pPr>
        <w:pStyle w:val="af1"/>
      </w:pPr>
      <w:r>
        <w:rPr>
          <w:rFonts w:hint="eastAsia"/>
        </w:rPr>
        <w:t>（</w:t>
      </w:r>
      <w:r>
        <w:rPr>
          <w:rFonts w:hint="eastAsia"/>
        </w:rPr>
        <w:t>2</w:t>
      </w:r>
      <w:r>
        <w:rPr>
          <w:rFonts w:hint="eastAsia"/>
        </w:rPr>
        <w:t>）</w:t>
      </w:r>
      <w:r w:rsidR="00667495" w:rsidRPr="00B115F2">
        <w:rPr>
          <w:rFonts w:hint="eastAsia"/>
        </w:rPr>
        <w:t>实现链栈各种基本运算的算法</w:t>
      </w:r>
      <w:r w:rsidR="00562FF2">
        <w:rPr>
          <w:rFonts w:hint="eastAsia"/>
        </w:rPr>
        <w:t>。</w:t>
      </w:r>
    </w:p>
    <w:p w:rsidR="00667495" w:rsidRPr="00B115F2" w:rsidRDefault="008671A1" w:rsidP="00377B9B">
      <w:pPr>
        <w:pStyle w:val="af1"/>
      </w:pPr>
      <w:r>
        <w:rPr>
          <w:rFonts w:hint="eastAsia"/>
        </w:rPr>
        <w:t>（</w:t>
      </w:r>
      <w:r>
        <w:rPr>
          <w:rFonts w:hint="eastAsia"/>
        </w:rPr>
        <w:t>3</w:t>
      </w:r>
      <w:r>
        <w:rPr>
          <w:rFonts w:hint="eastAsia"/>
        </w:rPr>
        <w:t>）</w:t>
      </w:r>
      <w:r w:rsidR="00667495" w:rsidRPr="00B115F2">
        <w:rPr>
          <w:rFonts w:hint="eastAsia"/>
        </w:rPr>
        <w:t>实现环形队列各种基本运算的算法</w:t>
      </w:r>
      <w:r w:rsidR="00562FF2">
        <w:rPr>
          <w:rFonts w:hint="eastAsia"/>
        </w:rPr>
        <w:t>。</w:t>
      </w:r>
    </w:p>
    <w:p w:rsidR="00667495" w:rsidRPr="00B115F2" w:rsidRDefault="008671A1" w:rsidP="00377B9B">
      <w:pPr>
        <w:pStyle w:val="af1"/>
      </w:pPr>
      <w:r>
        <w:rPr>
          <w:rFonts w:hint="eastAsia"/>
        </w:rPr>
        <w:t>（</w:t>
      </w:r>
      <w:r>
        <w:rPr>
          <w:rFonts w:hint="eastAsia"/>
        </w:rPr>
        <w:t>4</w:t>
      </w:r>
      <w:r>
        <w:rPr>
          <w:rFonts w:hint="eastAsia"/>
        </w:rPr>
        <w:t>）</w:t>
      </w:r>
      <w:r w:rsidR="00667495" w:rsidRPr="00B115F2">
        <w:rPr>
          <w:rFonts w:hint="eastAsia"/>
        </w:rPr>
        <w:t>实现链队各种基本运算的算法</w:t>
      </w:r>
      <w:r w:rsidR="00562FF2">
        <w:rPr>
          <w:rFonts w:hint="eastAsia"/>
        </w:rPr>
        <w:t>。</w:t>
      </w:r>
    </w:p>
    <w:p w:rsidR="00667495" w:rsidRPr="00B115F2" w:rsidRDefault="008671A1" w:rsidP="00377B9B">
      <w:pPr>
        <w:pStyle w:val="af1"/>
      </w:pPr>
      <w:r>
        <w:rPr>
          <w:rFonts w:hint="eastAsia"/>
        </w:rPr>
        <w:t xml:space="preserve">2. </w:t>
      </w:r>
      <w:r w:rsidR="00667495" w:rsidRPr="00B115F2">
        <w:rPr>
          <w:rFonts w:hint="eastAsia"/>
        </w:rPr>
        <w:t>设计性实验</w:t>
      </w:r>
    </w:p>
    <w:p w:rsidR="00667495" w:rsidRPr="00B115F2" w:rsidRDefault="008671A1" w:rsidP="00377B9B">
      <w:pPr>
        <w:pStyle w:val="af1"/>
      </w:pPr>
      <w:r>
        <w:rPr>
          <w:rFonts w:hint="eastAsia"/>
        </w:rPr>
        <w:t>（</w:t>
      </w:r>
      <w:r>
        <w:rPr>
          <w:rFonts w:hint="eastAsia"/>
        </w:rPr>
        <w:t>1</w:t>
      </w:r>
      <w:r>
        <w:rPr>
          <w:rFonts w:hint="eastAsia"/>
        </w:rPr>
        <w:t>）用</w:t>
      </w:r>
      <w:r w:rsidR="00667495" w:rsidRPr="00B115F2">
        <w:rPr>
          <w:rFonts w:hint="eastAsia"/>
        </w:rPr>
        <w:t>栈求解迷宫问题的所有路径及最短路径</w:t>
      </w:r>
      <w:r w:rsidR="00181680">
        <w:rPr>
          <w:rFonts w:hint="eastAsia"/>
        </w:rPr>
        <w:t>。</w:t>
      </w:r>
    </w:p>
    <w:p w:rsidR="00667495" w:rsidRPr="00B115F2" w:rsidRDefault="000A154F" w:rsidP="00377B9B">
      <w:pPr>
        <w:pStyle w:val="af1"/>
      </w:pPr>
      <w:r>
        <w:rPr>
          <w:rFonts w:hint="eastAsia"/>
        </w:rPr>
        <w:t>（</w:t>
      </w:r>
      <w:r>
        <w:rPr>
          <w:rFonts w:hint="eastAsia"/>
        </w:rPr>
        <w:t>2</w:t>
      </w:r>
      <w:r>
        <w:rPr>
          <w:rFonts w:hint="eastAsia"/>
        </w:rPr>
        <w:t>）</w:t>
      </w:r>
      <w:r w:rsidR="00667495" w:rsidRPr="00B115F2">
        <w:rPr>
          <w:rFonts w:hint="eastAsia"/>
        </w:rPr>
        <w:t>编写病人看病模拟程序</w:t>
      </w:r>
      <w:r w:rsidR="00181680">
        <w:rPr>
          <w:rFonts w:hint="eastAsia"/>
        </w:rPr>
        <w:t>。</w:t>
      </w:r>
    </w:p>
    <w:p w:rsidR="00667495" w:rsidRPr="00B115F2" w:rsidRDefault="000A154F" w:rsidP="00377B9B">
      <w:pPr>
        <w:pStyle w:val="af1"/>
      </w:pPr>
      <w:r>
        <w:rPr>
          <w:rFonts w:hint="eastAsia"/>
        </w:rPr>
        <w:t>（</w:t>
      </w:r>
      <w:r>
        <w:rPr>
          <w:rFonts w:hint="eastAsia"/>
        </w:rPr>
        <w:t>3</w:t>
      </w:r>
      <w:r>
        <w:rPr>
          <w:rFonts w:hint="eastAsia"/>
        </w:rPr>
        <w:t>）</w:t>
      </w:r>
      <w:r w:rsidR="00667495" w:rsidRPr="00B115F2">
        <w:rPr>
          <w:rFonts w:hint="eastAsia"/>
        </w:rPr>
        <w:t>求解栈元素排序问题</w:t>
      </w:r>
      <w:r w:rsidR="00181680">
        <w:rPr>
          <w:rFonts w:hint="eastAsia"/>
        </w:rPr>
        <w:t>。</w:t>
      </w:r>
    </w:p>
    <w:p w:rsidR="00667495" w:rsidRPr="00B115F2" w:rsidRDefault="00FF3396" w:rsidP="00377B9B">
      <w:pPr>
        <w:pStyle w:val="af1"/>
      </w:pPr>
      <w:r>
        <w:rPr>
          <w:rFonts w:hint="eastAsia"/>
        </w:rPr>
        <w:t xml:space="preserve">3. </w:t>
      </w:r>
      <w:r w:rsidR="00667495" w:rsidRPr="00B115F2">
        <w:rPr>
          <w:rFonts w:hint="eastAsia"/>
        </w:rPr>
        <w:t>综合性实验</w:t>
      </w:r>
    </w:p>
    <w:p w:rsidR="00667495" w:rsidRPr="00B115F2" w:rsidRDefault="00106184" w:rsidP="00377B9B">
      <w:pPr>
        <w:pStyle w:val="af1"/>
      </w:pPr>
      <w:r>
        <w:rPr>
          <w:rFonts w:hint="eastAsia"/>
        </w:rPr>
        <w:t>（</w:t>
      </w:r>
      <w:r>
        <w:rPr>
          <w:rFonts w:hint="eastAsia"/>
        </w:rPr>
        <w:t>1</w:t>
      </w:r>
      <w:r>
        <w:rPr>
          <w:rFonts w:hint="eastAsia"/>
        </w:rPr>
        <w:t>）</w:t>
      </w:r>
      <w:r w:rsidR="00667495" w:rsidRPr="00B115F2">
        <w:rPr>
          <w:rFonts w:hint="eastAsia"/>
        </w:rPr>
        <w:t>用栈求解</w:t>
      </w:r>
      <w:r w:rsidR="00667495" w:rsidRPr="00B115F2">
        <w:rPr>
          <w:rFonts w:hint="eastAsia"/>
        </w:rPr>
        <w:t>n</w:t>
      </w:r>
      <w:r w:rsidR="00667495" w:rsidRPr="00B115F2">
        <w:rPr>
          <w:rFonts w:hint="eastAsia"/>
        </w:rPr>
        <w:t>皇后问题</w:t>
      </w:r>
    </w:p>
    <w:p w:rsidR="00667495" w:rsidRDefault="00106184" w:rsidP="00377B9B">
      <w:pPr>
        <w:pStyle w:val="af1"/>
      </w:pPr>
      <w:r>
        <w:rPr>
          <w:rFonts w:hint="eastAsia"/>
        </w:rPr>
        <w:t>（</w:t>
      </w:r>
      <w:r>
        <w:rPr>
          <w:rFonts w:hint="eastAsia"/>
        </w:rPr>
        <w:t>2</w:t>
      </w:r>
      <w:r>
        <w:rPr>
          <w:rFonts w:hint="eastAsia"/>
        </w:rPr>
        <w:t>）</w:t>
      </w:r>
      <w:r w:rsidR="00667495" w:rsidRPr="00B115F2">
        <w:rPr>
          <w:rFonts w:hint="eastAsia"/>
        </w:rPr>
        <w:t>编写停车场管理程序</w:t>
      </w:r>
    </w:p>
    <w:p w:rsidR="00106184" w:rsidRDefault="00106184" w:rsidP="00106184">
      <w:pPr>
        <w:pStyle w:val="af1"/>
      </w:pPr>
      <w:r>
        <w:rPr>
          <w:rFonts w:hint="eastAsia"/>
        </w:rPr>
        <w:t xml:space="preserve">4. </w:t>
      </w:r>
      <w:r>
        <w:rPr>
          <w:rFonts w:hint="eastAsia"/>
        </w:rPr>
        <w:t>在线编程实验（</w:t>
      </w:r>
      <w:r>
        <w:rPr>
          <w:rFonts w:hint="eastAsia"/>
        </w:rPr>
        <w:t>LeetCode</w:t>
      </w:r>
      <w:r>
        <w:rPr>
          <w:rFonts w:hint="eastAsia"/>
        </w:rPr>
        <w:t>平台）</w:t>
      </w:r>
    </w:p>
    <w:p w:rsidR="00106184" w:rsidRPr="0006573D" w:rsidRDefault="00106184" w:rsidP="00106184">
      <w:pPr>
        <w:pStyle w:val="af1"/>
      </w:pPr>
      <w:r>
        <w:rPr>
          <w:rFonts w:hint="eastAsia"/>
        </w:rPr>
        <w:t>（</w:t>
      </w:r>
      <w:r>
        <w:rPr>
          <w:rFonts w:hint="eastAsia"/>
        </w:rPr>
        <w:t>1</w:t>
      </w:r>
      <w:r>
        <w:rPr>
          <w:rFonts w:hint="eastAsia"/>
        </w:rPr>
        <w:t>）</w:t>
      </w:r>
      <w:r w:rsidRPr="0006573D">
        <w:rPr>
          <w:rFonts w:hint="eastAsia"/>
        </w:rPr>
        <w:t>LeetCode</w:t>
      </w:r>
      <w:r w:rsidRPr="0006573D">
        <w:t>150—</w:t>
      </w:r>
      <w:r w:rsidRPr="0006573D">
        <w:t>逆波兰表达式求值</w:t>
      </w:r>
      <w:r>
        <w:rPr>
          <w:rFonts w:hint="eastAsia"/>
        </w:rPr>
        <w:t>。</w:t>
      </w:r>
    </w:p>
    <w:p w:rsidR="00106184" w:rsidRPr="0006573D" w:rsidRDefault="00106184" w:rsidP="00106184">
      <w:pPr>
        <w:pStyle w:val="af1"/>
      </w:pPr>
      <w:r>
        <w:rPr>
          <w:rFonts w:hint="eastAsia"/>
        </w:rPr>
        <w:t>（</w:t>
      </w:r>
      <w:r>
        <w:rPr>
          <w:rFonts w:hint="eastAsia"/>
        </w:rPr>
        <w:t>2</w:t>
      </w:r>
      <w:r>
        <w:rPr>
          <w:rFonts w:hint="eastAsia"/>
        </w:rPr>
        <w:t>）</w:t>
      </w:r>
      <w:r w:rsidRPr="0006573D">
        <w:rPr>
          <w:rFonts w:hint="eastAsia"/>
        </w:rPr>
        <w:t>LeetCode</w:t>
      </w:r>
      <w:r w:rsidRPr="0006573D">
        <w:t>155—</w:t>
      </w:r>
      <w:r w:rsidRPr="0006573D">
        <w:t>最小栈</w:t>
      </w:r>
      <w:r>
        <w:rPr>
          <w:rFonts w:hint="eastAsia"/>
        </w:rPr>
        <w:t>。</w:t>
      </w:r>
    </w:p>
    <w:p w:rsidR="00106184" w:rsidRPr="0006573D" w:rsidRDefault="00106184" w:rsidP="00106184">
      <w:pPr>
        <w:pStyle w:val="af1"/>
      </w:pPr>
      <w:r>
        <w:rPr>
          <w:rFonts w:hint="eastAsia"/>
        </w:rPr>
        <w:t>（</w:t>
      </w:r>
      <w:r>
        <w:rPr>
          <w:rFonts w:hint="eastAsia"/>
        </w:rPr>
        <w:t>3</w:t>
      </w:r>
      <w:r>
        <w:rPr>
          <w:rFonts w:hint="eastAsia"/>
        </w:rPr>
        <w:t>）</w:t>
      </w:r>
      <w:r w:rsidRPr="0006573D">
        <w:rPr>
          <w:rFonts w:hint="eastAsia"/>
        </w:rPr>
        <w:t>LeetCode</w:t>
      </w:r>
      <w:r w:rsidRPr="0006573D">
        <w:t>224—</w:t>
      </w:r>
      <w:r w:rsidRPr="0006573D">
        <w:t>基本计算器</w:t>
      </w:r>
      <w:r>
        <w:rPr>
          <w:rFonts w:hint="eastAsia"/>
        </w:rPr>
        <w:t>。</w:t>
      </w:r>
    </w:p>
    <w:p w:rsidR="00106184" w:rsidRPr="0006573D" w:rsidRDefault="00106184" w:rsidP="00106184">
      <w:pPr>
        <w:pStyle w:val="af1"/>
      </w:pPr>
      <w:r>
        <w:rPr>
          <w:rFonts w:hint="eastAsia"/>
        </w:rPr>
        <w:t>（</w:t>
      </w:r>
      <w:r>
        <w:rPr>
          <w:rFonts w:hint="eastAsia"/>
        </w:rPr>
        <w:t>4</w:t>
      </w:r>
      <w:r>
        <w:rPr>
          <w:rFonts w:hint="eastAsia"/>
        </w:rPr>
        <w:t>）</w:t>
      </w:r>
      <w:r w:rsidRPr="0006573D">
        <w:rPr>
          <w:rFonts w:hint="eastAsia"/>
        </w:rPr>
        <w:t>LeetCode</w:t>
      </w:r>
      <w:r w:rsidRPr="0006573D">
        <w:t>227—</w:t>
      </w:r>
      <w:r w:rsidRPr="0006573D">
        <w:t>基本计算器</w:t>
      </w:r>
      <w:r w:rsidRPr="0006573D">
        <w:t>II</w:t>
      </w:r>
      <w:r>
        <w:rPr>
          <w:rFonts w:hint="eastAsia"/>
        </w:rPr>
        <w:t>。</w:t>
      </w:r>
    </w:p>
    <w:p w:rsidR="00106184" w:rsidRPr="0006573D" w:rsidRDefault="00106184" w:rsidP="00106184">
      <w:pPr>
        <w:pStyle w:val="af1"/>
      </w:pPr>
      <w:r>
        <w:rPr>
          <w:rFonts w:hint="eastAsia"/>
        </w:rPr>
        <w:t>（</w:t>
      </w:r>
      <w:r>
        <w:rPr>
          <w:rFonts w:hint="eastAsia"/>
        </w:rPr>
        <w:t>5</w:t>
      </w:r>
      <w:r>
        <w:rPr>
          <w:rFonts w:hint="eastAsia"/>
        </w:rPr>
        <w:t>）</w:t>
      </w:r>
      <w:r w:rsidRPr="0006573D">
        <w:rPr>
          <w:rFonts w:hint="eastAsia"/>
        </w:rPr>
        <w:t>LeetCode</w:t>
      </w:r>
      <w:r w:rsidRPr="0006573D">
        <w:t>622—</w:t>
      </w:r>
      <w:r w:rsidRPr="0006573D">
        <w:t>设计循环队列</w:t>
      </w:r>
      <w:r>
        <w:rPr>
          <w:rFonts w:hint="eastAsia"/>
        </w:rPr>
        <w:t>。</w:t>
      </w:r>
    </w:p>
    <w:p w:rsidR="00106184" w:rsidRPr="0006573D" w:rsidRDefault="00106184" w:rsidP="00106184">
      <w:pPr>
        <w:pStyle w:val="af1"/>
      </w:pPr>
      <w:r>
        <w:rPr>
          <w:rFonts w:hint="eastAsia"/>
        </w:rPr>
        <w:t>（</w:t>
      </w:r>
      <w:r>
        <w:rPr>
          <w:rFonts w:hint="eastAsia"/>
        </w:rPr>
        <w:t>6</w:t>
      </w:r>
      <w:r>
        <w:rPr>
          <w:rFonts w:hint="eastAsia"/>
        </w:rPr>
        <w:t>）</w:t>
      </w:r>
      <w:r>
        <w:rPr>
          <w:rFonts w:hint="eastAsia"/>
        </w:rPr>
        <w:t>LeetCode</w:t>
      </w:r>
      <w:r w:rsidRPr="003336E3">
        <w:t>641</w:t>
      </w:r>
      <w:r w:rsidRPr="003336E3">
        <w:rPr>
          <w:rFonts w:ascii="宋体" w:hAnsi="宋体"/>
        </w:rPr>
        <w:t>—</w:t>
      </w:r>
      <w:r w:rsidRPr="003336E3">
        <w:t>设计循环双端队列</w:t>
      </w:r>
      <w:r>
        <w:rPr>
          <w:rFonts w:hint="eastAsia"/>
        </w:rPr>
        <w:t>。</w:t>
      </w:r>
    </w:p>
    <w:p w:rsidR="00106184" w:rsidRPr="0006573D" w:rsidRDefault="00106184" w:rsidP="00106184">
      <w:pPr>
        <w:pStyle w:val="af1"/>
      </w:pPr>
      <w:r>
        <w:rPr>
          <w:rFonts w:hint="eastAsia"/>
        </w:rPr>
        <w:t>（</w:t>
      </w:r>
      <w:r>
        <w:rPr>
          <w:rFonts w:hint="eastAsia"/>
        </w:rPr>
        <w:t>7</w:t>
      </w:r>
      <w:r>
        <w:rPr>
          <w:rFonts w:hint="eastAsia"/>
        </w:rPr>
        <w:t>）</w:t>
      </w:r>
      <w:r w:rsidRPr="0006573D">
        <w:rPr>
          <w:rFonts w:hint="eastAsia"/>
        </w:rPr>
        <w:t>LeetCode</w:t>
      </w:r>
      <w:r w:rsidRPr="0006573D">
        <w:t>946—</w:t>
      </w:r>
      <w:r w:rsidRPr="0006573D">
        <w:t>验证栈序列</w:t>
      </w:r>
      <w:r>
        <w:rPr>
          <w:rFonts w:hint="eastAsia"/>
        </w:rPr>
        <w:t>。</w:t>
      </w:r>
    </w:p>
    <w:p w:rsidR="00106184" w:rsidRDefault="00106184" w:rsidP="00106184">
      <w:pPr>
        <w:pStyle w:val="af1"/>
      </w:pPr>
      <w:r>
        <w:rPr>
          <w:rFonts w:hint="eastAsia"/>
        </w:rPr>
        <w:t>（</w:t>
      </w:r>
      <w:r>
        <w:rPr>
          <w:rFonts w:hint="eastAsia"/>
        </w:rPr>
        <w:t>8</w:t>
      </w:r>
      <w:r>
        <w:rPr>
          <w:rFonts w:hint="eastAsia"/>
        </w:rPr>
        <w:t>）</w:t>
      </w:r>
      <w:r w:rsidRPr="0006573D">
        <w:rPr>
          <w:rFonts w:hint="eastAsia"/>
        </w:rPr>
        <w:t>LeetCode</w:t>
      </w:r>
      <w:r w:rsidRPr="0006573D">
        <w:t>1249—</w:t>
      </w:r>
      <w:r w:rsidRPr="0006573D">
        <w:t>移除无效的括号</w:t>
      </w:r>
      <w:r>
        <w:rPr>
          <w:rFonts w:hint="eastAsia"/>
        </w:rPr>
        <w:t>。</w:t>
      </w:r>
    </w:p>
    <w:p w:rsidR="00106184" w:rsidRDefault="00106184" w:rsidP="00106184">
      <w:pPr>
        <w:pStyle w:val="4"/>
      </w:pPr>
      <w:r>
        <w:rPr>
          <w:rFonts w:hint="eastAsia"/>
        </w:rPr>
        <w:t>实验</w:t>
      </w:r>
      <w:r w:rsidR="00F34F62">
        <w:rPr>
          <w:rFonts w:hint="eastAsia"/>
        </w:rPr>
        <w:t>3</w:t>
      </w:r>
      <w:r>
        <w:rPr>
          <w:rFonts w:hint="eastAsia"/>
        </w:rPr>
        <w:t>：</w:t>
      </w:r>
      <w:r w:rsidR="00F34F62">
        <w:rPr>
          <w:rFonts w:hint="eastAsia"/>
        </w:rPr>
        <w:t>串</w:t>
      </w:r>
    </w:p>
    <w:p w:rsidR="00106184" w:rsidRDefault="00106184" w:rsidP="00106184">
      <w:pPr>
        <w:pStyle w:val="af6"/>
      </w:pPr>
      <w:r>
        <w:rPr>
          <w:rFonts w:hint="eastAsia"/>
        </w:rPr>
        <w:t>学时数：</w:t>
      </w:r>
      <w:r w:rsidR="00F34F62">
        <w:rPr>
          <w:rFonts w:hint="eastAsia"/>
        </w:rPr>
        <w:t>2</w:t>
      </w:r>
      <w:r>
        <w:rPr>
          <w:rFonts w:hint="eastAsia"/>
        </w:rPr>
        <w:t>。任课教师根据学生情况在以下各种类型的实验题目中选择若干实验题目。</w:t>
      </w:r>
    </w:p>
    <w:p w:rsidR="00667495" w:rsidRPr="00B115F2" w:rsidRDefault="00F34F62" w:rsidP="00377B9B">
      <w:pPr>
        <w:pStyle w:val="af1"/>
      </w:pPr>
      <w:r>
        <w:rPr>
          <w:rFonts w:hint="eastAsia"/>
        </w:rPr>
        <w:t xml:space="preserve">1. </w:t>
      </w:r>
      <w:r w:rsidR="00667495" w:rsidRPr="00B115F2">
        <w:rPr>
          <w:rFonts w:hint="eastAsia"/>
        </w:rPr>
        <w:t>验证性实验</w:t>
      </w:r>
    </w:p>
    <w:p w:rsidR="00667495" w:rsidRPr="00B115F2" w:rsidRDefault="00106184" w:rsidP="00377B9B">
      <w:pPr>
        <w:pStyle w:val="af1"/>
      </w:pPr>
      <w:r>
        <w:rPr>
          <w:rFonts w:hint="eastAsia"/>
        </w:rPr>
        <w:t>（</w:t>
      </w:r>
      <w:r>
        <w:rPr>
          <w:rFonts w:hint="eastAsia"/>
        </w:rPr>
        <w:t>1</w:t>
      </w:r>
      <w:r>
        <w:rPr>
          <w:rFonts w:hint="eastAsia"/>
        </w:rPr>
        <w:t>）</w:t>
      </w:r>
      <w:r w:rsidR="00667495" w:rsidRPr="00B115F2">
        <w:rPr>
          <w:rFonts w:hint="eastAsia"/>
        </w:rPr>
        <w:t>实现顺序串各种基本运算的算法</w:t>
      </w:r>
    </w:p>
    <w:p w:rsidR="00667495" w:rsidRPr="00B115F2" w:rsidRDefault="00106184" w:rsidP="00377B9B">
      <w:pPr>
        <w:pStyle w:val="af1"/>
      </w:pPr>
      <w:r>
        <w:rPr>
          <w:rFonts w:hint="eastAsia"/>
        </w:rPr>
        <w:t>（</w:t>
      </w:r>
      <w:r>
        <w:rPr>
          <w:rFonts w:hint="eastAsia"/>
        </w:rPr>
        <w:t>2</w:t>
      </w:r>
      <w:r>
        <w:rPr>
          <w:rFonts w:hint="eastAsia"/>
        </w:rPr>
        <w:t>）</w:t>
      </w:r>
      <w:r w:rsidR="00667495" w:rsidRPr="00B115F2">
        <w:rPr>
          <w:rFonts w:hint="eastAsia"/>
        </w:rPr>
        <w:t>实现链串各种基本运算的算法</w:t>
      </w:r>
    </w:p>
    <w:p w:rsidR="00667495" w:rsidRPr="00B115F2" w:rsidRDefault="00F34F62" w:rsidP="00377B9B">
      <w:pPr>
        <w:pStyle w:val="af1"/>
      </w:pPr>
      <w:r>
        <w:rPr>
          <w:rFonts w:hint="eastAsia"/>
        </w:rPr>
        <w:t>（</w:t>
      </w:r>
      <w:r>
        <w:rPr>
          <w:rFonts w:hint="eastAsia"/>
        </w:rPr>
        <w:t>3</w:t>
      </w:r>
      <w:r>
        <w:rPr>
          <w:rFonts w:hint="eastAsia"/>
        </w:rPr>
        <w:t>）</w:t>
      </w:r>
      <w:r w:rsidR="00667495" w:rsidRPr="00B115F2">
        <w:rPr>
          <w:rFonts w:hint="eastAsia"/>
        </w:rPr>
        <w:t>实现顺序串的各种模式匹配算法</w:t>
      </w:r>
    </w:p>
    <w:p w:rsidR="00667495" w:rsidRPr="00B115F2" w:rsidRDefault="00F34F62" w:rsidP="00377B9B">
      <w:pPr>
        <w:pStyle w:val="af1"/>
      </w:pPr>
      <w:r>
        <w:rPr>
          <w:rFonts w:hint="eastAsia"/>
        </w:rPr>
        <w:t xml:space="preserve">2. </w:t>
      </w:r>
      <w:r w:rsidR="00667495" w:rsidRPr="00B115F2">
        <w:rPr>
          <w:rFonts w:hint="eastAsia"/>
        </w:rPr>
        <w:t>设计性实验</w:t>
      </w:r>
    </w:p>
    <w:p w:rsidR="00667495" w:rsidRPr="00B115F2" w:rsidRDefault="00F34F62" w:rsidP="00377B9B">
      <w:pPr>
        <w:pStyle w:val="af1"/>
      </w:pPr>
      <w:r>
        <w:rPr>
          <w:rFonts w:hint="eastAsia"/>
        </w:rPr>
        <w:lastRenderedPageBreak/>
        <w:t>（</w:t>
      </w:r>
      <w:r>
        <w:rPr>
          <w:rFonts w:hint="eastAsia"/>
        </w:rPr>
        <w:t>1</w:t>
      </w:r>
      <w:r>
        <w:rPr>
          <w:rFonts w:hint="eastAsia"/>
        </w:rPr>
        <w:t>）</w:t>
      </w:r>
      <w:r w:rsidR="00667495" w:rsidRPr="00B115F2">
        <w:rPr>
          <w:rFonts w:hint="eastAsia"/>
        </w:rPr>
        <w:t>文本串加密和解密程序</w:t>
      </w:r>
      <w:r w:rsidR="00DA03D9">
        <w:rPr>
          <w:rFonts w:hint="eastAsia"/>
        </w:rPr>
        <w:t>。</w:t>
      </w:r>
    </w:p>
    <w:p w:rsidR="00667495" w:rsidRDefault="00F34F62" w:rsidP="00377B9B">
      <w:pPr>
        <w:pStyle w:val="af1"/>
      </w:pPr>
      <w:r>
        <w:rPr>
          <w:rFonts w:hint="eastAsia"/>
        </w:rPr>
        <w:t>（</w:t>
      </w:r>
      <w:r>
        <w:rPr>
          <w:rFonts w:hint="eastAsia"/>
        </w:rPr>
        <w:t>2</w:t>
      </w:r>
      <w:r>
        <w:rPr>
          <w:rFonts w:hint="eastAsia"/>
        </w:rPr>
        <w:t>）</w:t>
      </w:r>
      <w:r w:rsidR="00667495" w:rsidRPr="00B115F2">
        <w:rPr>
          <w:rFonts w:hint="eastAsia"/>
        </w:rPr>
        <w:t>求一个串中出现的第一个最长重复子串</w:t>
      </w:r>
      <w:r w:rsidR="00DA03D9">
        <w:rPr>
          <w:rFonts w:hint="eastAsia"/>
        </w:rPr>
        <w:t>。</w:t>
      </w:r>
    </w:p>
    <w:p w:rsidR="00DA03D9" w:rsidRPr="00CE1D38" w:rsidRDefault="00DA03D9" w:rsidP="00DA03D9">
      <w:pPr>
        <w:pStyle w:val="af1"/>
      </w:pPr>
      <w:r>
        <w:rPr>
          <w:rFonts w:hint="eastAsia"/>
        </w:rPr>
        <w:t xml:space="preserve">3. </w:t>
      </w:r>
      <w:r w:rsidRPr="00CE1D38">
        <w:rPr>
          <w:rFonts w:hint="eastAsia"/>
        </w:rPr>
        <w:t>综合性实验</w:t>
      </w:r>
    </w:p>
    <w:p w:rsidR="00DA03D9" w:rsidRPr="00CE1D38" w:rsidRDefault="00DA03D9" w:rsidP="00DA03D9">
      <w:pPr>
        <w:pStyle w:val="af1"/>
      </w:pPr>
      <w:r>
        <w:rPr>
          <w:rFonts w:hint="eastAsia"/>
        </w:rPr>
        <w:t>（</w:t>
      </w:r>
      <w:r>
        <w:rPr>
          <w:rFonts w:hint="eastAsia"/>
        </w:rPr>
        <w:t>1</w:t>
      </w:r>
      <w:r>
        <w:rPr>
          <w:rFonts w:hint="eastAsia"/>
        </w:rPr>
        <w:t>）</w:t>
      </w:r>
      <w:r w:rsidRPr="00CE1D38">
        <w:rPr>
          <w:rFonts w:hint="eastAsia"/>
        </w:rPr>
        <w:t>利用</w:t>
      </w:r>
      <w:r w:rsidRPr="00CE1D38">
        <w:rPr>
          <w:rFonts w:hint="eastAsia"/>
        </w:rPr>
        <w:t>KMP</w:t>
      </w:r>
      <w:r w:rsidRPr="00CE1D38">
        <w:rPr>
          <w:rFonts w:hint="eastAsia"/>
        </w:rPr>
        <w:t>算法求子串在主串中出现的次数</w:t>
      </w:r>
      <w:r>
        <w:rPr>
          <w:rFonts w:hint="eastAsia"/>
        </w:rPr>
        <w:t>。</w:t>
      </w:r>
    </w:p>
    <w:p w:rsidR="00DA03D9" w:rsidRDefault="00DA03D9" w:rsidP="00DA03D9">
      <w:pPr>
        <w:pStyle w:val="af1"/>
      </w:pPr>
      <w:r>
        <w:rPr>
          <w:rFonts w:hint="eastAsia"/>
        </w:rPr>
        <w:t xml:space="preserve">4. </w:t>
      </w:r>
      <w:r>
        <w:rPr>
          <w:rFonts w:hint="eastAsia"/>
        </w:rPr>
        <w:t>在线编程实验（</w:t>
      </w:r>
      <w:r>
        <w:rPr>
          <w:rFonts w:hint="eastAsia"/>
        </w:rPr>
        <w:t>LeetCode</w:t>
      </w:r>
      <w:r>
        <w:rPr>
          <w:rFonts w:hint="eastAsia"/>
        </w:rPr>
        <w:t>平台）</w:t>
      </w:r>
    </w:p>
    <w:p w:rsidR="00DA03D9" w:rsidRDefault="00DA03D9" w:rsidP="00DA03D9">
      <w:pPr>
        <w:pStyle w:val="af6"/>
      </w:pPr>
      <w:r>
        <w:rPr>
          <w:rFonts w:hint="eastAsia"/>
        </w:rPr>
        <w:t>（</w:t>
      </w:r>
      <w:r>
        <w:rPr>
          <w:rFonts w:hint="eastAsia"/>
        </w:rPr>
        <w:t>1</w:t>
      </w:r>
      <w:r>
        <w:rPr>
          <w:rFonts w:hint="eastAsia"/>
        </w:rPr>
        <w:t>）</w:t>
      </w:r>
      <w:r>
        <w:rPr>
          <w:rFonts w:hint="eastAsia"/>
        </w:rPr>
        <w:t>LeetCode</w:t>
      </w:r>
      <w:r w:rsidRPr="00811BE7">
        <w:t>14</w:t>
      </w:r>
      <w:r w:rsidRPr="00264C2A">
        <w:rPr>
          <w:rFonts w:ascii="宋体" w:hAnsi="宋体"/>
        </w:rPr>
        <w:t>—</w:t>
      </w:r>
      <w:r w:rsidRPr="00811BE7">
        <w:t>最长公共前缀</w:t>
      </w:r>
      <w:r>
        <w:rPr>
          <w:rFonts w:hint="eastAsia"/>
        </w:rPr>
        <w:t>。</w:t>
      </w:r>
    </w:p>
    <w:p w:rsidR="00DA03D9" w:rsidRDefault="00DA03D9" w:rsidP="00DA03D9">
      <w:pPr>
        <w:pStyle w:val="af6"/>
      </w:pPr>
      <w:r>
        <w:rPr>
          <w:rFonts w:hint="eastAsia"/>
        </w:rPr>
        <w:t>（</w:t>
      </w:r>
      <w:r>
        <w:rPr>
          <w:rFonts w:hint="eastAsia"/>
        </w:rPr>
        <w:t>2</w:t>
      </w:r>
      <w:r>
        <w:rPr>
          <w:rFonts w:hint="eastAsia"/>
        </w:rPr>
        <w:t>）</w:t>
      </w:r>
      <w:r>
        <w:rPr>
          <w:rFonts w:hint="eastAsia"/>
        </w:rPr>
        <w:t>LeetCode</w:t>
      </w:r>
      <w:r w:rsidRPr="0008619F">
        <w:t>443</w:t>
      </w:r>
      <w:r w:rsidRPr="00264C2A">
        <w:rPr>
          <w:rFonts w:ascii="宋体" w:hAnsi="宋体"/>
        </w:rPr>
        <w:t>—</w:t>
      </w:r>
      <w:r w:rsidRPr="0008619F">
        <w:t>压缩字符串</w:t>
      </w:r>
      <w:r>
        <w:rPr>
          <w:rFonts w:hint="eastAsia"/>
        </w:rPr>
        <w:t>。</w:t>
      </w:r>
    </w:p>
    <w:p w:rsidR="00DA03D9" w:rsidRDefault="00DA03D9" w:rsidP="00DA03D9">
      <w:pPr>
        <w:pStyle w:val="af6"/>
      </w:pPr>
      <w:r>
        <w:rPr>
          <w:rFonts w:hint="eastAsia"/>
        </w:rPr>
        <w:t>（</w:t>
      </w:r>
      <w:r>
        <w:rPr>
          <w:rFonts w:hint="eastAsia"/>
        </w:rPr>
        <w:t>3</w:t>
      </w:r>
      <w:r>
        <w:rPr>
          <w:rFonts w:hint="eastAsia"/>
        </w:rPr>
        <w:t>）</w:t>
      </w:r>
      <w:r>
        <w:rPr>
          <w:rFonts w:hint="eastAsia"/>
        </w:rPr>
        <w:t>LeetCode</w:t>
      </w:r>
      <w:r w:rsidRPr="00966C56">
        <w:t>459</w:t>
      </w:r>
      <w:r w:rsidRPr="00966C56">
        <w:rPr>
          <w:rFonts w:ascii="宋体" w:hAnsi="宋体"/>
        </w:rPr>
        <w:t>—</w:t>
      </w:r>
      <w:r w:rsidRPr="00966C56">
        <w:t>重复的子字符串</w:t>
      </w:r>
      <w:r>
        <w:rPr>
          <w:rFonts w:hint="eastAsia"/>
        </w:rPr>
        <w:t>。</w:t>
      </w:r>
    </w:p>
    <w:p w:rsidR="00DA03D9" w:rsidRDefault="00DA03D9" w:rsidP="00DA03D9">
      <w:pPr>
        <w:pStyle w:val="af6"/>
      </w:pPr>
      <w:r>
        <w:rPr>
          <w:rFonts w:hint="eastAsia"/>
        </w:rPr>
        <w:t>（</w:t>
      </w:r>
      <w:r>
        <w:rPr>
          <w:rFonts w:hint="eastAsia"/>
        </w:rPr>
        <w:t>4</w:t>
      </w:r>
      <w:r>
        <w:rPr>
          <w:rFonts w:hint="eastAsia"/>
        </w:rPr>
        <w:t>）</w:t>
      </w:r>
      <w:r>
        <w:rPr>
          <w:rFonts w:hint="eastAsia"/>
        </w:rPr>
        <w:t>LeetCode</w:t>
      </w:r>
      <w:r w:rsidRPr="00DE4D35">
        <w:t>1408</w:t>
      </w:r>
      <w:r w:rsidRPr="00DE4D35">
        <w:rPr>
          <w:rFonts w:ascii="宋体" w:hAnsi="宋体"/>
        </w:rPr>
        <w:t>—</w:t>
      </w:r>
      <w:r w:rsidRPr="00DE4D35">
        <w:t>数组中的字符串匹配</w:t>
      </w:r>
      <w:r>
        <w:rPr>
          <w:rFonts w:hint="eastAsia"/>
        </w:rPr>
        <w:t>。</w:t>
      </w:r>
    </w:p>
    <w:p w:rsidR="002C2D16" w:rsidRDefault="002C2D16" w:rsidP="002C2D16">
      <w:pPr>
        <w:pStyle w:val="4"/>
      </w:pPr>
      <w:r>
        <w:rPr>
          <w:rFonts w:hint="eastAsia"/>
        </w:rPr>
        <w:t>实验</w:t>
      </w:r>
      <w:r>
        <w:rPr>
          <w:rFonts w:hint="eastAsia"/>
        </w:rPr>
        <w:t>4</w:t>
      </w:r>
      <w:r>
        <w:rPr>
          <w:rFonts w:hint="eastAsia"/>
        </w:rPr>
        <w:t>：</w:t>
      </w:r>
      <w:r w:rsidR="00555153">
        <w:rPr>
          <w:rFonts w:hint="eastAsia"/>
        </w:rPr>
        <w:t>递归</w:t>
      </w:r>
    </w:p>
    <w:p w:rsidR="002C2D16" w:rsidRDefault="002C2D16" w:rsidP="002C2D16">
      <w:pPr>
        <w:pStyle w:val="af6"/>
      </w:pPr>
      <w:r>
        <w:rPr>
          <w:rFonts w:hint="eastAsia"/>
        </w:rPr>
        <w:t>学时数：</w:t>
      </w:r>
      <w:r>
        <w:rPr>
          <w:rFonts w:hint="eastAsia"/>
        </w:rPr>
        <w:t>2</w:t>
      </w:r>
      <w:r>
        <w:rPr>
          <w:rFonts w:hint="eastAsia"/>
        </w:rPr>
        <w:t>。任课教师根据学生情况在以下各种类型的实验题目中选择若干实验题目。</w:t>
      </w:r>
    </w:p>
    <w:p w:rsidR="002C2D16" w:rsidRPr="00B115F2" w:rsidRDefault="002C2D16" w:rsidP="002C2D16">
      <w:pPr>
        <w:pStyle w:val="af1"/>
      </w:pPr>
      <w:r>
        <w:rPr>
          <w:rFonts w:hint="eastAsia"/>
        </w:rPr>
        <w:t xml:space="preserve">1. </w:t>
      </w:r>
      <w:r w:rsidRPr="00B115F2">
        <w:rPr>
          <w:rFonts w:hint="eastAsia"/>
        </w:rPr>
        <w:t>验证性实验</w:t>
      </w:r>
    </w:p>
    <w:p w:rsidR="00555153" w:rsidRPr="00B364B2" w:rsidRDefault="00555153" w:rsidP="00555153">
      <w:pPr>
        <w:pStyle w:val="af6"/>
      </w:pPr>
      <w:r>
        <w:rPr>
          <w:rFonts w:hint="eastAsia"/>
        </w:rPr>
        <w:t>（</w:t>
      </w:r>
      <w:r>
        <w:rPr>
          <w:rFonts w:hint="eastAsia"/>
        </w:rPr>
        <w:t>1</w:t>
      </w:r>
      <w:r>
        <w:rPr>
          <w:rFonts w:hint="eastAsia"/>
        </w:rPr>
        <w:t>）</w:t>
      </w:r>
      <w:r w:rsidRPr="00B364B2">
        <w:rPr>
          <w:rFonts w:hint="eastAsia"/>
        </w:rPr>
        <w:t>采用递归和非递归方法求解</w:t>
      </w:r>
      <w:r w:rsidRPr="00B364B2">
        <w:rPr>
          <w:rFonts w:hint="eastAsia"/>
        </w:rPr>
        <w:t>Hanoi</w:t>
      </w:r>
      <w:r w:rsidRPr="00B364B2">
        <w:rPr>
          <w:rFonts w:hint="eastAsia"/>
        </w:rPr>
        <w:t>问题</w:t>
      </w:r>
      <w:r>
        <w:rPr>
          <w:rFonts w:hint="eastAsia"/>
        </w:rPr>
        <w:t>。</w:t>
      </w:r>
    </w:p>
    <w:p w:rsidR="00555153" w:rsidRPr="00B364B2" w:rsidRDefault="00555153" w:rsidP="00555153">
      <w:pPr>
        <w:pStyle w:val="af6"/>
      </w:pPr>
      <w:r>
        <w:rPr>
          <w:rFonts w:hint="eastAsia"/>
        </w:rPr>
        <w:t>（</w:t>
      </w:r>
      <w:r>
        <w:rPr>
          <w:rFonts w:hint="eastAsia"/>
        </w:rPr>
        <w:t>2</w:t>
      </w:r>
      <w:r>
        <w:rPr>
          <w:rFonts w:hint="eastAsia"/>
        </w:rPr>
        <w:t>）</w:t>
      </w:r>
      <w:r w:rsidRPr="00B364B2">
        <w:rPr>
          <w:rFonts w:hint="eastAsia"/>
        </w:rPr>
        <w:t>求路径和路径条数问题</w:t>
      </w:r>
      <w:r>
        <w:rPr>
          <w:rFonts w:hint="eastAsia"/>
        </w:rPr>
        <w:t>。</w:t>
      </w:r>
    </w:p>
    <w:p w:rsidR="00555153" w:rsidRPr="00B364B2" w:rsidRDefault="00555153" w:rsidP="00555153">
      <w:pPr>
        <w:pStyle w:val="af6"/>
      </w:pPr>
      <w:r>
        <w:rPr>
          <w:rFonts w:hint="eastAsia"/>
        </w:rPr>
        <w:t xml:space="preserve">2. </w:t>
      </w:r>
      <w:r w:rsidRPr="00B364B2">
        <w:rPr>
          <w:rFonts w:hint="eastAsia"/>
        </w:rPr>
        <w:t>设计性实验</w:t>
      </w:r>
    </w:p>
    <w:p w:rsidR="00555153" w:rsidRPr="00B364B2" w:rsidRDefault="00555153" w:rsidP="00555153">
      <w:pPr>
        <w:pStyle w:val="af6"/>
      </w:pPr>
      <w:r>
        <w:rPr>
          <w:rFonts w:hint="eastAsia"/>
        </w:rPr>
        <w:t>（</w:t>
      </w:r>
      <w:r>
        <w:rPr>
          <w:rFonts w:hint="eastAsia"/>
        </w:rPr>
        <w:t>1</w:t>
      </w:r>
      <w:r>
        <w:rPr>
          <w:rFonts w:hint="eastAsia"/>
        </w:rPr>
        <w:t>）</w:t>
      </w:r>
      <w:r w:rsidRPr="00B364B2">
        <w:rPr>
          <w:rFonts w:hint="eastAsia"/>
        </w:rPr>
        <w:t>恢复</w:t>
      </w:r>
      <w:r w:rsidRPr="00B364B2">
        <w:rPr>
          <w:rFonts w:hint="eastAsia"/>
        </w:rPr>
        <w:t>IP</w:t>
      </w:r>
      <w:r w:rsidRPr="00B364B2">
        <w:rPr>
          <w:rFonts w:hint="eastAsia"/>
        </w:rPr>
        <w:t>地址</w:t>
      </w:r>
      <w:r>
        <w:rPr>
          <w:rFonts w:hint="eastAsia"/>
        </w:rPr>
        <w:t>。</w:t>
      </w:r>
    </w:p>
    <w:p w:rsidR="00555153" w:rsidRPr="00B364B2" w:rsidRDefault="00555153" w:rsidP="00555153">
      <w:pPr>
        <w:pStyle w:val="af6"/>
      </w:pPr>
      <w:r>
        <w:rPr>
          <w:rFonts w:hint="eastAsia"/>
        </w:rPr>
        <w:t>（</w:t>
      </w:r>
      <w:r>
        <w:rPr>
          <w:rFonts w:hint="eastAsia"/>
        </w:rPr>
        <w:t>2</w:t>
      </w:r>
      <w:r>
        <w:rPr>
          <w:rFonts w:hint="eastAsia"/>
        </w:rPr>
        <w:t>）</w:t>
      </w:r>
      <w:r w:rsidRPr="00B364B2">
        <w:rPr>
          <w:rFonts w:hint="eastAsia"/>
        </w:rPr>
        <w:t>高效求解</w:t>
      </w:r>
      <w:r w:rsidRPr="00555153">
        <w:rPr>
          <w:rFonts w:hint="eastAsia"/>
          <w:i/>
        </w:rPr>
        <w:t>x</w:t>
      </w:r>
      <w:r w:rsidRPr="00555153">
        <w:rPr>
          <w:rFonts w:hint="eastAsia"/>
          <w:i/>
          <w:vertAlign w:val="superscript"/>
        </w:rPr>
        <w:t>n</w:t>
      </w:r>
      <w:r>
        <w:rPr>
          <w:rFonts w:hint="eastAsia"/>
        </w:rPr>
        <w:t>。</w:t>
      </w:r>
    </w:p>
    <w:p w:rsidR="00555153" w:rsidRPr="00B364B2" w:rsidRDefault="00555153" w:rsidP="00555153">
      <w:pPr>
        <w:pStyle w:val="af6"/>
      </w:pPr>
      <w:r>
        <w:rPr>
          <w:rFonts w:hint="eastAsia"/>
        </w:rPr>
        <w:t>（</w:t>
      </w:r>
      <w:r>
        <w:rPr>
          <w:rFonts w:hint="eastAsia"/>
        </w:rPr>
        <w:t>3</w:t>
      </w:r>
      <w:r>
        <w:rPr>
          <w:rFonts w:hint="eastAsia"/>
        </w:rPr>
        <w:t>）</w:t>
      </w:r>
      <w:r w:rsidRPr="00B364B2">
        <w:rPr>
          <w:rFonts w:hint="eastAsia"/>
        </w:rPr>
        <w:t>用递归方法逆置带头结点的单链表</w:t>
      </w:r>
      <w:r>
        <w:rPr>
          <w:rFonts w:hint="eastAsia"/>
        </w:rPr>
        <w:t>。</w:t>
      </w:r>
    </w:p>
    <w:p w:rsidR="00555153" w:rsidRPr="00B364B2" w:rsidRDefault="00555153" w:rsidP="00555153">
      <w:pPr>
        <w:pStyle w:val="af6"/>
      </w:pPr>
      <w:r>
        <w:rPr>
          <w:rFonts w:hint="eastAsia"/>
        </w:rPr>
        <w:t>（</w:t>
      </w:r>
      <w:r>
        <w:rPr>
          <w:rFonts w:hint="eastAsia"/>
        </w:rPr>
        <w:t>4</w:t>
      </w:r>
      <w:r>
        <w:rPr>
          <w:rFonts w:hint="eastAsia"/>
        </w:rPr>
        <w:t>）</w:t>
      </w:r>
      <w:r w:rsidRPr="00B364B2">
        <w:rPr>
          <w:rFonts w:hint="eastAsia"/>
        </w:rPr>
        <w:t>用递归方法求单链表中倒数第</w:t>
      </w:r>
      <w:r w:rsidRPr="00555153">
        <w:rPr>
          <w:i/>
        </w:rPr>
        <w:t>k</w:t>
      </w:r>
      <w:r w:rsidRPr="00B364B2">
        <w:rPr>
          <w:rFonts w:hint="eastAsia"/>
        </w:rPr>
        <w:t>个结点</w:t>
      </w:r>
      <w:r>
        <w:rPr>
          <w:rFonts w:hint="eastAsia"/>
        </w:rPr>
        <w:t>。</w:t>
      </w:r>
    </w:p>
    <w:p w:rsidR="00555153" w:rsidRPr="00B364B2" w:rsidRDefault="00555153" w:rsidP="00555153">
      <w:pPr>
        <w:pStyle w:val="af6"/>
      </w:pPr>
      <w:r>
        <w:rPr>
          <w:rFonts w:hint="eastAsia"/>
        </w:rPr>
        <w:t xml:space="preserve">3. </w:t>
      </w:r>
      <w:r w:rsidRPr="00B364B2">
        <w:rPr>
          <w:rFonts w:hint="eastAsia"/>
        </w:rPr>
        <w:t>综合性实验</w:t>
      </w:r>
    </w:p>
    <w:p w:rsidR="00555153" w:rsidRPr="00B364B2" w:rsidRDefault="00555153" w:rsidP="00555153">
      <w:pPr>
        <w:pStyle w:val="af6"/>
      </w:pPr>
      <w:r>
        <w:rPr>
          <w:rFonts w:hint="eastAsia"/>
        </w:rPr>
        <w:t>（</w:t>
      </w:r>
      <w:r>
        <w:rPr>
          <w:rFonts w:hint="eastAsia"/>
        </w:rPr>
        <w:t>1</w:t>
      </w:r>
      <w:r>
        <w:rPr>
          <w:rFonts w:hint="eastAsia"/>
        </w:rPr>
        <w:t>）</w:t>
      </w:r>
      <w:r w:rsidRPr="00B364B2">
        <w:rPr>
          <w:rFonts w:hint="eastAsia"/>
        </w:rPr>
        <w:t>用递归方法求解</w:t>
      </w:r>
      <w:r w:rsidRPr="00555153">
        <w:rPr>
          <w:rFonts w:hint="eastAsia"/>
          <w:i/>
        </w:rPr>
        <w:t>n</w:t>
      </w:r>
      <w:r w:rsidRPr="00B364B2">
        <w:rPr>
          <w:rFonts w:hint="eastAsia"/>
        </w:rPr>
        <w:t>皇后问题</w:t>
      </w:r>
      <w:r>
        <w:rPr>
          <w:rFonts w:hint="eastAsia"/>
        </w:rPr>
        <w:t>。</w:t>
      </w:r>
    </w:p>
    <w:p w:rsidR="00555153" w:rsidRPr="00B364B2" w:rsidRDefault="00555153" w:rsidP="00555153">
      <w:pPr>
        <w:pStyle w:val="af6"/>
      </w:pPr>
      <w:r>
        <w:rPr>
          <w:rFonts w:hint="eastAsia"/>
        </w:rPr>
        <w:t>（</w:t>
      </w:r>
      <w:r>
        <w:rPr>
          <w:rFonts w:hint="eastAsia"/>
        </w:rPr>
        <w:t>2</w:t>
      </w:r>
      <w:r>
        <w:rPr>
          <w:rFonts w:hint="eastAsia"/>
        </w:rPr>
        <w:t>）</w:t>
      </w:r>
      <w:r w:rsidRPr="00B364B2">
        <w:rPr>
          <w:rFonts w:hint="eastAsia"/>
        </w:rPr>
        <w:t>用递归方法求解</w:t>
      </w:r>
      <w:r w:rsidRPr="00B364B2">
        <w:rPr>
          <w:rFonts w:hint="eastAsia"/>
        </w:rPr>
        <w:t>0/1</w:t>
      </w:r>
      <w:r w:rsidRPr="00B364B2">
        <w:rPr>
          <w:rFonts w:hint="eastAsia"/>
        </w:rPr>
        <w:t>背包问题</w:t>
      </w:r>
      <w:r>
        <w:rPr>
          <w:rFonts w:hint="eastAsia"/>
        </w:rPr>
        <w:t>。</w:t>
      </w:r>
    </w:p>
    <w:p w:rsidR="00555153" w:rsidRDefault="00555153" w:rsidP="00555153">
      <w:pPr>
        <w:pStyle w:val="af1"/>
      </w:pPr>
      <w:r>
        <w:rPr>
          <w:rFonts w:hint="eastAsia"/>
        </w:rPr>
        <w:t xml:space="preserve">4. </w:t>
      </w:r>
      <w:r>
        <w:rPr>
          <w:rFonts w:hint="eastAsia"/>
        </w:rPr>
        <w:t>在线编程实验（</w:t>
      </w:r>
      <w:r>
        <w:rPr>
          <w:rFonts w:hint="eastAsia"/>
        </w:rPr>
        <w:t>LeetCode</w:t>
      </w:r>
      <w:r>
        <w:rPr>
          <w:rFonts w:hint="eastAsia"/>
        </w:rPr>
        <w:t>平台）</w:t>
      </w:r>
    </w:p>
    <w:p w:rsidR="00555153" w:rsidRDefault="00555153" w:rsidP="00555153">
      <w:pPr>
        <w:pStyle w:val="af6"/>
      </w:pPr>
      <w:r>
        <w:rPr>
          <w:rFonts w:hint="eastAsia"/>
        </w:rPr>
        <w:t>（</w:t>
      </w:r>
      <w:r>
        <w:rPr>
          <w:rFonts w:hint="eastAsia"/>
        </w:rPr>
        <w:t>1</w:t>
      </w:r>
      <w:r>
        <w:rPr>
          <w:rFonts w:hint="eastAsia"/>
        </w:rPr>
        <w:t>）</w:t>
      </w:r>
      <w:r w:rsidRPr="004B1011">
        <w:rPr>
          <w:rFonts w:hint="eastAsia"/>
        </w:rPr>
        <w:t>LeetCode24</w:t>
      </w:r>
      <w:r w:rsidRPr="004B1011">
        <w:rPr>
          <w:rFonts w:hint="eastAsia"/>
        </w:rPr>
        <w:t>—</w:t>
      </w:r>
      <w:r w:rsidRPr="004B1011">
        <w:t>两两交换链表中的结点</w:t>
      </w:r>
      <w:r>
        <w:rPr>
          <w:rFonts w:hint="eastAsia"/>
        </w:rPr>
        <w:t>。</w:t>
      </w:r>
    </w:p>
    <w:p w:rsidR="00555153" w:rsidRDefault="00555153" w:rsidP="00555153">
      <w:pPr>
        <w:pStyle w:val="af6"/>
      </w:pPr>
      <w:r>
        <w:rPr>
          <w:rFonts w:hint="eastAsia"/>
        </w:rPr>
        <w:t>（</w:t>
      </w:r>
      <w:r>
        <w:rPr>
          <w:rFonts w:hint="eastAsia"/>
        </w:rPr>
        <w:t>2</w:t>
      </w:r>
      <w:r>
        <w:rPr>
          <w:rFonts w:hint="eastAsia"/>
        </w:rPr>
        <w:t>）</w:t>
      </w:r>
      <w:r>
        <w:rPr>
          <w:rFonts w:hint="eastAsia"/>
        </w:rPr>
        <w:t>LeetCode</w:t>
      </w:r>
      <w:r w:rsidRPr="00943984">
        <w:t>50</w:t>
      </w:r>
      <w:r w:rsidRPr="00184C9E">
        <w:rPr>
          <w:rFonts w:ascii="宋体" w:hAnsi="宋体"/>
        </w:rPr>
        <w:t>—</w:t>
      </w:r>
      <w:r w:rsidRPr="00943984">
        <w:t>Pow(x,n)</w:t>
      </w:r>
      <w:r>
        <w:rPr>
          <w:rFonts w:hint="eastAsia"/>
        </w:rPr>
        <w:t>。</w:t>
      </w:r>
    </w:p>
    <w:p w:rsidR="00555153" w:rsidRDefault="00555153" w:rsidP="00555153">
      <w:pPr>
        <w:pStyle w:val="af6"/>
      </w:pPr>
      <w:r>
        <w:rPr>
          <w:rFonts w:hint="eastAsia"/>
        </w:rPr>
        <w:t>（</w:t>
      </w:r>
      <w:r>
        <w:rPr>
          <w:rFonts w:hint="eastAsia"/>
        </w:rPr>
        <w:t>3</w:t>
      </w:r>
      <w:r>
        <w:rPr>
          <w:rFonts w:hint="eastAsia"/>
        </w:rPr>
        <w:t>）</w:t>
      </w:r>
      <w:r>
        <w:rPr>
          <w:rFonts w:hint="eastAsia"/>
        </w:rPr>
        <w:t>LeetCode</w:t>
      </w:r>
      <w:r w:rsidRPr="001D15F0">
        <w:t>51</w:t>
      </w:r>
      <w:r w:rsidRPr="000B4F74">
        <w:rPr>
          <w:rFonts w:ascii="宋体" w:hAnsi="宋体"/>
        </w:rPr>
        <w:t>—</w:t>
      </w:r>
      <w:r w:rsidRPr="001D15F0">
        <w:t>N</w:t>
      </w:r>
      <w:r w:rsidRPr="001D15F0">
        <w:t>皇后</w:t>
      </w:r>
      <w:r>
        <w:rPr>
          <w:rFonts w:hint="eastAsia"/>
        </w:rPr>
        <w:t>。</w:t>
      </w:r>
    </w:p>
    <w:p w:rsidR="00555153" w:rsidRDefault="00555153" w:rsidP="00555153">
      <w:pPr>
        <w:pStyle w:val="af6"/>
      </w:pPr>
      <w:r>
        <w:rPr>
          <w:rFonts w:hint="eastAsia"/>
        </w:rPr>
        <w:t>（</w:t>
      </w:r>
      <w:r>
        <w:rPr>
          <w:rFonts w:hint="eastAsia"/>
        </w:rPr>
        <w:t>4</w:t>
      </w:r>
      <w:r>
        <w:rPr>
          <w:rFonts w:hint="eastAsia"/>
        </w:rPr>
        <w:t>）</w:t>
      </w:r>
      <w:r>
        <w:rPr>
          <w:rFonts w:hint="eastAsia"/>
        </w:rPr>
        <w:t>LeetCode</w:t>
      </w:r>
      <w:r w:rsidRPr="00912D85">
        <w:t>59</w:t>
      </w:r>
      <w:r w:rsidRPr="008E2E13">
        <w:rPr>
          <w:rFonts w:ascii="宋体" w:hAnsi="宋体"/>
        </w:rPr>
        <w:t>—</w:t>
      </w:r>
      <w:r w:rsidRPr="00912D85">
        <w:t>螺旋矩阵</w:t>
      </w:r>
      <w:r w:rsidRPr="00912D85">
        <w:t>II</w:t>
      </w:r>
      <w:r>
        <w:rPr>
          <w:rFonts w:hint="eastAsia"/>
        </w:rPr>
        <w:t>。</w:t>
      </w:r>
    </w:p>
    <w:p w:rsidR="00555153" w:rsidRDefault="00555153" w:rsidP="00555153">
      <w:pPr>
        <w:pStyle w:val="af6"/>
      </w:pPr>
      <w:r>
        <w:rPr>
          <w:rFonts w:hint="eastAsia"/>
        </w:rPr>
        <w:t>（</w:t>
      </w:r>
      <w:r>
        <w:rPr>
          <w:rFonts w:hint="eastAsia"/>
        </w:rPr>
        <w:t>5</w:t>
      </w:r>
      <w:r>
        <w:rPr>
          <w:rFonts w:hint="eastAsia"/>
        </w:rPr>
        <w:t>）</w:t>
      </w:r>
      <w:r>
        <w:rPr>
          <w:rFonts w:hint="eastAsia"/>
        </w:rPr>
        <w:t>LeetCode</w:t>
      </w:r>
      <w:r>
        <w:t>206</w:t>
      </w:r>
      <w:r w:rsidRPr="00DC4C5D">
        <w:rPr>
          <w:rFonts w:ascii="宋体" w:hAnsi="宋体"/>
        </w:rPr>
        <w:t>—</w:t>
      </w:r>
      <w:r>
        <w:rPr>
          <w:rFonts w:hint="eastAsia"/>
        </w:rPr>
        <w:t>反转链表。</w:t>
      </w:r>
    </w:p>
    <w:p w:rsidR="00555153" w:rsidRDefault="00555153" w:rsidP="00555153">
      <w:pPr>
        <w:pStyle w:val="4"/>
      </w:pPr>
      <w:r>
        <w:rPr>
          <w:rFonts w:hint="eastAsia"/>
        </w:rPr>
        <w:t>实验</w:t>
      </w:r>
      <w:r>
        <w:rPr>
          <w:rFonts w:hint="eastAsia"/>
        </w:rPr>
        <w:t>5</w:t>
      </w:r>
      <w:r>
        <w:rPr>
          <w:rFonts w:hint="eastAsia"/>
        </w:rPr>
        <w:t>：树和二叉树</w:t>
      </w:r>
    </w:p>
    <w:p w:rsidR="00555153" w:rsidRDefault="00555153" w:rsidP="00555153">
      <w:pPr>
        <w:pStyle w:val="af6"/>
      </w:pPr>
      <w:r>
        <w:rPr>
          <w:rFonts w:hint="eastAsia"/>
        </w:rPr>
        <w:t>学时数：</w:t>
      </w:r>
      <w:r>
        <w:rPr>
          <w:rFonts w:hint="eastAsia"/>
        </w:rPr>
        <w:t>6</w:t>
      </w:r>
      <w:r>
        <w:rPr>
          <w:rFonts w:hint="eastAsia"/>
        </w:rPr>
        <w:t>。任课教师根据学生情况在以下各种类型的实验题目中选择若干实验题目。</w:t>
      </w:r>
    </w:p>
    <w:p w:rsidR="00555153" w:rsidRPr="00B115F2" w:rsidRDefault="00555153" w:rsidP="00555153">
      <w:pPr>
        <w:pStyle w:val="af1"/>
      </w:pPr>
      <w:r>
        <w:rPr>
          <w:rFonts w:hint="eastAsia"/>
        </w:rPr>
        <w:t xml:space="preserve">1. </w:t>
      </w:r>
      <w:r w:rsidRPr="00B115F2">
        <w:rPr>
          <w:rFonts w:hint="eastAsia"/>
        </w:rPr>
        <w:t>验证性实验</w:t>
      </w:r>
    </w:p>
    <w:p w:rsidR="00E556FD" w:rsidRPr="00B364B2" w:rsidRDefault="006C6C24" w:rsidP="006C6C24">
      <w:pPr>
        <w:pStyle w:val="af6"/>
      </w:pPr>
      <w:r>
        <w:rPr>
          <w:rFonts w:hint="eastAsia"/>
        </w:rPr>
        <w:t>（</w:t>
      </w:r>
      <w:r>
        <w:rPr>
          <w:rFonts w:hint="eastAsia"/>
        </w:rPr>
        <w:t>1</w:t>
      </w:r>
      <w:r>
        <w:rPr>
          <w:rFonts w:hint="eastAsia"/>
        </w:rPr>
        <w:t>）</w:t>
      </w:r>
      <w:r w:rsidR="00E556FD" w:rsidRPr="00B364B2">
        <w:rPr>
          <w:rFonts w:hint="eastAsia"/>
        </w:rPr>
        <w:t>实现二叉树各种基本运算的算法</w:t>
      </w:r>
      <w:r w:rsidR="00B9044B">
        <w:rPr>
          <w:rFonts w:hint="eastAsia"/>
        </w:rPr>
        <w:t>。</w:t>
      </w:r>
    </w:p>
    <w:p w:rsidR="00E556FD" w:rsidRPr="00B364B2" w:rsidRDefault="00B9044B" w:rsidP="006C6C24">
      <w:pPr>
        <w:pStyle w:val="af6"/>
      </w:pPr>
      <w:r>
        <w:rPr>
          <w:rFonts w:hint="eastAsia"/>
        </w:rPr>
        <w:t>（</w:t>
      </w:r>
      <w:r>
        <w:rPr>
          <w:rFonts w:hint="eastAsia"/>
        </w:rPr>
        <w:t>2</w:t>
      </w:r>
      <w:r>
        <w:rPr>
          <w:rFonts w:hint="eastAsia"/>
        </w:rPr>
        <w:t>）</w:t>
      </w:r>
      <w:r w:rsidR="00E556FD" w:rsidRPr="00B364B2">
        <w:rPr>
          <w:rFonts w:hint="eastAsia"/>
        </w:rPr>
        <w:t>实现二叉树各种遍历算法</w:t>
      </w:r>
      <w:r>
        <w:rPr>
          <w:rFonts w:hint="eastAsia"/>
        </w:rPr>
        <w:t>。</w:t>
      </w:r>
    </w:p>
    <w:p w:rsidR="00E556FD" w:rsidRPr="00B364B2" w:rsidRDefault="00B9044B" w:rsidP="006C6C24">
      <w:pPr>
        <w:pStyle w:val="af6"/>
      </w:pPr>
      <w:r>
        <w:rPr>
          <w:rFonts w:hint="eastAsia"/>
        </w:rPr>
        <w:t>（</w:t>
      </w:r>
      <w:r>
        <w:rPr>
          <w:rFonts w:hint="eastAsia"/>
        </w:rPr>
        <w:t>3</w:t>
      </w:r>
      <w:r>
        <w:rPr>
          <w:rFonts w:hint="eastAsia"/>
        </w:rPr>
        <w:t>）</w:t>
      </w:r>
      <w:r w:rsidR="00E556FD" w:rsidRPr="00B364B2">
        <w:rPr>
          <w:rFonts w:hint="eastAsia"/>
        </w:rPr>
        <w:t>由遍历序列构造二叉树</w:t>
      </w:r>
      <w:r>
        <w:rPr>
          <w:rFonts w:hint="eastAsia"/>
        </w:rPr>
        <w:t>。</w:t>
      </w:r>
    </w:p>
    <w:p w:rsidR="00E556FD" w:rsidRPr="00B364B2" w:rsidRDefault="00B9044B" w:rsidP="006C6C24">
      <w:pPr>
        <w:pStyle w:val="af6"/>
      </w:pPr>
      <w:r>
        <w:rPr>
          <w:rFonts w:hint="eastAsia"/>
        </w:rPr>
        <w:t>（</w:t>
      </w:r>
      <w:r>
        <w:rPr>
          <w:rFonts w:hint="eastAsia"/>
        </w:rPr>
        <w:t>4</w:t>
      </w:r>
      <w:r>
        <w:rPr>
          <w:rFonts w:hint="eastAsia"/>
        </w:rPr>
        <w:t>）</w:t>
      </w:r>
      <w:r w:rsidR="00E556FD" w:rsidRPr="00B364B2">
        <w:rPr>
          <w:rFonts w:hint="eastAsia"/>
        </w:rPr>
        <w:t>实现中序线索化二叉树</w:t>
      </w:r>
      <w:r>
        <w:rPr>
          <w:rFonts w:hint="eastAsia"/>
        </w:rPr>
        <w:t>。</w:t>
      </w:r>
    </w:p>
    <w:p w:rsidR="00E556FD" w:rsidRPr="00B364B2" w:rsidRDefault="00B9044B" w:rsidP="006C6C24">
      <w:pPr>
        <w:pStyle w:val="af6"/>
      </w:pPr>
      <w:r>
        <w:rPr>
          <w:rFonts w:hint="eastAsia"/>
        </w:rPr>
        <w:t>（</w:t>
      </w:r>
      <w:r>
        <w:rPr>
          <w:rFonts w:hint="eastAsia"/>
        </w:rPr>
        <w:t>5</w:t>
      </w:r>
      <w:r>
        <w:rPr>
          <w:rFonts w:hint="eastAsia"/>
        </w:rPr>
        <w:t>）</w:t>
      </w:r>
      <w:r w:rsidR="00E556FD" w:rsidRPr="00B364B2">
        <w:rPr>
          <w:rFonts w:hint="eastAsia"/>
        </w:rPr>
        <w:t>构造哈夫曼树和生成哈夫曼编码</w:t>
      </w:r>
      <w:r>
        <w:rPr>
          <w:rFonts w:hint="eastAsia"/>
        </w:rPr>
        <w:t>。</w:t>
      </w:r>
    </w:p>
    <w:p w:rsidR="00E556FD" w:rsidRPr="00B364B2" w:rsidRDefault="00B9044B" w:rsidP="006C6C24">
      <w:pPr>
        <w:pStyle w:val="af6"/>
      </w:pPr>
      <w:r>
        <w:rPr>
          <w:rFonts w:hint="eastAsia"/>
        </w:rPr>
        <w:t xml:space="preserve">2. </w:t>
      </w:r>
      <w:r w:rsidR="00E556FD" w:rsidRPr="00B364B2">
        <w:rPr>
          <w:rFonts w:hint="eastAsia"/>
        </w:rPr>
        <w:t>设计性实验</w:t>
      </w:r>
    </w:p>
    <w:p w:rsidR="00E556FD" w:rsidRPr="00B364B2" w:rsidRDefault="00B9044B" w:rsidP="006C6C24">
      <w:pPr>
        <w:pStyle w:val="af6"/>
      </w:pPr>
      <w:r>
        <w:rPr>
          <w:rFonts w:hint="eastAsia"/>
        </w:rPr>
        <w:t>（</w:t>
      </w:r>
      <w:r>
        <w:rPr>
          <w:rFonts w:hint="eastAsia"/>
        </w:rPr>
        <w:t>1</w:t>
      </w:r>
      <w:r>
        <w:rPr>
          <w:rFonts w:hint="eastAsia"/>
        </w:rPr>
        <w:t>）</w:t>
      </w:r>
      <w:r w:rsidR="00E556FD" w:rsidRPr="00B364B2">
        <w:rPr>
          <w:rFonts w:hint="eastAsia"/>
        </w:rPr>
        <w:t>求二叉树中的结点个数、叶子结点个数、某结点层次和二叉树宽度。</w:t>
      </w:r>
    </w:p>
    <w:p w:rsidR="00E556FD" w:rsidRPr="00B364B2" w:rsidRDefault="00B9044B" w:rsidP="006C6C24">
      <w:pPr>
        <w:pStyle w:val="af6"/>
      </w:pPr>
      <w:r>
        <w:rPr>
          <w:rFonts w:hint="eastAsia"/>
        </w:rPr>
        <w:lastRenderedPageBreak/>
        <w:t>（</w:t>
      </w:r>
      <w:r>
        <w:rPr>
          <w:rFonts w:hint="eastAsia"/>
        </w:rPr>
        <w:t>2</w:t>
      </w:r>
      <w:r>
        <w:rPr>
          <w:rFonts w:hint="eastAsia"/>
        </w:rPr>
        <w:t>）</w:t>
      </w:r>
      <w:r w:rsidR="00E556FD" w:rsidRPr="00B364B2">
        <w:rPr>
          <w:rFonts w:hint="eastAsia"/>
        </w:rPr>
        <w:t>求二叉树中从根结点到叶子结点的路径</w:t>
      </w:r>
      <w:r>
        <w:rPr>
          <w:rFonts w:hint="eastAsia"/>
        </w:rPr>
        <w:t>。</w:t>
      </w:r>
    </w:p>
    <w:p w:rsidR="00E556FD" w:rsidRPr="00B364B2" w:rsidRDefault="00B9044B" w:rsidP="006C6C24">
      <w:pPr>
        <w:pStyle w:val="af6"/>
      </w:pPr>
      <w:r>
        <w:rPr>
          <w:rFonts w:hint="eastAsia"/>
        </w:rPr>
        <w:t>（</w:t>
      </w:r>
      <w:r>
        <w:rPr>
          <w:rFonts w:hint="eastAsia"/>
        </w:rPr>
        <w:t>3</w:t>
      </w:r>
      <w:r>
        <w:rPr>
          <w:rFonts w:hint="eastAsia"/>
        </w:rPr>
        <w:t>）</w:t>
      </w:r>
      <w:r w:rsidR="00E556FD" w:rsidRPr="00B364B2">
        <w:rPr>
          <w:rFonts w:hint="eastAsia"/>
        </w:rPr>
        <w:t>简单算术表达式二叉树的构建和求值</w:t>
      </w:r>
      <w:r>
        <w:rPr>
          <w:rFonts w:hint="eastAsia"/>
        </w:rPr>
        <w:t>。</w:t>
      </w:r>
    </w:p>
    <w:p w:rsidR="00E556FD" w:rsidRPr="00B364B2" w:rsidRDefault="00B9044B" w:rsidP="006C6C24">
      <w:pPr>
        <w:pStyle w:val="af6"/>
      </w:pPr>
      <w:r>
        <w:rPr>
          <w:rFonts w:hint="eastAsia"/>
        </w:rPr>
        <w:t xml:space="preserve">3. </w:t>
      </w:r>
      <w:r w:rsidR="00E556FD" w:rsidRPr="00B364B2">
        <w:rPr>
          <w:rFonts w:hint="eastAsia"/>
        </w:rPr>
        <w:t>综合性实验</w:t>
      </w:r>
    </w:p>
    <w:p w:rsidR="00E556FD" w:rsidRPr="00B364B2" w:rsidRDefault="00B9044B" w:rsidP="006C6C24">
      <w:pPr>
        <w:pStyle w:val="af6"/>
      </w:pPr>
      <w:r>
        <w:rPr>
          <w:rFonts w:hint="eastAsia"/>
        </w:rPr>
        <w:t>（</w:t>
      </w:r>
      <w:r>
        <w:rPr>
          <w:rFonts w:hint="eastAsia"/>
        </w:rPr>
        <w:t>1</w:t>
      </w:r>
      <w:r>
        <w:rPr>
          <w:rFonts w:hint="eastAsia"/>
        </w:rPr>
        <w:t>）</w:t>
      </w:r>
      <w:r w:rsidR="00E556FD" w:rsidRPr="00B364B2">
        <w:rPr>
          <w:rFonts w:hint="eastAsia"/>
        </w:rPr>
        <w:t>用二叉树表示家谱关系并实现各种查找功能</w:t>
      </w:r>
      <w:r>
        <w:rPr>
          <w:rFonts w:hint="eastAsia"/>
        </w:rPr>
        <w:t>。</w:t>
      </w:r>
    </w:p>
    <w:p w:rsidR="00E556FD" w:rsidRPr="00B364B2" w:rsidRDefault="00B9044B" w:rsidP="006C6C24">
      <w:pPr>
        <w:pStyle w:val="af6"/>
      </w:pPr>
      <w:r>
        <w:rPr>
          <w:rFonts w:hint="eastAsia"/>
        </w:rPr>
        <w:t>（</w:t>
      </w:r>
      <w:r>
        <w:rPr>
          <w:rFonts w:hint="eastAsia"/>
        </w:rPr>
        <w:t>2</w:t>
      </w:r>
      <w:r>
        <w:rPr>
          <w:rFonts w:hint="eastAsia"/>
        </w:rPr>
        <w:t>）</w:t>
      </w:r>
      <w:r w:rsidR="00E556FD" w:rsidRPr="00B364B2">
        <w:rPr>
          <w:rFonts w:hint="eastAsia"/>
        </w:rPr>
        <w:t>大学的数据统计</w:t>
      </w:r>
      <w:r>
        <w:rPr>
          <w:rFonts w:hint="eastAsia"/>
        </w:rPr>
        <w:t>。</w:t>
      </w:r>
    </w:p>
    <w:p w:rsidR="00E556FD" w:rsidRPr="00B364B2" w:rsidRDefault="00B9044B" w:rsidP="006C6C24">
      <w:pPr>
        <w:pStyle w:val="af6"/>
      </w:pPr>
      <w:r>
        <w:rPr>
          <w:rFonts w:hint="eastAsia"/>
        </w:rPr>
        <w:t>（</w:t>
      </w:r>
      <w:r>
        <w:rPr>
          <w:rFonts w:hint="eastAsia"/>
        </w:rPr>
        <w:t>3</w:t>
      </w:r>
      <w:r>
        <w:rPr>
          <w:rFonts w:hint="eastAsia"/>
        </w:rPr>
        <w:t>）</w:t>
      </w:r>
      <w:r w:rsidR="00E556FD" w:rsidRPr="00B364B2">
        <w:rPr>
          <w:rFonts w:hint="eastAsia"/>
        </w:rPr>
        <w:t>二叉树的序列化和反序列化</w:t>
      </w:r>
      <w:r>
        <w:rPr>
          <w:rFonts w:hint="eastAsia"/>
        </w:rPr>
        <w:t>。</w:t>
      </w:r>
    </w:p>
    <w:p w:rsidR="00E556FD" w:rsidRPr="00B364B2" w:rsidRDefault="00B9044B" w:rsidP="006C6C24">
      <w:pPr>
        <w:pStyle w:val="af6"/>
      </w:pPr>
      <w:r>
        <w:rPr>
          <w:rFonts w:hint="eastAsia"/>
        </w:rPr>
        <w:t>（</w:t>
      </w:r>
      <w:r>
        <w:rPr>
          <w:rFonts w:hint="eastAsia"/>
        </w:rPr>
        <w:t>4</w:t>
      </w:r>
      <w:r>
        <w:rPr>
          <w:rFonts w:hint="eastAsia"/>
        </w:rPr>
        <w:t>）</w:t>
      </w:r>
      <w:r w:rsidR="00E556FD" w:rsidRPr="00B364B2">
        <w:rPr>
          <w:rFonts w:hint="eastAsia"/>
        </w:rPr>
        <w:t>判断二叉树</w:t>
      </w:r>
      <w:r w:rsidR="00E556FD" w:rsidRPr="00B364B2">
        <w:rPr>
          <w:rFonts w:hint="eastAsia"/>
        </w:rPr>
        <w:t>b1</w:t>
      </w:r>
      <w:r w:rsidR="00E556FD" w:rsidRPr="00B364B2">
        <w:rPr>
          <w:rFonts w:hint="eastAsia"/>
        </w:rPr>
        <w:t>中是否有与</w:t>
      </w:r>
      <w:r w:rsidR="00E556FD" w:rsidRPr="00B364B2">
        <w:rPr>
          <w:rFonts w:hint="eastAsia"/>
        </w:rPr>
        <w:t>b2</w:t>
      </w:r>
      <w:r w:rsidR="00E556FD" w:rsidRPr="00B364B2">
        <w:rPr>
          <w:rFonts w:hint="eastAsia"/>
        </w:rPr>
        <w:t>相同的子树</w:t>
      </w:r>
      <w:r>
        <w:rPr>
          <w:rFonts w:hint="eastAsia"/>
        </w:rPr>
        <w:t>。</w:t>
      </w:r>
    </w:p>
    <w:p w:rsidR="00E556FD" w:rsidRPr="00B364B2" w:rsidRDefault="00B9044B" w:rsidP="006C6C24">
      <w:pPr>
        <w:pStyle w:val="af6"/>
      </w:pPr>
      <w:r>
        <w:rPr>
          <w:rFonts w:hint="eastAsia"/>
        </w:rPr>
        <w:t>（</w:t>
      </w:r>
      <w:r>
        <w:rPr>
          <w:rFonts w:hint="eastAsia"/>
        </w:rPr>
        <w:t>5</w:t>
      </w:r>
      <w:r>
        <w:rPr>
          <w:rFonts w:hint="eastAsia"/>
        </w:rPr>
        <w:t>）</w:t>
      </w:r>
      <w:r w:rsidR="00E556FD" w:rsidRPr="00B364B2">
        <w:rPr>
          <w:rFonts w:hint="eastAsia"/>
        </w:rPr>
        <w:t>判断二叉树</w:t>
      </w:r>
      <w:r w:rsidR="00E556FD" w:rsidRPr="00B364B2">
        <w:rPr>
          <w:rFonts w:hint="eastAsia"/>
        </w:rPr>
        <w:t>b1</w:t>
      </w:r>
      <w:r w:rsidR="00E556FD" w:rsidRPr="00B364B2">
        <w:rPr>
          <w:rFonts w:hint="eastAsia"/>
        </w:rPr>
        <w:t>中是否有与</w:t>
      </w:r>
      <w:r w:rsidR="00E556FD" w:rsidRPr="00B364B2">
        <w:rPr>
          <w:rFonts w:hint="eastAsia"/>
        </w:rPr>
        <w:t>b2</w:t>
      </w:r>
      <w:r w:rsidR="00E556FD" w:rsidRPr="00B364B2">
        <w:rPr>
          <w:rFonts w:hint="eastAsia"/>
        </w:rPr>
        <w:t>树形结构相同的子树</w:t>
      </w:r>
      <w:r>
        <w:rPr>
          <w:rFonts w:hint="eastAsia"/>
        </w:rPr>
        <w:t>。</w:t>
      </w:r>
    </w:p>
    <w:p w:rsidR="006C6C24" w:rsidRDefault="006C6C24" w:rsidP="006C6C24">
      <w:pPr>
        <w:pStyle w:val="af1"/>
      </w:pPr>
      <w:r>
        <w:rPr>
          <w:rFonts w:hint="eastAsia"/>
        </w:rPr>
        <w:t xml:space="preserve">4. </w:t>
      </w:r>
      <w:r>
        <w:rPr>
          <w:rFonts w:hint="eastAsia"/>
        </w:rPr>
        <w:t>在线编程实验（</w:t>
      </w:r>
      <w:r>
        <w:rPr>
          <w:rFonts w:hint="eastAsia"/>
        </w:rPr>
        <w:t>LeetCode</w:t>
      </w:r>
      <w:r>
        <w:rPr>
          <w:rFonts w:hint="eastAsia"/>
        </w:rPr>
        <w:t>平台）</w:t>
      </w:r>
    </w:p>
    <w:p w:rsidR="006C6C24" w:rsidRPr="001E2945" w:rsidRDefault="00B9044B" w:rsidP="006C6C24">
      <w:pPr>
        <w:pStyle w:val="af6"/>
      </w:pPr>
      <w:r>
        <w:rPr>
          <w:rFonts w:hint="eastAsia"/>
        </w:rPr>
        <w:t>（</w:t>
      </w:r>
      <w:r>
        <w:rPr>
          <w:rFonts w:hint="eastAsia"/>
        </w:rPr>
        <w:t>1</w:t>
      </w:r>
      <w:r>
        <w:rPr>
          <w:rFonts w:hint="eastAsia"/>
        </w:rPr>
        <w:t>）</w:t>
      </w:r>
      <w:r w:rsidR="006C6C24">
        <w:rPr>
          <w:rFonts w:hint="eastAsia"/>
        </w:rPr>
        <w:t>LeetCode</w:t>
      </w:r>
      <w:r w:rsidR="006C6C24" w:rsidRPr="001E2945">
        <w:t>102</w:t>
      </w:r>
      <w:r w:rsidR="006C6C24" w:rsidRPr="00291F1C">
        <w:rPr>
          <w:rFonts w:ascii="宋体" w:hAnsi="宋体"/>
        </w:rPr>
        <w:t>—</w:t>
      </w:r>
      <w:r w:rsidR="006C6C24" w:rsidRPr="001E2945">
        <w:t>二叉树的层序遍历</w:t>
      </w:r>
      <w:r>
        <w:rPr>
          <w:rFonts w:hint="eastAsia"/>
        </w:rPr>
        <w:t>。</w:t>
      </w:r>
    </w:p>
    <w:p w:rsidR="006C6C24" w:rsidRPr="001E2945" w:rsidRDefault="00B9044B" w:rsidP="006C6C24">
      <w:pPr>
        <w:pStyle w:val="af6"/>
      </w:pPr>
      <w:r>
        <w:rPr>
          <w:rFonts w:hint="eastAsia"/>
        </w:rPr>
        <w:t>（</w:t>
      </w:r>
      <w:r>
        <w:rPr>
          <w:rFonts w:hint="eastAsia"/>
        </w:rPr>
        <w:t>2</w:t>
      </w:r>
      <w:r>
        <w:rPr>
          <w:rFonts w:hint="eastAsia"/>
        </w:rPr>
        <w:t>）</w:t>
      </w:r>
      <w:r w:rsidR="006C6C24">
        <w:rPr>
          <w:rFonts w:hint="eastAsia"/>
        </w:rPr>
        <w:t>LeetCode</w:t>
      </w:r>
      <w:r w:rsidR="006C6C24" w:rsidRPr="001E2945">
        <w:t>114</w:t>
      </w:r>
      <w:r w:rsidR="006C6C24" w:rsidRPr="00291F1C">
        <w:rPr>
          <w:rFonts w:ascii="宋体" w:hAnsi="宋体"/>
        </w:rPr>
        <w:t>—</w:t>
      </w:r>
      <w:r w:rsidR="006C6C24" w:rsidRPr="001E2945">
        <w:t>二叉树展开为链表</w:t>
      </w:r>
      <w:r>
        <w:rPr>
          <w:rFonts w:hint="eastAsia"/>
        </w:rPr>
        <w:t>。</w:t>
      </w:r>
    </w:p>
    <w:p w:rsidR="006C6C24" w:rsidRDefault="00B9044B" w:rsidP="006C6C24">
      <w:pPr>
        <w:pStyle w:val="af6"/>
      </w:pPr>
      <w:r>
        <w:rPr>
          <w:rFonts w:hint="eastAsia"/>
        </w:rPr>
        <w:t>（</w:t>
      </w:r>
      <w:r>
        <w:rPr>
          <w:rFonts w:hint="eastAsia"/>
        </w:rPr>
        <w:t>3</w:t>
      </w:r>
      <w:r>
        <w:rPr>
          <w:rFonts w:hint="eastAsia"/>
        </w:rPr>
        <w:t>）</w:t>
      </w:r>
      <w:r w:rsidR="006C6C24">
        <w:rPr>
          <w:rFonts w:hint="eastAsia"/>
        </w:rPr>
        <w:t>LeetCode</w:t>
      </w:r>
      <w:r w:rsidR="006C6C24" w:rsidRPr="001E2945">
        <w:t>222</w:t>
      </w:r>
      <w:r w:rsidR="006C6C24" w:rsidRPr="00291F1C">
        <w:rPr>
          <w:rFonts w:ascii="宋体" w:hAnsi="宋体"/>
        </w:rPr>
        <w:t>—</w:t>
      </w:r>
      <w:r w:rsidR="006C6C24" w:rsidRPr="001E2945">
        <w:t>完全二叉树的</w:t>
      </w:r>
      <w:r w:rsidR="00283F16">
        <w:t>结点</w:t>
      </w:r>
      <w:r w:rsidR="006C6C24" w:rsidRPr="001E2945">
        <w:t>个数</w:t>
      </w:r>
      <w:r>
        <w:rPr>
          <w:rFonts w:hint="eastAsia"/>
        </w:rPr>
        <w:t>。</w:t>
      </w:r>
    </w:p>
    <w:p w:rsidR="006C6C24" w:rsidRDefault="00B9044B" w:rsidP="006C6C24">
      <w:pPr>
        <w:pStyle w:val="af6"/>
      </w:pPr>
      <w:r>
        <w:rPr>
          <w:rFonts w:hint="eastAsia"/>
        </w:rPr>
        <w:t>（</w:t>
      </w:r>
      <w:r>
        <w:rPr>
          <w:rFonts w:hint="eastAsia"/>
        </w:rPr>
        <w:t>4</w:t>
      </w:r>
      <w:r>
        <w:rPr>
          <w:rFonts w:hint="eastAsia"/>
        </w:rPr>
        <w:t>）</w:t>
      </w:r>
      <w:r w:rsidR="006C6C24">
        <w:rPr>
          <w:rFonts w:hint="eastAsia"/>
        </w:rPr>
        <w:t>LeetCode</w:t>
      </w:r>
      <w:r w:rsidR="006C6C24" w:rsidRPr="00291F1C">
        <w:t>226</w:t>
      </w:r>
      <w:r w:rsidR="006C6C24" w:rsidRPr="00291F1C">
        <w:rPr>
          <w:rFonts w:ascii="宋体" w:hAnsi="宋体"/>
        </w:rPr>
        <w:t>—</w:t>
      </w:r>
      <w:r w:rsidR="006C6C24" w:rsidRPr="00291F1C">
        <w:t>翻转二叉树</w:t>
      </w:r>
      <w:r>
        <w:rPr>
          <w:rFonts w:hint="eastAsia"/>
        </w:rPr>
        <w:t>。</w:t>
      </w:r>
    </w:p>
    <w:p w:rsidR="006C6C24" w:rsidRDefault="00B9044B" w:rsidP="006C6C24">
      <w:pPr>
        <w:pStyle w:val="af6"/>
      </w:pPr>
      <w:r>
        <w:rPr>
          <w:rFonts w:hint="eastAsia"/>
        </w:rPr>
        <w:t>（</w:t>
      </w:r>
      <w:r>
        <w:rPr>
          <w:rFonts w:hint="eastAsia"/>
        </w:rPr>
        <w:t>5</w:t>
      </w:r>
      <w:r>
        <w:rPr>
          <w:rFonts w:hint="eastAsia"/>
        </w:rPr>
        <w:t>）</w:t>
      </w:r>
      <w:r w:rsidR="006C6C24">
        <w:rPr>
          <w:rFonts w:hint="eastAsia"/>
        </w:rPr>
        <w:t>LeetCode</w:t>
      </w:r>
      <w:r w:rsidR="006C6C24" w:rsidRPr="001E2945">
        <w:t>589</w:t>
      </w:r>
      <w:r w:rsidR="006C6C24" w:rsidRPr="00291F1C">
        <w:rPr>
          <w:rFonts w:ascii="宋体" w:hAnsi="宋体"/>
        </w:rPr>
        <w:t>—</w:t>
      </w:r>
      <w:r w:rsidR="006C6C24" w:rsidRPr="001E2945">
        <w:t>N</w:t>
      </w:r>
      <w:r w:rsidR="006C6C24" w:rsidRPr="001E2945">
        <w:t>叉树的前序遍历</w:t>
      </w:r>
      <w:r>
        <w:rPr>
          <w:rFonts w:hint="eastAsia"/>
        </w:rPr>
        <w:t>。</w:t>
      </w:r>
    </w:p>
    <w:p w:rsidR="006C6C24" w:rsidRPr="001E2945" w:rsidRDefault="00B9044B" w:rsidP="006C6C24">
      <w:pPr>
        <w:pStyle w:val="af6"/>
      </w:pPr>
      <w:r>
        <w:rPr>
          <w:rFonts w:hint="eastAsia"/>
        </w:rPr>
        <w:t>（</w:t>
      </w:r>
      <w:r>
        <w:rPr>
          <w:rFonts w:hint="eastAsia"/>
        </w:rPr>
        <w:t>6</w:t>
      </w:r>
      <w:r>
        <w:rPr>
          <w:rFonts w:hint="eastAsia"/>
        </w:rPr>
        <w:t>）</w:t>
      </w:r>
      <w:r w:rsidR="006C6C24">
        <w:rPr>
          <w:rFonts w:hint="eastAsia"/>
        </w:rPr>
        <w:t>LeetCode</w:t>
      </w:r>
      <w:r w:rsidR="006C6C24" w:rsidRPr="00442316">
        <w:t>617</w:t>
      </w:r>
      <w:r w:rsidR="006C6C24" w:rsidRPr="006C20F9">
        <w:rPr>
          <w:rFonts w:ascii="宋体" w:hAnsi="宋体"/>
        </w:rPr>
        <w:t>—</w:t>
      </w:r>
      <w:r w:rsidR="006C6C24" w:rsidRPr="00442316">
        <w:t>合并二叉树</w:t>
      </w:r>
      <w:r>
        <w:rPr>
          <w:rFonts w:hint="eastAsia"/>
        </w:rPr>
        <w:t>。</w:t>
      </w:r>
    </w:p>
    <w:p w:rsidR="006C6C24" w:rsidRPr="001E2945" w:rsidRDefault="00B9044B" w:rsidP="006C6C24">
      <w:pPr>
        <w:pStyle w:val="af6"/>
      </w:pPr>
      <w:r>
        <w:rPr>
          <w:rFonts w:hint="eastAsia"/>
        </w:rPr>
        <w:t>（</w:t>
      </w:r>
      <w:r>
        <w:rPr>
          <w:rFonts w:hint="eastAsia"/>
        </w:rPr>
        <w:t>7</w:t>
      </w:r>
      <w:r>
        <w:rPr>
          <w:rFonts w:hint="eastAsia"/>
        </w:rPr>
        <w:t>）</w:t>
      </w:r>
      <w:r w:rsidR="006C6C24">
        <w:rPr>
          <w:rFonts w:hint="eastAsia"/>
        </w:rPr>
        <w:t>LeetCode</w:t>
      </w:r>
      <w:r w:rsidR="006C6C24" w:rsidRPr="001E2945">
        <w:t>662</w:t>
      </w:r>
      <w:r w:rsidR="006C6C24" w:rsidRPr="00291F1C">
        <w:rPr>
          <w:rFonts w:ascii="宋体" w:hAnsi="宋体"/>
        </w:rPr>
        <w:t>—</w:t>
      </w:r>
      <w:r w:rsidR="006C6C24" w:rsidRPr="001E2945">
        <w:t>二叉树最大宽度</w:t>
      </w:r>
      <w:r>
        <w:rPr>
          <w:rFonts w:hint="eastAsia"/>
        </w:rPr>
        <w:t>。</w:t>
      </w:r>
    </w:p>
    <w:p w:rsidR="006C6C24" w:rsidRDefault="00B9044B" w:rsidP="006C6C24">
      <w:pPr>
        <w:pStyle w:val="af6"/>
      </w:pPr>
      <w:r>
        <w:rPr>
          <w:rFonts w:hint="eastAsia"/>
        </w:rPr>
        <w:t>（</w:t>
      </w:r>
      <w:r>
        <w:rPr>
          <w:rFonts w:hint="eastAsia"/>
        </w:rPr>
        <w:t>8</w:t>
      </w:r>
      <w:r>
        <w:rPr>
          <w:rFonts w:hint="eastAsia"/>
        </w:rPr>
        <w:t>）</w:t>
      </w:r>
      <w:r w:rsidR="006C6C24">
        <w:rPr>
          <w:rFonts w:hint="eastAsia"/>
        </w:rPr>
        <w:t>LeetCode872</w:t>
      </w:r>
      <w:r w:rsidR="006C6C24">
        <w:rPr>
          <w:rFonts w:hint="eastAsia"/>
        </w:rPr>
        <w:t>—</w:t>
      </w:r>
      <w:r w:rsidR="006C6C24" w:rsidRPr="009C60D1">
        <w:t>叶子相似的树</w:t>
      </w:r>
      <w:r>
        <w:rPr>
          <w:rFonts w:hint="eastAsia"/>
        </w:rPr>
        <w:t>。</w:t>
      </w:r>
    </w:p>
    <w:p w:rsidR="006C6C24" w:rsidRDefault="006C6C24" w:rsidP="006C6C24">
      <w:pPr>
        <w:pStyle w:val="4"/>
      </w:pPr>
      <w:r>
        <w:rPr>
          <w:rFonts w:hint="eastAsia"/>
        </w:rPr>
        <w:t>实验</w:t>
      </w:r>
      <w:r>
        <w:rPr>
          <w:rFonts w:hint="eastAsia"/>
        </w:rPr>
        <w:t>6</w:t>
      </w:r>
      <w:r>
        <w:rPr>
          <w:rFonts w:hint="eastAsia"/>
        </w:rPr>
        <w:t>：图</w:t>
      </w:r>
    </w:p>
    <w:p w:rsidR="006C6C24" w:rsidRDefault="006C6C24" w:rsidP="006C6C24">
      <w:pPr>
        <w:pStyle w:val="af6"/>
      </w:pPr>
      <w:r>
        <w:rPr>
          <w:rFonts w:hint="eastAsia"/>
        </w:rPr>
        <w:t>学时数：</w:t>
      </w:r>
      <w:r>
        <w:rPr>
          <w:rFonts w:hint="eastAsia"/>
        </w:rPr>
        <w:t>6</w:t>
      </w:r>
      <w:r>
        <w:rPr>
          <w:rFonts w:hint="eastAsia"/>
        </w:rPr>
        <w:t>。任课教师根据学生情况在以下各种类型的实验题目中选择若干实验题目。</w:t>
      </w:r>
    </w:p>
    <w:p w:rsidR="006C6C24" w:rsidRPr="00B115F2" w:rsidRDefault="006C6C24" w:rsidP="006C6C24">
      <w:pPr>
        <w:pStyle w:val="af1"/>
      </w:pPr>
      <w:r>
        <w:rPr>
          <w:rFonts w:hint="eastAsia"/>
        </w:rPr>
        <w:t xml:space="preserve">1. </w:t>
      </w:r>
      <w:r w:rsidRPr="00B115F2">
        <w:rPr>
          <w:rFonts w:hint="eastAsia"/>
        </w:rPr>
        <w:t>验证性实验</w:t>
      </w:r>
    </w:p>
    <w:p w:rsidR="006C6C24" w:rsidRPr="00883A53" w:rsidRDefault="00B9044B" w:rsidP="006C6C24">
      <w:pPr>
        <w:pStyle w:val="af6"/>
      </w:pPr>
      <w:r>
        <w:rPr>
          <w:rFonts w:hint="eastAsia"/>
        </w:rPr>
        <w:t>（</w:t>
      </w:r>
      <w:r>
        <w:rPr>
          <w:rFonts w:hint="eastAsia"/>
        </w:rPr>
        <w:t>1</w:t>
      </w:r>
      <w:r>
        <w:rPr>
          <w:rFonts w:hint="eastAsia"/>
        </w:rPr>
        <w:t>）</w:t>
      </w:r>
      <w:r w:rsidR="006C6C24" w:rsidRPr="00883A53">
        <w:rPr>
          <w:rFonts w:hint="eastAsia"/>
        </w:rPr>
        <w:t>实现图的邻接矩阵和邻接表存储</w:t>
      </w:r>
      <w:r>
        <w:rPr>
          <w:rFonts w:hint="eastAsia"/>
        </w:rPr>
        <w:t>。</w:t>
      </w:r>
    </w:p>
    <w:p w:rsidR="006C6C24" w:rsidRPr="00883A53" w:rsidRDefault="00B9044B" w:rsidP="006C6C24">
      <w:pPr>
        <w:pStyle w:val="af6"/>
      </w:pPr>
      <w:r>
        <w:rPr>
          <w:rFonts w:hint="eastAsia"/>
        </w:rPr>
        <w:t>（</w:t>
      </w:r>
      <w:r>
        <w:rPr>
          <w:rFonts w:hint="eastAsia"/>
        </w:rPr>
        <w:t>2</w:t>
      </w:r>
      <w:r>
        <w:rPr>
          <w:rFonts w:hint="eastAsia"/>
        </w:rPr>
        <w:t>）</w:t>
      </w:r>
      <w:r w:rsidR="006C6C24" w:rsidRPr="00883A53">
        <w:rPr>
          <w:rFonts w:hint="eastAsia"/>
        </w:rPr>
        <w:t>实现图的遍历算法</w:t>
      </w:r>
      <w:r>
        <w:rPr>
          <w:rFonts w:hint="eastAsia"/>
        </w:rPr>
        <w:t>。</w:t>
      </w:r>
    </w:p>
    <w:p w:rsidR="006C6C24" w:rsidRPr="00883A53" w:rsidRDefault="00B9044B" w:rsidP="006C6C24">
      <w:pPr>
        <w:pStyle w:val="af6"/>
      </w:pPr>
      <w:r>
        <w:rPr>
          <w:rFonts w:hint="eastAsia"/>
        </w:rPr>
        <w:t>（</w:t>
      </w:r>
      <w:r>
        <w:rPr>
          <w:rFonts w:hint="eastAsia"/>
        </w:rPr>
        <w:t>3</w:t>
      </w:r>
      <w:r>
        <w:rPr>
          <w:rFonts w:hint="eastAsia"/>
        </w:rPr>
        <w:t>）</w:t>
      </w:r>
      <w:r w:rsidR="006C6C24" w:rsidRPr="00883A53">
        <w:rPr>
          <w:rFonts w:hint="eastAsia"/>
        </w:rPr>
        <w:t>求连通图的所有深度优先遍历序列</w:t>
      </w:r>
      <w:r>
        <w:rPr>
          <w:rFonts w:hint="eastAsia"/>
        </w:rPr>
        <w:t>。</w:t>
      </w:r>
    </w:p>
    <w:p w:rsidR="006C6C24" w:rsidRPr="00883A53" w:rsidRDefault="00B9044B" w:rsidP="006C6C24">
      <w:pPr>
        <w:pStyle w:val="af6"/>
      </w:pPr>
      <w:r>
        <w:rPr>
          <w:rFonts w:hint="eastAsia"/>
        </w:rPr>
        <w:t>（</w:t>
      </w:r>
      <w:r>
        <w:rPr>
          <w:rFonts w:hint="eastAsia"/>
        </w:rPr>
        <w:t>4</w:t>
      </w:r>
      <w:r>
        <w:rPr>
          <w:rFonts w:hint="eastAsia"/>
        </w:rPr>
        <w:t>）</w:t>
      </w:r>
      <w:r w:rsidR="006C6C24" w:rsidRPr="00883A53">
        <w:rPr>
          <w:rFonts w:hint="eastAsia"/>
        </w:rPr>
        <w:t>求连通图的深度优先生成树和广度优先生成树</w:t>
      </w:r>
      <w:r>
        <w:rPr>
          <w:rFonts w:hint="eastAsia"/>
        </w:rPr>
        <w:t>。</w:t>
      </w:r>
    </w:p>
    <w:p w:rsidR="006C6C24" w:rsidRPr="00883A53" w:rsidRDefault="00B9044B" w:rsidP="006C6C24">
      <w:pPr>
        <w:pStyle w:val="af6"/>
      </w:pPr>
      <w:r>
        <w:rPr>
          <w:rFonts w:hint="eastAsia"/>
        </w:rPr>
        <w:t>（</w:t>
      </w:r>
      <w:r>
        <w:rPr>
          <w:rFonts w:hint="eastAsia"/>
        </w:rPr>
        <w:t>5</w:t>
      </w:r>
      <w:r>
        <w:rPr>
          <w:rFonts w:hint="eastAsia"/>
        </w:rPr>
        <w:t>）</w:t>
      </w:r>
      <w:r w:rsidR="006C6C24" w:rsidRPr="00883A53">
        <w:rPr>
          <w:rFonts w:hint="eastAsia"/>
        </w:rPr>
        <w:t>采用普里姆算法求最小生成树</w:t>
      </w:r>
      <w:r>
        <w:rPr>
          <w:rFonts w:hint="eastAsia"/>
        </w:rPr>
        <w:t>。</w:t>
      </w:r>
    </w:p>
    <w:p w:rsidR="006C6C24" w:rsidRPr="00883A53" w:rsidRDefault="00B9044B" w:rsidP="006C6C24">
      <w:pPr>
        <w:pStyle w:val="af6"/>
      </w:pPr>
      <w:r>
        <w:rPr>
          <w:rFonts w:hint="eastAsia"/>
        </w:rPr>
        <w:t>（</w:t>
      </w:r>
      <w:r>
        <w:rPr>
          <w:rFonts w:hint="eastAsia"/>
        </w:rPr>
        <w:t>6</w:t>
      </w:r>
      <w:r>
        <w:rPr>
          <w:rFonts w:hint="eastAsia"/>
        </w:rPr>
        <w:t>）</w:t>
      </w:r>
      <w:r w:rsidR="006C6C24" w:rsidRPr="00883A53">
        <w:rPr>
          <w:rFonts w:hint="eastAsia"/>
        </w:rPr>
        <w:t>采用克鲁斯卡尔算法求最小生成树</w:t>
      </w:r>
      <w:r>
        <w:rPr>
          <w:rFonts w:hint="eastAsia"/>
        </w:rPr>
        <w:t>。</w:t>
      </w:r>
    </w:p>
    <w:p w:rsidR="006C6C24" w:rsidRPr="00883A53" w:rsidRDefault="00B9044B" w:rsidP="006C6C24">
      <w:pPr>
        <w:pStyle w:val="af6"/>
      </w:pPr>
      <w:r>
        <w:rPr>
          <w:rFonts w:hint="eastAsia"/>
        </w:rPr>
        <w:t>（</w:t>
      </w:r>
      <w:r>
        <w:rPr>
          <w:rFonts w:hint="eastAsia"/>
        </w:rPr>
        <w:t>7</w:t>
      </w:r>
      <w:r>
        <w:rPr>
          <w:rFonts w:hint="eastAsia"/>
        </w:rPr>
        <w:t>）</w:t>
      </w:r>
      <w:r w:rsidR="006C6C24" w:rsidRPr="00883A53">
        <w:rPr>
          <w:rFonts w:hint="eastAsia"/>
        </w:rPr>
        <w:t>采用狄克斯特拉算法求带权有向图的最短路径</w:t>
      </w:r>
      <w:r>
        <w:rPr>
          <w:rFonts w:hint="eastAsia"/>
        </w:rPr>
        <w:t>。</w:t>
      </w:r>
    </w:p>
    <w:p w:rsidR="006C6C24" w:rsidRPr="00883A53" w:rsidRDefault="00B9044B" w:rsidP="006C6C24">
      <w:pPr>
        <w:pStyle w:val="af6"/>
      </w:pPr>
      <w:r>
        <w:rPr>
          <w:rFonts w:hint="eastAsia"/>
        </w:rPr>
        <w:t>（</w:t>
      </w:r>
      <w:r>
        <w:rPr>
          <w:rFonts w:hint="eastAsia"/>
        </w:rPr>
        <w:t>8</w:t>
      </w:r>
      <w:r>
        <w:rPr>
          <w:rFonts w:hint="eastAsia"/>
        </w:rPr>
        <w:t>）</w:t>
      </w:r>
      <w:r w:rsidR="006C6C24" w:rsidRPr="00883A53">
        <w:rPr>
          <w:rFonts w:hint="eastAsia"/>
        </w:rPr>
        <w:t>采用弗洛伊德算法求带权有向图的最短路径</w:t>
      </w:r>
      <w:r>
        <w:rPr>
          <w:rFonts w:hint="eastAsia"/>
        </w:rPr>
        <w:t>。</w:t>
      </w:r>
    </w:p>
    <w:p w:rsidR="006C6C24" w:rsidRPr="00883A53" w:rsidRDefault="00B9044B" w:rsidP="006C6C24">
      <w:pPr>
        <w:pStyle w:val="af6"/>
      </w:pPr>
      <w:r>
        <w:rPr>
          <w:rFonts w:hint="eastAsia"/>
        </w:rPr>
        <w:t>（</w:t>
      </w:r>
      <w:r>
        <w:rPr>
          <w:rFonts w:hint="eastAsia"/>
        </w:rPr>
        <w:t>9</w:t>
      </w:r>
      <w:r>
        <w:rPr>
          <w:rFonts w:hint="eastAsia"/>
        </w:rPr>
        <w:t>）</w:t>
      </w:r>
      <w:r w:rsidR="006C6C24" w:rsidRPr="00883A53">
        <w:rPr>
          <w:rFonts w:hint="eastAsia"/>
        </w:rPr>
        <w:t>求</w:t>
      </w:r>
      <w:r w:rsidR="006C6C24" w:rsidRPr="00883A53">
        <w:rPr>
          <w:rFonts w:hint="eastAsia"/>
        </w:rPr>
        <w:t>AOE</w:t>
      </w:r>
      <w:r w:rsidR="006C6C24" w:rsidRPr="00883A53">
        <w:rPr>
          <w:rFonts w:hint="eastAsia"/>
        </w:rPr>
        <w:t>网中的所有关键活动</w:t>
      </w:r>
      <w:r>
        <w:rPr>
          <w:rFonts w:hint="eastAsia"/>
        </w:rPr>
        <w:t>。</w:t>
      </w:r>
    </w:p>
    <w:p w:rsidR="006C6C24" w:rsidRPr="00883A53" w:rsidRDefault="00B9044B" w:rsidP="006C6C24">
      <w:pPr>
        <w:pStyle w:val="af6"/>
      </w:pPr>
      <w:r>
        <w:rPr>
          <w:rFonts w:hint="eastAsia"/>
        </w:rPr>
        <w:t xml:space="preserve">2. </w:t>
      </w:r>
      <w:r w:rsidR="006C6C24" w:rsidRPr="00883A53">
        <w:rPr>
          <w:rFonts w:hint="eastAsia"/>
        </w:rPr>
        <w:t>设计性实验</w:t>
      </w:r>
    </w:p>
    <w:p w:rsidR="006C6C24" w:rsidRPr="00883A53" w:rsidRDefault="00B9044B" w:rsidP="006C6C24">
      <w:pPr>
        <w:pStyle w:val="af6"/>
      </w:pPr>
      <w:r>
        <w:rPr>
          <w:rFonts w:hint="eastAsia"/>
        </w:rPr>
        <w:t>（</w:t>
      </w:r>
      <w:r>
        <w:rPr>
          <w:rFonts w:hint="eastAsia"/>
        </w:rPr>
        <w:t>1</w:t>
      </w:r>
      <w:r>
        <w:rPr>
          <w:rFonts w:hint="eastAsia"/>
        </w:rPr>
        <w:t>）</w:t>
      </w:r>
      <w:r w:rsidR="006C6C24" w:rsidRPr="00883A53">
        <w:rPr>
          <w:rFonts w:hint="eastAsia"/>
        </w:rPr>
        <w:t>求有向图的简单路径</w:t>
      </w:r>
      <w:r>
        <w:rPr>
          <w:rFonts w:hint="eastAsia"/>
        </w:rPr>
        <w:t>。</w:t>
      </w:r>
    </w:p>
    <w:p w:rsidR="006C6C24" w:rsidRPr="00883A53" w:rsidRDefault="00B9044B" w:rsidP="006C6C24">
      <w:pPr>
        <w:pStyle w:val="af6"/>
      </w:pPr>
      <w:r>
        <w:rPr>
          <w:rFonts w:hint="eastAsia"/>
        </w:rPr>
        <w:t>（</w:t>
      </w:r>
      <w:r>
        <w:rPr>
          <w:rFonts w:hint="eastAsia"/>
        </w:rPr>
        <w:t>2</w:t>
      </w:r>
      <w:r>
        <w:rPr>
          <w:rFonts w:hint="eastAsia"/>
        </w:rPr>
        <w:t>）</w:t>
      </w:r>
      <w:r w:rsidR="006C6C24" w:rsidRPr="00883A53">
        <w:rPr>
          <w:rFonts w:hint="eastAsia"/>
        </w:rPr>
        <w:t>求无向图中满足约束条件的路径</w:t>
      </w:r>
      <w:r>
        <w:rPr>
          <w:rFonts w:hint="eastAsia"/>
        </w:rPr>
        <w:t>。</w:t>
      </w:r>
    </w:p>
    <w:p w:rsidR="006C6C24" w:rsidRPr="00883A53" w:rsidRDefault="00B9044B" w:rsidP="006C6C24">
      <w:pPr>
        <w:pStyle w:val="af6"/>
      </w:pPr>
      <w:r>
        <w:rPr>
          <w:rFonts w:hint="eastAsia"/>
        </w:rPr>
        <w:t>（</w:t>
      </w:r>
      <w:r>
        <w:rPr>
          <w:rFonts w:hint="eastAsia"/>
        </w:rPr>
        <w:t>3</w:t>
      </w:r>
      <w:r>
        <w:rPr>
          <w:rFonts w:hint="eastAsia"/>
        </w:rPr>
        <w:t>）</w:t>
      </w:r>
      <w:r w:rsidR="006C6C24" w:rsidRPr="00883A53">
        <w:rPr>
          <w:rFonts w:hint="eastAsia"/>
        </w:rPr>
        <w:t>求解两个动物之间通信最少翻译问题</w:t>
      </w:r>
      <w:r>
        <w:rPr>
          <w:rFonts w:hint="eastAsia"/>
        </w:rPr>
        <w:t>。</w:t>
      </w:r>
    </w:p>
    <w:p w:rsidR="006C6C24" w:rsidRPr="00883A53" w:rsidRDefault="00B9044B" w:rsidP="006C6C24">
      <w:pPr>
        <w:pStyle w:val="af6"/>
      </w:pPr>
      <w:r>
        <w:rPr>
          <w:rFonts w:hint="eastAsia"/>
        </w:rPr>
        <w:t>（</w:t>
      </w:r>
      <w:r>
        <w:rPr>
          <w:rFonts w:hint="eastAsia"/>
        </w:rPr>
        <w:t>4</w:t>
      </w:r>
      <w:r>
        <w:rPr>
          <w:rFonts w:hint="eastAsia"/>
        </w:rPr>
        <w:t>）</w:t>
      </w:r>
      <w:r w:rsidR="006C6C24" w:rsidRPr="00883A53">
        <w:rPr>
          <w:rFonts w:hint="eastAsia"/>
        </w:rPr>
        <w:t>求带权有向图中的最小环</w:t>
      </w:r>
      <w:r>
        <w:rPr>
          <w:rFonts w:hint="eastAsia"/>
        </w:rPr>
        <w:t>。</w:t>
      </w:r>
    </w:p>
    <w:p w:rsidR="006C6C24" w:rsidRPr="00B364B2" w:rsidRDefault="00B9044B" w:rsidP="006C6C24">
      <w:pPr>
        <w:pStyle w:val="af6"/>
      </w:pPr>
      <w:r>
        <w:rPr>
          <w:rFonts w:hint="eastAsia"/>
        </w:rPr>
        <w:t xml:space="preserve">3. </w:t>
      </w:r>
      <w:r w:rsidR="006C6C24" w:rsidRPr="00B364B2">
        <w:rPr>
          <w:rFonts w:hint="eastAsia"/>
        </w:rPr>
        <w:t>综合性实验</w:t>
      </w:r>
    </w:p>
    <w:p w:rsidR="007438C9" w:rsidRPr="00B364B2" w:rsidRDefault="00B9044B" w:rsidP="006C6C24">
      <w:pPr>
        <w:pStyle w:val="af6"/>
      </w:pPr>
      <w:r>
        <w:rPr>
          <w:rFonts w:hint="eastAsia"/>
        </w:rPr>
        <w:t>（</w:t>
      </w:r>
      <w:r>
        <w:rPr>
          <w:rFonts w:hint="eastAsia"/>
        </w:rPr>
        <w:t>1</w:t>
      </w:r>
      <w:r>
        <w:rPr>
          <w:rFonts w:hint="eastAsia"/>
        </w:rPr>
        <w:t>）</w:t>
      </w:r>
      <w:r w:rsidR="007438C9" w:rsidRPr="00B364B2">
        <w:rPr>
          <w:rFonts w:hint="eastAsia"/>
        </w:rPr>
        <w:t>求解建公路问题</w:t>
      </w:r>
      <w:r>
        <w:rPr>
          <w:rFonts w:hint="eastAsia"/>
        </w:rPr>
        <w:t>。</w:t>
      </w:r>
    </w:p>
    <w:p w:rsidR="007438C9" w:rsidRPr="00B364B2" w:rsidRDefault="00B9044B" w:rsidP="006C6C24">
      <w:pPr>
        <w:pStyle w:val="af6"/>
      </w:pPr>
      <w:r>
        <w:rPr>
          <w:rFonts w:hint="eastAsia"/>
        </w:rPr>
        <w:t>（</w:t>
      </w:r>
      <w:r>
        <w:rPr>
          <w:rFonts w:hint="eastAsia"/>
        </w:rPr>
        <w:t>2</w:t>
      </w:r>
      <w:r>
        <w:rPr>
          <w:rFonts w:hint="eastAsia"/>
        </w:rPr>
        <w:t>）</w:t>
      </w:r>
      <w:r w:rsidR="007438C9" w:rsidRPr="00B364B2">
        <w:rPr>
          <w:rFonts w:hint="eastAsia"/>
        </w:rPr>
        <w:t>求解最小费用问题</w:t>
      </w:r>
      <w:r>
        <w:rPr>
          <w:rFonts w:hint="eastAsia"/>
        </w:rPr>
        <w:t>。</w:t>
      </w:r>
    </w:p>
    <w:p w:rsidR="007438C9" w:rsidRPr="00B364B2" w:rsidRDefault="00B9044B" w:rsidP="006C6C24">
      <w:pPr>
        <w:pStyle w:val="af6"/>
      </w:pPr>
      <w:r>
        <w:rPr>
          <w:rFonts w:hint="eastAsia"/>
        </w:rPr>
        <w:t>（</w:t>
      </w:r>
      <w:r>
        <w:rPr>
          <w:rFonts w:hint="eastAsia"/>
        </w:rPr>
        <w:t>3</w:t>
      </w:r>
      <w:r>
        <w:rPr>
          <w:rFonts w:hint="eastAsia"/>
        </w:rPr>
        <w:t>）</w:t>
      </w:r>
      <w:r w:rsidR="007438C9" w:rsidRPr="00B364B2">
        <w:rPr>
          <w:rFonts w:hint="eastAsia"/>
        </w:rPr>
        <w:t>求解</w:t>
      </w:r>
      <w:r w:rsidR="007438C9" w:rsidRPr="00B364B2">
        <w:t>最短路径问题</w:t>
      </w:r>
      <w:r>
        <w:rPr>
          <w:rFonts w:hint="eastAsia"/>
        </w:rPr>
        <w:t>。</w:t>
      </w:r>
    </w:p>
    <w:p w:rsidR="006C6C24" w:rsidRDefault="006C6C24" w:rsidP="006C6C24">
      <w:pPr>
        <w:pStyle w:val="af1"/>
      </w:pPr>
      <w:bookmarkStart w:id="0" w:name="OLE_LINK2"/>
      <w:bookmarkStart w:id="1" w:name="OLE_LINK3"/>
      <w:r>
        <w:rPr>
          <w:rFonts w:hint="eastAsia"/>
        </w:rPr>
        <w:lastRenderedPageBreak/>
        <w:t xml:space="preserve">4. </w:t>
      </w:r>
      <w:r>
        <w:rPr>
          <w:rFonts w:hint="eastAsia"/>
        </w:rPr>
        <w:t>在线编程实验（</w:t>
      </w:r>
      <w:r>
        <w:rPr>
          <w:rFonts w:hint="eastAsia"/>
        </w:rPr>
        <w:t>LeetCode</w:t>
      </w:r>
      <w:r>
        <w:rPr>
          <w:rFonts w:hint="eastAsia"/>
        </w:rPr>
        <w:t>平台）</w:t>
      </w:r>
    </w:p>
    <w:bookmarkEnd w:id="0"/>
    <w:bookmarkEnd w:id="1"/>
    <w:p w:rsidR="006C6C24" w:rsidRDefault="00B9044B" w:rsidP="006C6C24">
      <w:pPr>
        <w:pStyle w:val="af6"/>
      </w:pPr>
      <w:r>
        <w:rPr>
          <w:rFonts w:hint="eastAsia"/>
        </w:rPr>
        <w:t>（</w:t>
      </w:r>
      <w:r>
        <w:rPr>
          <w:rFonts w:hint="eastAsia"/>
        </w:rPr>
        <w:t>1</w:t>
      </w:r>
      <w:r>
        <w:rPr>
          <w:rFonts w:hint="eastAsia"/>
        </w:rPr>
        <w:t>）</w:t>
      </w:r>
      <w:r w:rsidR="006C6C24">
        <w:rPr>
          <w:rFonts w:hint="eastAsia"/>
        </w:rPr>
        <w:t>LeetCode</w:t>
      </w:r>
      <w:r w:rsidR="006C6C24" w:rsidRPr="00A57E04">
        <w:t>130</w:t>
      </w:r>
      <w:r w:rsidR="006C6C24" w:rsidRPr="00A57E04">
        <w:rPr>
          <w:rFonts w:ascii="宋体" w:hAnsi="宋体"/>
        </w:rPr>
        <w:t>—</w:t>
      </w:r>
      <w:r w:rsidR="006C6C24" w:rsidRPr="00A57E04">
        <w:t>被围绕的区域</w:t>
      </w:r>
      <w:r>
        <w:rPr>
          <w:rFonts w:hint="eastAsia"/>
        </w:rPr>
        <w:t>。</w:t>
      </w:r>
    </w:p>
    <w:p w:rsidR="006C6C24" w:rsidRDefault="00B9044B" w:rsidP="006C6C24">
      <w:pPr>
        <w:pStyle w:val="af6"/>
      </w:pPr>
      <w:r>
        <w:rPr>
          <w:rFonts w:hint="eastAsia"/>
        </w:rPr>
        <w:t>（</w:t>
      </w:r>
      <w:r>
        <w:rPr>
          <w:rFonts w:hint="eastAsia"/>
        </w:rPr>
        <w:t>2</w:t>
      </w:r>
      <w:r>
        <w:rPr>
          <w:rFonts w:hint="eastAsia"/>
        </w:rPr>
        <w:t>）</w:t>
      </w:r>
      <w:r w:rsidR="006C6C24">
        <w:rPr>
          <w:rFonts w:hint="eastAsia"/>
        </w:rPr>
        <w:t>LeetCode</w:t>
      </w:r>
      <w:r w:rsidR="006C6C24" w:rsidRPr="00276C52">
        <w:t>200</w:t>
      </w:r>
      <w:r w:rsidR="006C6C24" w:rsidRPr="00276C52">
        <w:rPr>
          <w:rFonts w:ascii="宋体" w:hAnsi="宋体"/>
        </w:rPr>
        <w:t>—</w:t>
      </w:r>
      <w:r w:rsidR="006C6C24" w:rsidRPr="00276C52">
        <w:t>岛屿数量</w:t>
      </w:r>
      <w:r>
        <w:rPr>
          <w:rFonts w:hint="eastAsia"/>
        </w:rPr>
        <w:t>。</w:t>
      </w:r>
    </w:p>
    <w:p w:rsidR="006C6C24" w:rsidRDefault="00B9044B" w:rsidP="006C6C24">
      <w:pPr>
        <w:pStyle w:val="af6"/>
      </w:pPr>
      <w:r>
        <w:rPr>
          <w:rFonts w:hint="eastAsia"/>
        </w:rPr>
        <w:t>（</w:t>
      </w:r>
      <w:r>
        <w:rPr>
          <w:rFonts w:hint="eastAsia"/>
        </w:rPr>
        <w:t>3</w:t>
      </w:r>
      <w:r>
        <w:rPr>
          <w:rFonts w:hint="eastAsia"/>
        </w:rPr>
        <w:t>）</w:t>
      </w:r>
      <w:r w:rsidR="006C6C24">
        <w:rPr>
          <w:rFonts w:hint="eastAsia"/>
        </w:rPr>
        <w:t>LeetCode</w:t>
      </w:r>
      <w:r w:rsidR="006C6C24" w:rsidRPr="00E544CD">
        <w:t>207</w:t>
      </w:r>
      <w:r w:rsidR="006C6C24" w:rsidRPr="00E544CD">
        <w:rPr>
          <w:rFonts w:ascii="宋体" w:hAnsi="宋体"/>
        </w:rPr>
        <w:t>—</w:t>
      </w:r>
      <w:r w:rsidR="006C6C24" w:rsidRPr="00E544CD">
        <w:t>课程表</w:t>
      </w:r>
      <w:r>
        <w:rPr>
          <w:rFonts w:hint="eastAsia"/>
        </w:rPr>
        <w:t>。</w:t>
      </w:r>
    </w:p>
    <w:p w:rsidR="006C6C24" w:rsidRDefault="00B9044B" w:rsidP="006C6C24">
      <w:pPr>
        <w:pStyle w:val="af6"/>
      </w:pPr>
      <w:r>
        <w:rPr>
          <w:rFonts w:hint="eastAsia"/>
        </w:rPr>
        <w:t>（</w:t>
      </w:r>
      <w:r>
        <w:rPr>
          <w:rFonts w:hint="eastAsia"/>
        </w:rPr>
        <w:t>4</w:t>
      </w:r>
      <w:r>
        <w:rPr>
          <w:rFonts w:hint="eastAsia"/>
        </w:rPr>
        <w:t>）</w:t>
      </w:r>
      <w:r w:rsidR="006C6C24">
        <w:rPr>
          <w:rFonts w:hint="eastAsia"/>
        </w:rPr>
        <w:t>LeetCode</w:t>
      </w:r>
      <w:r w:rsidR="006C6C24" w:rsidRPr="00EE102F">
        <w:t>210</w:t>
      </w:r>
      <w:r w:rsidR="006C6C24" w:rsidRPr="00EE102F">
        <w:rPr>
          <w:rFonts w:ascii="宋体" w:hAnsi="宋体"/>
        </w:rPr>
        <w:t>—</w:t>
      </w:r>
      <w:r w:rsidR="006C6C24" w:rsidRPr="00EE102F">
        <w:t>课程表</w:t>
      </w:r>
      <w:r w:rsidR="006C6C24" w:rsidRPr="00EE102F">
        <w:t>II</w:t>
      </w:r>
      <w:r>
        <w:rPr>
          <w:rFonts w:hint="eastAsia"/>
        </w:rPr>
        <w:t>。</w:t>
      </w:r>
    </w:p>
    <w:p w:rsidR="006C6C24" w:rsidRPr="001E2945" w:rsidRDefault="00B9044B" w:rsidP="006C6C24">
      <w:pPr>
        <w:pStyle w:val="af6"/>
      </w:pPr>
      <w:r>
        <w:rPr>
          <w:rFonts w:hint="eastAsia"/>
        </w:rPr>
        <w:t>（</w:t>
      </w:r>
      <w:r>
        <w:rPr>
          <w:rFonts w:hint="eastAsia"/>
        </w:rPr>
        <w:t>5</w:t>
      </w:r>
      <w:r>
        <w:rPr>
          <w:rFonts w:hint="eastAsia"/>
        </w:rPr>
        <w:t>）</w:t>
      </w:r>
      <w:r w:rsidR="006C6C24">
        <w:rPr>
          <w:rFonts w:hint="eastAsia"/>
        </w:rPr>
        <w:t>LeetCode</w:t>
      </w:r>
      <w:r w:rsidR="006C6C24" w:rsidRPr="001E2945">
        <w:t>310</w:t>
      </w:r>
      <w:r w:rsidR="006C6C24" w:rsidRPr="00EE102F">
        <w:rPr>
          <w:rFonts w:ascii="宋体" w:hAnsi="宋体"/>
        </w:rPr>
        <w:t>—</w:t>
      </w:r>
      <w:r w:rsidR="006C6C24" w:rsidRPr="001E2945">
        <w:t>最小高度树</w:t>
      </w:r>
      <w:r>
        <w:rPr>
          <w:rFonts w:hint="eastAsia"/>
        </w:rPr>
        <w:t>。</w:t>
      </w:r>
    </w:p>
    <w:p w:rsidR="006C6C24" w:rsidRDefault="00B9044B" w:rsidP="006C6C24">
      <w:pPr>
        <w:pStyle w:val="af6"/>
      </w:pPr>
      <w:r>
        <w:rPr>
          <w:rFonts w:hint="eastAsia"/>
        </w:rPr>
        <w:t>（</w:t>
      </w:r>
      <w:r>
        <w:rPr>
          <w:rFonts w:hint="eastAsia"/>
        </w:rPr>
        <w:t>6</w:t>
      </w:r>
      <w:r>
        <w:rPr>
          <w:rFonts w:hint="eastAsia"/>
        </w:rPr>
        <w:t>）</w:t>
      </w:r>
      <w:r w:rsidR="006C6C24">
        <w:rPr>
          <w:rFonts w:hint="eastAsia"/>
        </w:rPr>
        <w:t>LeetCode</w:t>
      </w:r>
      <w:r w:rsidR="006C6C24" w:rsidRPr="00C97726">
        <w:t>684</w:t>
      </w:r>
      <w:r w:rsidR="006C6C24" w:rsidRPr="007F18C5">
        <w:rPr>
          <w:rFonts w:ascii="宋体" w:hAnsi="宋体"/>
        </w:rPr>
        <w:t>—</w:t>
      </w:r>
      <w:r w:rsidR="006C6C24" w:rsidRPr="00C97726">
        <w:t>冗余连接</w:t>
      </w:r>
      <w:r>
        <w:rPr>
          <w:rFonts w:hint="eastAsia"/>
        </w:rPr>
        <w:t>。</w:t>
      </w:r>
    </w:p>
    <w:p w:rsidR="006C6C24" w:rsidRDefault="00B9044B" w:rsidP="006C6C24">
      <w:pPr>
        <w:pStyle w:val="af6"/>
      </w:pPr>
      <w:r>
        <w:rPr>
          <w:rFonts w:hint="eastAsia"/>
        </w:rPr>
        <w:t>（</w:t>
      </w:r>
      <w:r>
        <w:rPr>
          <w:rFonts w:hint="eastAsia"/>
        </w:rPr>
        <w:t>7</w:t>
      </w:r>
      <w:r>
        <w:rPr>
          <w:rFonts w:hint="eastAsia"/>
        </w:rPr>
        <w:t>）</w:t>
      </w:r>
      <w:r w:rsidR="006C6C24">
        <w:rPr>
          <w:rFonts w:hint="eastAsia"/>
        </w:rPr>
        <w:t>LeetCode</w:t>
      </w:r>
      <w:r w:rsidR="006C6C24" w:rsidRPr="00CA1FD1">
        <w:t>743</w:t>
      </w:r>
      <w:r w:rsidR="006C6C24" w:rsidRPr="001F7265">
        <w:rPr>
          <w:rFonts w:ascii="宋体" w:hAnsi="宋体"/>
        </w:rPr>
        <w:t>—</w:t>
      </w:r>
      <w:r w:rsidR="006C6C24" w:rsidRPr="00CA1FD1">
        <w:t>网络延迟时间</w:t>
      </w:r>
      <w:r>
        <w:rPr>
          <w:rFonts w:hint="eastAsia"/>
        </w:rPr>
        <w:t>。</w:t>
      </w:r>
    </w:p>
    <w:p w:rsidR="006C6C24" w:rsidRDefault="00B9044B" w:rsidP="006C6C24">
      <w:pPr>
        <w:pStyle w:val="af6"/>
      </w:pPr>
      <w:r>
        <w:rPr>
          <w:rFonts w:hint="eastAsia"/>
        </w:rPr>
        <w:t>（</w:t>
      </w:r>
      <w:r>
        <w:rPr>
          <w:rFonts w:hint="eastAsia"/>
        </w:rPr>
        <w:t>8</w:t>
      </w:r>
      <w:r>
        <w:rPr>
          <w:rFonts w:hint="eastAsia"/>
        </w:rPr>
        <w:t>）</w:t>
      </w:r>
      <w:r w:rsidR="006C6C24">
        <w:rPr>
          <w:rFonts w:hint="eastAsia"/>
        </w:rPr>
        <w:t>LeetCode</w:t>
      </w:r>
      <w:r w:rsidR="006C6C24" w:rsidRPr="00EB45AC">
        <w:t>785</w:t>
      </w:r>
      <w:r w:rsidR="006C6C24" w:rsidRPr="00EB45AC">
        <w:rPr>
          <w:rFonts w:ascii="宋体" w:hAnsi="宋体"/>
        </w:rPr>
        <w:t>—</w:t>
      </w:r>
      <w:r w:rsidR="006C6C24" w:rsidRPr="00EB45AC">
        <w:t>判断二分图</w:t>
      </w:r>
      <w:r>
        <w:rPr>
          <w:rFonts w:hint="eastAsia"/>
        </w:rPr>
        <w:t>。</w:t>
      </w:r>
    </w:p>
    <w:p w:rsidR="006C6C24" w:rsidRDefault="00B9044B" w:rsidP="006C6C24">
      <w:pPr>
        <w:pStyle w:val="af6"/>
      </w:pPr>
      <w:r>
        <w:rPr>
          <w:rFonts w:hint="eastAsia"/>
        </w:rPr>
        <w:t>（</w:t>
      </w:r>
      <w:r>
        <w:rPr>
          <w:rFonts w:hint="eastAsia"/>
        </w:rPr>
        <w:t>9</w:t>
      </w:r>
      <w:r>
        <w:rPr>
          <w:rFonts w:hint="eastAsia"/>
        </w:rPr>
        <w:t>）</w:t>
      </w:r>
      <w:r w:rsidR="006C6C24">
        <w:rPr>
          <w:rFonts w:hint="eastAsia"/>
        </w:rPr>
        <w:t>LeetCode</w:t>
      </w:r>
      <w:r w:rsidR="006C6C24" w:rsidRPr="00BF5DAE">
        <w:t>797</w:t>
      </w:r>
      <w:r w:rsidR="006C6C24" w:rsidRPr="00BF5DAE">
        <w:rPr>
          <w:rFonts w:ascii="宋体" w:hAnsi="宋体"/>
        </w:rPr>
        <w:t>—</w:t>
      </w:r>
      <w:r w:rsidR="006C6C24" w:rsidRPr="00BF5DAE">
        <w:t>所有可能的路径</w:t>
      </w:r>
      <w:r>
        <w:rPr>
          <w:rFonts w:hint="eastAsia"/>
        </w:rPr>
        <w:t>。</w:t>
      </w:r>
    </w:p>
    <w:p w:rsidR="006C6C24" w:rsidRDefault="00B9044B" w:rsidP="006C6C24">
      <w:pPr>
        <w:pStyle w:val="af6"/>
      </w:pPr>
      <w:r>
        <w:rPr>
          <w:rFonts w:hint="eastAsia"/>
        </w:rPr>
        <w:t>（</w:t>
      </w:r>
      <w:r>
        <w:rPr>
          <w:rFonts w:hint="eastAsia"/>
        </w:rPr>
        <w:t>10</w:t>
      </w:r>
      <w:r>
        <w:rPr>
          <w:rFonts w:hint="eastAsia"/>
        </w:rPr>
        <w:t>）</w:t>
      </w:r>
      <w:r w:rsidR="006C6C24">
        <w:rPr>
          <w:rFonts w:hint="eastAsia"/>
        </w:rPr>
        <w:t>LeetCode</w:t>
      </w:r>
      <w:r w:rsidR="006C6C24" w:rsidRPr="0013132D">
        <w:t>994</w:t>
      </w:r>
      <w:r w:rsidR="006C6C24" w:rsidRPr="0013132D">
        <w:rPr>
          <w:rFonts w:ascii="宋体" w:hAnsi="宋体"/>
        </w:rPr>
        <w:t>—</w:t>
      </w:r>
      <w:r w:rsidR="006C6C24" w:rsidRPr="0013132D">
        <w:t>腐烂的橘子</w:t>
      </w:r>
      <w:r>
        <w:rPr>
          <w:rFonts w:hint="eastAsia"/>
        </w:rPr>
        <w:t>。</w:t>
      </w:r>
    </w:p>
    <w:p w:rsidR="006C6C24" w:rsidRPr="001E2945" w:rsidRDefault="00B9044B" w:rsidP="006C6C24">
      <w:pPr>
        <w:pStyle w:val="af6"/>
      </w:pPr>
      <w:r>
        <w:rPr>
          <w:rFonts w:hint="eastAsia"/>
        </w:rPr>
        <w:t>（</w:t>
      </w:r>
      <w:r>
        <w:rPr>
          <w:rFonts w:hint="eastAsia"/>
        </w:rPr>
        <w:t>11</w:t>
      </w:r>
      <w:r>
        <w:rPr>
          <w:rFonts w:hint="eastAsia"/>
        </w:rPr>
        <w:t>）</w:t>
      </w:r>
      <w:r w:rsidR="006C6C24">
        <w:rPr>
          <w:rFonts w:hint="eastAsia"/>
        </w:rPr>
        <w:t>LeetCode</w:t>
      </w:r>
      <w:r w:rsidR="006C6C24" w:rsidRPr="001E2945">
        <w:t>1462</w:t>
      </w:r>
      <w:r w:rsidR="006C6C24" w:rsidRPr="00EE102F">
        <w:rPr>
          <w:rFonts w:ascii="宋体" w:hAnsi="宋体"/>
        </w:rPr>
        <w:t>—</w:t>
      </w:r>
      <w:r w:rsidR="006C6C24" w:rsidRPr="001E2945">
        <w:t>课程安排</w:t>
      </w:r>
      <w:r w:rsidR="006C6C24" w:rsidRPr="001E2945">
        <w:t xml:space="preserve"> IV</w:t>
      </w:r>
      <w:r>
        <w:rPr>
          <w:rFonts w:hint="eastAsia"/>
        </w:rPr>
        <w:t>。</w:t>
      </w:r>
    </w:p>
    <w:p w:rsidR="006C6C24" w:rsidRPr="001E2945" w:rsidRDefault="00B9044B" w:rsidP="006C6C24">
      <w:pPr>
        <w:pStyle w:val="af6"/>
      </w:pPr>
      <w:r>
        <w:rPr>
          <w:rFonts w:hint="eastAsia"/>
        </w:rPr>
        <w:t>（</w:t>
      </w:r>
      <w:r>
        <w:rPr>
          <w:rFonts w:hint="eastAsia"/>
        </w:rPr>
        <w:t>12</w:t>
      </w:r>
      <w:r>
        <w:rPr>
          <w:rFonts w:hint="eastAsia"/>
        </w:rPr>
        <w:t>）</w:t>
      </w:r>
      <w:r w:rsidR="006C6C24">
        <w:rPr>
          <w:rFonts w:hint="eastAsia"/>
        </w:rPr>
        <w:t>LeetCode</w:t>
      </w:r>
      <w:r w:rsidR="006C6C24" w:rsidRPr="001E2945">
        <w:t>1615</w:t>
      </w:r>
      <w:r w:rsidR="006C6C24" w:rsidRPr="00EE102F">
        <w:rPr>
          <w:rFonts w:ascii="宋体" w:hAnsi="宋体"/>
        </w:rPr>
        <w:t>—</w:t>
      </w:r>
      <w:r w:rsidR="006C6C24" w:rsidRPr="001E2945">
        <w:t>最大网络秩</w:t>
      </w:r>
      <w:r>
        <w:rPr>
          <w:rFonts w:hint="eastAsia"/>
        </w:rPr>
        <w:t>。</w:t>
      </w:r>
    </w:p>
    <w:p w:rsidR="00283F16" w:rsidRDefault="00283F16" w:rsidP="00283F16">
      <w:pPr>
        <w:pStyle w:val="4"/>
      </w:pPr>
      <w:r>
        <w:rPr>
          <w:rFonts w:hint="eastAsia"/>
        </w:rPr>
        <w:t>实验</w:t>
      </w:r>
      <w:r>
        <w:rPr>
          <w:rFonts w:hint="eastAsia"/>
        </w:rPr>
        <w:t>7</w:t>
      </w:r>
      <w:r>
        <w:rPr>
          <w:rFonts w:hint="eastAsia"/>
        </w:rPr>
        <w:t>：查找</w:t>
      </w:r>
    </w:p>
    <w:p w:rsidR="00283F16" w:rsidRDefault="00283F16" w:rsidP="00283F16">
      <w:pPr>
        <w:pStyle w:val="af6"/>
      </w:pPr>
      <w:r>
        <w:rPr>
          <w:rFonts w:hint="eastAsia"/>
        </w:rPr>
        <w:t>学时数：</w:t>
      </w:r>
      <w:r>
        <w:rPr>
          <w:rFonts w:hint="eastAsia"/>
        </w:rPr>
        <w:t>4</w:t>
      </w:r>
      <w:r>
        <w:rPr>
          <w:rFonts w:hint="eastAsia"/>
        </w:rPr>
        <w:t>。任课教师根据学生情况在以下各种类型的实验题目中选择若干实验题目。</w:t>
      </w:r>
    </w:p>
    <w:p w:rsidR="00283F16" w:rsidRPr="00B115F2" w:rsidRDefault="00283F16" w:rsidP="00283F16">
      <w:pPr>
        <w:pStyle w:val="af1"/>
      </w:pPr>
      <w:r>
        <w:rPr>
          <w:rFonts w:hint="eastAsia"/>
        </w:rPr>
        <w:t xml:space="preserve">1. </w:t>
      </w:r>
      <w:r w:rsidRPr="00B115F2">
        <w:rPr>
          <w:rFonts w:hint="eastAsia"/>
        </w:rPr>
        <w:t>验证性实验</w:t>
      </w:r>
    </w:p>
    <w:p w:rsidR="0051276D" w:rsidRPr="00243442" w:rsidRDefault="0051276D" w:rsidP="0051276D">
      <w:pPr>
        <w:pStyle w:val="af6"/>
      </w:pPr>
      <w:r>
        <w:rPr>
          <w:rFonts w:hint="eastAsia"/>
        </w:rPr>
        <w:t>（</w:t>
      </w:r>
      <w:r>
        <w:rPr>
          <w:rFonts w:hint="eastAsia"/>
        </w:rPr>
        <w:t>1</w:t>
      </w:r>
      <w:r>
        <w:rPr>
          <w:rFonts w:hint="eastAsia"/>
        </w:rPr>
        <w:t>）</w:t>
      </w:r>
      <w:r w:rsidRPr="00243442">
        <w:rPr>
          <w:rFonts w:hint="eastAsia"/>
        </w:rPr>
        <w:t>实现顺序查找的算法</w:t>
      </w:r>
      <w:r>
        <w:rPr>
          <w:rFonts w:hint="eastAsia"/>
        </w:rPr>
        <w:t>。</w:t>
      </w:r>
    </w:p>
    <w:p w:rsidR="0051276D" w:rsidRPr="00243442" w:rsidRDefault="0051276D" w:rsidP="0051276D">
      <w:pPr>
        <w:pStyle w:val="af6"/>
      </w:pPr>
      <w:r>
        <w:rPr>
          <w:rFonts w:hint="eastAsia"/>
        </w:rPr>
        <w:t>（</w:t>
      </w:r>
      <w:r>
        <w:rPr>
          <w:rFonts w:hint="eastAsia"/>
        </w:rPr>
        <w:t>2</w:t>
      </w:r>
      <w:r>
        <w:rPr>
          <w:rFonts w:hint="eastAsia"/>
        </w:rPr>
        <w:t>）</w:t>
      </w:r>
      <w:r w:rsidRPr="00243442">
        <w:rPr>
          <w:rFonts w:hint="eastAsia"/>
        </w:rPr>
        <w:t>实现折半查找的算法</w:t>
      </w:r>
      <w:r>
        <w:rPr>
          <w:rFonts w:hint="eastAsia"/>
        </w:rPr>
        <w:t>。</w:t>
      </w:r>
    </w:p>
    <w:p w:rsidR="0051276D" w:rsidRPr="00243442" w:rsidRDefault="0051276D" w:rsidP="0051276D">
      <w:pPr>
        <w:pStyle w:val="af6"/>
      </w:pPr>
      <w:r>
        <w:rPr>
          <w:rFonts w:hint="eastAsia"/>
        </w:rPr>
        <w:t>（</w:t>
      </w:r>
      <w:r>
        <w:rPr>
          <w:rFonts w:hint="eastAsia"/>
        </w:rPr>
        <w:t>3</w:t>
      </w:r>
      <w:r>
        <w:rPr>
          <w:rFonts w:hint="eastAsia"/>
        </w:rPr>
        <w:t>）</w:t>
      </w:r>
      <w:r w:rsidRPr="00243442">
        <w:rPr>
          <w:rFonts w:hint="eastAsia"/>
        </w:rPr>
        <w:t>实现分块查找的算法</w:t>
      </w:r>
      <w:r>
        <w:rPr>
          <w:rFonts w:hint="eastAsia"/>
        </w:rPr>
        <w:t>。</w:t>
      </w:r>
    </w:p>
    <w:p w:rsidR="0051276D" w:rsidRPr="00243442" w:rsidRDefault="0051276D" w:rsidP="0051276D">
      <w:pPr>
        <w:pStyle w:val="af6"/>
      </w:pPr>
      <w:r>
        <w:rPr>
          <w:rFonts w:hint="eastAsia"/>
        </w:rPr>
        <w:t>（</w:t>
      </w:r>
      <w:r>
        <w:rPr>
          <w:rFonts w:hint="eastAsia"/>
        </w:rPr>
        <w:t>4</w:t>
      </w:r>
      <w:r>
        <w:rPr>
          <w:rFonts w:hint="eastAsia"/>
        </w:rPr>
        <w:t>）</w:t>
      </w:r>
      <w:r w:rsidRPr="00243442">
        <w:rPr>
          <w:rFonts w:hint="eastAsia"/>
        </w:rPr>
        <w:t>实现二叉排序树的基本运算算法</w:t>
      </w:r>
      <w:r>
        <w:rPr>
          <w:rFonts w:hint="eastAsia"/>
        </w:rPr>
        <w:t>。</w:t>
      </w:r>
    </w:p>
    <w:p w:rsidR="0051276D" w:rsidRPr="00243442" w:rsidRDefault="0051276D" w:rsidP="0051276D">
      <w:pPr>
        <w:pStyle w:val="af6"/>
      </w:pPr>
      <w:r>
        <w:rPr>
          <w:rFonts w:hint="eastAsia"/>
        </w:rPr>
        <w:t>（</w:t>
      </w:r>
      <w:r>
        <w:rPr>
          <w:rFonts w:hint="eastAsia"/>
        </w:rPr>
        <w:t>5</w:t>
      </w:r>
      <w:r>
        <w:rPr>
          <w:rFonts w:hint="eastAsia"/>
        </w:rPr>
        <w:t>）</w:t>
      </w:r>
      <w:r w:rsidRPr="00243442">
        <w:rPr>
          <w:rFonts w:hint="eastAsia"/>
        </w:rPr>
        <w:t>实现哈希表的相关运算算法</w:t>
      </w:r>
      <w:r>
        <w:rPr>
          <w:rFonts w:hint="eastAsia"/>
        </w:rPr>
        <w:t>。</w:t>
      </w:r>
    </w:p>
    <w:p w:rsidR="0051276D" w:rsidRPr="00243442" w:rsidRDefault="0051276D" w:rsidP="0051276D">
      <w:pPr>
        <w:pStyle w:val="af6"/>
      </w:pPr>
      <w:r>
        <w:rPr>
          <w:rFonts w:hint="eastAsia"/>
        </w:rPr>
        <w:t xml:space="preserve">2. </w:t>
      </w:r>
      <w:r w:rsidRPr="00243442">
        <w:rPr>
          <w:rFonts w:hint="eastAsia"/>
        </w:rPr>
        <w:t>设计性实验</w:t>
      </w:r>
    </w:p>
    <w:p w:rsidR="0051276D" w:rsidRPr="00243442" w:rsidRDefault="0051276D" w:rsidP="0051276D">
      <w:pPr>
        <w:pStyle w:val="af6"/>
      </w:pPr>
      <w:r>
        <w:rPr>
          <w:rFonts w:hint="eastAsia"/>
        </w:rPr>
        <w:t>（</w:t>
      </w:r>
      <w:r>
        <w:rPr>
          <w:rFonts w:hint="eastAsia"/>
        </w:rPr>
        <w:t>1</w:t>
      </w:r>
      <w:r>
        <w:rPr>
          <w:rFonts w:hint="eastAsia"/>
        </w:rPr>
        <w:t>）</w:t>
      </w:r>
      <w:r w:rsidRPr="00243442">
        <w:rPr>
          <w:rFonts w:hint="eastAsia"/>
        </w:rPr>
        <w:t>在有序序列中查找某关键字的区间</w:t>
      </w:r>
      <w:r>
        <w:rPr>
          <w:rFonts w:hint="eastAsia"/>
        </w:rPr>
        <w:t>。</w:t>
      </w:r>
    </w:p>
    <w:p w:rsidR="0051276D" w:rsidRPr="00243442" w:rsidRDefault="0051276D" w:rsidP="0051276D">
      <w:pPr>
        <w:pStyle w:val="af6"/>
      </w:pPr>
      <w:r>
        <w:rPr>
          <w:rFonts w:hint="eastAsia"/>
        </w:rPr>
        <w:t>（</w:t>
      </w:r>
      <w:r>
        <w:rPr>
          <w:rFonts w:hint="eastAsia"/>
        </w:rPr>
        <w:t>2</w:t>
      </w:r>
      <w:r>
        <w:rPr>
          <w:rFonts w:hint="eastAsia"/>
        </w:rPr>
        <w:t>）</w:t>
      </w:r>
      <w:r w:rsidRPr="00243442">
        <w:rPr>
          <w:rFonts w:hint="eastAsia"/>
        </w:rPr>
        <w:t>求两个等长有序序列的中位数</w:t>
      </w:r>
      <w:r>
        <w:rPr>
          <w:rFonts w:hint="eastAsia"/>
        </w:rPr>
        <w:t>。</w:t>
      </w:r>
    </w:p>
    <w:p w:rsidR="0051276D" w:rsidRPr="00243442" w:rsidRDefault="0051276D" w:rsidP="0051276D">
      <w:pPr>
        <w:pStyle w:val="af6"/>
      </w:pPr>
      <w:r>
        <w:rPr>
          <w:rFonts w:hint="eastAsia"/>
        </w:rPr>
        <w:t>（</w:t>
      </w:r>
      <w:r>
        <w:rPr>
          <w:rFonts w:hint="eastAsia"/>
        </w:rPr>
        <w:t>3</w:t>
      </w:r>
      <w:r>
        <w:rPr>
          <w:rFonts w:hint="eastAsia"/>
        </w:rPr>
        <w:t>）</w:t>
      </w:r>
      <w:r w:rsidRPr="00243442">
        <w:rPr>
          <w:rFonts w:hint="eastAsia"/>
        </w:rPr>
        <w:t>由有序序列创建一颗高度最小的二叉排序树</w:t>
      </w:r>
      <w:r>
        <w:rPr>
          <w:rFonts w:hint="eastAsia"/>
        </w:rPr>
        <w:t>。</w:t>
      </w:r>
    </w:p>
    <w:p w:rsidR="0051276D" w:rsidRPr="00243442" w:rsidRDefault="0051276D" w:rsidP="0051276D">
      <w:pPr>
        <w:pStyle w:val="af6"/>
      </w:pPr>
      <w:r>
        <w:rPr>
          <w:rFonts w:hint="eastAsia"/>
        </w:rPr>
        <w:t>（</w:t>
      </w:r>
      <w:r>
        <w:rPr>
          <w:rFonts w:hint="eastAsia"/>
        </w:rPr>
        <w:t>4</w:t>
      </w:r>
      <w:r>
        <w:rPr>
          <w:rFonts w:hint="eastAsia"/>
        </w:rPr>
        <w:t>）</w:t>
      </w:r>
      <w:r w:rsidRPr="00243442">
        <w:rPr>
          <w:rFonts w:hint="eastAsia"/>
        </w:rPr>
        <w:t>统计一个字符串中出现的字符及其次数</w:t>
      </w:r>
      <w:r>
        <w:rPr>
          <w:rFonts w:hint="eastAsia"/>
        </w:rPr>
        <w:t>。</w:t>
      </w:r>
    </w:p>
    <w:p w:rsidR="0051276D" w:rsidRPr="00243442" w:rsidRDefault="0051276D" w:rsidP="0051276D">
      <w:pPr>
        <w:pStyle w:val="af6"/>
      </w:pPr>
      <w:r>
        <w:rPr>
          <w:rFonts w:hint="eastAsia"/>
        </w:rPr>
        <w:t>（</w:t>
      </w:r>
      <w:r>
        <w:rPr>
          <w:rFonts w:hint="eastAsia"/>
        </w:rPr>
        <w:t>5</w:t>
      </w:r>
      <w:r>
        <w:rPr>
          <w:rFonts w:hint="eastAsia"/>
        </w:rPr>
        <w:t>）</w:t>
      </w:r>
      <w:r w:rsidRPr="00243442">
        <w:rPr>
          <w:rFonts w:hint="eastAsia"/>
        </w:rPr>
        <w:t>求一颗二叉排序树查找成功和失败情况下的平均查找长度</w:t>
      </w:r>
      <w:r>
        <w:rPr>
          <w:rFonts w:hint="eastAsia"/>
        </w:rPr>
        <w:t>。</w:t>
      </w:r>
    </w:p>
    <w:p w:rsidR="0051276D" w:rsidRPr="00243442" w:rsidRDefault="0051276D" w:rsidP="0051276D">
      <w:pPr>
        <w:pStyle w:val="af6"/>
      </w:pPr>
      <w:r>
        <w:rPr>
          <w:rFonts w:hint="eastAsia"/>
        </w:rPr>
        <w:t>（</w:t>
      </w:r>
      <w:r>
        <w:rPr>
          <w:rFonts w:hint="eastAsia"/>
        </w:rPr>
        <w:t>6</w:t>
      </w:r>
      <w:r>
        <w:rPr>
          <w:rFonts w:hint="eastAsia"/>
        </w:rPr>
        <w:t>）</w:t>
      </w:r>
      <w:r w:rsidRPr="00243442">
        <w:rPr>
          <w:rFonts w:hint="eastAsia"/>
        </w:rPr>
        <w:t>判断一个序列是否是二叉排序中的一个合法的查找序列</w:t>
      </w:r>
      <w:r>
        <w:rPr>
          <w:rFonts w:hint="eastAsia"/>
        </w:rPr>
        <w:t>。</w:t>
      </w:r>
    </w:p>
    <w:p w:rsidR="0051276D" w:rsidRPr="00243442" w:rsidRDefault="0051276D" w:rsidP="0051276D">
      <w:pPr>
        <w:pStyle w:val="af6"/>
      </w:pPr>
      <w:r>
        <w:rPr>
          <w:rFonts w:hint="eastAsia"/>
        </w:rPr>
        <w:t>（</w:t>
      </w:r>
      <w:r>
        <w:rPr>
          <w:rFonts w:hint="eastAsia"/>
        </w:rPr>
        <w:t>7</w:t>
      </w:r>
      <w:r>
        <w:rPr>
          <w:rFonts w:hint="eastAsia"/>
        </w:rPr>
        <w:t>）</w:t>
      </w:r>
      <w:r w:rsidRPr="00243442">
        <w:rPr>
          <w:rFonts w:hint="eastAsia"/>
        </w:rPr>
        <w:t>求二叉排序树中两个结点的最近公共祖先</w:t>
      </w:r>
      <w:r>
        <w:rPr>
          <w:rFonts w:hint="eastAsia"/>
        </w:rPr>
        <w:t>。</w:t>
      </w:r>
    </w:p>
    <w:p w:rsidR="0051276D" w:rsidRPr="00243442" w:rsidRDefault="0051276D" w:rsidP="0051276D">
      <w:pPr>
        <w:pStyle w:val="af6"/>
      </w:pPr>
      <w:r>
        <w:rPr>
          <w:rFonts w:hint="eastAsia"/>
        </w:rPr>
        <w:t xml:space="preserve">3. </w:t>
      </w:r>
      <w:r w:rsidRPr="00243442">
        <w:rPr>
          <w:rFonts w:hint="eastAsia"/>
        </w:rPr>
        <w:t>综合性实验</w:t>
      </w:r>
    </w:p>
    <w:p w:rsidR="0051276D" w:rsidRPr="00243442" w:rsidRDefault="0051276D" w:rsidP="0051276D">
      <w:pPr>
        <w:pStyle w:val="af6"/>
      </w:pPr>
      <w:r>
        <w:rPr>
          <w:rFonts w:hint="eastAsia"/>
        </w:rPr>
        <w:t>（</w:t>
      </w:r>
      <w:r>
        <w:rPr>
          <w:rFonts w:hint="eastAsia"/>
        </w:rPr>
        <w:t>1</w:t>
      </w:r>
      <w:r>
        <w:rPr>
          <w:rFonts w:hint="eastAsia"/>
        </w:rPr>
        <w:t>）</w:t>
      </w:r>
      <w:r w:rsidRPr="00243442">
        <w:rPr>
          <w:rFonts w:hint="eastAsia"/>
        </w:rPr>
        <w:t>改进折半查找算法设计和分析</w:t>
      </w:r>
      <w:r>
        <w:rPr>
          <w:rFonts w:hint="eastAsia"/>
        </w:rPr>
        <w:t>。</w:t>
      </w:r>
    </w:p>
    <w:p w:rsidR="0051276D" w:rsidRPr="00243442" w:rsidRDefault="0051276D" w:rsidP="0051276D">
      <w:pPr>
        <w:pStyle w:val="af6"/>
      </w:pPr>
      <w:r>
        <w:rPr>
          <w:rFonts w:hint="eastAsia"/>
        </w:rPr>
        <w:t>（</w:t>
      </w:r>
      <w:r>
        <w:rPr>
          <w:rFonts w:hint="eastAsia"/>
        </w:rPr>
        <w:t>2</w:t>
      </w:r>
      <w:r>
        <w:rPr>
          <w:rFonts w:hint="eastAsia"/>
        </w:rPr>
        <w:t>）</w:t>
      </w:r>
      <w:r w:rsidRPr="00243442">
        <w:rPr>
          <w:rFonts w:hint="eastAsia"/>
        </w:rPr>
        <w:t>求折半查找成功时的平均查找长度</w:t>
      </w:r>
      <w:r>
        <w:rPr>
          <w:rFonts w:hint="eastAsia"/>
        </w:rPr>
        <w:t>。</w:t>
      </w:r>
    </w:p>
    <w:p w:rsidR="0051276D" w:rsidRDefault="0051276D" w:rsidP="0051276D">
      <w:pPr>
        <w:pStyle w:val="af1"/>
      </w:pPr>
      <w:r>
        <w:rPr>
          <w:rFonts w:hint="eastAsia"/>
        </w:rPr>
        <w:t xml:space="preserve">4. </w:t>
      </w:r>
      <w:r>
        <w:rPr>
          <w:rFonts w:hint="eastAsia"/>
        </w:rPr>
        <w:t>在线编程实验（</w:t>
      </w:r>
      <w:r>
        <w:rPr>
          <w:rFonts w:hint="eastAsia"/>
        </w:rPr>
        <w:t>LeetCode</w:t>
      </w:r>
      <w:r>
        <w:rPr>
          <w:rFonts w:hint="eastAsia"/>
        </w:rPr>
        <w:t>平台）</w:t>
      </w:r>
    </w:p>
    <w:p w:rsidR="00B9044B" w:rsidRPr="000E0359" w:rsidRDefault="00283F16" w:rsidP="00B9044B">
      <w:pPr>
        <w:pStyle w:val="af6"/>
      </w:pPr>
      <w:r>
        <w:rPr>
          <w:rFonts w:hint="eastAsia"/>
        </w:rPr>
        <w:t>（</w:t>
      </w:r>
      <w:r>
        <w:rPr>
          <w:rFonts w:hint="eastAsia"/>
        </w:rPr>
        <w:t>1</w:t>
      </w:r>
      <w:r>
        <w:rPr>
          <w:rFonts w:hint="eastAsia"/>
        </w:rPr>
        <w:t>）</w:t>
      </w:r>
      <w:r w:rsidR="00B9044B" w:rsidRPr="000E0359">
        <w:rPr>
          <w:rFonts w:hint="eastAsia"/>
        </w:rPr>
        <w:t>LeetCode</w:t>
      </w:r>
      <w:r w:rsidR="00B9044B" w:rsidRPr="000E0359">
        <w:t>240—</w:t>
      </w:r>
      <w:r w:rsidR="00B9044B" w:rsidRPr="000E0359">
        <w:t>搜索二维矩阵</w:t>
      </w:r>
      <w:r w:rsidR="00B9044B" w:rsidRPr="000E0359">
        <w:t>II</w:t>
      </w:r>
      <w:r>
        <w:rPr>
          <w:rFonts w:hint="eastAsia"/>
        </w:rPr>
        <w:t>。</w:t>
      </w:r>
    </w:p>
    <w:p w:rsidR="00B9044B" w:rsidRPr="000E0359" w:rsidRDefault="00283F16" w:rsidP="00B9044B">
      <w:pPr>
        <w:pStyle w:val="af6"/>
      </w:pPr>
      <w:r>
        <w:rPr>
          <w:rFonts w:hint="eastAsia"/>
        </w:rPr>
        <w:t>（</w:t>
      </w:r>
      <w:r>
        <w:rPr>
          <w:rFonts w:hint="eastAsia"/>
        </w:rPr>
        <w:t>2</w:t>
      </w:r>
      <w:r>
        <w:rPr>
          <w:rFonts w:hint="eastAsia"/>
        </w:rPr>
        <w:t>）</w:t>
      </w:r>
      <w:r w:rsidR="00B9044B" w:rsidRPr="000E0359">
        <w:rPr>
          <w:rFonts w:hint="eastAsia"/>
        </w:rPr>
        <w:t>LeetCode</w:t>
      </w:r>
      <w:r w:rsidR="00B9044B" w:rsidRPr="000E0359">
        <w:t>704—</w:t>
      </w:r>
      <w:r w:rsidR="00B9044B" w:rsidRPr="000E0359">
        <w:t>二分查找</w:t>
      </w:r>
      <w:r>
        <w:rPr>
          <w:rFonts w:hint="eastAsia"/>
        </w:rPr>
        <w:t>。</w:t>
      </w:r>
    </w:p>
    <w:p w:rsidR="00B9044B" w:rsidRPr="000E0359" w:rsidRDefault="00283F16" w:rsidP="00B9044B">
      <w:pPr>
        <w:pStyle w:val="af6"/>
      </w:pPr>
      <w:r>
        <w:rPr>
          <w:rFonts w:hint="eastAsia"/>
        </w:rPr>
        <w:t>（</w:t>
      </w:r>
      <w:r>
        <w:rPr>
          <w:rFonts w:hint="eastAsia"/>
        </w:rPr>
        <w:t>3</w:t>
      </w:r>
      <w:r>
        <w:rPr>
          <w:rFonts w:hint="eastAsia"/>
        </w:rPr>
        <w:t>）</w:t>
      </w:r>
      <w:r w:rsidR="00B9044B" w:rsidRPr="000E0359">
        <w:rPr>
          <w:rFonts w:hint="eastAsia"/>
        </w:rPr>
        <w:t>LeetCode</w:t>
      </w:r>
      <w:r w:rsidR="00B9044B" w:rsidRPr="000E0359">
        <w:t>35—</w:t>
      </w:r>
      <w:r w:rsidR="00B9044B" w:rsidRPr="000E0359">
        <w:t>搜索插入位置</w:t>
      </w:r>
      <w:r>
        <w:rPr>
          <w:rFonts w:hint="eastAsia"/>
        </w:rPr>
        <w:t>。</w:t>
      </w:r>
    </w:p>
    <w:p w:rsidR="00B9044B" w:rsidRPr="000E0359" w:rsidRDefault="00283F16" w:rsidP="00B9044B">
      <w:pPr>
        <w:pStyle w:val="af6"/>
      </w:pPr>
      <w:r>
        <w:rPr>
          <w:rFonts w:hint="eastAsia"/>
        </w:rPr>
        <w:t>（</w:t>
      </w:r>
      <w:r>
        <w:rPr>
          <w:rFonts w:hint="eastAsia"/>
        </w:rPr>
        <w:t>4</w:t>
      </w:r>
      <w:r>
        <w:rPr>
          <w:rFonts w:hint="eastAsia"/>
        </w:rPr>
        <w:t>）</w:t>
      </w:r>
      <w:r w:rsidR="00B9044B" w:rsidRPr="000E0359">
        <w:rPr>
          <w:rFonts w:hint="eastAsia"/>
        </w:rPr>
        <w:t>LeetCode</w:t>
      </w:r>
      <w:r w:rsidR="00B9044B" w:rsidRPr="000E0359">
        <w:t>34—</w:t>
      </w:r>
      <w:r w:rsidR="00B9044B" w:rsidRPr="000E0359">
        <w:t>在排序数组中查找元素的第一个和最后一个位置</w:t>
      </w:r>
      <w:r>
        <w:rPr>
          <w:rFonts w:hint="eastAsia"/>
        </w:rPr>
        <w:t>。</w:t>
      </w:r>
    </w:p>
    <w:p w:rsidR="00B9044B" w:rsidRPr="000E0359" w:rsidRDefault="00283F16" w:rsidP="00B9044B">
      <w:pPr>
        <w:pStyle w:val="af6"/>
      </w:pPr>
      <w:r>
        <w:rPr>
          <w:rFonts w:hint="eastAsia"/>
        </w:rPr>
        <w:t>（</w:t>
      </w:r>
      <w:r>
        <w:rPr>
          <w:rFonts w:hint="eastAsia"/>
        </w:rPr>
        <w:t>5</w:t>
      </w:r>
      <w:r>
        <w:rPr>
          <w:rFonts w:hint="eastAsia"/>
        </w:rPr>
        <w:t>）</w:t>
      </w:r>
      <w:r w:rsidR="00B9044B" w:rsidRPr="000E0359">
        <w:rPr>
          <w:rFonts w:hint="eastAsia"/>
        </w:rPr>
        <w:t>LeetCode</w:t>
      </w:r>
      <w:r w:rsidR="00B9044B" w:rsidRPr="000E0359">
        <w:t>162—</w:t>
      </w:r>
      <w:r w:rsidR="00B9044B" w:rsidRPr="000E0359">
        <w:t>寻找峰值</w:t>
      </w:r>
      <w:r>
        <w:rPr>
          <w:rFonts w:hint="eastAsia"/>
        </w:rPr>
        <w:t>。</w:t>
      </w:r>
    </w:p>
    <w:p w:rsidR="00B9044B" w:rsidRPr="000E0359" w:rsidRDefault="00283F16" w:rsidP="00B9044B">
      <w:pPr>
        <w:pStyle w:val="af6"/>
      </w:pPr>
      <w:r>
        <w:rPr>
          <w:rFonts w:hint="eastAsia"/>
        </w:rPr>
        <w:lastRenderedPageBreak/>
        <w:t>（</w:t>
      </w:r>
      <w:r>
        <w:rPr>
          <w:rFonts w:hint="eastAsia"/>
        </w:rPr>
        <w:t>6</w:t>
      </w:r>
      <w:r>
        <w:rPr>
          <w:rFonts w:hint="eastAsia"/>
        </w:rPr>
        <w:t>）</w:t>
      </w:r>
      <w:r w:rsidR="00B9044B" w:rsidRPr="000E0359">
        <w:rPr>
          <w:rFonts w:hint="eastAsia"/>
        </w:rPr>
        <w:t>LeetCode</w:t>
      </w:r>
      <w:r w:rsidR="00B9044B" w:rsidRPr="000E0359">
        <w:t>4—</w:t>
      </w:r>
      <w:r w:rsidR="00B9044B" w:rsidRPr="000E0359">
        <w:t>寻找两个正序数组的中位数</w:t>
      </w:r>
      <w:r>
        <w:rPr>
          <w:rFonts w:hint="eastAsia"/>
        </w:rPr>
        <w:t>。</w:t>
      </w:r>
    </w:p>
    <w:p w:rsidR="00B9044B" w:rsidRPr="000E0359" w:rsidRDefault="00283F16" w:rsidP="00B9044B">
      <w:pPr>
        <w:pStyle w:val="af6"/>
      </w:pPr>
      <w:r>
        <w:rPr>
          <w:rFonts w:hint="eastAsia"/>
        </w:rPr>
        <w:t>（</w:t>
      </w:r>
      <w:r>
        <w:rPr>
          <w:rFonts w:hint="eastAsia"/>
        </w:rPr>
        <w:t>7</w:t>
      </w:r>
      <w:r>
        <w:rPr>
          <w:rFonts w:hint="eastAsia"/>
        </w:rPr>
        <w:t>）</w:t>
      </w:r>
      <w:r w:rsidR="00B9044B" w:rsidRPr="000E0359">
        <w:rPr>
          <w:rFonts w:hint="eastAsia"/>
        </w:rPr>
        <w:t>LeetCode</w:t>
      </w:r>
      <w:r w:rsidR="00B9044B" w:rsidRPr="000E0359">
        <w:t>96—</w:t>
      </w:r>
      <w:r w:rsidR="00B9044B" w:rsidRPr="000E0359">
        <w:t>不同的二叉排序树</w:t>
      </w:r>
      <w:r>
        <w:rPr>
          <w:rFonts w:hint="eastAsia"/>
        </w:rPr>
        <w:t>。</w:t>
      </w:r>
    </w:p>
    <w:p w:rsidR="00B9044B" w:rsidRPr="000E0359" w:rsidRDefault="00283F16" w:rsidP="00B9044B">
      <w:pPr>
        <w:pStyle w:val="af6"/>
      </w:pPr>
      <w:r>
        <w:rPr>
          <w:rFonts w:hint="eastAsia"/>
        </w:rPr>
        <w:t>（</w:t>
      </w:r>
      <w:r>
        <w:rPr>
          <w:rFonts w:hint="eastAsia"/>
        </w:rPr>
        <w:t>8</w:t>
      </w:r>
      <w:r>
        <w:rPr>
          <w:rFonts w:hint="eastAsia"/>
        </w:rPr>
        <w:t>）</w:t>
      </w:r>
      <w:r w:rsidR="00B9044B" w:rsidRPr="000E0359">
        <w:rPr>
          <w:rFonts w:hint="eastAsia"/>
        </w:rPr>
        <w:t>LeetCode</w:t>
      </w:r>
      <w:r w:rsidR="00B9044B" w:rsidRPr="000E0359">
        <w:t>700—</w:t>
      </w:r>
      <w:r w:rsidR="00B9044B" w:rsidRPr="000E0359">
        <w:t>二叉排序树中的搜索</w:t>
      </w:r>
      <w:r>
        <w:rPr>
          <w:rFonts w:hint="eastAsia"/>
        </w:rPr>
        <w:t>。</w:t>
      </w:r>
    </w:p>
    <w:p w:rsidR="00283F16" w:rsidRDefault="00283F16" w:rsidP="00283F16">
      <w:pPr>
        <w:pStyle w:val="af6"/>
      </w:pPr>
      <w:r>
        <w:rPr>
          <w:rFonts w:hint="eastAsia"/>
        </w:rPr>
        <w:t>（</w:t>
      </w:r>
      <w:r>
        <w:rPr>
          <w:rFonts w:hint="eastAsia"/>
        </w:rPr>
        <w:t>9</w:t>
      </w:r>
      <w:r>
        <w:rPr>
          <w:rFonts w:hint="eastAsia"/>
        </w:rPr>
        <w:t>）</w:t>
      </w:r>
      <w:r w:rsidR="00B9044B" w:rsidRPr="000E0359">
        <w:rPr>
          <w:rFonts w:hint="eastAsia"/>
        </w:rPr>
        <w:t>LeetCode</w:t>
      </w:r>
      <w:r w:rsidR="00B9044B" w:rsidRPr="000E0359">
        <w:t>450—</w:t>
      </w:r>
      <w:r w:rsidR="00B9044B" w:rsidRPr="000E0359">
        <w:t>删除二叉排序树中的结点</w:t>
      </w:r>
      <w:r>
        <w:rPr>
          <w:rFonts w:hint="eastAsia"/>
        </w:rPr>
        <w:t>。</w:t>
      </w:r>
    </w:p>
    <w:p w:rsidR="00283F16" w:rsidRPr="000E0359" w:rsidRDefault="00283F16" w:rsidP="00283F16">
      <w:pPr>
        <w:pStyle w:val="af6"/>
      </w:pPr>
      <w:r>
        <w:rPr>
          <w:rFonts w:hint="eastAsia"/>
        </w:rPr>
        <w:t>（</w:t>
      </w:r>
      <w:r>
        <w:rPr>
          <w:rFonts w:hint="eastAsia"/>
        </w:rPr>
        <w:t>10</w:t>
      </w:r>
      <w:r>
        <w:rPr>
          <w:rFonts w:hint="eastAsia"/>
        </w:rPr>
        <w:t>）</w:t>
      </w:r>
      <w:r w:rsidRPr="000E0359">
        <w:rPr>
          <w:rFonts w:hint="eastAsia"/>
        </w:rPr>
        <w:t>LeetCode</w:t>
      </w:r>
      <w:r w:rsidRPr="000E0359">
        <w:t>380—</w:t>
      </w:r>
      <w:r w:rsidRPr="000E0359">
        <w:t>常数时间插入、删除和获取随机元素</w:t>
      </w:r>
      <w:r>
        <w:rPr>
          <w:rFonts w:hint="eastAsia"/>
        </w:rPr>
        <w:t>。</w:t>
      </w:r>
    </w:p>
    <w:p w:rsidR="00283F16" w:rsidRDefault="00283F16" w:rsidP="00283F16">
      <w:pPr>
        <w:pStyle w:val="4"/>
      </w:pPr>
      <w:r>
        <w:rPr>
          <w:rFonts w:hint="eastAsia"/>
        </w:rPr>
        <w:t>实验</w:t>
      </w:r>
      <w:r>
        <w:rPr>
          <w:rFonts w:hint="eastAsia"/>
        </w:rPr>
        <w:t>8</w:t>
      </w:r>
      <w:r>
        <w:rPr>
          <w:rFonts w:hint="eastAsia"/>
        </w:rPr>
        <w:t>：内排序</w:t>
      </w:r>
    </w:p>
    <w:p w:rsidR="00283F16" w:rsidRDefault="00283F16" w:rsidP="00283F16">
      <w:pPr>
        <w:pStyle w:val="af6"/>
      </w:pPr>
      <w:r>
        <w:rPr>
          <w:rFonts w:hint="eastAsia"/>
        </w:rPr>
        <w:t>学时数：</w:t>
      </w:r>
      <w:r>
        <w:rPr>
          <w:rFonts w:hint="eastAsia"/>
        </w:rPr>
        <w:t>4</w:t>
      </w:r>
      <w:r>
        <w:rPr>
          <w:rFonts w:hint="eastAsia"/>
        </w:rPr>
        <w:t>。任课教师根据学生情况在以下各种类型的实验题目中选择若干实验题目。</w:t>
      </w:r>
    </w:p>
    <w:p w:rsidR="00283F16" w:rsidRPr="00B115F2" w:rsidRDefault="00283F16" w:rsidP="00283F16">
      <w:pPr>
        <w:pStyle w:val="af1"/>
      </w:pPr>
      <w:r>
        <w:rPr>
          <w:rFonts w:hint="eastAsia"/>
        </w:rPr>
        <w:t xml:space="preserve">1. </w:t>
      </w:r>
      <w:r w:rsidRPr="00B115F2">
        <w:rPr>
          <w:rFonts w:hint="eastAsia"/>
        </w:rPr>
        <w:t>验证性实验</w:t>
      </w:r>
    </w:p>
    <w:p w:rsidR="0051276D" w:rsidRPr="00243442" w:rsidRDefault="0051276D" w:rsidP="0051276D">
      <w:pPr>
        <w:pStyle w:val="af6"/>
      </w:pPr>
      <w:r>
        <w:rPr>
          <w:rFonts w:hint="eastAsia"/>
        </w:rPr>
        <w:t>（</w:t>
      </w:r>
      <w:r>
        <w:rPr>
          <w:rFonts w:hint="eastAsia"/>
        </w:rPr>
        <w:t>1</w:t>
      </w:r>
      <w:r>
        <w:rPr>
          <w:rFonts w:hint="eastAsia"/>
        </w:rPr>
        <w:t>）</w:t>
      </w:r>
      <w:r w:rsidRPr="00243442">
        <w:rPr>
          <w:rFonts w:hint="eastAsia"/>
        </w:rPr>
        <w:t>实现直接插入排序算法</w:t>
      </w:r>
      <w:r>
        <w:rPr>
          <w:rFonts w:hint="eastAsia"/>
        </w:rPr>
        <w:t>。</w:t>
      </w:r>
    </w:p>
    <w:p w:rsidR="0051276D" w:rsidRPr="00243442" w:rsidRDefault="0051276D" w:rsidP="0051276D">
      <w:pPr>
        <w:pStyle w:val="af6"/>
      </w:pPr>
      <w:r>
        <w:rPr>
          <w:rFonts w:hint="eastAsia"/>
        </w:rPr>
        <w:t>（</w:t>
      </w:r>
      <w:r>
        <w:rPr>
          <w:rFonts w:hint="eastAsia"/>
        </w:rPr>
        <w:t>2</w:t>
      </w:r>
      <w:r>
        <w:rPr>
          <w:rFonts w:hint="eastAsia"/>
        </w:rPr>
        <w:t>）</w:t>
      </w:r>
      <w:r w:rsidRPr="00243442">
        <w:rPr>
          <w:rFonts w:hint="eastAsia"/>
        </w:rPr>
        <w:t>实现折半插入排序算法</w:t>
      </w:r>
      <w:r>
        <w:rPr>
          <w:rFonts w:hint="eastAsia"/>
        </w:rPr>
        <w:t>。</w:t>
      </w:r>
    </w:p>
    <w:p w:rsidR="0051276D" w:rsidRPr="00243442" w:rsidRDefault="0051276D" w:rsidP="0051276D">
      <w:pPr>
        <w:pStyle w:val="af6"/>
      </w:pPr>
      <w:r>
        <w:rPr>
          <w:rFonts w:hint="eastAsia"/>
        </w:rPr>
        <w:t>（</w:t>
      </w:r>
      <w:r>
        <w:rPr>
          <w:rFonts w:hint="eastAsia"/>
        </w:rPr>
        <w:t>3</w:t>
      </w:r>
      <w:r>
        <w:rPr>
          <w:rFonts w:hint="eastAsia"/>
        </w:rPr>
        <w:t>）</w:t>
      </w:r>
      <w:r w:rsidRPr="00243442">
        <w:rPr>
          <w:rFonts w:hint="eastAsia"/>
        </w:rPr>
        <w:t>实现希尔排序算法</w:t>
      </w:r>
      <w:r>
        <w:rPr>
          <w:rFonts w:hint="eastAsia"/>
        </w:rPr>
        <w:t>。</w:t>
      </w:r>
    </w:p>
    <w:p w:rsidR="0051276D" w:rsidRPr="00243442" w:rsidRDefault="0051276D" w:rsidP="0051276D">
      <w:pPr>
        <w:pStyle w:val="af6"/>
      </w:pPr>
      <w:r>
        <w:rPr>
          <w:rFonts w:hint="eastAsia"/>
        </w:rPr>
        <w:t>（</w:t>
      </w:r>
      <w:r>
        <w:rPr>
          <w:rFonts w:hint="eastAsia"/>
        </w:rPr>
        <w:t>4</w:t>
      </w:r>
      <w:r>
        <w:rPr>
          <w:rFonts w:hint="eastAsia"/>
        </w:rPr>
        <w:t>）</w:t>
      </w:r>
      <w:r w:rsidRPr="00243442">
        <w:rPr>
          <w:rFonts w:hint="eastAsia"/>
        </w:rPr>
        <w:t>实现冒泡排序算法</w:t>
      </w:r>
      <w:r>
        <w:rPr>
          <w:rFonts w:hint="eastAsia"/>
        </w:rPr>
        <w:t>。</w:t>
      </w:r>
    </w:p>
    <w:p w:rsidR="0051276D" w:rsidRPr="00243442" w:rsidRDefault="0051276D" w:rsidP="0051276D">
      <w:pPr>
        <w:pStyle w:val="af6"/>
      </w:pPr>
      <w:r>
        <w:rPr>
          <w:rFonts w:hint="eastAsia"/>
        </w:rPr>
        <w:t>（</w:t>
      </w:r>
      <w:r>
        <w:rPr>
          <w:rFonts w:hint="eastAsia"/>
        </w:rPr>
        <w:t>5</w:t>
      </w:r>
      <w:r>
        <w:rPr>
          <w:rFonts w:hint="eastAsia"/>
        </w:rPr>
        <w:t>）</w:t>
      </w:r>
      <w:r w:rsidRPr="00243442">
        <w:rPr>
          <w:rFonts w:hint="eastAsia"/>
        </w:rPr>
        <w:t>实现快速排序算法</w:t>
      </w:r>
      <w:r>
        <w:rPr>
          <w:rFonts w:hint="eastAsia"/>
        </w:rPr>
        <w:t>。</w:t>
      </w:r>
    </w:p>
    <w:p w:rsidR="0051276D" w:rsidRPr="00243442" w:rsidRDefault="0051276D" w:rsidP="0051276D">
      <w:pPr>
        <w:pStyle w:val="af6"/>
      </w:pPr>
      <w:r>
        <w:rPr>
          <w:rFonts w:hint="eastAsia"/>
        </w:rPr>
        <w:t>（</w:t>
      </w:r>
      <w:r>
        <w:rPr>
          <w:rFonts w:hint="eastAsia"/>
        </w:rPr>
        <w:t>6</w:t>
      </w:r>
      <w:r>
        <w:rPr>
          <w:rFonts w:hint="eastAsia"/>
        </w:rPr>
        <w:t>）</w:t>
      </w:r>
      <w:r w:rsidRPr="00243442">
        <w:rPr>
          <w:rFonts w:hint="eastAsia"/>
        </w:rPr>
        <w:t>实现简单选择排序算法</w:t>
      </w:r>
      <w:r>
        <w:rPr>
          <w:rFonts w:hint="eastAsia"/>
        </w:rPr>
        <w:t>。</w:t>
      </w:r>
    </w:p>
    <w:p w:rsidR="0051276D" w:rsidRPr="00243442" w:rsidRDefault="0051276D" w:rsidP="0051276D">
      <w:pPr>
        <w:pStyle w:val="af6"/>
      </w:pPr>
      <w:r>
        <w:rPr>
          <w:rFonts w:hint="eastAsia"/>
        </w:rPr>
        <w:t>（</w:t>
      </w:r>
      <w:r>
        <w:rPr>
          <w:rFonts w:hint="eastAsia"/>
        </w:rPr>
        <w:t>7</w:t>
      </w:r>
      <w:r>
        <w:rPr>
          <w:rFonts w:hint="eastAsia"/>
        </w:rPr>
        <w:t>）</w:t>
      </w:r>
      <w:r w:rsidRPr="00243442">
        <w:rPr>
          <w:rFonts w:hint="eastAsia"/>
        </w:rPr>
        <w:t>实现堆排序算法</w:t>
      </w:r>
      <w:r>
        <w:rPr>
          <w:rFonts w:hint="eastAsia"/>
        </w:rPr>
        <w:t>。</w:t>
      </w:r>
    </w:p>
    <w:p w:rsidR="0051276D" w:rsidRPr="00243442" w:rsidRDefault="0051276D" w:rsidP="0051276D">
      <w:pPr>
        <w:pStyle w:val="af6"/>
      </w:pPr>
      <w:r>
        <w:rPr>
          <w:rFonts w:hint="eastAsia"/>
        </w:rPr>
        <w:t>（</w:t>
      </w:r>
      <w:r>
        <w:rPr>
          <w:rFonts w:hint="eastAsia"/>
        </w:rPr>
        <w:t>8</w:t>
      </w:r>
      <w:r>
        <w:rPr>
          <w:rFonts w:hint="eastAsia"/>
        </w:rPr>
        <w:t>）</w:t>
      </w:r>
      <w:r w:rsidRPr="00243442">
        <w:rPr>
          <w:rFonts w:hint="eastAsia"/>
        </w:rPr>
        <w:t>实现二路归并排序算法</w:t>
      </w:r>
      <w:r>
        <w:rPr>
          <w:rFonts w:hint="eastAsia"/>
        </w:rPr>
        <w:t>。</w:t>
      </w:r>
    </w:p>
    <w:p w:rsidR="0051276D" w:rsidRPr="00243442" w:rsidRDefault="0051276D" w:rsidP="0051276D">
      <w:pPr>
        <w:pStyle w:val="af6"/>
      </w:pPr>
      <w:r>
        <w:rPr>
          <w:rFonts w:hint="eastAsia"/>
        </w:rPr>
        <w:t>（</w:t>
      </w:r>
      <w:r>
        <w:rPr>
          <w:rFonts w:hint="eastAsia"/>
        </w:rPr>
        <w:t>9</w:t>
      </w:r>
      <w:r>
        <w:rPr>
          <w:rFonts w:hint="eastAsia"/>
        </w:rPr>
        <w:t>）</w:t>
      </w:r>
      <w:r w:rsidRPr="00243442">
        <w:rPr>
          <w:rFonts w:hint="eastAsia"/>
        </w:rPr>
        <w:t>实现基数排序算法</w:t>
      </w:r>
      <w:r>
        <w:rPr>
          <w:rFonts w:hint="eastAsia"/>
        </w:rPr>
        <w:t>。</w:t>
      </w:r>
    </w:p>
    <w:p w:rsidR="0051276D" w:rsidRPr="00243442" w:rsidRDefault="0051276D" w:rsidP="0051276D">
      <w:pPr>
        <w:pStyle w:val="af6"/>
      </w:pPr>
      <w:r>
        <w:rPr>
          <w:rFonts w:hint="eastAsia"/>
        </w:rPr>
        <w:t xml:space="preserve">2. </w:t>
      </w:r>
      <w:r w:rsidRPr="00243442">
        <w:rPr>
          <w:rFonts w:hint="eastAsia"/>
        </w:rPr>
        <w:t>设计性实验</w:t>
      </w:r>
    </w:p>
    <w:p w:rsidR="0051276D" w:rsidRPr="00243442" w:rsidRDefault="0051276D" w:rsidP="0051276D">
      <w:pPr>
        <w:pStyle w:val="af6"/>
      </w:pPr>
      <w:r>
        <w:rPr>
          <w:rFonts w:hint="eastAsia"/>
        </w:rPr>
        <w:t>（</w:t>
      </w:r>
      <w:r>
        <w:rPr>
          <w:rFonts w:hint="eastAsia"/>
        </w:rPr>
        <w:t>1</w:t>
      </w:r>
      <w:r>
        <w:rPr>
          <w:rFonts w:hint="eastAsia"/>
        </w:rPr>
        <w:t>）</w:t>
      </w:r>
      <w:r w:rsidRPr="00243442">
        <w:rPr>
          <w:rFonts w:hint="eastAsia"/>
        </w:rPr>
        <w:t>实现可变长度的字符串序列快速排序算法</w:t>
      </w:r>
      <w:r>
        <w:rPr>
          <w:rFonts w:hint="eastAsia"/>
        </w:rPr>
        <w:t>。</w:t>
      </w:r>
    </w:p>
    <w:p w:rsidR="0051276D" w:rsidRPr="00243442" w:rsidRDefault="0051276D" w:rsidP="0051276D">
      <w:pPr>
        <w:pStyle w:val="af6"/>
      </w:pPr>
      <w:r>
        <w:rPr>
          <w:rFonts w:hint="eastAsia"/>
        </w:rPr>
        <w:t>（</w:t>
      </w:r>
      <w:r>
        <w:rPr>
          <w:rFonts w:hint="eastAsia"/>
        </w:rPr>
        <w:t>2</w:t>
      </w:r>
      <w:r>
        <w:rPr>
          <w:rFonts w:hint="eastAsia"/>
        </w:rPr>
        <w:t>）</w:t>
      </w:r>
      <w:r w:rsidRPr="00243442">
        <w:rPr>
          <w:rFonts w:hint="eastAsia"/>
        </w:rPr>
        <w:t>实现英文单词按字典序排列的基数排序算法</w:t>
      </w:r>
      <w:r>
        <w:rPr>
          <w:rFonts w:hint="eastAsia"/>
        </w:rPr>
        <w:t>。</w:t>
      </w:r>
    </w:p>
    <w:p w:rsidR="0051276D" w:rsidRPr="00243442" w:rsidRDefault="0051276D" w:rsidP="0051276D">
      <w:pPr>
        <w:pStyle w:val="af6"/>
      </w:pPr>
      <w:r>
        <w:rPr>
          <w:rFonts w:hint="eastAsia"/>
        </w:rPr>
        <w:t xml:space="preserve">3. </w:t>
      </w:r>
      <w:r w:rsidRPr="00243442">
        <w:rPr>
          <w:rFonts w:hint="eastAsia"/>
        </w:rPr>
        <w:t>综合性实验</w:t>
      </w:r>
    </w:p>
    <w:p w:rsidR="0051276D" w:rsidRPr="00243442" w:rsidRDefault="0051276D" w:rsidP="0051276D">
      <w:pPr>
        <w:pStyle w:val="af6"/>
      </w:pPr>
      <w:r>
        <w:rPr>
          <w:rFonts w:hint="eastAsia"/>
        </w:rPr>
        <w:t>（</w:t>
      </w:r>
      <w:r>
        <w:rPr>
          <w:rFonts w:hint="eastAsia"/>
        </w:rPr>
        <w:t>1</w:t>
      </w:r>
      <w:r>
        <w:rPr>
          <w:rFonts w:hint="eastAsia"/>
        </w:rPr>
        <w:t>）</w:t>
      </w:r>
      <w:r w:rsidRPr="00243442">
        <w:rPr>
          <w:rFonts w:hint="eastAsia"/>
        </w:rPr>
        <w:t>实现学生信息的多关键字排序</w:t>
      </w:r>
      <w:r>
        <w:rPr>
          <w:rFonts w:hint="eastAsia"/>
        </w:rPr>
        <w:t>。</w:t>
      </w:r>
    </w:p>
    <w:p w:rsidR="0051276D" w:rsidRPr="00243442" w:rsidRDefault="0051276D" w:rsidP="0051276D">
      <w:pPr>
        <w:pStyle w:val="af6"/>
      </w:pPr>
      <w:r>
        <w:rPr>
          <w:rFonts w:hint="eastAsia"/>
        </w:rPr>
        <w:t>（</w:t>
      </w:r>
      <w:r>
        <w:rPr>
          <w:rFonts w:hint="eastAsia"/>
        </w:rPr>
        <w:t>2</w:t>
      </w:r>
      <w:r>
        <w:rPr>
          <w:rFonts w:hint="eastAsia"/>
        </w:rPr>
        <w:t>）</w:t>
      </w:r>
      <w:r w:rsidRPr="00243442">
        <w:rPr>
          <w:rFonts w:hint="eastAsia"/>
        </w:rPr>
        <w:t>求各种排序算法的绝对执行时间</w:t>
      </w:r>
      <w:r>
        <w:rPr>
          <w:rFonts w:hint="eastAsia"/>
        </w:rPr>
        <w:t>。</w:t>
      </w:r>
    </w:p>
    <w:p w:rsidR="0051276D" w:rsidRDefault="0051276D" w:rsidP="0051276D">
      <w:pPr>
        <w:pStyle w:val="af1"/>
      </w:pPr>
      <w:r>
        <w:rPr>
          <w:rFonts w:hint="eastAsia"/>
        </w:rPr>
        <w:t xml:space="preserve">4. </w:t>
      </w:r>
      <w:r>
        <w:rPr>
          <w:rFonts w:hint="eastAsia"/>
        </w:rPr>
        <w:t>在线编程实验（</w:t>
      </w:r>
      <w:r>
        <w:rPr>
          <w:rFonts w:hint="eastAsia"/>
        </w:rPr>
        <w:t>LeetCode</w:t>
      </w:r>
      <w:r>
        <w:rPr>
          <w:rFonts w:hint="eastAsia"/>
        </w:rPr>
        <w:t>平台）</w:t>
      </w:r>
    </w:p>
    <w:p w:rsidR="00B9044B" w:rsidRPr="000E0359" w:rsidRDefault="00B9044B" w:rsidP="00B9044B">
      <w:pPr>
        <w:pStyle w:val="af6"/>
      </w:pPr>
      <w:r>
        <w:rPr>
          <w:rFonts w:hint="eastAsia"/>
        </w:rPr>
        <w:t>（</w:t>
      </w:r>
      <w:r>
        <w:rPr>
          <w:rFonts w:hint="eastAsia"/>
        </w:rPr>
        <w:t>1</w:t>
      </w:r>
      <w:r>
        <w:rPr>
          <w:rFonts w:hint="eastAsia"/>
        </w:rPr>
        <w:t>）</w:t>
      </w:r>
      <w:r w:rsidRPr="000E0359">
        <w:rPr>
          <w:rFonts w:hint="eastAsia"/>
        </w:rPr>
        <w:t>LeetCode</w:t>
      </w:r>
      <w:r w:rsidRPr="000E0359">
        <w:t>1528—</w:t>
      </w:r>
      <w:r w:rsidRPr="000E0359">
        <w:t>重新排列字符串</w:t>
      </w:r>
      <w:r w:rsidR="00283F16">
        <w:rPr>
          <w:rFonts w:hint="eastAsia"/>
        </w:rPr>
        <w:t>。</w:t>
      </w:r>
    </w:p>
    <w:p w:rsidR="00B9044B" w:rsidRPr="000E0359" w:rsidRDefault="00B9044B" w:rsidP="00B9044B">
      <w:pPr>
        <w:pStyle w:val="af6"/>
      </w:pPr>
      <w:r>
        <w:rPr>
          <w:rFonts w:hint="eastAsia"/>
        </w:rPr>
        <w:t>（</w:t>
      </w:r>
      <w:r>
        <w:rPr>
          <w:rFonts w:hint="eastAsia"/>
        </w:rPr>
        <w:t>2</w:t>
      </w:r>
      <w:r>
        <w:rPr>
          <w:rFonts w:hint="eastAsia"/>
        </w:rPr>
        <w:t>）</w:t>
      </w:r>
      <w:r w:rsidRPr="000E0359">
        <w:rPr>
          <w:rFonts w:hint="eastAsia"/>
        </w:rPr>
        <w:t>LeetCode</w:t>
      </w:r>
      <w:r w:rsidRPr="000E0359">
        <w:t>912—</w:t>
      </w:r>
      <w:r w:rsidRPr="000E0359">
        <w:t>排序数组</w:t>
      </w:r>
      <w:r w:rsidR="00283F16">
        <w:rPr>
          <w:rFonts w:hint="eastAsia"/>
        </w:rPr>
        <w:t>。</w:t>
      </w:r>
    </w:p>
    <w:p w:rsidR="00B9044B" w:rsidRPr="000E0359" w:rsidRDefault="00B9044B" w:rsidP="00B9044B">
      <w:pPr>
        <w:pStyle w:val="af6"/>
      </w:pPr>
      <w:r>
        <w:rPr>
          <w:rFonts w:hint="eastAsia"/>
        </w:rPr>
        <w:t>（</w:t>
      </w:r>
      <w:r>
        <w:rPr>
          <w:rFonts w:hint="eastAsia"/>
        </w:rPr>
        <w:t>3</w:t>
      </w:r>
      <w:r>
        <w:rPr>
          <w:rFonts w:hint="eastAsia"/>
        </w:rPr>
        <w:t>）</w:t>
      </w:r>
      <w:r w:rsidRPr="000E0359">
        <w:rPr>
          <w:rFonts w:hint="eastAsia"/>
        </w:rPr>
        <w:t>LeetCode</w:t>
      </w:r>
      <w:r w:rsidRPr="000E0359">
        <w:t>148—</w:t>
      </w:r>
      <w:r w:rsidRPr="000E0359">
        <w:t>排序链表</w:t>
      </w:r>
      <w:r w:rsidR="00283F16">
        <w:rPr>
          <w:rFonts w:hint="eastAsia"/>
        </w:rPr>
        <w:t>。</w:t>
      </w:r>
    </w:p>
    <w:p w:rsidR="00B9044B" w:rsidRPr="000E0359" w:rsidRDefault="00B9044B" w:rsidP="00B9044B">
      <w:pPr>
        <w:pStyle w:val="af6"/>
      </w:pPr>
      <w:r>
        <w:rPr>
          <w:rFonts w:hint="eastAsia"/>
        </w:rPr>
        <w:t>（</w:t>
      </w:r>
      <w:r>
        <w:rPr>
          <w:rFonts w:hint="eastAsia"/>
        </w:rPr>
        <w:t>4</w:t>
      </w:r>
      <w:r>
        <w:rPr>
          <w:rFonts w:hint="eastAsia"/>
        </w:rPr>
        <w:t>）</w:t>
      </w:r>
      <w:r w:rsidRPr="000E0359">
        <w:rPr>
          <w:rFonts w:hint="eastAsia"/>
        </w:rPr>
        <w:t>LeetCode</w:t>
      </w:r>
      <w:r w:rsidRPr="000E0359">
        <w:t>922—</w:t>
      </w:r>
      <w:r w:rsidRPr="000E0359">
        <w:t>按奇偶排序数组</w:t>
      </w:r>
      <w:r w:rsidRPr="000E0359">
        <w:t>II</w:t>
      </w:r>
      <w:r w:rsidR="00283F16">
        <w:rPr>
          <w:rFonts w:hint="eastAsia"/>
        </w:rPr>
        <w:t>。</w:t>
      </w:r>
    </w:p>
    <w:p w:rsidR="00B9044B" w:rsidRPr="000E0359" w:rsidRDefault="00B9044B" w:rsidP="00B9044B">
      <w:pPr>
        <w:pStyle w:val="af6"/>
      </w:pPr>
      <w:r>
        <w:rPr>
          <w:rFonts w:hint="eastAsia"/>
        </w:rPr>
        <w:t>（</w:t>
      </w:r>
      <w:r>
        <w:rPr>
          <w:rFonts w:hint="eastAsia"/>
        </w:rPr>
        <w:t>5</w:t>
      </w:r>
      <w:r>
        <w:rPr>
          <w:rFonts w:hint="eastAsia"/>
        </w:rPr>
        <w:t>）</w:t>
      </w:r>
      <w:r w:rsidRPr="000E0359">
        <w:rPr>
          <w:rFonts w:hint="eastAsia"/>
        </w:rPr>
        <w:t>LeetCode</w:t>
      </w:r>
      <w:r w:rsidRPr="000E0359">
        <w:t>973—</w:t>
      </w:r>
      <w:r w:rsidRPr="000E0359">
        <w:t>最接近原点的</w:t>
      </w:r>
      <w:r w:rsidRPr="00086692">
        <w:rPr>
          <w:rFonts w:hint="eastAsia"/>
          <w:i/>
        </w:rPr>
        <w:t>k</w:t>
      </w:r>
      <w:r w:rsidRPr="000E0359">
        <w:t>个点</w:t>
      </w:r>
      <w:r w:rsidR="00283F16">
        <w:rPr>
          <w:rFonts w:hint="eastAsia"/>
        </w:rPr>
        <w:t>。</w:t>
      </w:r>
    </w:p>
    <w:p w:rsidR="00B9044B" w:rsidRPr="000E0359" w:rsidRDefault="00B9044B" w:rsidP="00B9044B">
      <w:pPr>
        <w:pStyle w:val="af6"/>
      </w:pPr>
      <w:r>
        <w:rPr>
          <w:rFonts w:hint="eastAsia"/>
        </w:rPr>
        <w:t>（</w:t>
      </w:r>
      <w:r>
        <w:rPr>
          <w:rFonts w:hint="eastAsia"/>
        </w:rPr>
        <w:t>6</w:t>
      </w:r>
      <w:r>
        <w:rPr>
          <w:rFonts w:hint="eastAsia"/>
        </w:rPr>
        <w:t>）</w:t>
      </w:r>
      <w:r w:rsidRPr="000E0359">
        <w:rPr>
          <w:rFonts w:hint="eastAsia"/>
        </w:rPr>
        <w:t>LeetCode</w:t>
      </w:r>
      <w:r w:rsidRPr="000E0359">
        <w:t>295—</w:t>
      </w:r>
      <w:r w:rsidRPr="000E0359">
        <w:t>数据流的中位数</w:t>
      </w:r>
      <w:r w:rsidR="00283F16">
        <w:rPr>
          <w:rFonts w:hint="eastAsia"/>
        </w:rPr>
        <w:t>。</w:t>
      </w:r>
    </w:p>
    <w:p w:rsidR="00B9044B" w:rsidRPr="000E0359" w:rsidRDefault="00B9044B" w:rsidP="00B9044B">
      <w:pPr>
        <w:pStyle w:val="af6"/>
      </w:pPr>
      <w:r>
        <w:rPr>
          <w:rFonts w:hint="eastAsia"/>
        </w:rPr>
        <w:t>（</w:t>
      </w:r>
      <w:r>
        <w:rPr>
          <w:rFonts w:hint="eastAsia"/>
        </w:rPr>
        <w:t>7</w:t>
      </w:r>
      <w:r>
        <w:rPr>
          <w:rFonts w:hint="eastAsia"/>
        </w:rPr>
        <w:t>）</w:t>
      </w:r>
      <w:r w:rsidRPr="000E0359">
        <w:rPr>
          <w:rFonts w:hint="eastAsia"/>
        </w:rPr>
        <w:t>LeetCode</w:t>
      </w:r>
      <w:r w:rsidRPr="000E0359">
        <w:t>215—</w:t>
      </w:r>
      <w:r w:rsidRPr="000E0359">
        <w:t>数组中的第</w:t>
      </w:r>
      <w:r w:rsidRPr="00086692">
        <w:rPr>
          <w:rFonts w:hint="eastAsia"/>
          <w:i/>
        </w:rPr>
        <w:t>k</w:t>
      </w:r>
      <w:r w:rsidRPr="000E0359">
        <w:t>个最大元素</w:t>
      </w:r>
      <w:r w:rsidR="00283F16">
        <w:rPr>
          <w:rFonts w:hint="eastAsia"/>
        </w:rPr>
        <w:t>。</w:t>
      </w:r>
    </w:p>
    <w:p w:rsidR="00B9044B" w:rsidRPr="000E0359" w:rsidRDefault="00B9044B" w:rsidP="00B9044B">
      <w:pPr>
        <w:pStyle w:val="af6"/>
      </w:pPr>
      <w:r>
        <w:rPr>
          <w:rFonts w:hint="eastAsia"/>
        </w:rPr>
        <w:t>（</w:t>
      </w:r>
      <w:r>
        <w:rPr>
          <w:rFonts w:hint="eastAsia"/>
        </w:rPr>
        <w:t>8</w:t>
      </w:r>
      <w:r>
        <w:rPr>
          <w:rFonts w:hint="eastAsia"/>
        </w:rPr>
        <w:t>）</w:t>
      </w:r>
      <w:r w:rsidRPr="000E0359">
        <w:rPr>
          <w:rFonts w:hint="eastAsia"/>
        </w:rPr>
        <w:t>LeetCode</w:t>
      </w:r>
      <w:r w:rsidRPr="000E0359">
        <w:t>75—</w:t>
      </w:r>
      <w:r w:rsidRPr="000E0359">
        <w:t>颜色分类</w:t>
      </w:r>
      <w:r w:rsidR="00283F16">
        <w:rPr>
          <w:rFonts w:hint="eastAsia"/>
        </w:rPr>
        <w:t>。</w:t>
      </w:r>
    </w:p>
    <w:p w:rsidR="00B9044B" w:rsidRDefault="00B9044B" w:rsidP="00EC615A">
      <w:pPr>
        <w:pStyle w:val="af6"/>
      </w:pPr>
    </w:p>
    <w:p w:rsidR="00C86856" w:rsidRPr="0010770F" w:rsidRDefault="0047429A" w:rsidP="00C86856">
      <w:pPr>
        <w:pStyle w:val="3"/>
      </w:pPr>
      <w:r w:rsidRPr="0047429A">
        <w:rPr>
          <w:rFonts w:hint="eastAsia"/>
        </w:rPr>
        <w:t>六</w:t>
      </w:r>
      <w:r w:rsidR="00C86856">
        <w:rPr>
          <w:rFonts w:hint="eastAsia"/>
        </w:rPr>
        <w:t>、</w:t>
      </w:r>
      <w:r w:rsidR="00C86856" w:rsidRPr="0010770F">
        <w:t>教材与参考书</w:t>
      </w:r>
    </w:p>
    <w:p w:rsidR="00C86856" w:rsidRPr="0010770F" w:rsidRDefault="00C86856" w:rsidP="00C86856">
      <w:pPr>
        <w:ind w:firstLineChars="200" w:firstLine="420"/>
      </w:pPr>
      <w:r w:rsidRPr="0010770F">
        <w:rPr>
          <w:rFonts w:hAnsi="宋体"/>
        </w:rPr>
        <w:t>教</w:t>
      </w:r>
      <w:r w:rsidRPr="0010770F">
        <w:t xml:space="preserve">  </w:t>
      </w:r>
      <w:r w:rsidRPr="0010770F">
        <w:rPr>
          <w:rFonts w:hAnsi="宋体"/>
        </w:rPr>
        <w:t>材：</w:t>
      </w:r>
      <w:r w:rsidRPr="0010770F">
        <w:t>数据结构教程（第</w:t>
      </w:r>
      <w:r>
        <w:rPr>
          <w:rFonts w:hint="eastAsia"/>
        </w:rPr>
        <w:t>6</w:t>
      </w:r>
      <w:r w:rsidRPr="0010770F">
        <w:t>版</w:t>
      </w:r>
      <w:r>
        <w:rPr>
          <w:rFonts w:hint="eastAsia"/>
        </w:rPr>
        <w:t>）</w:t>
      </w:r>
      <w:r w:rsidRPr="0010770F">
        <w:t>，</w:t>
      </w:r>
      <w:r w:rsidR="00F32AC8" w:rsidRPr="0010770F">
        <w:t>上机实验指导，清华大学出版社，李春葆等，</w:t>
      </w:r>
      <w:r w:rsidR="00F32AC8" w:rsidRPr="0010770F">
        <w:t>202</w:t>
      </w:r>
      <w:r w:rsidR="00F32AC8">
        <w:rPr>
          <w:rFonts w:hint="eastAsia"/>
        </w:rPr>
        <w:t>2</w:t>
      </w:r>
      <w:r w:rsidR="00F32AC8" w:rsidRPr="0010770F">
        <w:t>。</w:t>
      </w:r>
    </w:p>
    <w:p w:rsidR="00C86856" w:rsidRPr="0010770F" w:rsidRDefault="00C86856" w:rsidP="00C86856">
      <w:pPr>
        <w:ind w:firstLine="420"/>
      </w:pPr>
      <w:r w:rsidRPr="0010770F">
        <w:rPr>
          <w:rFonts w:hAnsi="宋体"/>
        </w:rPr>
        <w:t>参考书：</w:t>
      </w:r>
    </w:p>
    <w:p w:rsidR="00C86856" w:rsidRPr="0010770F" w:rsidRDefault="00C76C92" w:rsidP="00C86856">
      <w:pPr>
        <w:pStyle w:val="af6"/>
      </w:pPr>
      <w:r w:rsidRPr="0010770F">
        <w:t xml:space="preserve"> </w:t>
      </w:r>
      <w:r w:rsidR="00D60507">
        <w:rPr>
          <w:rFonts w:hint="eastAsia"/>
        </w:rPr>
        <w:tab/>
      </w:r>
      <w:r w:rsidR="00D60507">
        <w:rPr>
          <w:rFonts w:hint="eastAsia"/>
        </w:rPr>
        <w:tab/>
        <w:t xml:space="preserve">  </w:t>
      </w:r>
      <w:r w:rsidR="00C86856" w:rsidRPr="0010770F">
        <w:t>数据结构</w:t>
      </w:r>
      <w:r w:rsidR="00C86856">
        <w:rPr>
          <w:rFonts w:hint="eastAsia"/>
        </w:rPr>
        <w:t>LeetCode</w:t>
      </w:r>
      <w:r w:rsidR="00C86856" w:rsidRPr="0010770F">
        <w:t>在线编程实训</w:t>
      </w:r>
      <w:r w:rsidR="00C86856">
        <w:rPr>
          <w:rFonts w:hint="eastAsia"/>
        </w:rPr>
        <w:t>（</w:t>
      </w:r>
      <w:r w:rsidR="00C86856">
        <w:rPr>
          <w:rFonts w:hint="eastAsia"/>
        </w:rPr>
        <w:t>C/C++</w:t>
      </w:r>
      <w:r w:rsidR="00C86856">
        <w:rPr>
          <w:rFonts w:hint="eastAsia"/>
        </w:rPr>
        <w:t>语言）—全程视频讲解</w:t>
      </w:r>
      <w:r w:rsidR="00C86856" w:rsidRPr="0010770F">
        <w:t>，清华大学出</w:t>
      </w:r>
      <w:r w:rsidR="00C86856" w:rsidRPr="0010770F">
        <w:lastRenderedPageBreak/>
        <w:t>版社，李春葆等，</w:t>
      </w:r>
      <w:r w:rsidR="00C86856" w:rsidRPr="0010770F">
        <w:t>202</w:t>
      </w:r>
      <w:r w:rsidR="00C86856">
        <w:rPr>
          <w:rFonts w:hint="eastAsia"/>
        </w:rPr>
        <w:t>2</w:t>
      </w:r>
      <w:r w:rsidR="00C86856" w:rsidRPr="0010770F">
        <w:t>。</w:t>
      </w:r>
    </w:p>
    <w:p w:rsidR="00C86856" w:rsidRPr="0010770F" w:rsidRDefault="00C86856" w:rsidP="00C86856">
      <w:pPr>
        <w:pStyle w:val="af6"/>
      </w:pPr>
    </w:p>
    <w:p w:rsidR="00C86856" w:rsidRPr="00D1322B" w:rsidRDefault="0047429A" w:rsidP="00C86856">
      <w:pPr>
        <w:pStyle w:val="3"/>
        <w:rPr>
          <w:rFonts w:hAnsi="Times New Roman"/>
          <w:kern w:val="2"/>
        </w:rPr>
      </w:pPr>
      <w:r w:rsidRPr="0047429A">
        <w:rPr>
          <w:rFonts w:hint="eastAsia"/>
          <w:kern w:val="2"/>
        </w:rPr>
        <w:t>七</w:t>
      </w:r>
      <w:r w:rsidR="00C86856">
        <w:rPr>
          <w:rFonts w:hint="eastAsia"/>
          <w:kern w:val="2"/>
        </w:rPr>
        <w:t>、</w:t>
      </w:r>
      <w:r w:rsidR="00C86856" w:rsidRPr="00D1322B">
        <w:rPr>
          <w:kern w:val="2"/>
        </w:rPr>
        <w:t>考核方式</w:t>
      </w:r>
    </w:p>
    <w:p w:rsidR="00C86856" w:rsidRPr="0010770F" w:rsidRDefault="00171D9E" w:rsidP="00C86856">
      <w:pPr>
        <w:ind w:firstLineChars="200" w:firstLine="420"/>
      </w:pPr>
      <w:r>
        <w:rPr>
          <w:rFonts w:hint="eastAsia"/>
        </w:rPr>
        <w:t>实验报告</w:t>
      </w:r>
      <w:r w:rsidR="0066195F">
        <w:rPr>
          <w:rFonts w:hint="eastAsia"/>
        </w:rPr>
        <w:t>格式</w:t>
      </w:r>
      <w:r>
        <w:rPr>
          <w:rFonts w:hint="eastAsia"/>
        </w:rPr>
        <w:t>规范和完整性</w:t>
      </w:r>
      <w:r w:rsidR="00C86856" w:rsidRPr="0010770F">
        <w:t>（</w:t>
      </w:r>
      <w:r>
        <w:rPr>
          <w:rFonts w:hint="eastAsia"/>
        </w:rPr>
        <w:t>4</w:t>
      </w:r>
      <w:r w:rsidR="00C86856" w:rsidRPr="0010770F">
        <w:t>0%</w:t>
      </w:r>
      <w:r w:rsidR="00C86856" w:rsidRPr="0010770F">
        <w:t>），</w:t>
      </w:r>
      <w:r>
        <w:rPr>
          <w:rFonts w:hint="eastAsia"/>
        </w:rPr>
        <w:t>实验题目的难度</w:t>
      </w:r>
      <w:r w:rsidR="0066195F">
        <w:rPr>
          <w:rFonts w:hint="eastAsia"/>
        </w:rPr>
        <w:t>和正确性</w:t>
      </w:r>
      <w:r w:rsidRPr="0010770F">
        <w:t>（</w:t>
      </w:r>
      <w:r>
        <w:rPr>
          <w:rFonts w:hint="eastAsia"/>
        </w:rPr>
        <w:t>4</w:t>
      </w:r>
      <w:r w:rsidRPr="0010770F">
        <w:t>0%</w:t>
      </w:r>
      <w:r w:rsidRPr="0010770F">
        <w:t>），</w:t>
      </w:r>
      <w:r w:rsidR="00C86856" w:rsidRPr="0010770F">
        <w:t>其他（</w:t>
      </w:r>
      <w:r w:rsidR="008A176C">
        <w:rPr>
          <w:rFonts w:hint="eastAsia"/>
        </w:rPr>
        <w:t>2</w:t>
      </w:r>
      <w:r w:rsidR="00C86856" w:rsidRPr="0010770F">
        <w:t>0%</w:t>
      </w:r>
      <w:r w:rsidR="00C86856" w:rsidRPr="0010770F">
        <w:t>）。</w:t>
      </w:r>
    </w:p>
    <w:p w:rsidR="00C86856" w:rsidRPr="0010770F" w:rsidRDefault="00C86856" w:rsidP="00C86856">
      <w:pPr>
        <w:ind w:firstLineChars="200" w:firstLine="420"/>
      </w:pPr>
    </w:p>
    <w:p w:rsidR="00A84AD3" w:rsidRDefault="00A84AD3" w:rsidP="00662274">
      <w:pPr>
        <w:pStyle w:val="af6"/>
      </w:pPr>
    </w:p>
    <w:sectPr w:rsidR="00A84AD3" w:rsidSect="00851799">
      <w:headerReference w:type="even" r:id="rId8"/>
      <w:headerReference w:type="default" r:id="rId9"/>
      <w:pgSz w:w="10433" w:h="14742"/>
      <w:pgMar w:top="1276" w:right="1106" w:bottom="1276" w:left="1106" w:header="709" w:footer="822"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4EE1" w:rsidRDefault="00F44EE1">
      <w:r>
        <w:separator/>
      </w:r>
    </w:p>
  </w:endnote>
  <w:endnote w:type="continuationSeparator" w:id="0">
    <w:p w:rsidR="00F44EE1" w:rsidRDefault="00F44EE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黑体"/>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粗黑宋简体">
    <w:panose1 w:val="02000000000000000000"/>
    <w:charset w:val="86"/>
    <w:family w:val="auto"/>
    <w:pitch w:val="variable"/>
    <w:sig w:usb0="A00002BF" w:usb1="184F6CFA" w:usb2="00000012"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4EE1" w:rsidRDefault="00F44EE1">
      <w:r>
        <w:separator/>
      </w:r>
    </w:p>
  </w:footnote>
  <w:footnote w:type="continuationSeparator" w:id="0">
    <w:p w:rsidR="00F44EE1" w:rsidRDefault="00F44E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044B" w:rsidRDefault="002070BC">
    <w:pPr>
      <w:pStyle w:val="a6"/>
      <w:jc w:val="both"/>
    </w:pPr>
    <w:fldSimple w:instr=" PAGE ">
      <w:r w:rsidR="00D60507">
        <w:rPr>
          <w:noProof/>
        </w:rPr>
        <w:t>8</w:t>
      </w:r>
    </w:fldSimple>
    <w:r w:rsidR="00B9044B">
      <w:tab/>
    </w:r>
    <w:r w:rsidR="00B9044B">
      <w:rPr>
        <w:rFonts w:hint="eastAsia"/>
      </w:rPr>
      <w:t>数据结构实验大纲</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044B" w:rsidRDefault="00B9044B">
    <w:pPr>
      <w:pStyle w:val="a6"/>
      <w:jc w:val="both"/>
    </w:pPr>
    <w:r>
      <w:tab/>
    </w:r>
    <w:r>
      <w:rPr>
        <w:rFonts w:hint="eastAsia"/>
      </w:rPr>
      <w:t>数据结构</w:t>
    </w:r>
    <w:r w:rsidR="001334D8">
      <w:rPr>
        <w:rFonts w:hint="eastAsia"/>
      </w:rPr>
      <w:t>实验课程大纲</w:t>
    </w:r>
    <w:r>
      <w:tab/>
    </w:r>
    <w:fldSimple w:instr=" PAGE ">
      <w:r w:rsidR="00D60507">
        <w:rPr>
          <w:noProof/>
        </w:rPr>
        <w:t>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2pt;height:11.2pt" o:bullet="t">
        <v:imagedata r:id="rId1" o:title="artD819"/>
      </v:shape>
    </w:pict>
  </w:numPicBullet>
  <w:numPicBullet w:numPicBulletId="1">
    <w:pict>
      <v:shape id="_x0000_i1061" type="#_x0000_t75" style="width:8.9pt;height:8.9pt" o:bullet="t">
        <v:imagedata r:id="rId2" o:title="artA8A0"/>
      </v:shape>
    </w:pict>
  </w:numPicBullet>
  <w:abstractNum w:abstractNumId="0">
    <w:nsid w:val="01FA0540"/>
    <w:multiLevelType w:val="hybridMultilevel"/>
    <w:tmpl w:val="020CC538"/>
    <w:lvl w:ilvl="0" w:tplc="5FFA73E4">
      <w:start w:val="1"/>
      <w:numFmt w:val="bullet"/>
      <w:pStyle w:val="1"/>
      <w:lvlText w:val=""/>
      <w:lvlJc w:val="left"/>
      <w:pPr>
        <w:tabs>
          <w:tab w:val="num" w:pos="794"/>
        </w:tabs>
        <w:ind w:left="794" w:hanging="369"/>
      </w:pPr>
      <w:rPr>
        <w:rFonts w:ascii="Symbol" w:eastAsia="宋体" w:hAnsi="Symbol"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21D46C7B"/>
    <w:multiLevelType w:val="hybridMultilevel"/>
    <w:tmpl w:val="CF7AF8CA"/>
    <w:lvl w:ilvl="0" w:tplc="2A7E8020">
      <w:start w:val="1"/>
      <w:numFmt w:val="bullet"/>
      <w:lvlText w:val=""/>
      <w:lvlPicBulletId w:val="0"/>
      <w:lvlJc w:val="left"/>
      <w:pPr>
        <w:tabs>
          <w:tab w:val="num" w:pos="720"/>
        </w:tabs>
        <w:ind w:left="720" w:hanging="360"/>
      </w:pPr>
      <w:rPr>
        <w:rFonts w:ascii="Symbol" w:hAnsi="Symbol" w:hint="default"/>
      </w:rPr>
    </w:lvl>
    <w:lvl w:ilvl="1" w:tplc="C3FE9BE0" w:tentative="1">
      <w:start w:val="1"/>
      <w:numFmt w:val="bullet"/>
      <w:lvlText w:val=""/>
      <w:lvlPicBulletId w:val="0"/>
      <w:lvlJc w:val="left"/>
      <w:pPr>
        <w:tabs>
          <w:tab w:val="num" w:pos="1440"/>
        </w:tabs>
        <w:ind w:left="1440" w:hanging="360"/>
      </w:pPr>
      <w:rPr>
        <w:rFonts w:ascii="Symbol" w:hAnsi="Symbol" w:hint="default"/>
      </w:rPr>
    </w:lvl>
    <w:lvl w:ilvl="2" w:tplc="8988CC62" w:tentative="1">
      <w:start w:val="1"/>
      <w:numFmt w:val="bullet"/>
      <w:lvlText w:val=""/>
      <w:lvlPicBulletId w:val="0"/>
      <w:lvlJc w:val="left"/>
      <w:pPr>
        <w:tabs>
          <w:tab w:val="num" w:pos="2160"/>
        </w:tabs>
        <w:ind w:left="2160" w:hanging="360"/>
      </w:pPr>
      <w:rPr>
        <w:rFonts w:ascii="Symbol" w:hAnsi="Symbol" w:hint="default"/>
      </w:rPr>
    </w:lvl>
    <w:lvl w:ilvl="3" w:tplc="870A02BE" w:tentative="1">
      <w:start w:val="1"/>
      <w:numFmt w:val="bullet"/>
      <w:lvlText w:val=""/>
      <w:lvlPicBulletId w:val="0"/>
      <w:lvlJc w:val="left"/>
      <w:pPr>
        <w:tabs>
          <w:tab w:val="num" w:pos="2880"/>
        </w:tabs>
        <w:ind w:left="2880" w:hanging="360"/>
      </w:pPr>
      <w:rPr>
        <w:rFonts w:ascii="Symbol" w:hAnsi="Symbol" w:hint="default"/>
      </w:rPr>
    </w:lvl>
    <w:lvl w:ilvl="4" w:tplc="9E20A032" w:tentative="1">
      <w:start w:val="1"/>
      <w:numFmt w:val="bullet"/>
      <w:lvlText w:val=""/>
      <w:lvlPicBulletId w:val="0"/>
      <w:lvlJc w:val="left"/>
      <w:pPr>
        <w:tabs>
          <w:tab w:val="num" w:pos="3600"/>
        </w:tabs>
        <w:ind w:left="3600" w:hanging="360"/>
      </w:pPr>
      <w:rPr>
        <w:rFonts w:ascii="Symbol" w:hAnsi="Symbol" w:hint="default"/>
      </w:rPr>
    </w:lvl>
    <w:lvl w:ilvl="5" w:tplc="25FED04E" w:tentative="1">
      <w:start w:val="1"/>
      <w:numFmt w:val="bullet"/>
      <w:lvlText w:val=""/>
      <w:lvlPicBulletId w:val="0"/>
      <w:lvlJc w:val="left"/>
      <w:pPr>
        <w:tabs>
          <w:tab w:val="num" w:pos="4320"/>
        </w:tabs>
        <w:ind w:left="4320" w:hanging="360"/>
      </w:pPr>
      <w:rPr>
        <w:rFonts w:ascii="Symbol" w:hAnsi="Symbol" w:hint="default"/>
      </w:rPr>
    </w:lvl>
    <w:lvl w:ilvl="6" w:tplc="BCA0EFE4" w:tentative="1">
      <w:start w:val="1"/>
      <w:numFmt w:val="bullet"/>
      <w:lvlText w:val=""/>
      <w:lvlPicBulletId w:val="0"/>
      <w:lvlJc w:val="left"/>
      <w:pPr>
        <w:tabs>
          <w:tab w:val="num" w:pos="5040"/>
        </w:tabs>
        <w:ind w:left="5040" w:hanging="360"/>
      </w:pPr>
      <w:rPr>
        <w:rFonts w:ascii="Symbol" w:hAnsi="Symbol" w:hint="default"/>
      </w:rPr>
    </w:lvl>
    <w:lvl w:ilvl="7" w:tplc="C72424C0" w:tentative="1">
      <w:start w:val="1"/>
      <w:numFmt w:val="bullet"/>
      <w:lvlText w:val=""/>
      <w:lvlPicBulletId w:val="0"/>
      <w:lvlJc w:val="left"/>
      <w:pPr>
        <w:tabs>
          <w:tab w:val="num" w:pos="5760"/>
        </w:tabs>
        <w:ind w:left="5760" w:hanging="360"/>
      </w:pPr>
      <w:rPr>
        <w:rFonts w:ascii="Symbol" w:hAnsi="Symbol" w:hint="default"/>
      </w:rPr>
    </w:lvl>
    <w:lvl w:ilvl="8" w:tplc="25024B50"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28AF05AE"/>
    <w:multiLevelType w:val="hybridMultilevel"/>
    <w:tmpl w:val="1C1256CC"/>
    <w:lvl w:ilvl="0" w:tplc="38DE0250">
      <w:start w:val="1"/>
      <w:numFmt w:val="bullet"/>
      <w:lvlText w:val=""/>
      <w:lvlPicBulletId w:val="1"/>
      <w:lvlJc w:val="left"/>
      <w:pPr>
        <w:tabs>
          <w:tab w:val="num" w:pos="720"/>
        </w:tabs>
        <w:ind w:left="720" w:hanging="360"/>
      </w:pPr>
      <w:rPr>
        <w:rFonts w:ascii="Symbol" w:hAnsi="Symbol" w:hint="default"/>
      </w:rPr>
    </w:lvl>
    <w:lvl w:ilvl="1" w:tplc="FBAEC8FE" w:tentative="1">
      <w:start w:val="1"/>
      <w:numFmt w:val="bullet"/>
      <w:lvlText w:val=""/>
      <w:lvlPicBulletId w:val="1"/>
      <w:lvlJc w:val="left"/>
      <w:pPr>
        <w:tabs>
          <w:tab w:val="num" w:pos="1440"/>
        </w:tabs>
        <w:ind w:left="1440" w:hanging="360"/>
      </w:pPr>
      <w:rPr>
        <w:rFonts w:ascii="Symbol" w:hAnsi="Symbol" w:hint="default"/>
      </w:rPr>
    </w:lvl>
    <w:lvl w:ilvl="2" w:tplc="6CD81092" w:tentative="1">
      <w:start w:val="1"/>
      <w:numFmt w:val="bullet"/>
      <w:lvlText w:val=""/>
      <w:lvlPicBulletId w:val="1"/>
      <w:lvlJc w:val="left"/>
      <w:pPr>
        <w:tabs>
          <w:tab w:val="num" w:pos="2160"/>
        </w:tabs>
        <w:ind w:left="2160" w:hanging="360"/>
      </w:pPr>
      <w:rPr>
        <w:rFonts w:ascii="Symbol" w:hAnsi="Symbol" w:hint="default"/>
      </w:rPr>
    </w:lvl>
    <w:lvl w:ilvl="3" w:tplc="34B2E4A6" w:tentative="1">
      <w:start w:val="1"/>
      <w:numFmt w:val="bullet"/>
      <w:lvlText w:val=""/>
      <w:lvlPicBulletId w:val="1"/>
      <w:lvlJc w:val="left"/>
      <w:pPr>
        <w:tabs>
          <w:tab w:val="num" w:pos="2880"/>
        </w:tabs>
        <w:ind w:left="2880" w:hanging="360"/>
      </w:pPr>
      <w:rPr>
        <w:rFonts w:ascii="Symbol" w:hAnsi="Symbol" w:hint="default"/>
      </w:rPr>
    </w:lvl>
    <w:lvl w:ilvl="4" w:tplc="35FA1C64" w:tentative="1">
      <w:start w:val="1"/>
      <w:numFmt w:val="bullet"/>
      <w:lvlText w:val=""/>
      <w:lvlPicBulletId w:val="1"/>
      <w:lvlJc w:val="left"/>
      <w:pPr>
        <w:tabs>
          <w:tab w:val="num" w:pos="3600"/>
        </w:tabs>
        <w:ind w:left="3600" w:hanging="360"/>
      </w:pPr>
      <w:rPr>
        <w:rFonts w:ascii="Symbol" w:hAnsi="Symbol" w:hint="default"/>
      </w:rPr>
    </w:lvl>
    <w:lvl w:ilvl="5" w:tplc="991EAF72" w:tentative="1">
      <w:start w:val="1"/>
      <w:numFmt w:val="bullet"/>
      <w:lvlText w:val=""/>
      <w:lvlPicBulletId w:val="1"/>
      <w:lvlJc w:val="left"/>
      <w:pPr>
        <w:tabs>
          <w:tab w:val="num" w:pos="4320"/>
        </w:tabs>
        <w:ind w:left="4320" w:hanging="360"/>
      </w:pPr>
      <w:rPr>
        <w:rFonts w:ascii="Symbol" w:hAnsi="Symbol" w:hint="default"/>
      </w:rPr>
    </w:lvl>
    <w:lvl w:ilvl="6" w:tplc="53CE82E8" w:tentative="1">
      <w:start w:val="1"/>
      <w:numFmt w:val="bullet"/>
      <w:lvlText w:val=""/>
      <w:lvlPicBulletId w:val="1"/>
      <w:lvlJc w:val="left"/>
      <w:pPr>
        <w:tabs>
          <w:tab w:val="num" w:pos="5040"/>
        </w:tabs>
        <w:ind w:left="5040" w:hanging="360"/>
      </w:pPr>
      <w:rPr>
        <w:rFonts w:ascii="Symbol" w:hAnsi="Symbol" w:hint="default"/>
      </w:rPr>
    </w:lvl>
    <w:lvl w:ilvl="7" w:tplc="96165DF4" w:tentative="1">
      <w:start w:val="1"/>
      <w:numFmt w:val="bullet"/>
      <w:lvlText w:val=""/>
      <w:lvlPicBulletId w:val="1"/>
      <w:lvlJc w:val="left"/>
      <w:pPr>
        <w:tabs>
          <w:tab w:val="num" w:pos="5760"/>
        </w:tabs>
        <w:ind w:left="5760" w:hanging="360"/>
      </w:pPr>
      <w:rPr>
        <w:rFonts w:ascii="Symbol" w:hAnsi="Symbol" w:hint="default"/>
      </w:rPr>
    </w:lvl>
    <w:lvl w:ilvl="8" w:tplc="BC28CDCC" w:tentative="1">
      <w:start w:val="1"/>
      <w:numFmt w:val="bullet"/>
      <w:lvlText w:val=""/>
      <w:lvlPicBulletId w:val="1"/>
      <w:lvlJc w:val="left"/>
      <w:pPr>
        <w:tabs>
          <w:tab w:val="num" w:pos="6480"/>
        </w:tabs>
        <w:ind w:left="6480" w:hanging="360"/>
      </w:pPr>
      <w:rPr>
        <w:rFonts w:ascii="Symbol" w:hAnsi="Symbol" w:hint="default"/>
      </w:rPr>
    </w:lvl>
  </w:abstractNum>
  <w:abstractNum w:abstractNumId="3">
    <w:nsid w:val="2FA47190"/>
    <w:multiLevelType w:val="hybridMultilevel"/>
    <w:tmpl w:val="C25CC404"/>
    <w:lvl w:ilvl="0" w:tplc="0409000F">
      <w:start w:val="1"/>
      <w:numFmt w:val="decimal"/>
      <w:lvlText w:val="%1."/>
      <w:lvlJc w:val="left"/>
      <w:pPr>
        <w:tabs>
          <w:tab w:val="num" w:pos="794"/>
        </w:tabs>
        <w:ind w:left="794" w:hanging="369"/>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4A3817D6"/>
    <w:multiLevelType w:val="hybridMultilevel"/>
    <w:tmpl w:val="23A027B0"/>
    <w:lvl w:ilvl="0" w:tplc="0C962786">
      <w:start w:val="1"/>
      <w:numFmt w:val="bullet"/>
      <w:lvlText w:val=""/>
      <w:lvlPicBulletId w:val="1"/>
      <w:lvlJc w:val="left"/>
      <w:pPr>
        <w:tabs>
          <w:tab w:val="num" w:pos="720"/>
        </w:tabs>
        <w:ind w:left="720" w:hanging="360"/>
      </w:pPr>
      <w:rPr>
        <w:rFonts w:ascii="Symbol" w:hAnsi="Symbol" w:hint="default"/>
      </w:rPr>
    </w:lvl>
    <w:lvl w:ilvl="1" w:tplc="931C0E5A" w:tentative="1">
      <w:start w:val="1"/>
      <w:numFmt w:val="bullet"/>
      <w:lvlText w:val=""/>
      <w:lvlPicBulletId w:val="1"/>
      <w:lvlJc w:val="left"/>
      <w:pPr>
        <w:tabs>
          <w:tab w:val="num" w:pos="1440"/>
        </w:tabs>
        <w:ind w:left="1440" w:hanging="360"/>
      </w:pPr>
      <w:rPr>
        <w:rFonts w:ascii="Symbol" w:hAnsi="Symbol" w:hint="default"/>
      </w:rPr>
    </w:lvl>
    <w:lvl w:ilvl="2" w:tplc="E0606DAC" w:tentative="1">
      <w:start w:val="1"/>
      <w:numFmt w:val="bullet"/>
      <w:lvlText w:val=""/>
      <w:lvlPicBulletId w:val="1"/>
      <w:lvlJc w:val="left"/>
      <w:pPr>
        <w:tabs>
          <w:tab w:val="num" w:pos="2160"/>
        </w:tabs>
        <w:ind w:left="2160" w:hanging="360"/>
      </w:pPr>
      <w:rPr>
        <w:rFonts w:ascii="Symbol" w:hAnsi="Symbol" w:hint="default"/>
      </w:rPr>
    </w:lvl>
    <w:lvl w:ilvl="3" w:tplc="F0660F46" w:tentative="1">
      <w:start w:val="1"/>
      <w:numFmt w:val="bullet"/>
      <w:lvlText w:val=""/>
      <w:lvlPicBulletId w:val="1"/>
      <w:lvlJc w:val="left"/>
      <w:pPr>
        <w:tabs>
          <w:tab w:val="num" w:pos="2880"/>
        </w:tabs>
        <w:ind w:left="2880" w:hanging="360"/>
      </w:pPr>
      <w:rPr>
        <w:rFonts w:ascii="Symbol" w:hAnsi="Symbol" w:hint="default"/>
      </w:rPr>
    </w:lvl>
    <w:lvl w:ilvl="4" w:tplc="4B706336" w:tentative="1">
      <w:start w:val="1"/>
      <w:numFmt w:val="bullet"/>
      <w:lvlText w:val=""/>
      <w:lvlPicBulletId w:val="1"/>
      <w:lvlJc w:val="left"/>
      <w:pPr>
        <w:tabs>
          <w:tab w:val="num" w:pos="3600"/>
        </w:tabs>
        <w:ind w:left="3600" w:hanging="360"/>
      </w:pPr>
      <w:rPr>
        <w:rFonts w:ascii="Symbol" w:hAnsi="Symbol" w:hint="default"/>
      </w:rPr>
    </w:lvl>
    <w:lvl w:ilvl="5" w:tplc="780CEC34" w:tentative="1">
      <w:start w:val="1"/>
      <w:numFmt w:val="bullet"/>
      <w:lvlText w:val=""/>
      <w:lvlPicBulletId w:val="1"/>
      <w:lvlJc w:val="left"/>
      <w:pPr>
        <w:tabs>
          <w:tab w:val="num" w:pos="4320"/>
        </w:tabs>
        <w:ind w:left="4320" w:hanging="360"/>
      </w:pPr>
      <w:rPr>
        <w:rFonts w:ascii="Symbol" w:hAnsi="Symbol" w:hint="default"/>
      </w:rPr>
    </w:lvl>
    <w:lvl w:ilvl="6" w:tplc="1BB8AC7E" w:tentative="1">
      <w:start w:val="1"/>
      <w:numFmt w:val="bullet"/>
      <w:lvlText w:val=""/>
      <w:lvlPicBulletId w:val="1"/>
      <w:lvlJc w:val="left"/>
      <w:pPr>
        <w:tabs>
          <w:tab w:val="num" w:pos="5040"/>
        </w:tabs>
        <w:ind w:left="5040" w:hanging="360"/>
      </w:pPr>
      <w:rPr>
        <w:rFonts w:ascii="Symbol" w:hAnsi="Symbol" w:hint="default"/>
      </w:rPr>
    </w:lvl>
    <w:lvl w:ilvl="7" w:tplc="03B4581A" w:tentative="1">
      <w:start w:val="1"/>
      <w:numFmt w:val="bullet"/>
      <w:lvlText w:val=""/>
      <w:lvlPicBulletId w:val="1"/>
      <w:lvlJc w:val="left"/>
      <w:pPr>
        <w:tabs>
          <w:tab w:val="num" w:pos="5760"/>
        </w:tabs>
        <w:ind w:left="5760" w:hanging="360"/>
      </w:pPr>
      <w:rPr>
        <w:rFonts w:ascii="Symbol" w:hAnsi="Symbol" w:hint="default"/>
      </w:rPr>
    </w:lvl>
    <w:lvl w:ilvl="8" w:tplc="35AA26B4" w:tentative="1">
      <w:start w:val="1"/>
      <w:numFmt w:val="bullet"/>
      <w:lvlText w:val=""/>
      <w:lvlPicBulletId w:val="1"/>
      <w:lvlJc w:val="left"/>
      <w:pPr>
        <w:tabs>
          <w:tab w:val="num" w:pos="6480"/>
        </w:tabs>
        <w:ind w:left="6480" w:hanging="360"/>
      </w:pPr>
      <w:rPr>
        <w:rFonts w:ascii="Symbol" w:hAnsi="Symbol" w:hint="default"/>
      </w:rPr>
    </w:lvl>
  </w:abstractNum>
  <w:abstractNum w:abstractNumId="5">
    <w:nsid w:val="58C431A4"/>
    <w:multiLevelType w:val="hybridMultilevel"/>
    <w:tmpl w:val="F8C6736A"/>
    <w:lvl w:ilvl="0" w:tplc="6AC216B2">
      <w:numFmt w:val="bullet"/>
      <w:pStyle w:val="a"/>
      <w:lvlText w:val="·"/>
      <w:lvlJc w:val="left"/>
      <w:pPr>
        <w:tabs>
          <w:tab w:val="num" w:pos="785"/>
        </w:tabs>
        <w:ind w:left="785" w:hanging="360"/>
      </w:pPr>
      <w:rPr>
        <w:rFonts w:ascii="宋体" w:eastAsia="宋体" w:hAnsi="Wingdings"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nsid w:val="74BF181A"/>
    <w:multiLevelType w:val="hybridMultilevel"/>
    <w:tmpl w:val="DE0E7036"/>
    <w:lvl w:ilvl="0" w:tplc="F636F91A">
      <w:start w:val="1"/>
      <w:numFmt w:val="bullet"/>
      <w:pStyle w:val="a0"/>
      <w:lvlText w:val=""/>
      <w:lvlJc w:val="left"/>
      <w:pPr>
        <w:tabs>
          <w:tab w:val="num" w:pos="360"/>
        </w:tabs>
        <w:ind w:left="0" w:firstLine="0"/>
      </w:pPr>
      <w:rPr>
        <w:rFonts w:ascii="Symbol" w:eastAsia="宋体" w:hAnsi="Symbol"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nsid w:val="77BF23E6"/>
    <w:multiLevelType w:val="hybridMultilevel"/>
    <w:tmpl w:val="DA880B7C"/>
    <w:lvl w:ilvl="0" w:tplc="F1D639BC">
      <w:start w:val="1"/>
      <w:numFmt w:val="bullet"/>
      <w:lvlText w:val=""/>
      <w:lvlPicBulletId w:val="0"/>
      <w:lvlJc w:val="left"/>
      <w:pPr>
        <w:tabs>
          <w:tab w:val="num" w:pos="720"/>
        </w:tabs>
        <w:ind w:left="720" w:hanging="360"/>
      </w:pPr>
      <w:rPr>
        <w:rFonts w:ascii="Symbol" w:hAnsi="Symbol" w:hint="default"/>
      </w:rPr>
    </w:lvl>
    <w:lvl w:ilvl="1" w:tplc="53C64C4A" w:tentative="1">
      <w:start w:val="1"/>
      <w:numFmt w:val="bullet"/>
      <w:lvlText w:val=""/>
      <w:lvlPicBulletId w:val="0"/>
      <w:lvlJc w:val="left"/>
      <w:pPr>
        <w:tabs>
          <w:tab w:val="num" w:pos="1440"/>
        </w:tabs>
        <w:ind w:left="1440" w:hanging="360"/>
      </w:pPr>
      <w:rPr>
        <w:rFonts w:ascii="Symbol" w:hAnsi="Symbol" w:hint="default"/>
      </w:rPr>
    </w:lvl>
    <w:lvl w:ilvl="2" w:tplc="17A2DF38" w:tentative="1">
      <w:start w:val="1"/>
      <w:numFmt w:val="bullet"/>
      <w:lvlText w:val=""/>
      <w:lvlPicBulletId w:val="0"/>
      <w:lvlJc w:val="left"/>
      <w:pPr>
        <w:tabs>
          <w:tab w:val="num" w:pos="2160"/>
        </w:tabs>
        <w:ind w:left="2160" w:hanging="360"/>
      </w:pPr>
      <w:rPr>
        <w:rFonts w:ascii="Symbol" w:hAnsi="Symbol" w:hint="default"/>
      </w:rPr>
    </w:lvl>
    <w:lvl w:ilvl="3" w:tplc="FFBC803A" w:tentative="1">
      <w:start w:val="1"/>
      <w:numFmt w:val="bullet"/>
      <w:lvlText w:val=""/>
      <w:lvlPicBulletId w:val="0"/>
      <w:lvlJc w:val="left"/>
      <w:pPr>
        <w:tabs>
          <w:tab w:val="num" w:pos="2880"/>
        </w:tabs>
        <w:ind w:left="2880" w:hanging="360"/>
      </w:pPr>
      <w:rPr>
        <w:rFonts w:ascii="Symbol" w:hAnsi="Symbol" w:hint="default"/>
      </w:rPr>
    </w:lvl>
    <w:lvl w:ilvl="4" w:tplc="956CF76E" w:tentative="1">
      <w:start w:val="1"/>
      <w:numFmt w:val="bullet"/>
      <w:lvlText w:val=""/>
      <w:lvlPicBulletId w:val="0"/>
      <w:lvlJc w:val="left"/>
      <w:pPr>
        <w:tabs>
          <w:tab w:val="num" w:pos="3600"/>
        </w:tabs>
        <w:ind w:left="3600" w:hanging="360"/>
      </w:pPr>
      <w:rPr>
        <w:rFonts w:ascii="Symbol" w:hAnsi="Symbol" w:hint="default"/>
      </w:rPr>
    </w:lvl>
    <w:lvl w:ilvl="5" w:tplc="EDAA2F66" w:tentative="1">
      <w:start w:val="1"/>
      <w:numFmt w:val="bullet"/>
      <w:lvlText w:val=""/>
      <w:lvlPicBulletId w:val="0"/>
      <w:lvlJc w:val="left"/>
      <w:pPr>
        <w:tabs>
          <w:tab w:val="num" w:pos="4320"/>
        </w:tabs>
        <w:ind w:left="4320" w:hanging="360"/>
      </w:pPr>
      <w:rPr>
        <w:rFonts w:ascii="Symbol" w:hAnsi="Symbol" w:hint="default"/>
      </w:rPr>
    </w:lvl>
    <w:lvl w:ilvl="6" w:tplc="DAD81650" w:tentative="1">
      <w:start w:val="1"/>
      <w:numFmt w:val="bullet"/>
      <w:lvlText w:val=""/>
      <w:lvlPicBulletId w:val="0"/>
      <w:lvlJc w:val="left"/>
      <w:pPr>
        <w:tabs>
          <w:tab w:val="num" w:pos="5040"/>
        </w:tabs>
        <w:ind w:left="5040" w:hanging="360"/>
      </w:pPr>
      <w:rPr>
        <w:rFonts w:ascii="Symbol" w:hAnsi="Symbol" w:hint="default"/>
      </w:rPr>
    </w:lvl>
    <w:lvl w:ilvl="7" w:tplc="5082EB68" w:tentative="1">
      <w:start w:val="1"/>
      <w:numFmt w:val="bullet"/>
      <w:lvlText w:val=""/>
      <w:lvlPicBulletId w:val="0"/>
      <w:lvlJc w:val="left"/>
      <w:pPr>
        <w:tabs>
          <w:tab w:val="num" w:pos="5760"/>
        </w:tabs>
        <w:ind w:left="5760" w:hanging="360"/>
      </w:pPr>
      <w:rPr>
        <w:rFonts w:ascii="Symbol" w:hAnsi="Symbol" w:hint="default"/>
      </w:rPr>
    </w:lvl>
    <w:lvl w:ilvl="8" w:tplc="75863330" w:tentative="1">
      <w:start w:val="1"/>
      <w:numFmt w:val="bullet"/>
      <w:lvlText w:val=""/>
      <w:lvlPicBulletId w:val="0"/>
      <w:lvlJc w:val="left"/>
      <w:pPr>
        <w:tabs>
          <w:tab w:val="num" w:pos="6480"/>
        </w:tabs>
        <w:ind w:left="6480" w:hanging="360"/>
      </w:pPr>
      <w:rPr>
        <w:rFonts w:ascii="Symbol" w:hAnsi="Symbol" w:hint="default"/>
      </w:rPr>
    </w:lvl>
  </w:abstractNum>
  <w:num w:numId="1">
    <w:abstractNumId w:val="5"/>
  </w:num>
  <w:num w:numId="2">
    <w:abstractNumId w:val="0"/>
  </w:num>
  <w:num w:numId="3">
    <w:abstractNumId w:val="6"/>
  </w:num>
  <w:num w:numId="4">
    <w:abstractNumId w:val="3"/>
  </w:num>
  <w:num w:numId="5">
    <w:abstractNumId w:val="7"/>
  </w:num>
  <w:num w:numId="6">
    <w:abstractNumId w:val="1"/>
  </w:num>
  <w:num w:numId="7">
    <w:abstractNumId w:val="4"/>
  </w:num>
  <w:num w:numId="8">
    <w:abstractNumId w:val="2"/>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hideSpellingErrors/>
  <w:attachedTemplate r:id="rId1"/>
  <w:linkStyles/>
  <w:stylePaneFormatFilter w:val="3F01"/>
  <w:defaultTabStop w:val="315"/>
  <w:evenAndOddHeaders/>
  <w:drawingGridVerticalSpacing w:val="156"/>
  <w:displayHorizontalDrawingGridEvery w:val="0"/>
  <w:displayVerticalDrawingGridEvery w:val="2"/>
  <w:characterSpacingControl w:val="compressPunctuation"/>
  <w:hdrShapeDefaults>
    <o:shapedefaults v:ext="edit" spidmax="352258">
      <v:stroke endarrow="open" endarrowwidth="narrow" endarrowlength="short"/>
      <o:colormenu v:ext="edit" fillcolor="none [3052]" stroke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B02C4"/>
    <w:rsid w:val="000005F7"/>
    <w:rsid w:val="00000D81"/>
    <w:rsid w:val="00001A5D"/>
    <w:rsid w:val="00001A8E"/>
    <w:rsid w:val="00001A97"/>
    <w:rsid w:val="00001FED"/>
    <w:rsid w:val="00002091"/>
    <w:rsid w:val="00002360"/>
    <w:rsid w:val="00003312"/>
    <w:rsid w:val="00003519"/>
    <w:rsid w:val="00003BCE"/>
    <w:rsid w:val="0000420D"/>
    <w:rsid w:val="000042CF"/>
    <w:rsid w:val="00004BFC"/>
    <w:rsid w:val="00004CCB"/>
    <w:rsid w:val="00004CF3"/>
    <w:rsid w:val="000057CB"/>
    <w:rsid w:val="00005E39"/>
    <w:rsid w:val="00005FE2"/>
    <w:rsid w:val="000062D1"/>
    <w:rsid w:val="00006424"/>
    <w:rsid w:val="00006F3D"/>
    <w:rsid w:val="0001013C"/>
    <w:rsid w:val="0001013E"/>
    <w:rsid w:val="00010AEF"/>
    <w:rsid w:val="00010DE4"/>
    <w:rsid w:val="00010FB1"/>
    <w:rsid w:val="00011696"/>
    <w:rsid w:val="00011AEA"/>
    <w:rsid w:val="0001202A"/>
    <w:rsid w:val="000123A2"/>
    <w:rsid w:val="00012931"/>
    <w:rsid w:val="0001298E"/>
    <w:rsid w:val="000131CB"/>
    <w:rsid w:val="000131E6"/>
    <w:rsid w:val="00013806"/>
    <w:rsid w:val="00013F06"/>
    <w:rsid w:val="000144E4"/>
    <w:rsid w:val="000145B3"/>
    <w:rsid w:val="00014905"/>
    <w:rsid w:val="000149D3"/>
    <w:rsid w:val="00014E3A"/>
    <w:rsid w:val="00014EF6"/>
    <w:rsid w:val="0001557D"/>
    <w:rsid w:val="00015C6A"/>
    <w:rsid w:val="00015DBB"/>
    <w:rsid w:val="00015E8C"/>
    <w:rsid w:val="0001640F"/>
    <w:rsid w:val="000167EF"/>
    <w:rsid w:val="00016A7E"/>
    <w:rsid w:val="00016D5A"/>
    <w:rsid w:val="00016F55"/>
    <w:rsid w:val="00017466"/>
    <w:rsid w:val="000174A2"/>
    <w:rsid w:val="00017FE4"/>
    <w:rsid w:val="0002060D"/>
    <w:rsid w:val="0002066C"/>
    <w:rsid w:val="00020772"/>
    <w:rsid w:val="00020D78"/>
    <w:rsid w:val="00021094"/>
    <w:rsid w:val="000210F1"/>
    <w:rsid w:val="00021521"/>
    <w:rsid w:val="000221C8"/>
    <w:rsid w:val="000223D6"/>
    <w:rsid w:val="00022985"/>
    <w:rsid w:val="00022FB3"/>
    <w:rsid w:val="00022FC6"/>
    <w:rsid w:val="00023C50"/>
    <w:rsid w:val="00023D98"/>
    <w:rsid w:val="000240FB"/>
    <w:rsid w:val="00024481"/>
    <w:rsid w:val="000248C1"/>
    <w:rsid w:val="00024FF0"/>
    <w:rsid w:val="00025731"/>
    <w:rsid w:val="00025B5D"/>
    <w:rsid w:val="00025B6D"/>
    <w:rsid w:val="00025C19"/>
    <w:rsid w:val="00025E40"/>
    <w:rsid w:val="00025F85"/>
    <w:rsid w:val="00026102"/>
    <w:rsid w:val="000263CB"/>
    <w:rsid w:val="000263DA"/>
    <w:rsid w:val="00026925"/>
    <w:rsid w:val="00027666"/>
    <w:rsid w:val="000278D4"/>
    <w:rsid w:val="000279B5"/>
    <w:rsid w:val="00027A27"/>
    <w:rsid w:val="00030774"/>
    <w:rsid w:val="00030E1B"/>
    <w:rsid w:val="00030EB1"/>
    <w:rsid w:val="00030EC4"/>
    <w:rsid w:val="00030F87"/>
    <w:rsid w:val="00031B18"/>
    <w:rsid w:val="0003245C"/>
    <w:rsid w:val="00032BEB"/>
    <w:rsid w:val="000332F0"/>
    <w:rsid w:val="00033CA0"/>
    <w:rsid w:val="00033D0B"/>
    <w:rsid w:val="00033FB8"/>
    <w:rsid w:val="00035040"/>
    <w:rsid w:val="00035126"/>
    <w:rsid w:val="00035876"/>
    <w:rsid w:val="000360E3"/>
    <w:rsid w:val="00036618"/>
    <w:rsid w:val="00036B09"/>
    <w:rsid w:val="0003704D"/>
    <w:rsid w:val="00037181"/>
    <w:rsid w:val="00037C0F"/>
    <w:rsid w:val="00037D8A"/>
    <w:rsid w:val="000401B0"/>
    <w:rsid w:val="0004024E"/>
    <w:rsid w:val="000408D0"/>
    <w:rsid w:val="000408DC"/>
    <w:rsid w:val="00040ED1"/>
    <w:rsid w:val="00040FD4"/>
    <w:rsid w:val="0004175C"/>
    <w:rsid w:val="00041B10"/>
    <w:rsid w:val="00041B24"/>
    <w:rsid w:val="00042991"/>
    <w:rsid w:val="00042FE1"/>
    <w:rsid w:val="000432A8"/>
    <w:rsid w:val="000433D4"/>
    <w:rsid w:val="0004345E"/>
    <w:rsid w:val="00043C61"/>
    <w:rsid w:val="00043E32"/>
    <w:rsid w:val="000441D4"/>
    <w:rsid w:val="00045526"/>
    <w:rsid w:val="0004617B"/>
    <w:rsid w:val="0004632E"/>
    <w:rsid w:val="0004733A"/>
    <w:rsid w:val="000475F2"/>
    <w:rsid w:val="00047CA8"/>
    <w:rsid w:val="00047DC4"/>
    <w:rsid w:val="00047E2D"/>
    <w:rsid w:val="00047EB7"/>
    <w:rsid w:val="0005025A"/>
    <w:rsid w:val="000503C7"/>
    <w:rsid w:val="0005047F"/>
    <w:rsid w:val="00050CE2"/>
    <w:rsid w:val="00050D11"/>
    <w:rsid w:val="00051231"/>
    <w:rsid w:val="00051672"/>
    <w:rsid w:val="000516F0"/>
    <w:rsid w:val="000517DF"/>
    <w:rsid w:val="000521EA"/>
    <w:rsid w:val="00052883"/>
    <w:rsid w:val="00052AFD"/>
    <w:rsid w:val="00052CFD"/>
    <w:rsid w:val="00052D31"/>
    <w:rsid w:val="00052F9F"/>
    <w:rsid w:val="0005363B"/>
    <w:rsid w:val="00053A56"/>
    <w:rsid w:val="00053AEC"/>
    <w:rsid w:val="00053E06"/>
    <w:rsid w:val="00054749"/>
    <w:rsid w:val="000548DB"/>
    <w:rsid w:val="00054C54"/>
    <w:rsid w:val="00055025"/>
    <w:rsid w:val="00055183"/>
    <w:rsid w:val="000551DD"/>
    <w:rsid w:val="00055C1A"/>
    <w:rsid w:val="00055C37"/>
    <w:rsid w:val="00055C96"/>
    <w:rsid w:val="00055CEC"/>
    <w:rsid w:val="0005607D"/>
    <w:rsid w:val="000567FB"/>
    <w:rsid w:val="00056B2B"/>
    <w:rsid w:val="00056B42"/>
    <w:rsid w:val="00056F14"/>
    <w:rsid w:val="00056F47"/>
    <w:rsid w:val="00057526"/>
    <w:rsid w:val="000606C4"/>
    <w:rsid w:val="0006087B"/>
    <w:rsid w:val="00060B42"/>
    <w:rsid w:val="00060F04"/>
    <w:rsid w:val="00061422"/>
    <w:rsid w:val="000615D8"/>
    <w:rsid w:val="0006175B"/>
    <w:rsid w:val="00061E1E"/>
    <w:rsid w:val="00061EC2"/>
    <w:rsid w:val="0006254C"/>
    <w:rsid w:val="00062A25"/>
    <w:rsid w:val="00062DF1"/>
    <w:rsid w:val="0006308B"/>
    <w:rsid w:val="0006334C"/>
    <w:rsid w:val="000635E3"/>
    <w:rsid w:val="00063805"/>
    <w:rsid w:val="00063F9C"/>
    <w:rsid w:val="00064BCD"/>
    <w:rsid w:val="00064E56"/>
    <w:rsid w:val="000652BC"/>
    <w:rsid w:val="000653DB"/>
    <w:rsid w:val="000663A7"/>
    <w:rsid w:val="00066A32"/>
    <w:rsid w:val="00067456"/>
    <w:rsid w:val="00067B31"/>
    <w:rsid w:val="0007019D"/>
    <w:rsid w:val="00070359"/>
    <w:rsid w:val="0007072E"/>
    <w:rsid w:val="00070D99"/>
    <w:rsid w:val="00071C57"/>
    <w:rsid w:val="0007205F"/>
    <w:rsid w:val="00072156"/>
    <w:rsid w:val="0007269F"/>
    <w:rsid w:val="00072A19"/>
    <w:rsid w:val="00072C9D"/>
    <w:rsid w:val="000737A8"/>
    <w:rsid w:val="00073E97"/>
    <w:rsid w:val="00073F06"/>
    <w:rsid w:val="00074993"/>
    <w:rsid w:val="00074A89"/>
    <w:rsid w:val="00074BBE"/>
    <w:rsid w:val="00074BCC"/>
    <w:rsid w:val="00074FF3"/>
    <w:rsid w:val="00075539"/>
    <w:rsid w:val="00075790"/>
    <w:rsid w:val="0007618F"/>
    <w:rsid w:val="000761CE"/>
    <w:rsid w:val="00076290"/>
    <w:rsid w:val="00076392"/>
    <w:rsid w:val="0007664D"/>
    <w:rsid w:val="00076C66"/>
    <w:rsid w:val="00076EB5"/>
    <w:rsid w:val="00077152"/>
    <w:rsid w:val="0007730F"/>
    <w:rsid w:val="000773A0"/>
    <w:rsid w:val="0007755A"/>
    <w:rsid w:val="00077694"/>
    <w:rsid w:val="00077999"/>
    <w:rsid w:val="00077B0E"/>
    <w:rsid w:val="00077DF0"/>
    <w:rsid w:val="000805C5"/>
    <w:rsid w:val="00081393"/>
    <w:rsid w:val="00081785"/>
    <w:rsid w:val="000817C8"/>
    <w:rsid w:val="00081F3E"/>
    <w:rsid w:val="0008204A"/>
    <w:rsid w:val="00082661"/>
    <w:rsid w:val="000826F8"/>
    <w:rsid w:val="00083204"/>
    <w:rsid w:val="000835B3"/>
    <w:rsid w:val="00083734"/>
    <w:rsid w:val="0008441A"/>
    <w:rsid w:val="00084469"/>
    <w:rsid w:val="00084DCF"/>
    <w:rsid w:val="000854DC"/>
    <w:rsid w:val="00085747"/>
    <w:rsid w:val="000858DE"/>
    <w:rsid w:val="00086293"/>
    <w:rsid w:val="00086692"/>
    <w:rsid w:val="00086696"/>
    <w:rsid w:val="00087F4F"/>
    <w:rsid w:val="00091040"/>
    <w:rsid w:val="000912BB"/>
    <w:rsid w:val="000912F8"/>
    <w:rsid w:val="00091447"/>
    <w:rsid w:val="00091737"/>
    <w:rsid w:val="00091F97"/>
    <w:rsid w:val="0009211E"/>
    <w:rsid w:val="00092956"/>
    <w:rsid w:val="00092A84"/>
    <w:rsid w:val="00092E39"/>
    <w:rsid w:val="00092F10"/>
    <w:rsid w:val="00092F3D"/>
    <w:rsid w:val="00093238"/>
    <w:rsid w:val="000933FA"/>
    <w:rsid w:val="00094766"/>
    <w:rsid w:val="00094899"/>
    <w:rsid w:val="000948B7"/>
    <w:rsid w:val="00094BC2"/>
    <w:rsid w:val="00094CEA"/>
    <w:rsid w:val="00094E8B"/>
    <w:rsid w:val="00095706"/>
    <w:rsid w:val="00095A72"/>
    <w:rsid w:val="00095B74"/>
    <w:rsid w:val="00096029"/>
    <w:rsid w:val="00096059"/>
    <w:rsid w:val="000960EE"/>
    <w:rsid w:val="00096D83"/>
    <w:rsid w:val="00097AF5"/>
    <w:rsid w:val="00097E41"/>
    <w:rsid w:val="000A01C4"/>
    <w:rsid w:val="000A03BD"/>
    <w:rsid w:val="000A1191"/>
    <w:rsid w:val="000A154F"/>
    <w:rsid w:val="000A1957"/>
    <w:rsid w:val="000A226D"/>
    <w:rsid w:val="000A22AB"/>
    <w:rsid w:val="000A2614"/>
    <w:rsid w:val="000A2AF3"/>
    <w:rsid w:val="000A32D1"/>
    <w:rsid w:val="000A35E2"/>
    <w:rsid w:val="000A3A52"/>
    <w:rsid w:val="000A49AE"/>
    <w:rsid w:val="000A5B57"/>
    <w:rsid w:val="000A60F7"/>
    <w:rsid w:val="000A66BD"/>
    <w:rsid w:val="000A6700"/>
    <w:rsid w:val="000A683F"/>
    <w:rsid w:val="000A685F"/>
    <w:rsid w:val="000A6B1B"/>
    <w:rsid w:val="000A6E25"/>
    <w:rsid w:val="000A7FB6"/>
    <w:rsid w:val="000B06CF"/>
    <w:rsid w:val="000B0B2A"/>
    <w:rsid w:val="000B0CDC"/>
    <w:rsid w:val="000B1285"/>
    <w:rsid w:val="000B1356"/>
    <w:rsid w:val="000B1783"/>
    <w:rsid w:val="000B18DF"/>
    <w:rsid w:val="000B19E0"/>
    <w:rsid w:val="000B20CB"/>
    <w:rsid w:val="000B2241"/>
    <w:rsid w:val="000B2268"/>
    <w:rsid w:val="000B2D03"/>
    <w:rsid w:val="000B3514"/>
    <w:rsid w:val="000B3582"/>
    <w:rsid w:val="000B3E37"/>
    <w:rsid w:val="000B4477"/>
    <w:rsid w:val="000B4535"/>
    <w:rsid w:val="000B4B2C"/>
    <w:rsid w:val="000B508B"/>
    <w:rsid w:val="000B52E0"/>
    <w:rsid w:val="000B56A2"/>
    <w:rsid w:val="000B57E9"/>
    <w:rsid w:val="000B7625"/>
    <w:rsid w:val="000C0680"/>
    <w:rsid w:val="000C0EA2"/>
    <w:rsid w:val="000C0F7A"/>
    <w:rsid w:val="000C12B5"/>
    <w:rsid w:val="000C1797"/>
    <w:rsid w:val="000C18DE"/>
    <w:rsid w:val="000C1AB4"/>
    <w:rsid w:val="000C1E02"/>
    <w:rsid w:val="000C204C"/>
    <w:rsid w:val="000C2A63"/>
    <w:rsid w:val="000C3175"/>
    <w:rsid w:val="000C333C"/>
    <w:rsid w:val="000C38C5"/>
    <w:rsid w:val="000C3E6A"/>
    <w:rsid w:val="000C4333"/>
    <w:rsid w:val="000C4E28"/>
    <w:rsid w:val="000C55CE"/>
    <w:rsid w:val="000C58B5"/>
    <w:rsid w:val="000C62EF"/>
    <w:rsid w:val="000C651D"/>
    <w:rsid w:val="000C68D5"/>
    <w:rsid w:val="000C691E"/>
    <w:rsid w:val="000C69ED"/>
    <w:rsid w:val="000C6BAA"/>
    <w:rsid w:val="000C6DB8"/>
    <w:rsid w:val="000C73A4"/>
    <w:rsid w:val="000C7485"/>
    <w:rsid w:val="000C748C"/>
    <w:rsid w:val="000D00AE"/>
    <w:rsid w:val="000D0887"/>
    <w:rsid w:val="000D0CCA"/>
    <w:rsid w:val="000D0D14"/>
    <w:rsid w:val="000D0DAB"/>
    <w:rsid w:val="000D113F"/>
    <w:rsid w:val="000D1984"/>
    <w:rsid w:val="000D1CE1"/>
    <w:rsid w:val="000D24C5"/>
    <w:rsid w:val="000D25FB"/>
    <w:rsid w:val="000D26FD"/>
    <w:rsid w:val="000D278A"/>
    <w:rsid w:val="000D2E70"/>
    <w:rsid w:val="000D347C"/>
    <w:rsid w:val="000D367C"/>
    <w:rsid w:val="000D39A9"/>
    <w:rsid w:val="000D3AE6"/>
    <w:rsid w:val="000D3E65"/>
    <w:rsid w:val="000D40A3"/>
    <w:rsid w:val="000D410C"/>
    <w:rsid w:val="000D4207"/>
    <w:rsid w:val="000D473E"/>
    <w:rsid w:val="000D4969"/>
    <w:rsid w:val="000D4DCC"/>
    <w:rsid w:val="000D56F4"/>
    <w:rsid w:val="000D5BEC"/>
    <w:rsid w:val="000D5E37"/>
    <w:rsid w:val="000D6300"/>
    <w:rsid w:val="000D64F2"/>
    <w:rsid w:val="000D685C"/>
    <w:rsid w:val="000D70BB"/>
    <w:rsid w:val="000D7373"/>
    <w:rsid w:val="000D76B1"/>
    <w:rsid w:val="000D7930"/>
    <w:rsid w:val="000D7AC8"/>
    <w:rsid w:val="000D7C36"/>
    <w:rsid w:val="000E0AB3"/>
    <w:rsid w:val="000E1628"/>
    <w:rsid w:val="000E1968"/>
    <w:rsid w:val="000E19CE"/>
    <w:rsid w:val="000E1AA4"/>
    <w:rsid w:val="000E1D46"/>
    <w:rsid w:val="000E1D58"/>
    <w:rsid w:val="000E213C"/>
    <w:rsid w:val="000E2254"/>
    <w:rsid w:val="000E2703"/>
    <w:rsid w:val="000E2D68"/>
    <w:rsid w:val="000E2DA1"/>
    <w:rsid w:val="000E323A"/>
    <w:rsid w:val="000E36FD"/>
    <w:rsid w:val="000E3958"/>
    <w:rsid w:val="000E4162"/>
    <w:rsid w:val="000E425E"/>
    <w:rsid w:val="000E4508"/>
    <w:rsid w:val="000E4B21"/>
    <w:rsid w:val="000E4E79"/>
    <w:rsid w:val="000E506F"/>
    <w:rsid w:val="000E5101"/>
    <w:rsid w:val="000E57D1"/>
    <w:rsid w:val="000E6264"/>
    <w:rsid w:val="000E6870"/>
    <w:rsid w:val="000E70B3"/>
    <w:rsid w:val="000E7362"/>
    <w:rsid w:val="000E7C05"/>
    <w:rsid w:val="000E7EE3"/>
    <w:rsid w:val="000F08ED"/>
    <w:rsid w:val="000F0B1D"/>
    <w:rsid w:val="000F1123"/>
    <w:rsid w:val="000F137D"/>
    <w:rsid w:val="000F146E"/>
    <w:rsid w:val="000F159E"/>
    <w:rsid w:val="000F17DA"/>
    <w:rsid w:val="000F17E1"/>
    <w:rsid w:val="000F1D7F"/>
    <w:rsid w:val="000F21D3"/>
    <w:rsid w:val="000F247B"/>
    <w:rsid w:val="000F2F35"/>
    <w:rsid w:val="000F3712"/>
    <w:rsid w:val="000F37C5"/>
    <w:rsid w:val="000F3A28"/>
    <w:rsid w:val="000F3C84"/>
    <w:rsid w:val="000F4282"/>
    <w:rsid w:val="000F4685"/>
    <w:rsid w:val="000F487A"/>
    <w:rsid w:val="000F48B2"/>
    <w:rsid w:val="000F4A34"/>
    <w:rsid w:val="000F4DB3"/>
    <w:rsid w:val="000F5247"/>
    <w:rsid w:val="000F5667"/>
    <w:rsid w:val="000F5815"/>
    <w:rsid w:val="000F5E5D"/>
    <w:rsid w:val="000F62DB"/>
    <w:rsid w:val="000F6A58"/>
    <w:rsid w:val="000F6C27"/>
    <w:rsid w:val="000F6C3C"/>
    <w:rsid w:val="000F6D9F"/>
    <w:rsid w:val="000F6F6C"/>
    <w:rsid w:val="000F73F2"/>
    <w:rsid w:val="000F748F"/>
    <w:rsid w:val="000F77D4"/>
    <w:rsid w:val="000F7AB6"/>
    <w:rsid w:val="000F7DC3"/>
    <w:rsid w:val="00100181"/>
    <w:rsid w:val="00100653"/>
    <w:rsid w:val="00101265"/>
    <w:rsid w:val="00101626"/>
    <w:rsid w:val="001019D4"/>
    <w:rsid w:val="00101A10"/>
    <w:rsid w:val="001020C0"/>
    <w:rsid w:val="00102570"/>
    <w:rsid w:val="00102788"/>
    <w:rsid w:val="00102A0D"/>
    <w:rsid w:val="00102C50"/>
    <w:rsid w:val="00102CD5"/>
    <w:rsid w:val="00103009"/>
    <w:rsid w:val="00103157"/>
    <w:rsid w:val="00103472"/>
    <w:rsid w:val="001034A1"/>
    <w:rsid w:val="00103BCA"/>
    <w:rsid w:val="001040FE"/>
    <w:rsid w:val="001041A2"/>
    <w:rsid w:val="001044C2"/>
    <w:rsid w:val="00104568"/>
    <w:rsid w:val="001045E6"/>
    <w:rsid w:val="00104AB1"/>
    <w:rsid w:val="00104B47"/>
    <w:rsid w:val="00104DB6"/>
    <w:rsid w:val="00104F1E"/>
    <w:rsid w:val="00105BD6"/>
    <w:rsid w:val="00105ECB"/>
    <w:rsid w:val="00106184"/>
    <w:rsid w:val="00106D8B"/>
    <w:rsid w:val="00107C33"/>
    <w:rsid w:val="00107C4D"/>
    <w:rsid w:val="00107ED1"/>
    <w:rsid w:val="00110184"/>
    <w:rsid w:val="001118C4"/>
    <w:rsid w:val="001118CF"/>
    <w:rsid w:val="001118DC"/>
    <w:rsid w:val="001126D7"/>
    <w:rsid w:val="001134A8"/>
    <w:rsid w:val="001137ED"/>
    <w:rsid w:val="00113A90"/>
    <w:rsid w:val="00113FCA"/>
    <w:rsid w:val="001140B2"/>
    <w:rsid w:val="001149A6"/>
    <w:rsid w:val="001157C7"/>
    <w:rsid w:val="00115978"/>
    <w:rsid w:val="00115A97"/>
    <w:rsid w:val="00116D01"/>
    <w:rsid w:val="00117065"/>
    <w:rsid w:val="0011733B"/>
    <w:rsid w:val="001176E0"/>
    <w:rsid w:val="00117B8B"/>
    <w:rsid w:val="00120694"/>
    <w:rsid w:val="001212D5"/>
    <w:rsid w:val="00121531"/>
    <w:rsid w:val="00121CF2"/>
    <w:rsid w:val="001222C3"/>
    <w:rsid w:val="001229F5"/>
    <w:rsid w:val="00122BB8"/>
    <w:rsid w:val="00122C0A"/>
    <w:rsid w:val="00123F32"/>
    <w:rsid w:val="00124225"/>
    <w:rsid w:val="0012461F"/>
    <w:rsid w:val="00124C0A"/>
    <w:rsid w:val="00124CB6"/>
    <w:rsid w:val="00125D42"/>
    <w:rsid w:val="001261A5"/>
    <w:rsid w:val="00126917"/>
    <w:rsid w:val="00126A4E"/>
    <w:rsid w:val="00126D69"/>
    <w:rsid w:val="001271B4"/>
    <w:rsid w:val="00127392"/>
    <w:rsid w:val="001277E8"/>
    <w:rsid w:val="00127BFD"/>
    <w:rsid w:val="00130536"/>
    <w:rsid w:val="0013074C"/>
    <w:rsid w:val="00130B96"/>
    <w:rsid w:val="00130C89"/>
    <w:rsid w:val="00130DF5"/>
    <w:rsid w:val="001315CD"/>
    <w:rsid w:val="001318FA"/>
    <w:rsid w:val="00132477"/>
    <w:rsid w:val="00132689"/>
    <w:rsid w:val="0013269C"/>
    <w:rsid w:val="00132F3C"/>
    <w:rsid w:val="001334D8"/>
    <w:rsid w:val="00133504"/>
    <w:rsid w:val="00133768"/>
    <w:rsid w:val="001340DB"/>
    <w:rsid w:val="00134F01"/>
    <w:rsid w:val="001356A3"/>
    <w:rsid w:val="0013583E"/>
    <w:rsid w:val="00135C2C"/>
    <w:rsid w:val="00135CDE"/>
    <w:rsid w:val="00135EA7"/>
    <w:rsid w:val="001361CD"/>
    <w:rsid w:val="001366E0"/>
    <w:rsid w:val="00136A4B"/>
    <w:rsid w:val="001375C3"/>
    <w:rsid w:val="00137CCD"/>
    <w:rsid w:val="001400A5"/>
    <w:rsid w:val="001403F4"/>
    <w:rsid w:val="001405AE"/>
    <w:rsid w:val="0014088B"/>
    <w:rsid w:val="00140C12"/>
    <w:rsid w:val="00140E95"/>
    <w:rsid w:val="00140FE1"/>
    <w:rsid w:val="001419BC"/>
    <w:rsid w:val="00141A2A"/>
    <w:rsid w:val="00141A3C"/>
    <w:rsid w:val="00141CC5"/>
    <w:rsid w:val="00142A3C"/>
    <w:rsid w:val="00142A75"/>
    <w:rsid w:val="00142B11"/>
    <w:rsid w:val="00142CC9"/>
    <w:rsid w:val="001430AB"/>
    <w:rsid w:val="00144086"/>
    <w:rsid w:val="001447D8"/>
    <w:rsid w:val="00144909"/>
    <w:rsid w:val="00144B92"/>
    <w:rsid w:val="00144D2E"/>
    <w:rsid w:val="001451A9"/>
    <w:rsid w:val="001453CC"/>
    <w:rsid w:val="00145C25"/>
    <w:rsid w:val="00145F54"/>
    <w:rsid w:val="00145FB6"/>
    <w:rsid w:val="0014638D"/>
    <w:rsid w:val="001468C0"/>
    <w:rsid w:val="00146C35"/>
    <w:rsid w:val="0014718B"/>
    <w:rsid w:val="001476D2"/>
    <w:rsid w:val="00147A2A"/>
    <w:rsid w:val="00147D38"/>
    <w:rsid w:val="001501D3"/>
    <w:rsid w:val="001507BF"/>
    <w:rsid w:val="00151721"/>
    <w:rsid w:val="001517F9"/>
    <w:rsid w:val="001519AE"/>
    <w:rsid w:val="0015220F"/>
    <w:rsid w:val="00152749"/>
    <w:rsid w:val="001529CA"/>
    <w:rsid w:val="00152FC5"/>
    <w:rsid w:val="00153542"/>
    <w:rsid w:val="00153732"/>
    <w:rsid w:val="001537DB"/>
    <w:rsid w:val="00153F66"/>
    <w:rsid w:val="001541F3"/>
    <w:rsid w:val="0015421E"/>
    <w:rsid w:val="001549BB"/>
    <w:rsid w:val="00154A4C"/>
    <w:rsid w:val="00154FBF"/>
    <w:rsid w:val="001551A1"/>
    <w:rsid w:val="00155659"/>
    <w:rsid w:val="00155662"/>
    <w:rsid w:val="0015567C"/>
    <w:rsid w:val="00156364"/>
    <w:rsid w:val="001564B6"/>
    <w:rsid w:val="00156B10"/>
    <w:rsid w:val="00156D66"/>
    <w:rsid w:val="0015743B"/>
    <w:rsid w:val="001578CE"/>
    <w:rsid w:val="00160D27"/>
    <w:rsid w:val="00160EC1"/>
    <w:rsid w:val="00161375"/>
    <w:rsid w:val="001617F5"/>
    <w:rsid w:val="0016194B"/>
    <w:rsid w:val="00162510"/>
    <w:rsid w:val="0016330E"/>
    <w:rsid w:val="00163545"/>
    <w:rsid w:val="00164474"/>
    <w:rsid w:val="001648C1"/>
    <w:rsid w:val="00165700"/>
    <w:rsid w:val="00165EB0"/>
    <w:rsid w:val="00165F51"/>
    <w:rsid w:val="00165FC7"/>
    <w:rsid w:val="00166371"/>
    <w:rsid w:val="00166605"/>
    <w:rsid w:val="00166865"/>
    <w:rsid w:val="00166E1B"/>
    <w:rsid w:val="00166E4D"/>
    <w:rsid w:val="00166F87"/>
    <w:rsid w:val="00166FBE"/>
    <w:rsid w:val="00167246"/>
    <w:rsid w:val="00167473"/>
    <w:rsid w:val="00167E0A"/>
    <w:rsid w:val="00170303"/>
    <w:rsid w:val="001704C8"/>
    <w:rsid w:val="001704E3"/>
    <w:rsid w:val="00170644"/>
    <w:rsid w:val="001707C3"/>
    <w:rsid w:val="00171D9E"/>
    <w:rsid w:val="00172AF5"/>
    <w:rsid w:val="001736E2"/>
    <w:rsid w:val="001744B7"/>
    <w:rsid w:val="00175281"/>
    <w:rsid w:val="001755F8"/>
    <w:rsid w:val="00175B83"/>
    <w:rsid w:val="00176E7F"/>
    <w:rsid w:val="0017706B"/>
    <w:rsid w:val="001774C8"/>
    <w:rsid w:val="00177F5E"/>
    <w:rsid w:val="00180392"/>
    <w:rsid w:val="00180A41"/>
    <w:rsid w:val="00180F71"/>
    <w:rsid w:val="00181033"/>
    <w:rsid w:val="00181680"/>
    <w:rsid w:val="00181860"/>
    <w:rsid w:val="00181930"/>
    <w:rsid w:val="0018256D"/>
    <w:rsid w:val="00182784"/>
    <w:rsid w:val="00182A5C"/>
    <w:rsid w:val="00182AF0"/>
    <w:rsid w:val="00182DDC"/>
    <w:rsid w:val="0018323E"/>
    <w:rsid w:val="001839FA"/>
    <w:rsid w:val="0018455B"/>
    <w:rsid w:val="001845A2"/>
    <w:rsid w:val="001845AB"/>
    <w:rsid w:val="001848A3"/>
    <w:rsid w:val="001863F9"/>
    <w:rsid w:val="0018647F"/>
    <w:rsid w:val="001866DC"/>
    <w:rsid w:val="00186702"/>
    <w:rsid w:val="001868B4"/>
    <w:rsid w:val="00187175"/>
    <w:rsid w:val="00187213"/>
    <w:rsid w:val="00187371"/>
    <w:rsid w:val="00187B31"/>
    <w:rsid w:val="0019039F"/>
    <w:rsid w:val="001905C0"/>
    <w:rsid w:val="00191320"/>
    <w:rsid w:val="001918DA"/>
    <w:rsid w:val="00191F5D"/>
    <w:rsid w:val="001936B3"/>
    <w:rsid w:val="00193B9F"/>
    <w:rsid w:val="00194670"/>
    <w:rsid w:val="00194C05"/>
    <w:rsid w:val="00194CBC"/>
    <w:rsid w:val="00194DB8"/>
    <w:rsid w:val="00195570"/>
    <w:rsid w:val="001955D2"/>
    <w:rsid w:val="00195B17"/>
    <w:rsid w:val="00195BE5"/>
    <w:rsid w:val="00195D6A"/>
    <w:rsid w:val="001965C3"/>
    <w:rsid w:val="00196A2D"/>
    <w:rsid w:val="001973DF"/>
    <w:rsid w:val="00197C03"/>
    <w:rsid w:val="00197D7E"/>
    <w:rsid w:val="001A01E2"/>
    <w:rsid w:val="001A0384"/>
    <w:rsid w:val="001A06D8"/>
    <w:rsid w:val="001A122F"/>
    <w:rsid w:val="001A2B15"/>
    <w:rsid w:val="001A2D49"/>
    <w:rsid w:val="001A5154"/>
    <w:rsid w:val="001A5323"/>
    <w:rsid w:val="001A5552"/>
    <w:rsid w:val="001A617E"/>
    <w:rsid w:val="001A6412"/>
    <w:rsid w:val="001A6475"/>
    <w:rsid w:val="001A689A"/>
    <w:rsid w:val="001A7192"/>
    <w:rsid w:val="001A71A2"/>
    <w:rsid w:val="001A7C51"/>
    <w:rsid w:val="001B044C"/>
    <w:rsid w:val="001B0511"/>
    <w:rsid w:val="001B0849"/>
    <w:rsid w:val="001B0B7B"/>
    <w:rsid w:val="001B0FEE"/>
    <w:rsid w:val="001B18E1"/>
    <w:rsid w:val="001B1911"/>
    <w:rsid w:val="001B1AFA"/>
    <w:rsid w:val="001B385B"/>
    <w:rsid w:val="001B4196"/>
    <w:rsid w:val="001B44A1"/>
    <w:rsid w:val="001B47AD"/>
    <w:rsid w:val="001B4C3B"/>
    <w:rsid w:val="001B509B"/>
    <w:rsid w:val="001B528B"/>
    <w:rsid w:val="001B65B4"/>
    <w:rsid w:val="001B67CD"/>
    <w:rsid w:val="001B6931"/>
    <w:rsid w:val="001B734A"/>
    <w:rsid w:val="001C0093"/>
    <w:rsid w:val="001C0351"/>
    <w:rsid w:val="001C05EA"/>
    <w:rsid w:val="001C09A0"/>
    <w:rsid w:val="001C0C27"/>
    <w:rsid w:val="001C0E4C"/>
    <w:rsid w:val="001C15C6"/>
    <w:rsid w:val="001C1887"/>
    <w:rsid w:val="001C1DCC"/>
    <w:rsid w:val="001C2D4B"/>
    <w:rsid w:val="001C319B"/>
    <w:rsid w:val="001C34EB"/>
    <w:rsid w:val="001C3696"/>
    <w:rsid w:val="001C3F0A"/>
    <w:rsid w:val="001C4D00"/>
    <w:rsid w:val="001C50B3"/>
    <w:rsid w:val="001C53AF"/>
    <w:rsid w:val="001C5648"/>
    <w:rsid w:val="001C58E2"/>
    <w:rsid w:val="001C5B7D"/>
    <w:rsid w:val="001C5E45"/>
    <w:rsid w:val="001C6508"/>
    <w:rsid w:val="001C6D54"/>
    <w:rsid w:val="001C762A"/>
    <w:rsid w:val="001C767C"/>
    <w:rsid w:val="001D0AD0"/>
    <w:rsid w:val="001D1C5B"/>
    <w:rsid w:val="001D283F"/>
    <w:rsid w:val="001D2D1D"/>
    <w:rsid w:val="001D3534"/>
    <w:rsid w:val="001D374F"/>
    <w:rsid w:val="001D3B03"/>
    <w:rsid w:val="001D401D"/>
    <w:rsid w:val="001D42A8"/>
    <w:rsid w:val="001D4CF3"/>
    <w:rsid w:val="001D62B4"/>
    <w:rsid w:val="001D637A"/>
    <w:rsid w:val="001D68CB"/>
    <w:rsid w:val="001D7177"/>
    <w:rsid w:val="001D7304"/>
    <w:rsid w:val="001D734B"/>
    <w:rsid w:val="001D73C4"/>
    <w:rsid w:val="001D7560"/>
    <w:rsid w:val="001D7DA4"/>
    <w:rsid w:val="001E004B"/>
    <w:rsid w:val="001E01EC"/>
    <w:rsid w:val="001E0793"/>
    <w:rsid w:val="001E09BB"/>
    <w:rsid w:val="001E0C21"/>
    <w:rsid w:val="001E0EDB"/>
    <w:rsid w:val="001E1ACB"/>
    <w:rsid w:val="001E1BD1"/>
    <w:rsid w:val="001E1C2E"/>
    <w:rsid w:val="001E1E31"/>
    <w:rsid w:val="001E2095"/>
    <w:rsid w:val="001E237C"/>
    <w:rsid w:val="001E2468"/>
    <w:rsid w:val="001E265B"/>
    <w:rsid w:val="001E3C28"/>
    <w:rsid w:val="001E4E68"/>
    <w:rsid w:val="001E4FEC"/>
    <w:rsid w:val="001E59EF"/>
    <w:rsid w:val="001E5C6F"/>
    <w:rsid w:val="001E6812"/>
    <w:rsid w:val="001E6C9B"/>
    <w:rsid w:val="001E78C6"/>
    <w:rsid w:val="001E7EF0"/>
    <w:rsid w:val="001F0DBC"/>
    <w:rsid w:val="001F0EB5"/>
    <w:rsid w:val="001F0EF2"/>
    <w:rsid w:val="001F11CD"/>
    <w:rsid w:val="001F129A"/>
    <w:rsid w:val="001F18F7"/>
    <w:rsid w:val="001F2BDE"/>
    <w:rsid w:val="001F2DD3"/>
    <w:rsid w:val="001F2E2F"/>
    <w:rsid w:val="001F2F6F"/>
    <w:rsid w:val="001F35F4"/>
    <w:rsid w:val="001F36D0"/>
    <w:rsid w:val="001F420E"/>
    <w:rsid w:val="001F43CA"/>
    <w:rsid w:val="001F45D9"/>
    <w:rsid w:val="001F47CD"/>
    <w:rsid w:val="001F4F37"/>
    <w:rsid w:val="001F4FD2"/>
    <w:rsid w:val="001F4FDE"/>
    <w:rsid w:val="001F5ED2"/>
    <w:rsid w:val="001F6200"/>
    <w:rsid w:val="001F63DC"/>
    <w:rsid w:val="001F645A"/>
    <w:rsid w:val="001F6713"/>
    <w:rsid w:val="001F6836"/>
    <w:rsid w:val="001F6B26"/>
    <w:rsid w:val="001F79CD"/>
    <w:rsid w:val="001F7B07"/>
    <w:rsid w:val="001F7B92"/>
    <w:rsid w:val="001F7C6A"/>
    <w:rsid w:val="002000E2"/>
    <w:rsid w:val="00200897"/>
    <w:rsid w:val="002009F5"/>
    <w:rsid w:val="00201389"/>
    <w:rsid w:val="002025F4"/>
    <w:rsid w:val="00202B26"/>
    <w:rsid w:val="002031F9"/>
    <w:rsid w:val="0020347D"/>
    <w:rsid w:val="00203C17"/>
    <w:rsid w:val="002041F6"/>
    <w:rsid w:val="00204398"/>
    <w:rsid w:val="00204937"/>
    <w:rsid w:val="00204A2F"/>
    <w:rsid w:val="00204B75"/>
    <w:rsid w:val="00204C43"/>
    <w:rsid w:val="00205632"/>
    <w:rsid w:val="00205C70"/>
    <w:rsid w:val="002061FA"/>
    <w:rsid w:val="00206209"/>
    <w:rsid w:val="002070BC"/>
    <w:rsid w:val="00207AF0"/>
    <w:rsid w:val="0021009A"/>
    <w:rsid w:val="00211108"/>
    <w:rsid w:val="002112B2"/>
    <w:rsid w:val="00211460"/>
    <w:rsid w:val="00211595"/>
    <w:rsid w:val="0021272D"/>
    <w:rsid w:val="0021275D"/>
    <w:rsid w:val="002127B4"/>
    <w:rsid w:val="00212DFE"/>
    <w:rsid w:val="00213B6A"/>
    <w:rsid w:val="00213ED3"/>
    <w:rsid w:val="002141AA"/>
    <w:rsid w:val="00214AB9"/>
    <w:rsid w:val="002153E1"/>
    <w:rsid w:val="002158A1"/>
    <w:rsid w:val="00215E80"/>
    <w:rsid w:val="00215ECC"/>
    <w:rsid w:val="00215F7C"/>
    <w:rsid w:val="002165A7"/>
    <w:rsid w:val="00216865"/>
    <w:rsid w:val="00216F08"/>
    <w:rsid w:val="002170B4"/>
    <w:rsid w:val="002171B7"/>
    <w:rsid w:val="0021760E"/>
    <w:rsid w:val="002176A5"/>
    <w:rsid w:val="00217E04"/>
    <w:rsid w:val="00217F33"/>
    <w:rsid w:val="00217FF1"/>
    <w:rsid w:val="00220027"/>
    <w:rsid w:val="00220296"/>
    <w:rsid w:val="0022051C"/>
    <w:rsid w:val="0022109C"/>
    <w:rsid w:val="0022163B"/>
    <w:rsid w:val="00221BA1"/>
    <w:rsid w:val="00221D04"/>
    <w:rsid w:val="00221F64"/>
    <w:rsid w:val="00222509"/>
    <w:rsid w:val="002226B8"/>
    <w:rsid w:val="00222EDB"/>
    <w:rsid w:val="00223362"/>
    <w:rsid w:val="00223863"/>
    <w:rsid w:val="00223876"/>
    <w:rsid w:val="00223E3D"/>
    <w:rsid w:val="00223FBF"/>
    <w:rsid w:val="00224209"/>
    <w:rsid w:val="002249A4"/>
    <w:rsid w:val="002253FB"/>
    <w:rsid w:val="00225A9C"/>
    <w:rsid w:val="002264D7"/>
    <w:rsid w:val="0022670D"/>
    <w:rsid w:val="00226A5D"/>
    <w:rsid w:val="00227299"/>
    <w:rsid w:val="002277B6"/>
    <w:rsid w:val="00227B2C"/>
    <w:rsid w:val="00227ED8"/>
    <w:rsid w:val="002302CE"/>
    <w:rsid w:val="00230444"/>
    <w:rsid w:val="002309A4"/>
    <w:rsid w:val="00230B98"/>
    <w:rsid w:val="00231790"/>
    <w:rsid w:val="00232083"/>
    <w:rsid w:val="00232587"/>
    <w:rsid w:val="00232B81"/>
    <w:rsid w:val="0023320D"/>
    <w:rsid w:val="00234944"/>
    <w:rsid w:val="00234ADB"/>
    <w:rsid w:val="00234D4F"/>
    <w:rsid w:val="00234E85"/>
    <w:rsid w:val="00234FB1"/>
    <w:rsid w:val="00236BB1"/>
    <w:rsid w:val="00237852"/>
    <w:rsid w:val="00240342"/>
    <w:rsid w:val="0024055A"/>
    <w:rsid w:val="0024079F"/>
    <w:rsid w:val="00240D94"/>
    <w:rsid w:val="00241172"/>
    <w:rsid w:val="0024168B"/>
    <w:rsid w:val="0024214E"/>
    <w:rsid w:val="00242ACC"/>
    <w:rsid w:val="00242FEE"/>
    <w:rsid w:val="002431F1"/>
    <w:rsid w:val="00243449"/>
    <w:rsid w:val="002434CE"/>
    <w:rsid w:val="00243566"/>
    <w:rsid w:val="00243766"/>
    <w:rsid w:val="0024387A"/>
    <w:rsid w:val="00243A78"/>
    <w:rsid w:val="00244919"/>
    <w:rsid w:val="00244A21"/>
    <w:rsid w:val="00244A3E"/>
    <w:rsid w:val="00245743"/>
    <w:rsid w:val="002463A5"/>
    <w:rsid w:val="002467A3"/>
    <w:rsid w:val="00247E61"/>
    <w:rsid w:val="00247E73"/>
    <w:rsid w:val="00250366"/>
    <w:rsid w:val="00250982"/>
    <w:rsid w:val="00250E4A"/>
    <w:rsid w:val="002512CC"/>
    <w:rsid w:val="002524F4"/>
    <w:rsid w:val="00252E1B"/>
    <w:rsid w:val="00253A13"/>
    <w:rsid w:val="00254128"/>
    <w:rsid w:val="002548F4"/>
    <w:rsid w:val="00254EDD"/>
    <w:rsid w:val="00255203"/>
    <w:rsid w:val="002555A8"/>
    <w:rsid w:val="00255A9D"/>
    <w:rsid w:val="00255B5B"/>
    <w:rsid w:val="00256178"/>
    <w:rsid w:val="00256519"/>
    <w:rsid w:val="0025679A"/>
    <w:rsid w:val="00257162"/>
    <w:rsid w:val="002571A5"/>
    <w:rsid w:val="00257A0D"/>
    <w:rsid w:val="00260A9D"/>
    <w:rsid w:val="00260C42"/>
    <w:rsid w:val="00260D84"/>
    <w:rsid w:val="0026141F"/>
    <w:rsid w:val="00262E28"/>
    <w:rsid w:val="00264324"/>
    <w:rsid w:val="00264850"/>
    <w:rsid w:val="00264D1B"/>
    <w:rsid w:val="002654E5"/>
    <w:rsid w:val="002656AE"/>
    <w:rsid w:val="00265D6F"/>
    <w:rsid w:val="00265F44"/>
    <w:rsid w:val="00265F81"/>
    <w:rsid w:val="002666E4"/>
    <w:rsid w:val="002671FE"/>
    <w:rsid w:val="00267640"/>
    <w:rsid w:val="002676F5"/>
    <w:rsid w:val="00267993"/>
    <w:rsid w:val="002679EF"/>
    <w:rsid w:val="002701E0"/>
    <w:rsid w:val="00270DAE"/>
    <w:rsid w:val="00271625"/>
    <w:rsid w:val="0027165B"/>
    <w:rsid w:val="002719F8"/>
    <w:rsid w:val="00271A64"/>
    <w:rsid w:val="00272ACF"/>
    <w:rsid w:val="00272F3D"/>
    <w:rsid w:val="0027373B"/>
    <w:rsid w:val="00273AA8"/>
    <w:rsid w:val="00273C14"/>
    <w:rsid w:val="00273F0B"/>
    <w:rsid w:val="002742C4"/>
    <w:rsid w:val="00274E37"/>
    <w:rsid w:val="00275198"/>
    <w:rsid w:val="00275246"/>
    <w:rsid w:val="002760A2"/>
    <w:rsid w:val="00276B80"/>
    <w:rsid w:val="00276D1D"/>
    <w:rsid w:val="00277225"/>
    <w:rsid w:val="002773D9"/>
    <w:rsid w:val="00277A88"/>
    <w:rsid w:val="00277D4C"/>
    <w:rsid w:val="00280012"/>
    <w:rsid w:val="002805B4"/>
    <w:rsid w:val="0028060E"/>
    <w:rsid w:val="00280BBB"/>
    <w:rsid w:val="0028119B"/>
    <w:rsid w:val="00281389"/>
    <w:rsid w:val="002815EE"/>
    <w:rsid w:val="00281666"/>
    <w:rsid w:val="00281BB4"/>
    <w:rsid w:val="0028213B"/>
    <w:rsid w:val="002825E7"/>
    <w:rsid w:val="00282FDC"/>
    <w:rsid w:val="00283136"/>
    <w:rsid w:val="00283346"/>
    <w:rsid w:val="00283F16"/>
    <w:rsid w:val="002840D2"/>
    <w:rsid w:val="00284588"/>
    <w:rsid w:val="0028477F"/>
    <w:rsid w:val="00284B22"/>
    <w:rsid w:val="00284E97"/>
    <w:rsid w:val="00285605"/>
    <w:rsid w:val="00285BB3"/>
    <w:rsid w:val="00285C68"/>
    <w:rsid w:val="00285CFD"/>
    <w:rsid w:val="00285DF2"/>
    <w:rsid w:val="00285E5F"/>
    <w:rsid w:val="00285F7E"/>
    <w:rsid w:val="00286582"/>
    <w:rsid w:val="00286722"/>
    <w:rsid w:val="00286996"/>
    <w:rsid w:val="00286D7B"/>
    <w:rsid w:val="00286F9C"/>
    <w:rsid w:val="00287288"/>
    <w:rsid w:val="00287A39"/>
    <w:rsid w:val="00287A6E"/>
    <w:rsid w:val="00287F5F"/>
    <w:rsid w:val="002915DE"/>
    <w:rsid w:val="00291EA3"/>
    <w:rsid w:val="002921C0"/>
    <w:rsid w:val="00292B6D"/>
    <w:rsid w:val="00293A2C"/>
    <w:rsid w:val="00293AED"/>
    <w:rsid w:val="00293D9E"/>
    <w:rsid w:val="00293DDB"/>
    <w:rsid w:val="002946D3"/>
    <w:rsid w:val="00294DA4"/>
    <w:rsid w:val="00295173"/>
    <w:rsid w:val="002951F6"/>
    <w:rsid w:val="0029523C"/>
    <w:rsid w:val="002952BD"/>
    <w:rsid w:val="0029553E"/>
    <w:rsid w:val="0029712B"/>
    <w:rsid w:val="00297AA4"/>
    <w:rsid w:val="002A0268"/>
    <w:rsid w:val="002A05F0"/>
    <w:rsid w:val="002A0651"/>
    <w:rsid w:val="002A086B"/>
    <w:rsid w:val="002A0A42"/>
    <w:rsid w:val="002A101A"/>
    <w:rsid w:val="002A1158"/>
    <w:rsid w:val="002A144E"/>
    <w:rsid w:val="002A1510"/>
    <w:rsid w:val="002A191E"/>
    <w:rsid w:val="002A1A66"/>
    <w:rsid w:val="002A1DD8"/>
    <w:rsid w:val="002A1E7D"/>
    <w:rsid w:val="002A23F7"/>
    <w:rsid w:val="002A2C62"/>
    <w:rsid w:val="002A353D"/>
    <w:rsid w:val="002A3803"/>
    <w:rsid w:val="002A4006"/>
    <w:rsid w:val="002A4388"/>
    <w:rsid w:val="002A4958"/>
    <w:rsid w:val="002A4BA4"/>
    <w:rsid w:val="002A50E0"/>
    <w:rsid w:val="002A5530"/>
    <w:rsid w:val="002A59D1"/>
    <w:rsid w:val="002A5CBA"/>
    <w:rsid w:val="002A6461"/>
    <w:rsid w:val="002A671F"/>
    <w:rsid w:val="002A6876"/>
    <w:rsid w:val="002A6B1D"/>
    <w:rsid w:val="002A718A"/>
    <w:rsid w:val="002A7210"/>
    <w:rsid w:val="002B005A"/>
    <w:rsid w:val="002B025A"/>
    <w:rsid w:val="002B041E"/>
    <w:rsid w:val="002B0607"/>
    <w:rsid w:val="002B074E"/>
    <w:rsid w:val="002B16AD"/>
    <w:rsid w:val="002B1B39"/>
    <w:rsid w:val="002B1BFA"/>
    <w:rsid w:val="002B21B1"/>
    <w:rsid w:val="002B22DF"/>
    <w:rsid w:val="002B4142"/>
    <w:rsid w:val="002B4250"/>
    <w:rsid w:val="002B5620"/>
    <w:rsid w:val="002B56E5"/>
    <w:rsid w:val="002B5883"/>
    <w:rsid w:val="002B5D25"/>
    <w:rsid w:val="002B5FEE"/>
    <w:rsid w:val="002B600C"/>
    <w:rsid w:val="002B624C"/>
    <w:rsid w:val="002B674C"/>
    <w:rsid w:val="002B684F"/>
    <w:rsid w:val="002B688A"/>
    <w:rsid w:val="002B707D"/>
    <w:rsid w:val="002B77FB"/>
    <w:rsid w:val="002B7AAF"/>
    <w:rsid w:val="002B7C5A"/>
    <w:rsid w:val="002C0985"/>
    <w:rsid w:val="002C1855"/>
    <w:rsid w:val="002C19C6"/>
    <w:rsid w:val="002C21EE"/>
    <w:rsid w:val="002C220A"/>
    <w:rsid w:val="002C233C"/>
    <w:rsid w:val="002C2501"/>
    <w:rsid w:val="002C2D16"/>
    <w:rsid w:val="002C3093"/>
    <w:rsid w:val="002C3113"/>
    <w:rsid w:val="002C3751"/>
    <w:rsid w:val="002C3B59"/>
    <w:rsid w:val="002C3C14"/>
    <w:rsid w:val="002C4387"/>
    <w:rsid w:val="002C5716"/>
    <w:rsid w:val="002C57ED"/>
    <w:rsid w:val="002C6540"/>
    <w:rsid w:val="002C6815"/>
    <w:rsid w:val="002C6C76"/>
    <w:rsid w:val="002C70DE"/>
    <w:rsid w:val="002C7744"/>
    <w:rsid w:val="002D063B"/>
    <w:rsid w:val="002D06B1"/>
    <w:rsid w:val="002D06DE"/>
    <w:rsid w:val="002D0985"/>
    <w:rsid w:val="002D0FA5"/>
    <w:rsid w:val="002D1C39"/>
    <w:rsid w:val="002D2056"/>
    <w:rsid w:val="002D241C"/>
    <w:rsid w:val="002D27F4"/>
    <w:rsid w:val="002D2ACA"/>
    <w:rsid w:val="002D2ADA"/>
    <w:rsid w:val="002D31E5"/>
    <w:rsid w:val="002D3CE8"/>
    <w:rsid w:val="002D3DF7"/>
    <w:rsid w:val="002D4187"/>
    <w:rsid w:val="002D4391"/>
    <w:rsid w:val="002D4948"/>
    <w:rsid w:val="002D4A5C"/>
    <w:rsid w:val="002D4CE1"/>
    <w:rsid w:val="002D4EBA"/>
    <w:rsid w:val="002D544A"/>
    <w:rsid w:val="002D5510"/>
    <w:rsid w:val="002D55B5"/>
    <w:rsid w:val="002D56D1"/>
    <w:rsid w:val="002D57BB"/>
    <w:rsid w:val="002D623E"/>
    <w:rsid w:val="002D6533"/>
    <w:rsid w:val="002D65E1"/>
    <w:rsid w:val="002D6644"/>
    <w:rsid w:val="002D6F4D"/>
    <w:rsid w:val="002D70D4"/>
    <w:rsid w:val="002D7171"/>
    <w:rsid w:val="002D73DC"/>
    <w:rsid w:val="002D745B"/>
    <w:rsid w:val="002D764F"/>
    <w:rsid w:val="002D7B11"/>
    <w:rsid w:val="002E01CF"/>
    <w:rsid w:val="002E0ADC"/>
    <w:rsid w:val="002E12A3"/>
    <w:rsid w:val="002E13D8"/>
    <w:rsid w:val="002E157F"/>
    <w:rsid w:val="002E15A9"/>
    <w:rsid w:val="002E168B"/>
    <w:rsid w:val="002E20F3"/>
    <w:rsid w:val="002E29A3"/>
    <w:rsid w:val="002E29F9"/>
    <w:rsid w:val="002E31A5"/>
    <w:rsid w:val="002E3E30"/>
    <w:rsid w:val="002E424B"/>
    <w:rsid w:val="002E4490"/>
    <w:rsid w:val="002E4CD7"/>
    <w:rsid w:val="002E4D5F"/>
    <w:rsid w:val="002E6B1F"/>
    <w:rsid w:val="002E6B3B"/>
    <w:rsid w:val="002E6E35"/>
    <w:rsid w:val="002E6F1E"/>
    <w:rsid w:val="002E6FFF"/>
    <w:rsid w:val="002E7C6B"/>
    <w:rsid w:val="002F0637"/>
    <w:rsid w:val="002F0CFC"/>
    <w:rsid w:val="002F0E3C"/>
    <w:rsid w:val="002F0FB6"/>
    <w:rsid w:val="002F14B8"/>
    <w:rsid w:val="002F1C15"/>
    <w:rsid w:val="002F1EA7"/>
    <w:rsid w:val="002F204C"/>
    <w:rsid w:val="002F2C58"/>
    <w:rsid w:val="002F2C6E"/>
    <w:rsid w:val="002F3901"/>
    <w:rsid w:val="002F3AAA"/>
    <w:rsid w:val="002F3D46"/>
    <w:rsid w:val="002F3E5D"/>
    <w:rsid w:val="002F423C"/>
    <w:rsid w:val="002F46C0"/>
    <w:rsid w:val="002F4B0B"/>
    <w:rsid w:val="002F4B58"/>
    <w:rsid w:val="002F4C26"/>
    <w:rsid w:val="002F5064"/>
    <w:rsid w:val="002F598D"/>
    <w:rsid w:val="002F5A5C"/>
    <w:rsid w:val="002F5F5D"/>
    <w:rsid w:val="002F66C8"/>
    <w:rsid w:val="002F690D"/>
    <w:rsid w:val="002F6C4B"/>
    <w:rsid w:val="002F73CF"/>
    <w:rsid w:val="002F74EF"/>
    <w:rsid w:val="002F754D"/>
    <w:rsid w:val="002F7F22"/>
    <w:rsid w:val="003014B2"/>
    <w:rsid w:val="00301D36"/>
    <w:rsid w:val="00302279"/>
    <w:rsid w:val="003022F8"/>
    <w:rsid w:val="00302554"/>
    <w:rsid w:val="00302D57"/>
    <w:rsid w:val="00302F6B"/>
    <w:rsid w:val="00303031"/>
    <w:rsid w:val="00303594"/>
    <w:rsid w:val="00303D2A"/>
    <w:rsid w:val="003040A8"/>
    <w:rsid w:val="003040F1"/>
    <w:rsid w:val="0030461A"/>
    <w:rsid w:val="00304FDB"/>
    <w:rsid w:val="00305B00"/>
    <w:rsid w:val="003068A7"/>
    <w:rsid w:val="0030697E"/>
    <w:rsid w:val="00306B9B"/>
    <w:rsid w:val="00306DAA"/>
    <w:rsid w:val="0030735D"/>
    <w:rsid w:val="003073B2"/>
    <w:rsid w:val="003079A8"/>
    <w:rsid w:val="00307B39"/>
    <w:rsid w:val="00307F3B"/>
    <w:rsid w:val="003101B4"/>
    <w:rsid w:val="003105D0"/>
    <w:rsid w:val="003105F4"/>
    <w:rsid w:val="00310697"/>
    <w:rsid w:val="003111AE"/>
    <w:rsid w:val="00311433"/>
    <w:rsid w:val="0031170F"/>
    <w:rsid w:val="0031171B"/>
    <w:rsid w:val="00311C97"/>
    <w:rsid w:val="00311FCC"/>
    <w:rsid w:val="00312268"/>
    <w:rsid w:val="00312413"/>
    <w:rsid w:val="00312A57"/>
    <w:rsid w:val="00312B58"/>
    <w:rsid w:val="003137A2"/>
    <w:rsid w:val="00313953"/>
    <w:rsid w:val="00313978"/>
    <w:rsid w:val="00313ABA"/>
    <w:rsid w:val="00314100"/>
    <w:rsid w:val="003147D2"/>
    <w:rsid w:val="00314F0E"/>
    <w:rsid w:val="00315378"/>
    <w:rsid w:val="0031588C"/>
    <w:rsid w:val="00315E70"/>
    <w:rsid w:val="00315FBF"/>
    <w:rsid w:val="003200B6"/>
    <w:rsid w:val="00320320"/>
    <w:rsid w:val="00320E78"/>
    <w:rsid w:val="0032112C"/>
    <w:rsid w:val="00321403"/>
    <w:rsid w:val="00321854"/>
    <w:rsid w:val="00321A27"/>
    <w:rsid w:val="00321D4E"/>
    <w:rsid w:val="00321EB0"/>
    <w:rsid w:val="003225A2"/>
    <w:rsid w:val="0032282D"/>
    <w:rsid w:val="00322E11"/>
    <w:rsid w:val="00323335"/>
    <w:rsid w:val="0032341F"/>
    <w:rsid w:val="0032355B"/>
    <w:rsid w:val="003239E4"/>
    <w:rsid w:val="00323CC8"/>
    <w:rsid w:val="00323D1E"/>
    <w:rsid w:val="00324049"/>
    <w:rsid w:val="00324101"/>
    <w:rsid w:val="00325696"/>
    <w:rsid w:val="003266AD"/>
    <w:rsid w:val="00326E2B"/>
    <w:rsid w:val="00326EDA"/>
    <w:rsid w:val="0032735C"/>
    <w:rsid w:val="00327940"/>
    <w:rsid w:val="00327A56"/>
    <w:rsid w:val="00327D95"/>
    <w:rsid w:val="003307B0"/>
    <w:rsid w:val="00330862"/>
    <w:rsid w:val="00331980"/>
    <w:rsid w:val="00331E54"/>
    <w:rsid w:val="00332983"/>
    <w:rsid w:val="00332F60"/>
    <w:rsid w:val="0033367A"/>
    <w:rsid w:val="00333698"/>
    <w:rsid w:val="00333AFF"/>
    <w:rsid w:val="00333F8F"/>
    <w:rsid w:val="00333F9D"/>
    <w:rsid w:val="00334617"/>
    <w:rsid w:val="00334D4B"/>
    <w:rsid w:val="00334F02"/>
    <w:rsid w:val="003352E7"/>
    <w:rsid w:val="003356DC"/>
    <w:rsid w:val="00335705"/>
    <w:rsid w:val="00335B7D"/>
    <w:rsid w:val="00336ED3"/>
    <w:rsid w:val="003378D6"/>
    <w:rsid w:val="003378EF"/>
    <w:rsid w:val="00337BE5"/>
    <w:rsid w:val="00337D80"/>
    <w:rsid w:val="00337D8D"/>
    <w:rsid w:val="00337E4C"/>
    <w:rsid w:val="00340182"/>
    <w:rsid w:val="00340631"/>
    <w:rsid w:val="003407FC"/>
    <w:rsid w:val="0034207B"/>
    <w:rsid w:val="00342F00"/>
    <w:rsid w:val="0034360C"/>
    <w:rsid w:val="0034370D"/>
    <w:rsid w:val="0034392E"/>
    <w:rsid w:val="00343961"/>
    <w:rsid w:val="00343969"/>
    <w:rsid w:val="00343B5B"/>
    <w:rsid w:val="003442B2"/>
    <w:rsid w:val="00344397"/>
    <w:rsid w:val="00344539"/>
    <w:rsid w:val="0034464E"/>
    <w:rsid w:val="00344D1D"/>
    <w:rsid w:val="00344D9F"/>
    <w:rsid w:val="00344E3E"/>
    <w:rsid w:val="00344F39"/>
    <w:rsid w:val="0034511C"/>
    <w:rsid w:val="0034537D"/>
    <w:rsid w:val="0034555F"/>
    <w:rsid w:val="00345773"/>
    <w:rsid w:val="00345A97"/>
    <w:rsid w:val="00345CE0"/>
    <w:rsid w:val="00345DA8"/>
    <w:rsid w:val="00346144"/>
    <w:rsid w:val="00346B8A"/>
    <w:rsid w:val="0034717D"/>
    <w:rsid w:val="003474D0"/>
    <w:rsid w:val="00347D2F"/>
    <w:rsid w:val="003507C2"/>
    <w:rsid w:val="00350B61"/>
    <w:rsid w:val="0035187E"/>
    <w:rsid w:val="00352B82"/>
    <w:rsid w:val="003533D3"/>
    <w:rsid w:val="0035372A"/>
    <w:rsid w:val="003537FF"/>
    <w:rsid w:val="00353989"/>
    <w:rsid w:val="00353FFF"/>
    <w:rsid w:val="00355546"/>
    <w:rsid w:val="003556EC"/>
    <w:rsid w:val="0035576A"/>
    <w:rsid w:val="00355DDD"/>
    <w:rsid w:val="0035635F"/>
    <w:rsid w:val="003563A9"/>
    <w:rsid w:val="00356946"/>
    <w:rsid w:val="00356C25"/>
    <w:rsid w:val="00356F76"/>
    <w:rsid w:val="00357024"/>
    <w:rsid w:val="0035785E"/>
    <w:rsid w:val="0036050A"/>
    <w:rsid w:val="00360516"/>
    <w:rsid w:val="003609F9"/>
    <w:rsid w:val="003619E6"/>
    <w:rsid w:val="003620CA"/>
    <w:rsid w:val="0036250A"/>
    <w:rsid w:val="003625D2"/>
    <w:rsid w:val="00362BA3"/>
    <w:rsid w:val="00362D2E"/>
    <w:rsid w:val="00362FA4"/>
    <w:rsid w:val="003633CB"/>
    <w:rsid w:val="00363538"/>
    <w:rsid w:val="00363776"/>
    <w:rsid w:val="00363A8F"/>
    <w:rsid w:val="003640A1"/>
    <w:rsid w:val="00364771"/>
    <w:rsid w:val="003647F2"/>
    <w:rsid w:val="00364EAB"/>
    <w:rsid w:val="00364F89"/>
    <w:rsid w:val="003651C9"/>
    <w:rsid w:val="003666C4"/>
    <w:rsid w:val="003670FE"/>
    <w:rsid w:val="00367123"/>
    <w:rsid w:val="00367A08"/>
    <w:rsid w:val="00370424"/>
    <w:rsid w:val="0037055C"/>
    <w:rsid w:val="003716BE"/>
    <w:rsid w:val="00371DA9"/>
    <w:rsid w:val="00372263"/>
    <w:rsid w:val="003724E6"/>
    <w:rsid w:val="00373CE9"/>
    <w:rsid w:val="00373D0E"/>
    <w:rsid w:val="00373DDB"/>
    <w:rsid w:val="00374069"/>
    <w:rsid w:val="0037532F"/>
    <w:rsid w:val="00375C23"/>
    <w:rsid w:val="00375C30"/>
    <w:rsid w:val="00376443"/>
    <w:rsid w:val="0037698B"/>
    <w:rsid w:val="00376C9C"/>
    <w:rsid w:val="003771BC"/>
    <w:rsid w:val="0037728B"/>
    <w:rsid w:val="00377B9B"/>
    <w:rsid w:val="00377FAF"/>
    <w:rsid w:val="003801B8"/>
    <w:rsid w:val="003818CE"/>
    <w:rsid w:val="00382949"/>
    <w:rsid w:val="00382A1D"/>
    <w:rsid w:val="003838C7"/>
    <w:rsid w:val="00383A93"/>
    <w:rsid w:val="00383C2A"/>
    <w:rsid w:val="0038443B"/>
    <w:rsid w:val="00384889"/>
    <w:rsid w:val="00384C91"/>
    <w:rsid w:val="00384DAF"/>
    <w:rsid w:val="003850C2"/>
    <w:rsid w:val="003850D8"/>
    <w:rsid w:val="0038587C"/>
    <w:rsid w:val="00385A5E"/>
    <w:rsid w:val="00385D3E"/>
    <w:rsid w:val="00385DBB"/>
    <w:rsid w:val="00385EDF"/>
    <w:rsid w:val="003867D0"/>
    <w:rsid w:val="003868EF"/>
    <w:rsid w:val="003869C4"/>
    <w:rsid w:val="00386A03"/>
    <w:rsid w:val="0038712D"/>
    <w:rsid w:val="0039001A"/>
    <w:rsid w:val="0039037B"/>
    <w:rsid w:val="0039080C"/>
    <w:rsid w:val="0039164A"/>
    <w:rsid w:val="0039169E"/>
    <w:rsid w:val="003920A3"/>
    <w:rsid w:val="00393556"/>
    <w:rsid w:val="00393F45"/>
    <w:rsid w:val="0039432D"/>
    <w:rsid w:val="0039452D"/>
    <w:rsid w:val="0039475C"/>
    <w:rsid w:val="0039475E"/>
    <w:rsid w:val="0039694E"/>
    <w:rsid w:val="00396F21"/>
    <w:rsid w:val="00397FF0"/>
    <w:rsid w:val="003A06B3"/>
    <w:rsid w:val="003A0AC7"/>
    <w:rsid w:val="003A0C58"/>
    <w:rsid w:val="003A0D29"/>
    <w:rsid w:val="003A1797"/>
    <w:rsid w:val="003A2399"/>
    <w:rsid w:val="003A2675"/>
    <w:rsid w:val="003A2A85"/>
    <w:rsid w:val="003A2D88"/>
    <w:rsid w:val="003A37C8"/>
    <w:rsid w:val="003A3913"/>
    <w:rsid w:val="003A3930"/>
    <w:rsid w:val="003A4975"/>
    <w:rsid w:val="003A4A55"/>
    <w:rsid w:val="003A4E13"/>
    <w:rsid w:val="003A501F"/>
    <w:rsid w:val="003A614F"/>
    <w:rsid w:val="003A7491"/>
    <w:rsid w:val="003A7583"/>
    <w:rsid w:val="003A78DF"/>
    <w:rsid w:val="003A7A22"/>
    <w:rsid w:val="003A7AC3"/>
    <w:rsid w:val="003B051D"/>
    <w:rsid w:val="003B0556"/>
    <w:rsid w:val="003B0A2E"/>
    <w:rsid w:val="003B0FEE"/>
    <w:rsid w:val="003B101C"/>
    <w:rsid w:val="003B143D"/>
    <w:rsid w:val="003B14A3"/>
    <w:rsid w:val="003B1758"/>
    <w:rsid w:val="003B1B87"/>
    <w:rsid w:val="003B1ED4"/>
    <w:rsid w:val="003B2345"/>
    <w:rsid w:val="003B250A"/>
    <w:rsid w:val="003B28A3"/>
    <w:rsid w:val="003B2EF8"/>
    <w:rsid w:val="003B3030"/>
    <w:rsid w:val="003B3047"/>
    <w:rsid w:val="003B3495"/>
    <w:rsid w:val="003B35BD"/>
    <w:rsid w:val="003B3DE1"/>
    <w:rsid w:val="003B4144"/>
    <w:rsid w:val="003B4771"/>
    <w:rsid w:val="003B4998"/>
    <w:rsid w:val="003B49AB"/>
    <w:rsid w:val="003B4B50"/>
    <w:rsid w:val="003B4C75"/>
    <w:rsid w:val="003B5131"/>
    <w:rsid w:val="003B55CF"/>
    <w:rsid w:val="003B5815"/>
    <w:rsid w:val="003B58CF"/>
    <w:rsid w:val="003B59EA"/>
    <w:rsid w:val="003B5BA1"/>
    <w:rsid w:val="003B62F7"/>
    <w:rsid w:val="003B6BA0"/>
    <w:rsid w:val="003B79B0"/>
    <w:rsid w:val="003B7B98"/>
    <w:rsid w:val="003B7F5B"/>
    <w:rsid w:val="003C035C"/>
    <w:rsid w:val="003C06E6"/>
    <w:rsid w:val="003C08A5"/>
    <w:rsid w:val="003C0925"/>
    <w:rsid w:val="003C0B1F"/>
    <w:rsid w:val="003C135D"/>
    <w:rsid w:val="003C1AE4"/>
    <w:rsid w:val="003C1C19"/>
    <w:rsid w:val="003C1D92"/>
    <w:rsid w:val="003C243A"/>
    <w:rsid w:val="003C29B1"/>
    <w:rsid w:val="003C2CA6"/>
    <w:rsid w:val="003C2E4E"/>
    <w:rsid w:val="003C2EA3"/>
    <w:rsid w:val="003C30B9"/>
    <w:rsid w:val="003C31B6"/>
    <w:rsid w:val="003C3470"/>
    <w:rsid w:val="003C3507"/>
    <w:rsid w:val="003C3861"/>
    <w:rsid w:val="003C4102"/>
    <w:rsid w:val="003C4992"/>
    <w:rsid w:val="003C4A8F"/>
    <w:rsid w:val="003C556A"/>
    <w:rsid w:val="003C570E"/>
    <w:rsid w:val="003C58C7"/>
    <w:rsid w:val="003C5A2D"/>
    <w:rsid w:val="003C5CBB"/>
    <w:rsid w:val="003C5F3E"/>
    <w:rsid w:val="003C6110"/>
    <w:rsid w:val="003C649B"/>
    <w:rsid w:val="003C6883"/>
    <w:rsid w:val="003C6F06"/>
    <w:rsid w:val="003C6FD5"/>
    <w:rsid w:val="003C772E"/>
    <w:rsid w:val="003C7B4A"/>
    <w:rsid w:val="003C7C68"/>
    <w:rsid w:val="003D023E"/>
    <w:rsid w:val="003D0257"/>
    <w:rsid w:val="003D0855"/>
    <w:rsid w:val="003D091B"/>
    <w:rsid w:val="003D0C76"/>
    <w:rsid w:val="003D0D4F"/>
    <w:rsid w:val="003D1A12"/>
    <w:rsid w:val="003D1F4B"/>
    <w:rsid w:val="003D24B6"/>
    <w:rsid w:val="003D2B03"/>
    <w:rsid w:val="003D2DD2"/>
    <w:rsid w:val="003D30E5"/>
    <w:rsid w:val="003D30F8"/>
    <w:rsid w:val="003D345E"/>
    <w:rsid w:val="003D3758"/>
    <w:rsid w:val="003D37A3"/>
    <w:rsid w:val="003D3B66"/>
    <w:rsid w:val="003D3F34"/>
    <w:rsid w:val="003D41C3"/>
    <w:rsid w:val="003D4250"/>
    <w:rsid w:val="003D526E"/>
    <w:rsid w:val="003D5896"/>
    <w:rsid w:val="003D5AFE"/>
    <w:rsid w:val="003D5E9F"/>
    <w:rsid w:val="003D625F"/>
    <w:rsid w:val="003D6785"/>
    <w:rsid w:val="003D67DA"/>
    <w:rsid w:val="003D699C"/>
    <w:rsid w:val="003D6C49"/>
    <w:rsid w:val="003D7015"/>
    <w:rsid w:val="003E0218"/>
    <w:rsid w:val="003E02C6"/>
    <w:rsid w:val="003E0313"/>
    <w:rsid w:val="003E06C4"/>
    <w:rsid w:val="003E06E6"/>
    <w:rsid w:val="003E0ABD"/>
    <w:rsid w:val="003E0FF5"/>
    <w:rsid w:val="003E1951"/>
    <w:rsid w:val="003E19A1"/>
    <w:rsid w:val="003E1BD3"/>
    <w:rsid w:val="003E1CDB"/>
    <w:rsid w:val="003E22F6"/>
    <w:rsid w:val="003E237E"/>
    <w:rsid w:val="003E2A28"/>
    <w:rsid w:val="003E2B37"/>
    <w:rsid w:val="003E2E7A"/>
    <w:rsid w:val="003E31A7"/>
    <w:rsid w:val="003E358B"/>
    <w:rsid w:val="003E391D"/>
    <w:rsid w:val="003E3DDD"/>
    <w:rsid w:val="003E4491"/>
    <w:rsid w:val="003E44C6"/>
    <w:rsid w:val="003E47E4"/>
    <w:rsid w:val="003E4BAA"/>
    <w:rsid w:val="003E53CB"/>
    <w:rsid w:val="003E564E"/>
    <w:rsid w:val="003E5A57"/>
    <w:rsid w:val="003E635D"/>
    <w:rsid w:val="003E6520"/>
    <w:rsid w:val="003E6AD3"/>
    <w:rsid w:val="003E6AF1"/>
    <w:rsid w:val="003E7388"/>
    <w:rsid w:val="003E7BF3"/>
    <w:rsid w:val="003F01B1"/>
    <w:rsid w:val="003F02AE"/>
    <w:rsid w:val="003F03E0"/>
    <w:rsid w:val="003F0A17"/>
    <w:rsid w:val="003F137D"/>
    <w:rsid w:val="003F13F6"/>
    <w:rsid w:val="003F15EE"/>
    <w:rsid w:val="003F1DE7"/>
    <w:rsid w:val="003F243F"/>
    <w:rsid w:val="003F29C8"/>
    <w:rsid w:val="003F2A0F"/>
    <w:rsid w:val="003F2B67"/>
    <w:rsid w:val="003F2D4C"/>
    <w:rsid w:val="003F3510"/>
    <w:rsid w:val="003F4115"/>
    <w:rsid w:val="003F4797"/>
    <w:rsid w:val="003F4916"/>
    <w:rsid w:val="003F4AB6"/>
    <w:rsid w:val="003F4B08"/>
    <w:rsid w:val="003F5397"/>
    <w:rsid w:val="003F6AE6"/>
    <w:rsid w:val="003F6F56"/>
    <w:rsid w:val="003F6F69"/>
    <w:rsid w:val="003F6FF6"/>
    <w:rsid w:val="003F70D8"/>
    <w:rsid w:val="003F7134"/>
    <w:rsid w:val="003F792D"/>
    <w:rsid w:val="003F7A2B"/>
    <w:rsid w:val="003F7F1E"/>
    <w:rsid w:val="00400622"/>
    <w:rsid w:val="004017CA"/>
    <w:rsid w:val="00401FA7"/>
    <w:rsid w:val="00402088"/>
    <w:rsid w:val="004026FA"/>
    <w:rsid w:val="00402964"/>
    <w:rsid w:val="00402985"/>
    <w:rsid w:val="00402DDB"/>
    <w:rsid w:val="00402F51"/>
    <w:rsid w:val="00403181"/>
    <w:rsid w:val="00403D23"/>
    <w:rsid w:val="00403D5A"/>
    <w:rsid w:val="00404142"/>
    <w:rsid w:val="00404314"/>
    <w:rsid w:val="00404387"/>
    <w:rsid w:val="0040454B"/>
    <w:rsid w:val="00405F41"/>
    <w:rsid w:val="004068C1"/>
    <w:rsid w:val="00406974"/>
    <w:rsid w:val="004069C9"/>
    <w:rsid w:val="00406D32"/>
    <w:rsid w:val="00406D73"/>
    <w:rsid w:val="00407239"/>
    <w:rsid w:val="00407275"/>
    <w:rsid w:val="00407687"/>
    <w:rsid w:val="004076D7"/>
    <w:rsid w:val="00407CB3"/>
    <w:rsid w:val="0041058C"/>
    <w:rsid w:val="00410A23"/>
    <w:rsid w:val="00410A81"/>
    <w:rsid w:val="0041119C"/>
    <w:rsid w:val="00411A7A"/>
    <w:rsid w:val="00411A82"/>
    <w:rsid w:val="00411C3B"/>
    <w:rsid w:val="0041225C"/>
    <w:rsid w:val="004122FB"/>
    <w:rsid w:val="0041273D"/>
    <w:rsid w:val="00412B9F"/>
    <w:rsid w:val="00412D27"/>
    <w:rsid w:val="00412EA9"/>
    <w:rsid w:val="00413420"/>
    <w:rsid w:val="00413421"/>
    <w:rsid w:val="00413519"/>
    <w:rsid w:val="00413800"/>
    <w:rsid w:val="00414007"/>
    <w:rsid w:val="004140F5"/>
    <w:rsid w:val="004142BF"/>
    <w:rsid w:val="004144BA"/>
    <w:rsid w:val="00414908"/>
    <w:rsid w:val="004149D0"/>
    <w:rsid w:val="00414B05"/>
    <w:rsid w:val="00414C31"/>
    <w:rsid w:val="00415C1E"/>
    <w:rsid w:val="00415E58"/>
    <w:rsid w:val="00415FEF"/>
    <w:rsid w:val="004160DD"/>
    <w:rsid w:val="004163A3"/>
    <w:rsid w:val="00416696"/>
    <w:rsid w:val="00416D7F"/>
    <w:rsid w:val="00416F4C"/>
    <w:rsid w:val="004175A3"/>
    <w:rsid w:val="004175EC"/>
    <w:rsid w:val="004178CA"/>
    <w:rsid w:val="00417D06"/>
    <w:rsid w:val="00420F24"/>
    <w:rsid w:val="004213AC"/>
    <w:rsid w:val="00421CAF"/>
    <w:rsid w:val="00421F05"/>
    <w:rsid w:val="00422137"/>
    <w:rsid w:val="0042263B"/>
    <w:rsid w:val="0042293E"/>
    <w:rsid w:val="00422EAE"/>
    <w:rsid w:val="004232BA"/>
    <w:rsid w:val="00423763"/>
    <w:rsid w:val="00423E9B"/>
    <w:rsid w:val="00424483"/>
    <w:rsid w:val="00424E22"/>
    <w:rsid w:val="004254FA"/>
    <w:rsid w:val="0042566B"/>
    <w:rsid w:val="00425700"/>
    <w:rsid w:val="004257A5"/>
    <w:rsid w:val="00425BF7"/>
    <w:rsid w:val="00425D51"/>
    <w:rsid w:val="004260C3"/>
    <w:rsid w:val="004261BF"/>
    <w:rsid w:val="004264AD"/>
    <w:rsid w:val="004267A1"/>
    <w:rsid w:val="0042697A"/>
    <w:rsid w:val="004269C5"/>
    <w:rsid w:val="00426FA7"/>
    <w:rsid w:val="00427066"/>
    <w:rsid w:val="004277E3"/>
    <w:rsid w:val="004311F5"/>
    <w:rsid w:val="00431585"/>
    <w:rsid w:val="004318DC"/>
    <w:rsid w:val="00431B06"/>
    <w:rsid w:val="00431DDC"/>
    <w:rsid w:val="00432148"/>
    <w:rsid w:val="004325A4"/>
    <w:rsid w:val="00432820"/>
    <w:rsid w:val="0043323B"/>
    <w:rsid w:val="00433C7F"/>
    <w:rsid w:val="00433FBD"/>
    <w:rsid w:val="0043467A"/>
    <w:rsid w:val="00434B60"/>
    <w:rsid w:val="00435730"/>
    <w:rsid w:val="0043587E"/>
    <w:rsid w:val="004359CF"/>
    <w:rsid w:val="00435BC8"/>
    <w:rsid w:val="00435D7B"/>
    <w:rsid w:val="00435E3D"/>
    <w:rsid w:val="0043639F"/>
    <w:rsid w:val="00436EE4"/>
    <w:rsid w:val="00437852"/>
    <w:rsid w:val="00437C66"/>
    <w:rsid w:val="00437D8F"/>
    <w:rsid w:val="004400FF"/>
    <w:rsid w:val="00440130"/>
    <w:rsid w:val="004402C9"/>
    <w:rsid w:val="004403CE"/>
    <w:rsid w:val="0044062C"/>
    <w:rsid w:val="00440BC8"/>
    <w:rsid w:val="004413EA"/>
    <w:rsid w:val="0044147E"/>
    <w:rsid w:val="004418B0"/>
    <w:rsid w:val="00441985"/>
    <w:rsid w:val="00441FFE"/>
    <w:rsid w:val="00442F28"/>
    <w:rsid w:val="004432F6"/>
    <w:rsid w:val="00443B8E"/>
    <w:rsid w:val="00443C52"/>
    <w:rsid w:val="004443BE"/>
    <w:rsid w:val="00444FD3"/>
    <w:rsid w:val="00445237"/>
    <w:rsid w:val="00446194"/>
    <w:rsid w:val="00446967"/>
    <w:rsid w:val="00446AA8"/>
    <w:rsid w:val="00446E60"/>
    <w:rsid w:val="004473BE"/>
    <w:rsid w:val="00447435"/>
    <w:rsid w:val="0044794D"/>
    <w:rsid w:val="00450737"/>
    <w:rsid w:val="00450EE6"/>
    <w:rsid w:val="00452B5A"/>
    <w:rsid w:val="00453332"/>
    <w:rsid w:val="0045343B"/>
    <w:rsid w:val="00453BB8"/>
    <w:rsid w:val="004550E9"/>
    <w:rsid w:val="0045541E"/>
    <w:rsid w:val="0045544A"/>
    <w:rsid w:val="004558E3"/>
    <w:rsid w:val="00456231"/>
    <w:rsid w:val="00456BFB"/>
    <w:rsid w:val="00456E42"/>
    <w:rsid w:val="0045726D"/>
    <w:rsid w:val="00457590"/>
    <w:rsid w:val="00457990"/>
    <w:rsid w:val="0046066E"/>
    <w:rsid w:val="004608CC"/>
    <w:rsid w:val="00460972"/>
    <w:rsid w:val="00460A8A"/>
    <w:rsid w:val="00460E05"/>
    <w:rsid w:val="004621E9"/>
    <w:rsid w:val="004624C6"/>
    <w:rsid w:val="0046266C"/>
    <w:rsid w:val="00462981"/>
    <w:rsid w:val="00462D63"/>
    <w:rsid w:val="004630B6"/>
    <w:rsid w:val="0046358E"/>
    <w:rsid w:val="004639D6"/>
    <w:rsid w:val="00463E2D"/>
    <w:rsid w:val="0046403F"/>
    <w:rsid w:val="00464300"/>
    <w:rsid w:val="004643CA"/>
    <w:rsid w:val="0046471D"/>
    <w:rsid w:val="004649D8"/>
    <w:rsid w:val="00464A98"/>
    <w:rsid w:val="00464AE4"/>
    <w:rsid w:val="00464D6C"/>
    <w:rsid w:val="00464E32"/>
    <w:rsid w:val="0046577F"/>
    <w:rsid w:val="00466009"/>
    <w:rsid w:val="004661F4"/>
    <w:rsid w:val="00466534"/>
    <w:rsid w:val="00466F92"/>
    <w:rsid w:val="004672FB"/>
    <w:rsid w:val="004678B5"/>
    <w:rsid w:val="00467A0B"/>
    <w:rsid w:val="004703E5"/>
    <w:rsid w:val="00470428"/>
    <w:rsid w:val="004709DC"/>
    <w:rsid w:val="00470C75"/>
    <w:rsid w:val="00471455"/>
    <w:rsid w:val="004714A5"/>
    <w:rsid w:val="0047160C"/>
    <w:rsid w:val="0047177B"/>
    <w:rsid w:val="00471927"/>
    <w:rsid w:val="004725A1"/>
    <w:rsid w:val="00472CE6"/>
    <w:rsid w:val="00473525"/>
    <w:rsid w:val="00473905"/>
    <w:rsid w:val="0047429A"/>
    <w:rsid w:val="004744D9"/>
    <w:rsid w:val="00474A0E"/>
    <w:rsid w:val="004753F2"/>
    <w:rsid w:val="004758CE"/>
    <w:rsid w:val="00475B28"/>
    <w:rsid w:val="0047623C"/>
    <w:rsid w:val="004762D6"/>
    <w:rsid w:val="004763F2"/>
    <w:rsid w:val="00476587"/>
    <w:rsid w:val="004765A3"/>
    <w:rsid w:val="004767A1"/>
    <w:rsid w:val="00477388"/>
    <w:rsid w:val="004777BE"/>
    <w:rsid w:val="004778CE"/>
    <w:rsid w:val="00477A07"/>
    <w:rsid w:val="00481053"/>
    <w:rsid w:val="00481370"/>
    <w:rsid w:val="00481470"/>
    <w:rsid w:val="004815F0"/>
    <w:rsid w:val="0048195E"/>
    <w:rsid w:val="00482220"/>
    <w:rsid w:val="00482839"/>
    <w:rsid w:val="00482F49"/>
    <w:rsid w:val="0048344B"/>
    <w:rsid w:val="0048362F"/>
    <w:rsid w:val="0048396F"/>
    <w:rsid w:val="00483A55"/>
    <w:rsid w:val="00483CB7"/>
    <w:rsid w:val="00484117"/>
    <w:rsid w:val="00484CC8"/>
    <w:rsid w:val="00484D1B"/>
    <w:rsid w:val="00484FEF"/>
    <w:rsid w:val="004856A5"/>
    <w:rsid w:val="0048572C"/>
    <w:rsid w:val="00485BF6"/>
    <w:rsid w:val="00485F19"/>
    <w:rsid w:val="00486238"/>
    <w:rsid w:val="004869F7"/>
    <w:rsid w:val="00486CC0"/>
    <w:rsid w:val="00486E47"/>
    <w:rsid w:val="004871D2"/>
    <w:rsid w:val="0048728D"/>
    <w:rsid w:val="004872A1"/>
    <w:rsid w:val="0048748B"/>
    <w:rsid w:val="00487740"/>
    <w:rsid w:val="00490301"/>
    <w:rsid w:val="004908DF"/>
    <w:rsid w:val="00490CCD"/>
    <w:rsid w:val="0049173A"/>
    <w:rsid w:val="004922A7"/>
    <w:rsid w:val="004934AB"/>
    <w:rsid w:val="00493709"/>
    <w:rsid w:val="00493EF8"/>
    <w:rsid w:val="00493FFA"/>
    <w:rsid w:val="00494634"/>
    <w:rsid w:val="0049522A"/>
    <w:rsid w:val="00495439"/>
    <w:rsid w:val="00495611"/>
    <w:rsid w:val="004956F0"/>
    <w:rsid w:val="00496207"/>
    <w:rsid w:val="004964C5"/>
    <w:rsid w:val="004964E7"/>
    <w:rsid w:val="00496665"/>
    <w:rsid w:val="00496965"/>
    <w:rsid w:val="004969F5"/>
    <w:rsid w:val="00496D82"/>
    <w:rsid w:val="00497B5C"/>
    <w:rsid w:val="00497EDF"/>
    <w:rsid w:val="004A0476"/>
    <w:rsid w:val="004A0C97"/>
    <w:rsid w:val="004A0F27"/>
    <w:rsid w:val="004A117F"/>
    <w:rsid w:val="004A1852"/>
    <w:rsid w:val="004A1D77"/>
    <w:rsid w:val="004A1DDD"/>
    <w:rsid w:val="004A20A3"/>
    <w:rsid w:val="004A224E"/>
    <w:rsid w:val="004A261E"/>
    <w:rsid w:val="004A2839"/>
    <w:rsid w:val="004A313C"/>
    <w:rsid w:val="004A36DF"/>
    <w:rsid w:val="004A3C25"/>
    <w:rsid w:val="004A3D9B"/>
    <w:rsid w:val="004A3E44"/>
    <w:rsid w:val="004A445F"/>
    <w:rsid w:val="004A4754"/>
    <w:rsid w:val="004A4831"/>
    <w:rsid w:val="004A4A35"/>
    <w:rsid w:val="004A4B9A"/>
    <w:rsid w:val="004A4FB1"/>
    <w:rsid w:val="004A56F5"/>
    <w:rsid w:val="004A5A1F"/>
    <w:rsid w:val="004A5DCE"/>
    <w:rsid w:val="004A63FD"/>
    <w:rsid w:val="004A69F9"/>
    <w:rsid w:val="004A6DE4"/>
    <w:rsid w:val="004A73EF"/>
    <w:rsid w:val="004A7826"/>
    <w:rsid w:val="004A7DED"/>
    <w:rsid w:val="004A7F50"/>
    <w:rsid w:val="004B0A40"/>
    <w:rsid w:val="004B1445"/>
    <w:rsid w:val="004B15B7"/>
    <w:rsid w:val="004B185F"/>
    <w:rsid w:val="004B1E36"/>
    <w:rsid w:val="004B2062"/>
    <w:rsid w:val="004B2908"/>
    <w:rsid w:val="004B322B"/>
    <w:rsid w:val="004B3A05"/>
    <w:rsid w:val="004B47EF"/>
    <w:rsid w:val="004B52B9"/>
    <w:rsid w:val="004B5736"/>
    <w:rsid w:val="004B6032"/>
    <w:rsid w:val="004B62AA"/>
    <w:rsid w:val="004B6779"/>
    <w:rsid w:val="004B6813"/>
    <w:rsid w:val="004B7115"/>
    <w:rsid w:val="004B71F7"/>
    <w:rsid w:val="004B778E"/>
    <w:rsid w:val="004B793E"/>
    <w:rsid w:val="004B7C58"/>
    <w:rsid w:val="004C0B4D"/>
    <w:rsid w:val="004C1300"/>
    <w:rsid w:val="004C182E"/>
    <w:rsid w:val="004C1927"/>
    <w:rsid w:val="004C22FC"/>
    <w:rsid w:val="004C2BC3"/>
    <w:rsid w:val="004C2E55"/>
    <w:rsid w:val="004C2FF8"/>
    <w:rsid w:val="004C3CF6"/>
    <w:rsid w:val="004C423F"/>
    <w:rsid w:val="004C42AE"/>
    <w:rsid w:val="004C4355"/>
    <w:rsid w:val="004C44B2"/>
    <w:rsid w:val="004C4E71"/>
    <w:rsid w:val="004C69BE"/>
    <w:rsid w:val="004C6BBD"/>
    <w:rsid w:val="004C7007"/>
    <w:rsid w:val="004C7175"/>
    <w:rsid w:val="004C751B"/>
    <w:rsid w:val="004C792B"/>
    <w:rsid w:val="004C7948"/>
    <w:rsid w:val="004C79ED"/>
    <w:rsid w:val="004C7A2F"/>
    <w:rsid w:val="004C7E38"/>
    <w:rsid w:val="004D02B1"/>
    <w:rsid w:val="004D0B41"/>
    <w:rsid w:val="004D0F3F"/>
    <w:rsid w:val="004D1049"/>
    <w:rsid w:val="004D1457"/>
    <w:rsid w:val="004D1695"/>
    <w:rsid w:val="004D1814"/>
    <w:rsid w:val="004D22D2"/>
    <w:rsid w:val="004D2751"/>
    <w:rsid w:val="004D27C0"/>
    <w:rsid w:val="004D27F7"/>
    <w:rsid w:val="004D2F67"/>
    <w:rsid w:val="004D2FB9"/>
    <w:rsid w:val="004D3060"/>
    <w:rsid w:val="004D315E"/>
    <w:rsid w:val="004D3636"/>
    <w:rsid w:val="004D3659"/>
    <w:rsid w:val="004D3B63"/>
    <w:rsid w:val="004D3B9F"/>
    <w:rsid w:val="004D3C3B"/>
    <w:rsid w:val="004D43FA"/>
    <w:rsid w:val="004D4D39"/>
    <w:rsid w:val="004D509A"/>
    <w:rsid w:val="004D5A56"/>
    <w:rsid w:val="004D6B93"/>
    <w:rsid w:val="004D72D3"/>
    <w:rsid w:val="004D7983"/>
    <w:rsid w:val="004D7DFA"/>
    <w:rsid w:val="004D7E25"/>
    <w:rsid w:val="004E026A"/>
    <w:rsid w:val="004E03CA"/>
    <w:rsid w:val="004E084E"/>
    <w:rsid w:val="004E230E"/>
    <w:rsid w:val="004E235F"/>
    <w:rsid w:val="004E265D"/>
    <w:rsid w:val="004E3BA0"/>
    <w:rsid w:val="004E3D05"/>
    <w:rsid w:val="004E4237"/>
    <w:rsid w:val="004E4253"/>
    <w:rsid w:val="004E4671"/>
    <w:rsid w:val="004E479B"/>
    <w:rsid w:val="004E4909"/>
    <w:rsid w:val="004E5065"/>
    <w:rsid w:val="004E5AF2"/>
    <w:rsid w:val="004E6054"/>
    <w:rsid w:val="004E6BC8"/>
    <w:rsid w:val="004E6E50"/>
    <w:rsid w:val="004E71E0"/>
    <w:rsid w:val="004E7579"/>
    <w:rsid w:val="004E7895"/>
    <w:rsid w:val="004E7AF0"/>
    <w:rsid w:val="004F0161"/>
    <w:rsid w:val="004F01A3"/>
    <w:rsid w:val="004F07AB"/>
    <w:rsid w:val="004F0C3E"/>
    <w:rsid w:val="004F1526"/>
    <w:rsid w:val="004F1AE9"/>
    <w:rsid w:val="004F1BA4"/>
    <w:rsid w:val="004F213E"/>
    <w:rsid w:val="004F29FF"/>
    <w:rsid w:val="004F2B07"/>
    <w:rsid w:val="004F338F"/>
    <w:rsid w:val="004F34E6"/>
    <w:rsid w:val="004F3DC4"/>
    <w:rsid w:val="004F3E45"/>
    <w:rsid w:val="004F456E"/>
    <w:rsid w:val="004F4679"/>
    <w:rsid w:val="004F486E"/>
    <w:rsid w:val="004F55E0"/>
    <w:rsid w:val="004F57D7"/>
    <w:rsid w:val="004F5C6C"/>
    <w:rsid w:val="004F602B"/>
    <w:rsid w:val="004F63B8"/>
    <w:rsid w:val="004F654A"/>
    <w:rsid w:val="004F6BA1"/>
    <w:rsid w:val="004F6E56"/>
    <w:rsid w:val="004F6E5A"/>
    <w:rsid w:val="004F6E79"/>
    <w:rsid w:val="004F7058"/>
    <w:rsid w:val="004F7C90"/>
    <w:rsid w:val="005000D2"/>
    <w:rsid w:val="005001FD"/>
    <w:rsid w:val="005003F2"/>
    <w:rsid w:val="00500B78"/>
    <w:rsid w:val="00500C4B"/>
    <w:rsid w:val="0050111D"/>
    <w:rsid w:val="00501F60"/>
    <w:rsid w:val="005028E0"/>
    <w:rsid w:val="00502B3E"/>
    <w:rsid w:val="00503261"/>
    <w:rsid w:val="00503A45"/>
    <w:rsid w:val="00503DB5"/>
    <w:rsid w:val="00504335"/>
    <w:rsid w:val="005045D1"/>
    <w:rsid w:val="005049BB"/>
    <w:rsid w:val="00505247"/>
    <w:rsid w:val="005052B6"/>
    <w:rsid w:val="00505451"/>
    <w:rsid w:val="00505A50"/>
    <w:rsid w:val="00505D51"/>
    <w:rsid w:val="0050626F"/>
    <w:rsid w:val="005062FE"/>
    <w:rsid w:val="0050632E"/>
    <w:rsid w:val="005066DC"/>
    <w:rsid w:val="0050708E"/>
    <w:rsid w:val="00507318"/>
    <w:rsid w:val="00510046"/>
    <w:rsid w:val="0051040E"/>
    <w:rsid w:val="00510670"/>
    <w:rsid w:val="005107E0"/>
    <w:rsid w:val="00510EA7"/>
    <w:rsid w:val="00511103"/>
    <w:rsid w:val="00511DB1"/>
    <w:rsid w:val="0051276D"/>
    <w:rsid w:val="00512945"/>
    <w:rsid w:val="00512D24"/>
    <w:rsid w:val="00512E8F"/>
    <w:rsid w:val="00512F06"/>
    <w:rsid w:val="00512F86"/>
    <w:rsid w:val="00513F53"/>
    <w:rsid w:val="0051451A"/>
    <w:rsid w:val="005148B1"/>
    <w:rsid w:val="00514F7B"/>
    <w:rsid w:val="00514FF3"/>
    <w:rsid w:val="0051521D"/>
    <w:rsid w:val="0051539C"/>
    <w:rsid w:val="005157FD"/>
    <w:rsid w:val="00516129"/>
    <w:rsid w:val="0051636E"/>
    <w:rsid w:val="00516D47"/>
    <w:rsid w:val="00517170"/>
    <w:rsid w:val="00517C54"/>
    <w:rsid w:val="00517D7F"/>
    <w:rsid w:val="00517F80"/>
    <w:rsid w:val="00520740"/>
    <w:rsid w:val="0052147B"/>
    <w:rsid w:val="00521E67"/>
    <w:rsid w:val="00522287"/>
    <w:rsid w:val="005222D1"/>
    <w:rsid w:val="005223C9"/>
    <w:rsid w:val="0052285A"/>
    <w:rsid w:val="00523173"/>
    <w:rsid w:val="0052335B"/>
    <w:rsid w:val="00523870"/>
    <w:rsid w:val="00523D48"/>
    <w:rsid w:val="005241FC"/>
    <w:rsid w:val="0052459A"/>
    <w:rsid w:val="00524C0D"/>
    <w:rsid w:val="00524FF5"/>
    <w:rsid w:val="005250CA"/>
    <w:rsid w:val="0052538A"/>
    <w:rsid w:val="00525454"/>
    <w:rsid w:val="00526B43"/>
    <w:rsid w:val="00526B7B"/>
    <w:rsid w:val="00526C83"/>
    <w:rsid w:val="00527A48"/>
    <w:rsid w:val="00527F57"/>
    <w:rsid w:val="00530498"/>
    <w:rsid w:val="00530863"/>
    <w:rsid w:val="005314E8"/>
    <w:rsid w:val="0053180C"/>
    <w:rsid w:val="00531BDA"/>
    <w:rsid w:val="00531CB2"/>
    <w:rsid w:val="00531CCD"/>
    <w:rsid w:val="00531E40"/>
    <w:rsid w:val="0053278B"/>
    <w:rsid w:val="00532C36"/>
    <w:rsid w:val="00533425"/>
    <w:rsid w:val="005340E4"/>
    <w:rsid w:val="005349CC"/>
    <w:rsid w:val="0053663D"/>
    <w:rsid w:val="00536893"/>
    <w:rsid w:val="005368DA"/>
    <w:rsid w:val="005370BB"/>
    <w:rsid w:val="00537E29"/>
    <w:rsid w:val="00537FB1"/>
    <w:rsid w:val="005405E1"/>
    <w:rsid w:val="0054096F"/>
    <w:rsid w:val="00540A3A"/>
    <w:rsid w:val="00540C4A"/>
    <w:rsid w:val="00541212"/>
    <w:rsid w:val="00541219"/>
    <w:rsid w:val="005415AB"/>
    <w:rsid w:val="00542F71"/>
    <w:rsid w:val="005432A5"/>
    <w:rsid w:val="00543404"/>
    <w:rsid w:val="005434D0"/>
    <w:rsid w:val="0054463C"/>
    <w:rsid w:val="0054488B"/>
    <w:rsid w:val="00544DED"/>
    <w:rsid w:val="00545493"/>
    <w:rsid w:val="005457BB"/>
    <w:rsid w:val="00545962"/>
    <w:rsid w:val="00545C99"/>
    <w:rsid w:val="00546A6B"/>
    <w:rsid w:val="00546D47"/>
    <w:rsid w:val="00547231"/>
    <w:rsid w:val="00550892"/>
    <w:rsid w:val="0055092A"/>
    <w:rsid w:val="00550ECC"/>
    <w:rsid w:val="005510C1"/>
    <w:rsid w:val="005513C0"/>
    <w:rsid w:val="00551C66"/>
    <w:rsid w:val="00551C87"/>
    <w:rsid w:val="005520DA"/>
    <w:rsid w:val="00552C34"/>
    <w:rsid w:val="00554008"/>
    <w:rsid w:val="005540A1"/>
    <w:rsid w:val="00554686"/>
    <w:rsid w:val="00555153"/>
    <w:rsid w:val="005557ED"/>
    <w:rsid w:val="00555E30"/>
    <w:rsid w:val="005576BC"/>
    <w:rsid w:val="00557B0D"/>
    <w:rsid w:val="0056006F"/>
    <w:rsid w:val="00560091"/>
    <w:rsid w:val="0056083D"/>
    <w:rsid w:val="0056093C"/>
    <w:rsid w:val="00561854"/>
    <w:rsid w:val="00562439"/>
    <w:rsid w:val="00562B1F"/>
    <w:rsid w:val="00562FF2"/>
    <w:rsid w:val="00563425"/>
    <w:rsid w:val="00563458"/>
    <w:rsid w:val="0056354C"/>
    <w:rsid w:val="0056375B"/>
    <w:rsid w:val="00563C17"/>
    <w:rsid w:val="005646CF"/>
    <w:rsid w:val="00564708"/>
    <w:rsid w:val="00564C88"/>
    <w:rsid w:val="00564E44"/>
    <w:rsid w:val="0056507D"/>
    <w:rsid w:val="00565240"/>
    <w:rsid w:val="00565845"/>
    <w:rsid w:val="00565BE9"/>
    <w:rsid w:val="00565C0D"/>
    <w:rsid w:val="00565FE0"/>
    <w:rsid w:val="00566B77"/>
    <w:rsid w:val="00567E5F"/>
    <w:rsid w:val="00567EEE"/>
    <w:rsid w:val="005707AB"/>
    <w:rsid w:val="00571327"/>
    <w:rsid w:val="005724D4"/>
    <w:rsid w:val="00572DEA"/>
    <w:rsid w:val="0057315A"/>
    <w:rsid w:val="00574038"/>
    <w:rsid w:val="00574443"/>
    <w:rsid w:val="00574635"/>
    <w:rsid w:val="00574A3D"/>
    <w:rsid w:val="00575D9E"/>
    <w:rsid w:val="00576108"/>
    <w:rsid w:val="005763EE"/>
    <w:rsid w:val="00577099"/>
    <w:rsid w:val="00577840"/>
    <w:rsid w:val="005804C2"/>
    <w:rsid w:val="00580906"/>
    <w:rsid w:val="005809CA"/>
    <w:rsid w:val="00580B41"/>
    <w:rsid w:val="00580F69"/>
    <w:rsid w:val="005810E9"/>
    <w:rsid w:val="005811FA"/>
    <w:rsid w:val="00581C37"/>
    <w:rsid w:val="00582717"/>
    <w:rsid w:val="005829B6"/>
    <w:rsid w:val="00582D17"/>
    <w:rsid w:val="005832B1"/>
    <w:rsid w:val="00583813"/>
    <w:rsid w:val="005846E0"/>
    <w:rsid w:val="00584881"/>
    <w:rsid w:val="0058489A"/>
    <w:rsid w:val="00584ADC"/>
    <w:rsid w:val="00585183"/>
    <w:rsid w:val="005854F4"/>
    <w:rsid w:val="00585ED5"/>
    <w:rsid w:val="00585EF8"/>
    <w:rsid w:val="0058630E"/>
    <w:rsid w:val="00587066"/>
    <w:rsid w:val="005875B6"/>
    <w:rsid w:val="005877ED"/>
    <w:rsid w:val="00587EB3"/>
    <w:rsid w:val="00590144"/>
    <w:rsid w:val="005903EF"/>
    <w:rsid w:val="00590440"/>
    <w:rsid w:val="005904AA"/>
    <w:rsid w:val="0059080C"/>
    <w:rsid w:val="005913AC"/>
    <w:rsid w:val="005915D9"/>
    <w:rsid w:val="00591814"/>
    <w:rsid w:val="00591CEC"/>
    <w:rsid w:val="00592112"/>
    <w:rsid w:val="00592B89"/>
    <w:rsid w:val="00592BAC"/>
    <w:rsid w:val="005930FC"/>
    <w:rsid w:val="005932D8"/>
    <w:rsid w:val="00593305"/>
    <w:rsid w:val="00593B94"/>
    <w:rsid w:val="00593E7A"/>
    <w:rsid w:val="00594131"/>
    <w:rsid w:val="005948D2"/>
    <w:rsid w:val="00595580"/>
    <w:rsid w:val="005956ED"/>
    <w:rsid w:val="00595839"/>
    <w:rsid w:val="00595B0E"/>
    <w:rsid w:val="00595DDA"/>
    <w:rsid w:val="00595FA7"/>
    <w:rsid w:val="005963FA"/>
    <w:rsid w:val="005967DC"/>
    <w:rsid w:val="00596D62"/>
    <w:rsid w:val="00596FA5"/>
    <w:rsid w:val="00597249"/>
    <w:rsid w:val="005974A7"/>
    <w:rsid w:val="005A0622"/>
    <w:rsid w:val="005A11F6"/>
    <w:rsid w:val="005A1555"/>
    <w:rsid w:val="005A1709"/>
    <w:rsid w:val="005A1CBB"/>
    <w:rsid w:val="005A23B3"/>
    <w:rsid w:val="005A27E1"/>
    <w:rsid w:val="005A31EE"/>
    <w:rsid w:val="005A3378"/>
    <w:rsid w:val="005A4146"/>
    <w:rsid w:val="005A4420"/>
    <w:rsid w:val="005A472D"/>
    <w:rsid w:val="005A4DF7"/>
    <w:rsid w:val="005A5FCA"/>
    <w:rsid w:val="005A62E7"/>
    <w:rsid w:val="005A63B4"/>
    <w:rsid w:val="005A6480"/>
    <w:rsid w:val="005A6763"/>
    <w:rsid w:val="005A6776"/>
    <w:rsid w:val="005A6C47"/>
    <w:rsid w:val="005A6D51"/>
    <w:rsid w:val="005A704D"/>
    <w:rsid w:val="005A70F8"/>
    <w:rsid w:val="005A7578"/>
    <w:rsid w:val="005A7651"/>
    <w:rsid w:val="005A77ED"/>
    <w:rsid w:val="005A786B"/>
    <w:rsid w:val="005A7EA2"/>
    <w:rsid w:val="005B0480"/>
    <w:rsid w:val="005B07E2"/>
    <w:rsid w:val="005B097B"/>
    <w:rsid w:val="005B0BC1"/>
    <w:rsid w:val="005B116E"/>
    <w:rsid w:val="005B12CA"/>
    <w:rsid w:val="005B1344"/>
    <w:rsid w:val="005B13FD"/>
    <w:rsid w:val="005B155D"/>
    <w:rsid w:val="005B28F1"/>
    <w:rsid w:val="005B297C"/>
    <w:rsid w:val="005B3392"/>
    <w:rsid w:val="005B3BD8"/>
    <w:rsid w:val="005B3CDD"/>
    <w:rsid w:val="005B41E4"/>
    <w:rsid w:val="005B4AF6"/>
    <w:rsid w:val="005B4F04"/>
    <w:rsid w:val="005B55D9"/>
    <w:rsid w:val="005B5616"/>
    <w:rsid w:val="005B61D6"/>
    <w:rsid w:val="005B6318"/>
    <w:rsid w:val="005B7132"/>
    <w:rsid w:val="005B7433"/>
    <w:rsid w:val="005C0B7A"/>
    <w:rsid w:val="005C189C"/>
    <w:rsid w:val="005C1ABC"/>
    <w:rsid w:val="005C2022"/>
    <w:rsid w:val="005C246D"/>
    <w:rsid w:val="005C264E"/>
    <w:rsid w:val="005C275D"/>
    <w:rsid w:val="005C286F"/>
    <w:rsid w:val="005C3050"/>
    <w:rsid w:val="005C320D"/>
    <w:rsid w:val="005C36D4"/>
    <w:rsid w:val="005C4A38"/>
    <w:rsid w:val="005C4A3D"/>
    <w:rsid w:val="005C67BC"/>
    <w:rsid w:val="005C68EC"/>
    <w:rsid w:val="005C6924"/>
    <w:rsid w:val="005C6A4D"/>
    <w:rsid w:val="005C6A89"/>
    <w:rsid w:val="005C6E14"/>
    <w:rsid w:val="005C72F8"/>
    <w:rsid w:val="005C74E8"/>
    <w:rsid w:val="005C7774"/>
    <w:rsid w:val="005D0339"/>
    <w:rsid w:val="005D033E"/>
    <w:rsid w:val="005D04E1"/>
    <w:rsid w:val="005D064A"/>
    <w:rsid w:val="005D08CD"/>
    <w:rsid w:val="005D0EBC"/>
    <w:rsid w:val="005D12B1"/>
    <w:rsid w:val="005D168E"/>
    <w:rsid w:val="005D20D0"/>
    <w:rsid w:val="005D3108"/>
    <w:rsid w:val="005D3268"/>
    <w:rsid w:val="005D3E8C"/>
    <w:rsid w:val="005D40A5"/>
    <w:rsid w:val="005D40CD"/>
    <w:rsid w:val="005D426B"/>
    <w:rsid w:val="005D5289"/>
    <w:rsid w:val="005D5302"/>
    <w:rsid w:val="005D53CE"/>
    <w:rsid w:val="005D54D4"/>
    <w:rsid w:val="005D5808"/>
    <w:rsid w:val="005D5D26"/>
    <w:rsid w:val="005D5FC5"/>
    <w:rsid w:val="005D6463"/>
    <w:rsid w:val="005D65EE"/>
    <w:rsid w:val="005E0377"/>
    <w:rsid w:val="005E0CFD"/>
    <w:rsid w:val="005E10F4"/>
    <w:rsid w:val="005E1A10"/>
    <w:rsid w:val="005E2099"/>
    <w:rsid w:val="005E2466"/>
    <w:rsid w:val="005E26B4"/>
    <w:rsid w:val="005E2EEB"/>
    <w:rsid w:val="005E3A01"/>
    <w:rsid w:val="005E41DE"/>
    <w:rsid w:val="005E426B"/>
    <w:rsid w:val="005E4898"/>
    <w:rsid w:val="005E4DF3"/>
    <w:rsid w:val="005E510A"/>
    <w:rsid w:val="005E51A2"/>
    <w:rsid w:val="005E5415"/>
    <w:rsid w:val="005E58F0"/>
    <w:rsid w:val="005E5951"/>
    <w:rsid w:val="005E598B"/>
    <w:rsid w:val="005E62B0"/>
    <w:rsid w:val="005E6424"/>
    <w:rsid w:val="005E6880"/>
    <w:rsid w:val="005E6A53"/>
    <w:rsid w:val="005E7734"/>
    <w:rsid w:val="005F14D4"/>
    <w:rsid w:val="005F1B8B"/>
    <w:rsid w:val="005F20B1"/>
    <w:rsid w:val="005F212F"/>
    <w:rsid w:val="005F240E"/>
    <w:rsid w:val="005F26A0"/>
    <w:rsid w:val="005F2B48"/>
    <w:rsid w:val="005F2E3A"/>
    <w:rsid w:val="005F2EDF"/>
    <w:rsid w:val="005F33CF"/>
    <w:rsid w:val="005F3415"/>
    <w:rsid w:val="005F3515"/>
    <w:rsid w:val="005F3700"/>
    <w:rsid w:val="005F37E9"/>
    <w:rsid w:val="005F3EBD"/>
    <w:rsid w:val="005F5D3D"/>
    <w:rsid w:val="005F5EF8"/>
    <w:rsid w:val="005F653A"/>
    <w:rsid w:val="005F66F2"/>
    <w:rsid w:val="005F68C6"/>
    <w:rsid w:val="005F70A3"/>
    <w:rsid w:val="005F7379"/>
    <w:rsid w:val="005F73B8"/>
    <w:rsid w:val="005F7F1B"/>
    <w:rsid w:val="006008FB"/>
    <w:rsid w:val="006016FF"/>
    <w:rsid w:val="006027AD"/>
    <w:rsid w:val="006027E7"/>
    <w:rsid w:val="00602A01"/>
    <w:rsid w:val="00603049"/>
    <w:rsid w:val="00603626"/>
    <w:rsid w:val="0060473B"/>
    <w:rsid w:val="00604830"/>
    <w:rsid w:val="00604AD1"/>
    <w:rsid w:val="006064C0"/>
    <w:rsid w:val="00606A43"/>
    <w:rsid w:val="00606D90"/>
    <w:rsid w:val="00607048"/>
    <w:rsid w:val="006075C8"/>
    <w:rsid w:val="006076E7"/>
    <w:rsid w:val="00607DCC"/>
    <w:rsid w:val="00610F40"/>
    <w:rsid w:val="00611A3E"/>
    <w:rsid w:val="0061277A"/>
    <w:rsid w:val="00612D0B"/>
    <w:rsid w:val="0061308A"/>
    <w:rsid w:val="0061365A"/>
    <w:rsid w:val="00613685"/>
    <w:rsid w:val="00613958"/>
    <w:rsid w:val="00613F8A"/>
    <w:rsid w:val="0061494F"/>
    <w:rsid w:val="00614FD4"/>
    <w:rsid w:val="00615E91"/>
    <w:rsid w:val="00616898"/>
    <w:rsid w:val="00620827"/>
    <w:rsid w:val="00620DA8"/>
    <w:rsid w:val="00620E86"/>
    <w:rsid w:val="00620F66"/>
    <w:rsid w:val="006212B1"/>
    <w:rsid w:val="00621605"/>
    <w:rsid w:val="00621D5F"/>
    <w:rsid w:val="006221AC"/>
    <w:rsid w:val="0062273D"/>
    <w:rsid w:val="00623257"/>
    <w:rsid w:val="0062333F"/>
    <w:rsid w:val="006234E3"/>
    <w:rsid w:val="00623B2C"/>
    <w:rsid w:val="0062451A"/>
    <w:rsid w:val="00624774"/>
    <w:rsid w:val="00624C6B"/>
    <w:rsid w:val="006253E3"/>
    <w:rsid w:val="00625639"/>
    <w:rsid w:val="00625B4F"/>
    <w:rsid w:val="00625D1B"/>
    <w:rsid w:val="006262B7"/>
    <w:rsid w:val="00626A56"/>
    <w:rsid w:val="00626C64"/>
    <w:rsid w:val="00626E3A"/>
    <w:rsid w:val="00627762"/>
    <w:rsid w:val="0062791B"/>
    <w:rsid w:val="00627AA3"/>
    <w:rsid w:val="006304DC"/>
    <w:rsid w:val="00630E3D"/>
    <w:rsid w:val="00631CFB"/>
    <w:rsid w:val="006320C5"/>
    <w:rsid w:val="006321AF"/>
    <w:rsid w:val="006323D8"/>
    <w:rsid w:val="00632B6C"/>
    <w:rsid w:val="00633409"/>
    <w:rsid w:val="00633569"/>
    <w:rsid w:val="00633753"/>
    <w:rsid w:val="00633999"/>
    <w:rsid w:val="006340E8"/>
    <w:rsid w:val="006349AF"/>
    <w:rsid w:val="006349E2"/>
    <w:rsid w:val="00634DC1"/>
    <w:rsid w:val="00634ED1"/>
    <w:rsid w:val="0063510F"/>
    <w:rsid w:val="0063594C"/>
    <w:rsid w:val="006361D8"/>
    <w:rsid w:val="0063629E"/>
    <w:rsid w:val="00636B6B"/>
    <w:rsid w:val="00636EBE"/>
    <w:rsid w:val="00637073"/>
    <w:rsid w:val="00637361"/>
    <w:rsid w:val="0063765B"/>
    <w:rsid w:val="00637786"/>
    <w:rsid w:val="00637B11"/>
    <w:rsid w:val="00640A54"/>
    <w:rsid w:val="00640C12"/>
    <w:rsid w:val="00640CD0"/>
    <w:rsid w:val="00641218"/>
    <w:rsid w:val="006414F3"/>
    <w:rsid w:val="00641C25"/>
    <w:rsid w:val="0064266D"/>
    <w:rsid w:val="00642859"/>
    <w:rsid w:val="00642925"/>
    <w:rsid w:val="00642A2D"/>
    <w:rsid w:val="00643795"/>
    <w:rsid w:val="00643E4F"/>
    <w:rsid w:val="0064499D"/>
    <w:rsid w:val="00644A1D"/>
    <w:rsid w:val="00644DC0"/>
    <w:rsid w:val="00644F03"/>
    <w:rsid w:val="006450A6"/>
    <w:rsid w:val="00645474"/>
    <w:rsid w:val="00645579"/>
    <w:rsid w:val="00645753"/>
    <w:rsid w:val="0064629E"/>
    <w:rsid w:val="00646B69"/>
    <w:rsid w:val="00646CBE"/>
    <w:rsid w:val="00646D89"/>
    <w:rsid w:val="00646F03"/>
    <w:rsid w:val="0064783B"/>
    <w:rsid w:val="006479AF"/>
    <w:rsid w:val="00650AB4"/>
    <w:rsid w:val="00651610"/>
    <w:rsid w:val="00651895"/>
    <w:rsid w:val="00651A2B"/>
    <w:rsid w:val="0065216F"/>
    <w:rsid w:val="00652AA4"/>
    <w:rsid w:val="00652CF9"/>
    <w:rsid w:val="006532A9"/>
    <w:rsid w:val="00653821"/>
    <w:rsid w:val="00653F3D"/>
    <w:rsid w:val="00653F74"/>
    <w:rsid w:val="00653F75"/>
    <w:rsid w:val="00653F87"/>
    <w:rsid w:val="00653FDA"/>
    <w:rsid w:val="00654079"/>
    <w:rsid w:val="00654640"/>
    <w:rsid w:val="00654701"/>
    <w:rsid w:val="00654716"/>
    <w:rsid w:val="00654934"/>
    <w:rsid w:val="00654A60"/>
    <w:rsid w:val="00654F1F"/>
    <w:rsid w:val="00654FBF"/>
    <w:rsid w:val="006552CC"/>
    <w:rsid w:val="00655480"/>
    <w:rsid w:val="006554A8"/>
    <w:rsid w:val="00655675"/>
    <w:rsid w:val="0065597D"/>
    <w:rsid w:val="00655CF2"/>
    <w:rsid w:val="00656730"/>
    <w:rsid w:val="0065741A"/>
    <w:rsid w:val="00657C08"/>
    <w:rsid w:val="00657C69"/>
    <w:rsid w:val="00657CFF"/>
    <w:rsid w:val="00660355"/>
    <w:rsid w:val="00660EA4"/>
    <w:rsid w:val="00660F23"/>
    <w:rsid w:val="00661091"/>
    <w:rsid w:val="006611BF"/>
    <w:rsid w:val="0066163C"/>
    <w:rsid w:val="0066195F"/>
    <w:rsid w:val="00661DB1"/>
    <w:rsid w:val="00661ECA"/>
    <w:rsid w:val="0066218C"/>
    <w:rsid w:val="00662274"/>
    <w:rsid w:val="0066247A"/>
    <w:rsid w:val="006624D0"/>
    <w:rsid w:val="00662517"/>
    <w:rsid w:val="006628B2"/>
    <w:rsid w:val="00662941"/>
    <w:rsid w:val="00662B34"/>
    <w:rsid w:val="00662C2D"/>
    <w:rsid w:val="00662E75"/>
    <w:rsid w:val="00662F39"/>
    <w:rsid w:val="0066357E"/>
    <w:rsid w:val="00663F57"/>
    <w:rsid w:val="00664D0A"/>
    <w:rsid w:val="006652B3"/>
    <w:rsid w:val="006658B2"/>
    <w:rsid w:val="0066590B"/>
    <w:rsid w:val="00665998"/>
    <w:rsid w:val="006660E8"/>
    <w:rsid w:val="00666BB3"/>
    <w:rsid w:val="00666FE8"/>
    <w:rsid w:val="00667495"/>
    <w:rsid w:val="00667648"/>
    <w:rsid w:val="006679B2"/>
    <w:rsid w:val="0067042C"/>
    <w:rsid w:val="00670848"/>
    <w:rsid w:val="00670DE9"/>
    <w:rsid w:val="006713D8"/>
    <w:rsid w:val="00671618"/>
    <w:rsid w:val="006720B0"/>
    <w:rsid w:val="0067216E"/>
    <w:rsid w:val="0067242C"/>
    <w:rsid w:val="006728F7"/>
    <w:rsid w:val="00672F02"/>
    <w:rsid w:val="00673059"/>
    <w:rsid w:val="00673235"/>
    <w:rsid w:val="00673A2A"/>
    <w:rsid w:val="00673C62"/>
    <w:rsid w:val="00673C79"/>
    <w:rsid w:val="00674A1A"/>
    <w:rsid w:val="00675114"/>
    <w:rsid w:val="006756A1"/>
    <w:rsid w:val="00675775"/>
    <w:rsid w:val="00675ACD"/>
    <w:rsid w:val="00675C79"/>
    <w:rsid w:val="00675E29"/>
    <w:rsid w:val="00675F3D"/>
    <w:rsid w:val="00676184"/>
    <w:rsid w:val="00676852"/>
    <w:rsid w:val="00676B6C"/>
    <w:rsid w:val="00677BE9"/>
    <w:rsid w:val="00680A64"/>
    <w:rsid w:val="00681632"/>
    <w:rsid w:val="006819DA"/>
    <w:rsid w:val="00681F20"/>
    <w:rsid w:val="00681FB9"/>
    <w:rsid w:val="00682577"/>
    <w:rsid w:val="00682BCB"/>
    <w:rsid w:val="00682C64"/>
    <w:rsid w:val="006832A9"/>
    <w:rsid w:val="006832D4"/>
    <w:rsid w:val="006839F4"/>
    <w:rsid w:val="00683DB5"/>
    <w:rsid w:val="0068428F"/>
    <w:rsid w:val="006844C4"/>
    <w:rsid w:val="006846E7"/>
    <w:rsid w:val="0068471C"/>
    <w:rsid w:val="0068472E"/>
    <w:rsid w:val="00684AD6"/>
    <w:rsid w:val="00684C83"/>
    <w:rsid w:val="00684CAE"/>
    <w:rsid w:val="00684E80"/>
    <w:rsid w:val="00684F46"/>
    <w:rsid w:val="006860D7"/>
    <w:rsid w:val="0068677B"/>
    <w:rsid w:val="00686A4D"/>
    <w:rsid w:val="00686BE9"/>
    <w:rsid w:val="00686FAD"/>
    <w:rsid w:val="006873E7"/>
    <w:rsid w:val="0068747B"/>
    <w:rsid w:val="00690240"/>
    <w:rsid w:val="00690741"/>
    <w:rsid w:val="006909E1"/>
    <w:rsid w:val="00690D90"/>
    <w:rsid w:val="00691B3A"/>
    <w:rsid w:val="00691C3D"/>
    <w:rsid w:val="00691ECD"/>
    <w:rsid w:val="006920F5"/>
    <w:rsid w:val="0069271A"/>
    <w:rsid w:val="00692B1A"/>
    <w:rsid w:val="00693880"/>
    <w:rsid w:val="006938EF"/>
    <w:rsid w:val="00693A5E"/>
    <w:rsid w:val="00693B62"/>
    <w:rsid w:val="00693EF7"/>
    <w:rsid w:val="00694B17"/>
    <w:rsid w:val="00694C4F"/>
    <w:rsid w:val="00694E90"/>
    <w:rsid w:val="00694F5B"/>
    <w:rsid w:val="00695902"/>
    <w:rsid w:val="0069672F"/>
    <w:rsid w:val="00696753"/>
    <w:rsid w:val="006973F3"/>
    <w:rsid w:val="00697465"/>
    <w:rsid w:val="00697654"/>
    <w:rsid w:val="006977A5"/>
    <w:rsid w:val="006978FB"/>
    <w:rsid w:val="00697DDF"/>
    <w:rsid w:val="006A01DB"/>
    <w:rsid w:val="006A0306"/>
    <w:rsid w:val="006A09A1"/>
    <w:rsid w:val="006A160D"/>
    <w:rsid w:val="006A1876"/>
    <w:rsid w:val="006A18C7"/>
    <w:rsid w:val="006A1998"/>
    <w:rsid w:val="006A1C51"/>
    <w:rsid w:val="006A1D49"/>
    <w:rsid w:val="006A231D"/>
    <w:rsid w:val="006A2EC9"/>
    <w:rsid w:val="006A2EDD"/>
    <w:rsid w:val="006A3740"/>
    <w:rsid w:val="006A3940"/>
    <w:rsid w:val="006A4013"/>
    <w:rsid w:val="006A401F"/>
    <w:rsid w:val="006A42E6"/>
    <w:rsid w:val="006A4D46"/>
    <w:rsid w:val="006A50A8"/>
    <w:rsid w:val="006A57F4"/>
    <w:rsid w:val="006A5BD6"/>
    <w:rsid w:val="006A6588"/>
    <w:rsid w:val="006A6A01"/>
    <w:rsid w:val="006A6FD9"/>
    <w:rsid w:val="006A7106"/>
    <w:rsid w:val="006A718A"/>
    <w:rsid w:val="006A73B8"/>
    <w:rsid w:val="006A78E0"/>
    <w:rsid w:val="006A79BB"/>
    <w:rsid w:val="006B0094"/>
    <w:rsid w:val="006B125B"/>
    <w:rsid w:val="006B15C6"/>
    <w:rsid w:val="006B1FF7"/>
    <w:rsid w:val="006B2DA1"/>
    <w:rsid w:val="006B2E74"/>
    <w:rsid w:val="006B2F1D"/>
    <w:rsid w:val="006B3481"/>
    <w:rsid w:val="006B3751"/>
    <w:rsid w:val="006B3D6D"/>
    <w:rsid w:val="006B3EF6"/>
    <w:rsid w:val="006B3F57"/>
    <w:rsid w:val="006B418B"/>
    <w:rsid w:val="006B4ABD"/>
    <w:rsid w:val="006B5776"/>
    <w:rsid w:val="006B5E20"/>
    <w:rsid w:val="006B6144"/>
    <w:rsid w:val="006B6948"/>
    <w:rsid w:val="006B74D0"/>
    <w:rsid w:val="006B75F8"/>
    <w:rsid w:val="006B7B1D"/>
    <w:rsid w:val="006B7CA3"/>
    <w:rsid w:val="006C06A0"/>
    <w:rsid w:val="006C0DBC"/>
    <w:rsid w:val="006C149E"/>
    <w:rsid w:val="006C1AC4"/>
    <w:rsid w:val="006C1CAF"/>
    <w:rsid w:val="006C1DD0"/>
    <w:rsid w:val="006C2127"/>
    <w:rsid w:val="006C22EC"/>
    <w:rsid w:val="006C23B0"/>
    <w:rsid w:val="006C2628"/>
    <w:rsid w:val="006C29CD"/>
    <w:rsid w:val="006C2BC5"/>
    <w:rsid w:val="006C2DEB"/>
    <w:rsid w:val="006C39EE"/>
    <w:rsid w:val="006C3BED"/>
    <w:rsid w:val="006C3FB3"/>
    <w:rsid w:val="006C498C"/>
    <w:rsid w:val="006C4AEE"/>
    <w:rsid w:val="006C540A"/>
    <w:rsid w:val="006C5940"/>
    <w:rsid w:val="006C5A88"/>
    <w:rsid w:val="006C5D63"/>
    <w:rsid w:val="006C6447"/>
    <w:rsid w:val="006C679A"/>
    <w:rsid w:val="006C6B7D"/>
    <w:rsid w:val="006C6C24"/>
    <w:rsid w:val="006C7479"/>
    <w:rsid w:val="006C7753"/>
    <w:rsid w:val="006C7763"/>
    <w:rsid w:val="006C7876"/>
    <w:rsid w:val="006C78D0"/>
    <w:rsid w:val="006D0031"/>
    <w:rsid w:val="006D142D"/>
    <w:rsid w:val="006D1CF6"/>
    <w:rsid w:val="006D307B"/>
    <w:rsid w:val="006D3327"/>
    <w:rsid w:val="006D34E5"/>
    <w:rsid w:val="006D3E3C"/>
    <w:rsid w:val="006D40B5"/>
    <w:rsid w:val="006D445B"/>
    <w:rsid w:val="006D493E"/>
    <w:rsid w:val="006D5286"/>
    <w:rsid w:val="006D5304"/>
    <w:rsid w:val="006D5886"/>
    <w:rsid w:val="006D60D1"/>
    <w:rsid w:val="006D6165"/>
    <w:rsid w:val="006D631D"/>
    <w:rsid w:val="006D7250"/>
    <w:rsid w:val="006D73D8"/>
    <w:rsid w:val="006D7CBF"/>
    <w:rsid w:val="006E0670"/>
    <w:rsid w:val="006E136A"/>
    <w:rsid w:val="006E150C"/>
    <w:rsid w:val="006E1614"/>
    <w:rsid w:val="006E18DF"/>
    <w:rsid w:val="006E1E84"/>
    <w:rsid w:val="006E29D3"/>
    <w:rsid w:val="006E33F6"/>
    <w:rsid w:val="006E3635"/>
    <w:rsid w:val="006E3F84"/>
    <w:rsid w:val="006E4168"/>
    <w:rsid w:val="006E431F"/>
    <w:rsid w:val="006E460C"/>
    <w:rsid w:val="006E47D3"/>
    <w:rsid w:val="006E52A4"/>
    <w:rsid w:val="006E579F"/>
    <w:rsid w:val="006E5AE9"/>
    <w:rsid w:val="006E5D41"/>
    <w:rsid w:val="006E5F2B"/>
    <w:rsid w:val="006E61B0"/>
    <w:rsid w:val="006E68E6"/>
    <w:rsid w:val="006E6D8D"/>
    <w:rsid w:val="006E7277"/>
    <w:rsid w:val="006E7555"/>
    <w:rsid w:val="006E7609"/>
    <w:rsid w:val="006E79E2"/>
    <w:rsid w:val="006E7C5B"/>
    <w:rsid w:val="006E7F86"/>
    <w:rsid w:val="006F0DB3"/>
    <w:rsid w:val="006F0ECF"/>
    <w:rsid w:val="006F1099"/>
    <w:rsid w:val="006F10F4"/>
    <w:rsid w:val="006F17A1"/>
    <w:rsid w:val="006F1FEF"/>
    <w:rsid w:val="006F333D"/>
    <w:rsid w:val="006F33C5"/>
    <w:rsid w:val="006F37C1"/>
    <w:rsid w:val="006F3822"/>
    <w:rsid w:val="006F3E17"/>
    <w:rsid w:val="006F3EB6"/>
    <w:rsid w:val="006F400A"/>
    <w:rsid w:val="006F4051"/>
    <w:rsid w:val="006F4DA2"/>
    <w:rsid w:val="006F5734"/>
    <w:rsid w:val="006F57A8"/>
    <w:rsid w:val="006F5859"/>
    <w:rsid w:val="006F62D3"/>
    <w:rsid w:val="006F6D3D"/>
    <w:rsid w:val="006F71B6"/>
    <w:rsid w:val="006F71C7"/>
    <w:rsid w:val="006F75C2"/>
    <w:rsid w:val="006F78C3"/>
    <w:rsid w:val="006F7C04"/>
    <w:rsid w:val="00700E4F"/>
    <w:rsid w:val="00701198"/>
    <w:rsid w:val="007011F0"/>
    <w:rsid w:val="00701A4D"/>
    <w:rsid w:val="00701DE7"/>
    <w:rsid w:val="00702881"/>
    <w:rsid w:val="00703105"/>
    <w:rsid w:val="007037EF"/>
    <w:rsid w:val="00703932"/>
    <w:rsid w:val="00703B1D"/>
    <w:rsid w:val="00703BC7"/>
    <w:rsid w:val="0070417A"/>
    <w:rsid w:val="007041A2"/>
    <w:rsid w:val="00704892"/>
    <w:rsid w:val="00704B77"/>
    <w:rsid w:val="00704FC4"/>
    <w:rsid w:val="007050C4"/>
    <w:rsid w:val="007054F2"/>
    <w:rsid w:val="00705AB5"/>
    <w:rsid w:val="00705B6F"/>
    <w:rsid w:val="00705F97"/>
    <w:rsid w:val="007066A9"/>
    <w:rsid w:val="0070690E"/>
    <w:rsid w:val="0070693C"/>
    <w:rsid w:val="00706EEA"/>
    <w:rsid w:val="00707F06"/>
    <w:rsid w:val="00710580"/>
    <w:rsid w:val="00711FCA"/>
    <w:rsid w:val="007126B5"/>
    <w:rsid w:val="007127E7"/>
    <w:rsid w:val="00712C57"/>
    <w:rsid w:val="00712C8C"/>
    <w:rsid w:val="0071305D"/>
    <w:rsid w:val="007138AF"/>
    <w:rsid w:val="00713BD4"/>
    <w:rsid w:val="00713D1C"/>
    <w:rsid w:val="007145BD"/>
    <w:rsid w:val="00714718"/>
    <w:rsid w:val="0071687F"/>
    <w:rsid w:val="00716DD4"/>
    <w:rsid w:val="007172AA"/>
    <w:rsid w:val="0071746C"/>
    <w:rsid w:val="007179F0"/>
    <w:rsid w:val="00717BFB"/>
    <w:rsid w:val="00720B45"/>
    <w:rsid w:val="00721079"/>
    <w:rsid w:val="00721570"/>
    <w:rsid w:val="00721688"/>
    <w:rsid w:val="00721695"/>
    <w:rsid w:val="007218A1"/>
    <w:rsid w:val="00722451"/>
    <w:rsid w:val="00722486"/>
    <w:rsid w:val="007224B2"/>
    <w:rsid w:val="007235F2"/>
    <w:rsid w:val="007237FA"/>
    <w:rsid w:val="0072403E"/>
    <w:rsid w:val="00724078"/>
    <w:rsid w:val="007241E9"/>
    <w:rsid w:val="00724299"/>
    <w:rsid w:val="007250B1"/>
    <w:rsid w:val="00725764"/>
    <w:rsid w:val="00725CC9"/>
    <w:rsid w:val="00725D40"/>
    <w:rsid w:val="00725DBC"/>
    <w:rsid w:val="0072662E"/>
    <w:rsid w:val="00726D09"/>
    <w:rsid w:val="007270AE"/>
    <w:rsid w:val="007275AA"/>
    <w:rsid w:val="00727BCA"/>
    <w:rsid w:val="00727BDC"/>
    <w:rsid w:val="00727FCA"/>
    <w:rsid w:val="007300E3"/>
    <w:rsid w:val="007317F1"/>
    <w:rsid w:val="00731BA0"/>
    <w:rsid w:val="007322A4"/>
    <w:rsid w:val="00732CE4"/>
    <w:rsid w:val="0073307D"/>
    <w:rsid w:val="00733B65"/>
    <w:rsid w:val="00733EB0"/>
    <w:rsid w:val="00733FDA"/>
    <w:rsid w:val="0073420F"/>
    <w:rsid w:val="00734718"/>
    <w:rsid w:val="00734966"/>
    <w:rsid w:val="00734EB8"/>
    <w:rsid w:val="007355D5"/>
    <w:rsid w:val="007356DC"/>
    <w:rsid w:val="00735DD2"/>
    <w:rsid w:val="00736185"/>
    <w:rsid w:val="00736BC1"/>
    <w:rsid w:val="00736CD4"/>
    <w:rsid w:val="007370F0"/>
    <w:rsid w:val="00737DFE"/>
    <w:rsid w:val="00740167"/>
    <w:rsid w:val="007410FF"/>
    <w:rsid w:val="007411ED"/>
    <w:rsid w:val="0074128E"/>
    <w:rsid w:val="007412A5"/>
    <w:rsid w:val="007412DF"/>
    <w:rsid w:val="00741753"/>
    <w:rsid w:val="00741D30"/>
    <w:rsid w:val="00742432"/>
    <w:rsid w:val="00742457"/>
    <w:rsid w:val="00742932"/>
    <w:rsid w:val="0074301A"/>
    <w:rsid w:val="007438C9"/>
    <w:rsid w:val="00744805"/>
    <w:rsid w:val="00744E68"/>
    <w:rsid w:val="007450E6"/>
    <w:rsid w:val="00745839"/>
    <w:rsid w:val="00745B76"/>
    <w:rsid w:val="0074696D"/>
    <w:rsid w:val="00746CFB"/>
    <w:rsid w:val="00746DD3"/>
    <w:rsid w:val="00747638"/>
    <w:rsid w:val="0074766F"/>
    <w:rsid w:val="00747856"/>
    <w:rsid w:val="00747C44"/>
    <w:rsid w:val="00747D73"/>
    <w:rsid w:val="00750189"/>
    <w:rsid w:val="00751028"/>
    <w:rsid w:val="00751993"/>
    <w:rsid w:val="00751F76"/>
    <w:rsid w:val="007525FA"/>
    <w:rsid w:val="007530D9"/>
    <w:rsid w:val="00753AD6"/>
    <w:rsid w:val="00754778"/>
    <w:rsid w:val="00754D80"/>
    <w:rsid w:val="00755A4A"/>
    <w:rsid w:val="00755ADA"/>
    <w:rsid w:val="00756C52"/>
    <w:rsid w:val="00757154"/>
    <w:rsid w:val="007575E8"/>
    <w:rsid w:val="00757820"/>
    <w:rsid w:val="00757DE9"/>
    <w:rsid w:val="0076029E"/>
    <w:rsid w:val="00760535"/>
    <w:rsid w:val="007605B7"/>
    <w:rsid w:val="0076073E"/>
    <w:rsid w:val="00761157"/>
    <w:rsid w:val="00761793"/>
    <w:rsid w:val="00761815"/>
    <w:rsid w:val="00761C04"/>
    <w:rsid w:val="0076229D"/>
    <w:rsid w:val="00762554"/>
    <w:rsid w:val="007627BF"/>
    <w:rsid w:val="00762818"/>
    <w:rsid w:val="00763384"/>
    <w:rsid w:val="0076350B"/>
    <w:rsid w:val="00764252"/>
    <w:rsid w:val="007645B8"/>
    <w:rsid w:val="007659B4"/>
    <w:rsid w:val="00765C60"/>
    <w:rsid w:val="00766C3D"/>
    <w:rsid w:val="0077000A"/>
    <w:rsid w:val="00770ACB"/>
    <w:rsid w:val="007710C4"/>
    <w:rsid w:val="007716CD"/>
    <w:rsid w:val="00771E8A"/>
    <w:rsid w:val="007720A7"/>
    <w:rsid w:val="00773251"/>
    <w:rsid w:val="007736ED"/>
    <w:rsid w:val="00773702"/>
    <w:rsid w:val="00773BD0"/>
    <w:rsid w:val="00773D70"/>
    <w:rsid w:val="00774041"/>
    <w:rsid w:val="00775AAD"/>
    <w:rsid w:val="00776088"/>
    <w:rsid w:val="007766AE"/>
    <w:rsid w:val="007767BE"/>
    <w:rsid w:val="00777252"/>
    <w:rsid w:val="007772ED"/>
    <w:rsid w:val="007775DB"/>
    <w:rsid w:val="00777B6B"/>
    <w:rsid w:val="00780A23"/>
    <w:rsid w:val="00781224"/>
    <w:rsid w:val="0078159B"/>
    <w:rsid w:val="0078188F"/>
    <w:rsid w:val="007823D9"/>
    <w:rsid w:val="0078256B"/>
    <w:rsid w:val="00782979"/>
    <w:rsid w:val="00782C12"/>
    <w:rsid w:val="00783440"/>
    <w:rsid w:val="0078440A"/>
    <w:rsid w:val="007845BA"/>
    <w:rsid w:val="00785D0B"/>
    <w:rsid w:val="00785EF1"/>
    <w:rsid w:val="007860A8"/>
    <w:rsid w:val="00786D0F"/>
    <w:rsid w:val="00787844"/>
    <w:rsid w:val="007900A1"/>
    <w:rsid w:val="0079068A"/>
    <w:rsid w:val="00790D02"/>
    <w:rsid w:val="00791485"/>
    <w:rsid w:val="00791B59"/>
    <w:rsid w:val="00791DF9"/>
    <w:rsid w:val="007920C6"/>
    <w:rsid w:val="00792488"/>
    <w:rsid w:val="00792579"/>
    <w:rsid w:val="00792B2B"/>
    <w:rsid w:val="00792FBC"/>
    <w:rsid w:val="00793425"/>
    <w:rsid w:val="007935A3"/>
    <w:rsid w:val="0079369B"/>
    <w:rsid w:val="007936D8"/>
    <w:rsid w:val="00793A56"/>
    <w:rsid w:val="007940ED"/>
    <w:rsid w:val="007945DD"/>
    <w:rsid w:val="00794699"/>
    <w:rsid w:val="007946E6"/>
    <w:rsid w:val="00795819"/>
    <w:rsid w:val="00796095"/>
    <w:rsid w:val="00796266"/>
    <w:rsid w:val="00796FEE"/>
    <w:rsid w:val="007972EE"/>
    <w:rsid w:val="007A05B1"/>
    <w:rsid w:val="007A05B3"/>
    <w:rsid w:val="007A0BB2"/>
    <w:rsid w:val="007A0E3E"/>
    <w:rsid w:val="007A24CE"/>
    <w:rsid w:val="007A2589"/>
    <w:rsid w:val="007A288C"/>
    <w:rsid w:val="007A309A"/>
    <w:rsid w:val="007A390F"/>
    <w:rsid w:val="007A3A1A"/>
    <w:rsid w:val="007A41E3"/>
    <w:rsid w:val="007A48F0"/>
    <w:rsid w:val="007A497B"/>
    <w:rsid w:val="007A4BAA"/>
    <w:rsid w:val="007A504B"/>
    <w:rsid w:val="007A5460"/>
    <w:rsid w:val="007A5630"/>
    <w:rsid w:val="007A570C"/>
    <w:rsid w:val="007A591A"/>
    <w:rsid w:val="007A5E6D"/>
    <w:rsid w:val="007A60AE"/>
    <w:rsid w:val="007A61ED"/>
    <w:rsid w:val="007A65AB"/>
    <w:rsid w:val="007A6746"/>
    <w:rsid w:val="007A67CD"/>
    <w:rsid w:val="007A6B9F"/>
    <w:rsid w:val="007A739F"/>
    <w:rsid w:val="007A76E7"/>
    <w:rsid w:val="007A77A5"/>
    <w:rsid w:val="007A7A24"/>
    <w:rsid w:val="007A7A30"/>
    <w:rsid w:val="007B00A0"/>
    <w:rsid w:val="007B09E7"/>
    <w:rsid w:val="007B0AF4"/>
    <w:rsid w:val="007B0F63"/>
    <w:rsid w:val="007B12AC"/>
    <w:rsid w:val="007B1334"/>
    <w:rsid w:val="007B18A0"/>
    <w:rsid w:val="007B2086"/>
    <w:rsid w:val="007B2271"/>
    <w:rsid w:val="007B26D4"/>
    <w:rsid w:val="007B2EB0"/>
    <w:rsid w:val="007B3668"/>
    <w:rsid w:val="007B3A5F"/>
    <w:rsid w:val="007B3B5F"/>
    <w:rsid w:val="007B3B8B"/>
    <w:rsid w:val="007B3C0D"/>
    <w:rsid w:val="007B4AD1"/>
    <w:rsid w:val="007B527F"/>
    <w:rsid w:val="007B560B"/>
    <w:rsid w:val="007B5C94"/>
    <w:rsid w:val="007B5DF4"/>
    <w:rsid w:val="007B61A6"/>
    <w:rsid w:val="007B645A"/>
    <w:rsid w:val="007B6D59"/>
    <w:rsid w:val="007B6F59"/>
    <w:rsid w:val="007B7120"/>
    <w:rsid w:val="007B73C2"/>
    <w:rsid w:val="007B7A10"/>
    <w:rsid w:val="007B7ADD"/>
    <w:rsid w:val="007B7E33"/>
    <w:rsid w:val="007C0549"/>
    <w:rsid w:val="007C068C"/>
    <w:rsid w:val="007C06F3"/>
    <w:rsid w:val="007C0CD0"/>
    <w:rsid w:val="007C11EB"/>
    <w:rsid w:val="007C1AC3"/>
    <w:rsid w:val="007C20E6"/>
    <w:rsid w:val="007C2242"/>
    <w:rsid w:val="007C2EAF"/>
    <w:rsid w:val="007C351F"/>
    <w:rsid w:val="007C3582"/>
    <w:rsid w:val="007C3E51"/>
    <w:rsid w:val="007C3E97"/>
    <w:rsid w:val="007C4A5C"/>
    <w:rsid w:val="007C4F98"/>
    <w:rsid w:val="007C4FBD"/>
    <w:rsid w:val="007C5B86"/>
    <w:rsid w:val="007C7B8F"/>
    <w:rsid w:val="007C7FE5"/>
    <w:rsid w:val="007D03DA"/>
    <w:rsid w:val="007D1538"/>
    <w:rsid w:val="007D1932"/>
    <w:rsid w:val="007D2357"/>
    <w:rsid w:val="007D3138"/>
    <w:rsid w:val="007D315B"/>
    <w:rsid w:val="007D31DD"/>
    <w:rsid w:val="007D3571"/>
    <w:rsid w:val="007D38E8"/>
    <w:rsid w:val="007D3A10"/>
    <w:rsid w:val="007D4313"/>
    <w:rsid w:val="007D45B0"/>
    <w:rsid w:val="007D4979"/>
    <w:rsid w:val="007D4FC9"/>
    <w:rsid w:val="007D55BC"/>
    <w:rsid w:val="007D56D1"/>
    <w:rsid w:val="007D5D79"/>
    <w:rsid w:val="007D6036"/>
    <w:rsid w:val="007D6662"/>
    <w:rsid w:val="007D676E"/>
    <w:rsid w:val="007D6C58"/>
    <w:rsid w:val="007D6E30"/>
    <w:rsid w:val="007D70B6"/>
    <w:rsid w:val="007D79CA"/>
    <w:rsid w:val="007D7A1F"/>
    <w:rsid w:val="007D7CDA"/>
    <w:rsid w:val="007D7D56"/>
    <w:rsid w:val="007D7E6A"/>
    <w:rsid w:val="007D7E88"/>
    <w:rsid w:val="007E08D9"/>
    <w:rsid w:val="007E091E"/>
    <w:rsid w:val="007E1067"/>
    <w:rsid w:val="007E1531"/>
    <w:rsid w:val="007E1691"/>
    <w:rsid w:val="007E1768"/>
    <w:rsid w:val="007E17BF"/>
    <w:rsid w:val="007E19D1"/>
    <w:rsid w:val="007E1B04"/>
    <w:rsid w:val="007E1C60"/>
    <w:rsid w:val="007E257A"/>
    <w:rsid w:val="007E26CE"/>
    <w:rsid w:val="007E2FCD"/>
    <w:rsid w:val="007E36D6"/>
    <w:rsid w:val="007E37AB"/>
    <w:rsid w:val="007E42A5"/>
    <w:rsid w:val="007E460C"/>
    <w:rsid w:val="007E4BBA"/>
    <w:rsid w:val="007E4D7E"/>
    <w:rsid w:val="007E5141"/>
    <w:rsid w:val="007E5FE7"/>
    <w:rsid w:val="007E6762"/>
    <w:rsid w:val="007E7384"/>
    <w:rsid w:val="007E776F"/>
    <w:rsid w:val="007E7FA3"/>
    <w:rsid w:val="007F05CD"/>
    <w:rsid w:val="007F0F72"/>
    <w:rsid w:val="007F0FAB"/>
    <w:rsid w:val="007F12DC"/>
    <w:rsid w:val="007F133A"/>
    <w:rsid w:val="007F185F"/>
    <w:rsid w:val="007F1C95"/>
    <w:rsid w:val="007F1E38"/>
    <w:rsid w:val="007F256B"/>
    <w:rsid w:val="007F27A8"/>
    <w:rsid w:val="007F29FE"/>
    <w:rsid w:val="007F350D"/>
    <w:rsid w:val="007F36EC"/>
    <w:rsid w:val="007F4F58"/>
    <w:rsid w:val="007F52A1"/>
    <w:rsid w:val="007F6665"/>
    <w:rsid w:val="007F6D87"/>
    <w:rsid w:val="007F7342"/>
    <w:rsid w:val="007F73A8"/>
    <w:rsid w:val="007F73FF"/>
    <w:rsid w:val="007F7491"/>
    <w:rsid w:val="00800002"/>
    <w:rsid w:val="00800008"/>
    <w:rsid w:val="008005C6"/>
    <w:rsid w:val="00801167"/>
    <w:rsid w:val="00801510"/>
    <w:rsid w:val="0080176D"/>
    <w:rsid w:val="00803CBC"/>
    <w:rsid w:val="00803D93"/>
    <w:rsid w:val="00804785"/>
    <w:rsid w:val="00804CA6"/>
    <w:rsid w:val="00804ED5"/>
    <w:rsid w:val="00804F40"/>
    <w:rsid w:val="00805B88"/>
    <w:rsid w:val="00805E4D"/>
    <w:rsid w:val="008075BC"/>
    <w:rsid w:val="00807771"/>
    <w:rsid w:val="00810025"/>
    <w:rsid w:val="00810179"/>
    <w:rsid w:val="008102DF"/>
    <w:rsid w:val="00810344"/>
    <w:rsid w:val="0081093E"/>
    <w:rsid w:val="00810A54"/>
    <w:rsid w:val="00810B7C"/>
    <w:rsid w:val="00810D06"/>
    <w:rsid w:val="00810D82"/>
    <w:rsid w:val="00811574"/>
    <w:rsid w:val="00811C49"/>
    <w:rsid w:val="00811D51"/>
    <w:rsid w:val="0081232A"/>
    <w:rsid w:val="00812732"/>
    <w:rsid w:val="0081291B"/>
    <w:rsid w:val="00812CC2"/>
    <w:rsid w:val="008135F4"/>
    <w:rsid w:val="008137CC"/>
    <w:rsid w:val="008137E5"/>
    <w:rsid w:val="00813E9B"/>
    <w:rsid w:val="0081433E"/>
    <w:rsid w:val="00814620"/>
    <w:rsid w:val="00814669"/>
    <w:rsid w:val="00814F51"/>
    <w:rsid w:val="0081539E"/>
    <w:rsid w:val="00815D8E"/>
    <w:rsid w:val="0081675D"/>
    <w:rsid w:val="00816B2D"/>
    <w:rsid w:val="00816C09"/>
    <w:rsid w:val="00820BB6"/>
    <w:rsid w:val="00821CF2"/>
    <w:rsid w:val="00821DED"/>
    <w:rsid w:val="0082209F"/>
    <w:rsid w:val="008220AC"/>
    <w:rsid w:val="0082259A"/>
    <w:rsid w:val="00822912"/>
    <w:rsid w:val="00822ECC"/>
    <w:rsid w:val="00822F4C"/>
    <w:rsid w:val="008247E0"/>
    <w:rsid w:val="00824A4A"/>
    <w:rsid w:val="00824AE2"/>
    <w:rsid w:val="00824BF6"/>
    <w:rsid w:val="00825501"/>
    <w:rsid w:val="0082619C"/>
    <w:rsid w:val="00826206"/>
    <w:rsid w:val="00826877"/>
    <w:rsid w:val="00827266"/>
    <w:rsid w:val="00827CA2"/>
    <w:rsid w:val="00830569"/>
    <w:rsid w:val="008306A3"/>
    <w:rsid w:val="008310D1"/>
    <w:rsid w:val="00831C04"/>
    <w:rsid w:val="00831C3B"/>
    <w:rsid w:val="00831D3D"/>
    <w:rsid w:val="00832252"/>
    <w:rsid w:val="00832356"/>
    <w:rsid w:val="00833079"/>
    <w:rsid w:val="0083320A"/>
    <w:rsid w:val="0083333E"/>
    <w:rsid w:val="00833B91"/>
    <w:rsid w:val="00833BA7"/>
    <w:rsid w:val="00833C9D"/>
    <w:rsid w:val="00833E43"/>
    <w:rsid w:val="00834000"/>
    <w:rsid w:val="008349A7"/>
    <w:rsid w:val="00834E7C"/>
    <w:rsid w:val="00836314"/>
    <w:rsid w:val="00836681"/>
    <w:rsid w:val="00836753"/>
    <w:rsid w:val="00836922"/>
    <w:rsid w:val="00836B69"/>
    <w:rsid w:val="00836EAA"/>
    <w:rsid w:val="0083791A"/>
    <w:rsid w:val="0084001D"/>
    <w:rsid w:val="008403A6"/>
    <w:rsid w:val="008403B4"/>
    <w:rsid w:val="00840711"/>
    <w:rsid w:val="0084074C"/>
    <w:rsid w:val="00841D8F"/>
    <w:rsid w:val="0084236C"/>
    <w:rsid w:val="008424D7"/>
    <w:rsid w:val="0084282D"/>
    <w:rsid w:val="00842A55"/>
    <w:rsid w:val="00843007"/>
    <w:rsid w:val="008434DE"/>
    <w:rsid w:val="00843608"/>
    <w:rsid w:val="008438A2"/>
    <w:rsid w:val="00843A1E"/>
    <w:rsid w:val="00843BC7"/>
    <w:rsid w:val="008443A1"/>
    <w:rsid w:val="00844444"/>
    <w:rsid w:val="008455F0"/>
    <w:rsid w:val="00845BE5"/>
    <w:rsid w:val="00845CD4"/>
    <w:rsid w:val="008468D9"/>
    <w:rsid w:val="008469A2"/>
    <w:rsid w:val="00847086"/>
    <w:rsid w:val="008476EE"/>
    <w:rsid w:val="008500E9"/>
    <w:rsid w:val="008503C0"/>
    <w:rsid w:val="00850C04"/>
    <w:rsid w:val="00850CC3"/>
    <w:rsid w:val="008510C5"/>
    <w:rsid w:val="00851799"/>
    <w:rsid w:val="00851DC2"/>
    <w:rsid w:val="008523FE"/>
    <w:rsid w:val="00852444"/>
    <w:rsid w:val="00853392"/>
    <w:rsid w:val="00853495"/>
    <w:rsid w:val="00853E2B"/>
    <w:rsid w:val="008542D7"/>
    <w:rsid w:val="0085449D"/>
    <w:rsid w:val="008548E0"/>
    <w:rsid w:val="00854D01"/>
    <w:rsid w:val="00855579"/>
    <w:rsid w:val="00855899"/>
    <w:rsid w:val="00855BD9"/>
    <w:rsid w:val="00855C74"/>
    <w:rsid w:val="00855E1D"/>
    <w:rsid w:val="00855F74"/>
    <w:rsid w:val="008561CD"/>
    <w:rsid w:val="008567D9"/>
    <w:rsid w:val="00856984"/>
    <w:rsid w:val="00856B7D"/>
    <w:rsid w:val="008579AC"/>
    <w:rsid w:val="008605F2"/>
    <w:rsid w:val="00860704"/>
    <w:rsid w:val="00860FE7"/>
    <w:rsid w:val="008611F3"/>
    <w:rsid w:val="00861C15"/>
    <w:rsid w:val="00861EDA"/>
    <w:rsid w:val="00862456"/>
    <w:rsid w:val="008637D6"/>
    <w:rsid w:val="008639EE"/>
    <w:rsid w:val="00863C0A"/>
    <w:rsid w:val="00864091"/>
    <w:rsid w:val="00864B39"/>
    <w:rsid w:val="00864DC4"/>
    <w:rsid w:val="008650EC"/>
    <w:rsid w:val="00865792"/>
    <w:rsid w:val="00865A65"/>
    <w:rsid w:val="00865D85"/>
    <w:rsid w:val="00865E80"/>
    <w:rsid w:val="00865EC9"/>
    <w:rsid w:val="00866135"/>
    <w:rsid w:val="00866FF0"/>
    <w:rsid w:val="008671A1"/>
    <w:rsid w:val="00867741"/>
    <w:rsid w:val="00870B62"/>
    <w:rsid w:val="00870DE3"/>
    <w:rsid w:val="00871339"/>
    <w:rsid w:val="008713C7"/>
    <w:rsid w:val="008727AA"/>
    <w:rsid w:val="008727E9"/>
    <w:rsid w:val="00872A3D"/>
    <w:rsid w:val="00872F84"/>
    <w:rsid w:val="008730AF"/>
    <w:rsid w:val="00873D45"/>
    <w:rsid w:val="00873ED8"/>
    <w:rsid w:val="008742AB"/>
    <w:rsid w:val="0087441C"/>
    <w:rsid w:val="0087479D"/>
    <w:rsid w:val="00874C27"/>
    <w:rsid w:val="00874CF0"/>
    <w:rsid w:val="00874F60"/>
    <w:rsid w:val="008756E3"/>
    <w:rsid w:val="008757B8"/>
    <w:rsid w:val="008763EC"/>
    <w:rsid w:val="008768AC"/>
    <w:rsid w:val="0087699B"/>
    <w:rsid w:val="00876E5A"/>
    <w:rsid w:val="00877761"/>
    <w:rsid w:val="00880016"/>
    <w:rsid w:val="00880472"/>
    <w:rsid w:val="00880CCB"/>
    <w:rsid w:val="00881213"/>
    <w:rsid w:val="0088151E"/>
    <w:rsid w:val="00881894"/>
    <w:rsid w:val="008823D8"/>
    <w:rsid w:val="008826BF"/>
    <w:rsid w:val="00882724"/>
    <w:rsid w:val="008828FA"/>
    <w:rsid w:val="00882C44"/>
    <w:rsid w:val="00882DD1"/>
    <w:rsid w:val="0088418F"/>
    <w:rsid w:val="00885090"/>
    <w:rsid w:val="00885AEF"/>
    <w:rsid w:val="00885E18"/>
    <w:rsid w:val="0088619F"/>
    <w:rsid w:val="00886503"/>
    <w:rsid w:val="00886CBA"/>
    <w:rsid w:val="008872AB"/>
    <w:rsid w:val="008872CD"/>
    <w:rsid w:val="008876EF"/>
    <w:rsid w:val="00887D04"/>
    <w:rsid w:val="008903B9"/>
    <w:rsid w:val="008905FA"/>
    <w:rsid w:val="00890853"/>
    <w:rsid w:val="00890A8B"/>
    <w:rsid w:val="008911B8"/>
    <w:rsid w:val="00891A07"/>
    <w:rsid w:val="00891D26"/>
    <w:rsid w:val="00891FAE"/>
    <w:rsid w:val="00892068"/>
    <w:rsid w:val="008925D1"/>
    <w:rsid w:val="008930F4"/>
    <w:rsid w:val="008936A5"/>
    <w:rsid w:val="0089376E"/>
    <w:rsid w:val="00893BAB"/>
    <w:rsid w:val="0089428F"/>
    <w:rsid w:val="0089434C"/>
    <w:rsid w:val="00894788"/>
    <w:rsid w:val="00894E2F"/>
    <w:rsid w:val="008957CC"/>
    <w:rsid w:val="008961C5"/>
    <w:rsid w:val="008963AA"/>
    <w:rsid w:val="00896803"/>
    <w:rsid w:val="0089694B"/>
    <w:rsid w:val="00896C6F"/>
    <w:rsid w:val="00897567"/>
    <w:rsid w:val="00897CFD"/>
    <w:rsid w:val="00897E62"/>
    <w:rsid w:val="00897EE7"/>
    <w:rsid w:val="008A0805"/>
    <w:rsid w:val="008A0C28"/>
    <w:rsid w:val="008A0D07"/>
    <w:rsid w:val="008A0E29"/>
    <w:rsid w:val="008A176C"/>
    <w:rsid w:val="008A191D"/>
    <w:rsid w:val="008A1A93"/>
    <w:rsid w:val="008A27CC"/>
    <w:rsid w:val="008A3190"/>
    <w:rsid w:val="008A3244"/>
    <w:rsid w:val="008A3491"/>
    <w:rsid w:val="008A3B4A"/>
    <w:rsid w:val="008A40B5"/>
    <w:rsid w:val="008A4105"/>
    <w:rsid w:val="008A4657"/>
    <w:rsid w:val="008A53B2"/>
    <w:rsid w:val="008A584A"/>
    <w:rsid w:val="008A5D9C"/>
    <w:rsid w:val="008A6F0C"/>
    <w:rsid w:val="008A714D"/>
    <w:rsid w:val="008A7370"/>
    <w:rsid w:val="008B035A"/>
    <w:rsid w:val="008B03E7"/>
    <w:rsid w:val="008B1AE3"/>
    <w:rsid w:val="008B2037"/>
    <w:rsid w:val="008B224D"/>
    <w:rsid w:val="008B2C05"/>
    <w:rsid w:val="008B40DA"/>
    <w:rsid w:val="008B4822"/>
    <w:rsid w:val="008B48AD"/>
    <w:rsid w:val="008B4901"/>
    <w:rsid w:val="008B496F"/>
    <w:rsid w:val="008B4BC8"/>
    <w:rsid w:val="008B549D"/>
    <w:rsid w:val="008B54B3"/>
    <w:rsid w:val="008B6784"/>
    <w:rsid w:val="008B6C09"/>
    <w:rsid w:val="008B6E1B"/>
    <w:rsid w:val="008B7486"/>
    <w:rsid w:val="008B752C"/>
    <w:rsid w:val="008B7538"/>
    <w:rsid w:val="008B7727"/>
    <w:rsid w:val="008B7D6D"/>
    <w:rsid w:val="008B7E1A"/>
    <w:rsid w:val="008C045F"/>
    <w:rsid w:val="008C063E"/>
    <w:rsid w:val="008C0990"/>
    <w:rsid w:val="008C0AB3"/>
    <w:rsid w:val="008C0B28"/>
    <w:rsid w:val="008C0B92"/>
    <w:rsid w:val="008C2184"/>
    <w:rsid w:val="008C22DC"/>
    <w:rsid w:val="008C2D98"/>
    <w:rsid w:val="008C42E2"/>
    <w:rsid w:val="008C4959"/>
    <w:rsid w:val="008C4A6B"/>
    <w:rsid w:val="008C4BD3"/>
    <w:rsid w:val="008C4FC7"/>
    <w:rsid w:val="008C5181"/>
    <w:rsid w:val="008C51D2"/>
    <w:rsid w:val="008C5332"/>
    <w:rsid w:val="008C5482"/>
    <w:rsid w:val="008C618E"/>
    <w:rsid w:val="008C6619"/>
    <w:rsid w:val="008C7000"/>
    <w:rsid w:val="008D00B4"/>
    <w:rsid w:val="008D03B1"/>
    <w:rsid w:val="008D0CA0"/>
    <w:rsid w:val="008D1195"/>
    <w:rsid w:val="008D1572"/>
    <w:rsid w:val="008D181F"/>
    <w:rsid w:val="008D18FD"/>
    <w:rsid w:val="008D19BC"/>
    <w:rsid w:val="008D1A4C"/>
    <w:rsid w:val="008D1D67"/>
    <w:rsid w:val="008D2014"/>
    <w:rsid w:val="008D2125"/>
    <w:rsid w:val="008D254D"/>
    <w:rsid w:val="008D31B8"/>
    <w:rsid w:val="008D40E1"/>
    <w:rsid w:val="008D442A"/>
    <w:rsid w:val="008D4508"/>
    <w:rsid w:val="008D4C53"/>
    <w:rsid w:val="008D530E"/>
    <w:rsid w:val="008D5887"/>
    <w:rsid w:val="008D62ED"/>
    <w:rsid w:val="008D6475"/>
    <w:rsid w:val="008D693A"/>
    <w:rsid w:val="008D6E9C"/>
    <w:rsid w:val="008D728F"/>
    <w:rsid w:val="008D79F4"/>
    <w:rsid w:val="008D7B0C"/>
    <w:rsid w:val="008D7D82"/>
    <w:rsid w:val="008E0406"/>
    <w:rsid w:val="008E0788"/>
    <w:rsid w:val="008E098C"/>
    <w:rsid w:val="008E0ED3"/>
    <w:rsid w:val="008E107F"/>
    <w:rsid w:val="008E2146"/>
    <w:rsid w:val="008E2BC8"/>
    <w:rsid w:val="008E2D2B"/>
    <w:rsid w:val="008E37A4"/>
    <w:rsid w:val="008E43B7"/>
    <w:rsid w:val="008E4704"/>
    <w:rsid w:val="008E4729"/>
    <w:rsid w:val="008E4A73"/>
    <w:rsid w:val="008E4D22"/>
    <w:rsid w:val="008E4FAC"/>
    <w:rsid w:val="008E534A"/>
    <w:rsid w:val="008E5576"/>
    <w:rsid w:val="008E55DB"/>
    <w:rsid w:val="008E56FB"/>
    <w:rsid w:val="008E632E"/>
    <w:rsid w:val="008E64C9"/>
    <w:rsid w:val="008E6A0D"/>
    <w:rsid w:val="008E6D11"/>
    <w:rsid w:val="008E6F53"/>
    <w:rsid w:val="008E7DE7"/>
    <w:rsid w:val="008F09B4"/>
    <w:rsid w:val="008F09F7"/>
    <w:rsid w:val="008F134B"/>
    <w:rsid w:val="008F14C2"/>
    <w:rsid w:val="008F15F6"/>
    <w:rsid w:val="008F1956"/>
    <w:rsid w:val="008F1CB2"/>
    <w:rsid w:val="008F1F2F"/>
    <w:rsid w:val="008F21AA"/>
    <w:rsid w:val="008F25F2"/>
    <w:rsid w:val="008F29D3"/>
    <w:rsid w:val="008F29E7"/>
    <w:rsid w:val="008F2E63"/>
    <w:rsid w:val="008F2E7B"/>
    <w:rsid w:val="008F41C6"/>
    <w:rsid w:val="008F44F3"/>
    <w:rsid w:val="008F454A"/>
    <w:rsid w:val="008F4B15"/>
    <w:rsid w:val="008F61DF"/>
    <w:rsid w:val="008F641D"/>
    <w:rsid w:val="008F6660"/>
    <w:rsid w:val="008F741A"/>
    <w:rsid w:val="008F75B6"/>
    <w:rsid w:val="00900D5E"/>
    <w:rsid w:val="00900DDE"/>
    <w:rsid w:val="00900E8D"/>
    <w:rsid w:val="009011D9"/>
    <w:rsid w:val="00901304"/>
    <w:rsid w:val="009018F1"/>
    <w:rsid w:val="00901CED"/>
    <w:rsid w:val="00901ECE"/>
    <w:rsid w:val="00903303"/>
    <w:rsid w:val="009039D3"/>
    <w:rsid w:val="00904719"/>
    <w:rsid w:val="0090489A"/>
    <w:rsid w:val="00904C44"/>
    <w:rsid w:val="00904F07"/>
    <w:rsid w:val="00905017"/>
    <w:rsid w:val="00905A10"/>
    <w:rsid w:val="00905C0B"/>
    <w:rsid w:val="0090603F"/>
    <w:rsid w:val="00906696"/>
    <w:rsid w:val="00906D55"/>
    <w:rsid w:val="00906D86"/>
    <w:rsid w:val="00906DE1"/>
    <w:rsid w:val="0090714F"/>
    <w:rsid w:val="00907740"/>
    <w:rsid w:val="009108BE"/>
    <w:rsid w:val="00911223"/>
    <w:rsid w:val="009112B8"/>
    <w:rsid w:val="00911616"/>
    <w:rsid w:val="00911AC6"/>
    <w:rsid w:val="00912137"/>
    <w:rsid w:val="0091255C"/>
    <w:rsid w:val="009128FA"/>
    <w:rsid w:val="00912B9C"/>
    <w:rsid w:val="00913502"/>
    <w:rsid w:val="00913509"/>
    <w:rsid w:val="00913607"/>
    <w:rsid w:val="009137BF"/>
    <w:rsid w:val="00913A8A"/>
    <w:rsid w:val="00913B19"/>
    <w:rsid w:val="00914447"/>
    <w:rsid w:val="00915E8D"/>
    <w:rsid w:val="00915F04"/>
    <w:rsid w:val="00917569"/>
    <w:rsid w:val="009177CC"/>
    <w:rsid w:val="00917AD2"/>
    <w:rsid w:val="00917CC9"/>
    <w:rsid w:val="00917EE4"/>
    <w:rsid w:val="00917FEB"/>
    <w:rsid w:val="009203BD"/>
    <w:rsid w:val="00920544"/>
    <w:rsid w:val="00920584"/>
    <w:rsid w:val="00920667"/>
    <w:rsid w:val="00921399"/>
    <w:rsid w:val="009216F9"/>
    <w:rsid w:val="00922F30"/>
    <w:rsid w:val="009234D6"/>
    <w:rsid w:val="009237D1"/>
    <w:rsid w:val="00923B9E"/>
    <w:rsid w:val="0092469C"/>
    <w:rsid w:val="009246E8"/>
    <w:rsid w:val="00924BE1"/>
    <w:rsid w:val="00925074"/>
    <w:rsid w:val="00925623"/>
    <w:rsid w:val="0092586B"/>
    <w:rsid w:val="00925FE3"/>
    <w:rsid w:val="009260A8"/>
    <w:rsid w:val="009260ED"/>
    <w:rsid w:val="009262A7"/>
    <w:rsid w:val="009267C9"/>
    <w:rsid w:val="00926954"/>
    <w:rsid w:val="00926B34"/>
    <w:rsid w:val="00926C5B"/>
    <w:rsid w:val="00926E2D"/>
    <w:rsid w:val="00926EB0"/>
    <w:rsid w:val="0092794C"/>
    <w:rsid w:val="00927F75"/>
    <w:rsid w:val="0093098D"/>
    <w:rsid w:val="0093154E"/>
    <w:rsid w:val="00931C08"/>
    <w:rsid w:val="00931DCD"/>
    <w:rsid w:val="00932132"/>
    <w:rsid w:val="00932138"/>
    <w:rsid w:val="0093238C"/>
    <w:rsid w:val="00932645"/>
    <w:rsid w:val="00932A6F"/>
    <w:rsid w:val="00932AE3"/>
    <w:rsid w:val="00932E19"/>
    <w:rsid w:val="00932FAE"/>
    <w:rsid w:val="00934CEF"/>
    <w:rsid w:val="009359F5"/>
    <w:rsid w:val="00935C05"/>
    <w:rsid w:val="009367FE"/>
    <w:rsid w:val="00936BEF"/>
    <w:rsid w:val="00936D77"/>
    <w:rsid w:val="00936E5C"/>
    <w:rsid w:val="00937127"/>
    <w:rsid w:val="0093718C"/>
    <w:rsid w:val="00937C7A"/>
    <w:rsid w:val="00937E4A"/>
    <w:rsid w:val="0094087B"/>
    <w:rsid w:val="00940940"/>
    <w:rsid w:val="00940B75"/>
    <w:rsid w:val="00941216"/>
    <w:rsid w:val="00941651"/>
    <w:rsid w:val="0094190C"/>
    <w:rsid w:val="009421DB"/>
    <w:rsid w:val="00942553"/>
    <w:rsid w:val="0094299F"/>
    <w:rsid w:val="009431E8"/>
    <w:rsid w:val="009435B6"/>
    <w:rsid w:val="009439A0"/>
    <w:rsid w:val="00943ABA"/>
    <w:rsid w:val="00943F27"/>
    <w:rsid w:val="0094494D"/>
    <w:rsid w:val="00944C7A"/>
    <w:rsid w:val="00945F99"/>
    <w:rsid w:val="009466C6"/>
    <w:rsid w:val="00946E78"/>
    <w:rsid w:val="00947064"/>
    <w:rsid w:val="009470C9"/>
    <w:rsid w:val="00947510"/>
    <w:rsid w:val="00947824"/>
    <w:rsid w:val="009478E4"/>
    <w:rsid w:val="00950099"/>
    <w:rsid w:val="009503D9"/>
    <w:rsid w:val="00950D42"/>
    <w:rsid w:val="0095149F"/>
    <w:rsid w:val="009514E9"/>
    <w:rsid w:val="0095180F"/>
    <w:rsid w:val="00951A8C"/>
    <w:rsid w:val="00951CD2"/>
    <w:rsid w:val="00952051"/>
    <w:rsid w:val="00952214"/>
    <w:rsid w:val="0095285D"/>
    <w:rsid w:val="009529BE"/>
    <w:rsid w:val="00952AAE"/>
    <w:rsid w:val="00953655"/>
    <w:rsid w:val="00953854"/>
    <w:rsid w:val="0095393B"/>
    <w:rsid w:val="00953F93"/>
    <w:rsid w:val="0095476B"/>
    <w:rsid w:val="00954810"/>
    <w:rsid w:val="00954EBC"/>
    <w:rsid w:val="00955132"/>
    <w:rsid w:val="009551F0"/>
    <w:rsid w:val="00955C33"/>
    <w:rsid w:val="00956D1B"/>
    <w:rsid w:val="00956D2B"/>
    <w:rsid w:val="00956E6C"/>
    <w:rsid w:val="0095705D"/>
    <w:rsid w:val="0095725A"/>
    <w:rsid w:val="00957A7D"/>
    <w:rsid w:val="00957B14"/>
    <w:rsid w:val="00957EDF"/>
    <w:rsid w:val="00960291"/>
    <w:rsid w:val="00960ED7"/>
    <w:rsid w:val="00961101"/>
    <w:rsid w:val="0096150E"/>
    <w:rsid w:val="00961510"/>
    <w:rsid w:val="00962695"/>
    <w:rsid w:val="00962749"/>
    <w:rsid w:val="00962C3B"/>
    <w:rsid w:val="00962D4E"/>
    <w:rsid w:val="009631AC"/>
    <w:rsid w:val="009631D5"/>
    <w:rsid w:val="00963484"/>
    <w:rsid w:val="00963B69"/>
    <w:rsid w:val="00963C9C"/>
    <w:rsid w:val="00963FB9"/>
    <w:rsid w:val="00965571"/>
    <w:rsid w:val="009662C7"/>
    <w:rsid w:val="0096643F"/>
    <w:rsid w:val="009666CD"/>
    <w:rsid w:val="00966764"/>
    <w:rsid w:val="00966AE0"/>
    <w:rsid w:val="00966B07"/>
    <w:rsid w:val="00966FC1"/>
    <w:rsid w:val="00967BBF"/>
    <w:rsid w:val="0097106A"/>
    <w:rsid w:val="00971931"/>
    <w:rsid w:val="009727AE"/>
    <w:rsid w:val="00972908"/>
    <w:rsid w:val="00972BAB"/>
    <w:rsid w:val="00972EF8"/>
    <w:rsid w:val="00973434"/>
    <w:rsid w:val="00973B17"/>
    <w:rsid w:val="00973D75"/>
    <w:rsid w:val="0097472F"/>
    <w:rsid w:val="00975F6F"/>
    <w:rsid w:val="009760F4"/>
    <w:rsid w:val="009761B3"/>
    <w:rsid w:val="009773B6"/>
    <w:rsid w:val="00977427"/>
    <w:rsid w:val="00977606"/>
    <w:rsid w:val="00980168"/>
    <w:rsid w:val="00981A84"/>
    <w:rsid w:val="0098269B"/>
    <w:rsid w:val="00982D72"/>
    <w:rsid w:val="00982F8E"/>
    <w:rsid w:val="009839A5"/>
    <w:rsid w:val="009841BD"/>
    <w:rsid w:val="009848E4"/>
    <w:rsid w:val="00984EA1"/>
    <w:rsid w:val="009853F5"/>
    <w:rsid w:val="009865C7"/>
    <w:rsid w:val="00986C1F"/>
    <w:rsid w:val="009870AE"/>
    <w:rsid w:val="0098750F"/>
    <w:rsid w:val="009877C9"/>
    <w:rsid w:val="00987952"/>
    <w:rsid w:val="00987A59"/>
    <w:rsid w:val="00990F3F"/>
    <w:rsid w:val="0099140E"/>
    <w:rsid w:val="00991B5E"/>
    <w:rsid w:val="00991D04"/>
    <w:rsid w:val="00992027"/>
    <w:rsid w:val="00992082"/>
    <w:rsid w:val="00992137"/>
    <w:rsid w:val="00992613"/>
    <w:rsid w:val="00992CA2"/>
    <w:rsid w:val="00993AD3"/>
    <w:rsid w:val="00993EEF"/>
    <w:rsid w:val="00994071"/>
    <w:rsid w:val="00994345"/>
    <w:rsid w:val="009944EE"/>
    <w:rsid w:val="00994C84"/>
    <w:rsid w:val="009953D3"/>
    <w:rsid w:val="00995457"/>
    <w:rsid w:val="00995898"/>
    <w:rsid w:val="00995C67"/>
    <w:rsid w:val="00995ED2"/>
    <w:rsid w:val="00996A7C"/>
    <w:rsid w:val="00996DB8"/>
    <w:rsid w:val="00997B5F"/>
    <w:rsid w:val="009A00FA"/>
    <w:rsid w:val="009A0EFA"/>
    <w:rsid w:val="009A0FD1"/>
    <w:rsid w:val="009A1805"/>
    <w:rsid w:val="009A1A5B"/>
    <w:rsid w:val="009A243C"/>
    <w:rsid w:val="009A2899"/>
    <w:rsid w:val="009A2AC0"/>
    <w:rsid w:val="009A3545"/>
    <w:rsid w:val="009A3BD7"/>
    <w:rsid w:val="009A3C45"/>
    <w:rsid w:val="009A45C2"/>
    <w:rsid w:val="009A4AD3"/>
    <w:rsid w:val="009A4D6B"/>
    <w:rsid w:val="009A4F03"/>
    <w:rsid w:val="009A5045"/>
    <w:rsid w:val="009A5056"/>
    <w:rsid w:val="009A5297"/>
    <w:rsid w:val="009A52D5"/>
    <w:rsid w:val="009A52F3"/>
    <w:rsid w:val="009A5673"/>
    <w:rsid w:val="009A58B5"/>
    <w:rsid w:val="009A58DA"/>
    <w:rsid w:val="009A61A0"/>
    <w:rsid w:val="009A623B"/>
    <w:rsid w:val="009A632A"/>
    <w:rsid w:val="009A6CC3"/>
    <w:rsid w:val="009A6F00"/>
    <w:rsid w:val="009A6F6D"/>
    <w:rsid w:val="009A71E0"/>
    <w:rsid w:val="009A7FA6"/>
    <w:rsid w:val="009B031A"/>
    <w:rsid w:val="009B0325"/>
    <w:rsid w:val="009B05F8"/>
    <w:rsid w:val="009B07F3"/>
    <w:rsid w:val="009B12D1"/>
    <w:rsid w:val="009B1A6F"/>
    <w:rsid w:val="009B200E"/>
    <w:rsid w:val="009B2C23"/>
    <w:rsid w:val="009B32D0"/>
    <w:rsid w:val="009B3309"/>
    <w:rsid w:val="009B3432"/>
    <w:rsid w:val="009B36E4"/>
    <w:rsid w:val="009B38D2"/>
    <w:rsid w:val="009B3D89"/>
    <w:rsid w:val="009B406D"/>
    <w:rsid w:val="009B468C"/>
    <w:rsid w:val="009B4D3A"/>
    <w:rsid w:val="009B51B4"/>
    <w:rsid w:val="009B5AE3"/>
    <w:rsid w:val="009B6299"/>
    <w:rsid w:val="009B68D0"/>
    <w:rsid w:val="009B68FF"/>
    <w:rsid w:val="009B6E0A"/>
    <w:rsid w:val="009B7D29"/>
    <w:rsid w:val="009B7D3D"/>
    <w:rsid w:val="009C0385"/>
    <w:rsid w:val="009C0661"/>
    <w:rsid w:val="009C10E4"/>
    <w:rsid w:val="009C1757"/>
    <w:rsid w:val="009C1CD0"/>
    <w:rsid w:val="009C272E"/>
    <w:rsid w:val="009C2E47"/>
    <w:rsid w:val="009C323D"/>
    <w:rsid w:val="009C33CA"/>
    <w:rsid w:val="009C3FE7"/>
    <w:rsid w:val="009C43D2"/>
    <w:rsid w:val="009C43F5"/>
    <w:rsid w:val="009C44C4"/>
    <w:rsid w:val="009C584D"/>
    <w:rsid w:val="009C5A91"/>
    <w:rsid w:val="009C661A"/>
    <w:rsid w:val="009C6654"/>
    <w:rsid w:val="009C6719"/>
    <w:rsid w:val="009C697D"/>
    <w:rsid w:val="009C6A9E"/>
    <w:rsid w:val="009C6B9E"/>
    <w:rsid w:val="009C6E5D"/>
    <w:rsid w:val="009C72F8"/>
    <w:rsid w:val="009C739A"/>
    <w:rsid w:val="009C75CC"/>
    <w:rsid w:val="009C770A"/>
    <w:rsid w:val="009C7E7D"/>
    <w:rsid w:val="009D05BD"/>
    <w:rsid w:val="009D1156"/>
    <w:rsid w:val="009D170B"/>
    <w:rsid w:val="009D19D5"/>
    <w:rsid w:val="009D1C27"/>
    <w:rsid w:val="009D1EF8"/>
    <w:rsid w:val="009D1FE7"/>
    <w:rsid w:val="009D27BF"/>
    <w:rsid w:val="009D310A"/>
    <w:rsid w:val="009D373F"/>
    <w:rsid w:val="009D3CA8"/>
    <w:rsid w:val="009D3F23"/>
    <w:rsid w:val="009D49E8"/>
    <w:rsid w:val="009D556E"/>
    <w:rsid w:val="009D5783"/>
    <w:rsid w:val="009D6B8F"/>
    <w:rsid w:val="009D777F"/>
    <w:rsid w:val="009D7F11"/>
    <w:rsid w:val="009E0210"/>
    <w:rsid w:val="009E026D"/>
    <w:rsid w:val="009E06CD"/>
    <w:rsid w:val="009E1747"/>
    <w:rsid w:val="009E19C5"/>
    <w:rsid w:val="009E1A02"/>
    <w:rsid w:val="009E1C8B"/>
    <w:rsid w:val="009E2896"/>
    <w:rsid w:val="009E29C7"/>
    <w:rsid w:val="009E2CA3"/>
    <w:rsid w:val="009E30D1"/>
    <w:rsid w:val="009E332C"/>
    <w:rsid w:val="009E34B6"/>
    <w:rsid w:val="009E3945"/>
    <w:rsid w:val="009E3D03"/>
    <w:rsid w:val="009E4002"/>
    <w:rsid w:val="009E485E"/>
    <w:rsid w:val="009E5594"/>
    <w:rsid w:val="009E60FA"/>
    <w:rsid w:val="009E628F"/>
    <w:rsid w:val="009E6977"/>
    <w:rsid w:val="009E6EDE"/>
    <w:rsid w:val="009E7760"/>
    <w:rsid w:val="009E7813"/>
    <w:rsid w:val="009E7BFC"/>
    <w:rsid w:val="009F0A45"/>
    <w:rsid w:val="009F1017"/>
    <w:rsid w:val="009F15A4"/>
    <w:rsid w:val="009F17F3"/>
    <w:rsid w:val="009F1CBD"/>
    <w:rsid w:val="009F20CB"/>
    <w:rsid w:val="009F34E8"/>
    <w:rsid w:val="009F3CED"/>
    <w:rsid w:val="009F4AF4"/>
    <w:rsid w:val="009F5BB7"/>
    <w:rsid w:val="009F5C17"/>
    <w:rsid w:val="009F630F"/>
    <w:rsid w:val="009F6EBE"/>
    <w:rsid w:val="009F7ACF"/>
    <w:rsid w:val="009F7CB0"/>
    <w:rsid w:val="009F7D7C"/>
    <w:rsid w:val="00A010A1"/>
    <w:rsid w:val="00A01824"/>
    <w:rsid w:val="00A01899"/>
    <w:rsid w:val="00A0261A"/>
    <w:rsid w:val="00A027F3"/>
    <w:rsid w:val="00A0303D"/>
    <w:rsid w:val="00A03055"/>
    <w:rsid w:val="00A032CE"/>
    <w:rsid w:val="00A03C77"/>
    <w:rsid w:val="00A043C1"/>
    <w:rsid w:val="00A04CD6"/>
    <w:rsid w:val="00A04F67"/>
    <w:rsid w:val="00A05003"/>
    <w:rsid w:val="00A05023"/>
    <w:rsid w:val="00A05163"/>
    <w:rsid w:val="00A05735"/>
    <w:rsid w:val="00A05B06"/>
    <w:rsid w:val="00A060A6"/>
    <w:rsid w:val="00A066DF"/>
    <w:rsid w:val="00A06B6B"/>
    <w:rsid w:val="00A07AF2"/>
    <w:rsid w:val="00A07CC9"/>
    <w:rsid w:val="00A07F45"/>
    <w:rsid w:val="00A1006E"/>
    <w:rsid w:val="00A10839"/>
    <w:rsid w:val="00A10DD8"/>
    <w:rsid w:val="00A116A6"/>
    <w:rsid w:val="00A11972"/>
    <w:rsid w:val="00A1346C"/>
    <w:rsid w:val="00A13DE3"/>
    <w:rsid w:val="00A140A0"/>
    <w:rsid w:val="00A1465B"/>
    <w:rsid w:val="00A155DE"/>
    <w:rsid w:val="00A16043"/>
    <w:rsid w:val="00A161E8"/>
    <w:rsid w:val="00A16241"/>
    <w:rsid w:val="00A16D03"/>
    <w:rsid w:val="00A16EDD"/>
    <w:rsid w:val="00A17376"/>
    <w:rsid w:val="00A17BA0"/>
    <w:rsid w:val="00A17CF6"/>
    <w:rsid w:val="00A17E8E"/>
    <w:rsid w:val="00A20EEF"/>
    <w:rsid w:val="00A21070"/>
    <w:rsid w:val="00A213A5"/>
    <w:rsid w:val="00A213EC"/>
    <w:rsid w:val="00A2141F"/>
    <w:rsid w:val="00A22787"/>
    <w:rsid w:val="00A22BA3"/>
    <w:rsid w:val="00A22C7E"/>
    <w:rsid w:val="00A23B0C"/>
    <w:rsid w:val="00A23C13"/>
    <w:rsid w:val="00A24C62"/>
    <w:rsid w:val="00A256CD"/>
    <w:rsid w:val="00A25A64"/>
    <w:rsid w:val="00A25FE3"/>
    <w:rsid w:val="00A26593"/>
    <w:rsid w:val="00A267C6"/>
    <w:rsid w:val="00A271F5"/>
    <w:rsid w:val="00A2722E"/>
    <w:rsid w:val="00A27876"/>
    <w:rsid w:val="00A302F3"/>
    <w:rsid w:val="00A30A29"/>
    <w:rsid w:val="00A30B88"/>
    <w:rsid w:val="00A30D3F"/>
    <w:rsid w:val="00A30F34"/>
    <w:rsid w:val="00A31E72"/>
    <w:rsid w:val="00A32A09"/>
    <w:rsid w:val="00A32C20"/>
    <w:rsid w:val="00A33D1A"/>
    <w:rsid w:val="00A34077"/>
    <w:rsid w:val="00A34354"/>
    <w:rsid w:val="00A344E4"/>
    <w:rsid w:val="00A3462A"/>
    <w:rsid w:val="00A3464A"/>
    <w:rsid w:val="00A3510B"/>
    <w:rsid w:val="00A3545D"/>
    <w:rsid w:val="00A35880"/>
    <w:rsid w:val="00A35E85"/>
    <w:rsid w:val="00A360F0"/>
    <w:rsid w:val="00A36301"/>
    <w:rsid w:val="00A363C7"/>
    <w:rsid w:val="00A366D3"/>
    <w:rsid w:val="00A369FF"/>
    <w:rsid w:val="00A373F5"/>
    <w:rsid w:val="00A37586"/>
    <w:rsid w:val="00A37E79"/>
    <w:rsid w:val="00A401A2"/>
    <w:rsid w:val="00A40C1C"/>
    <w:rsid w:val="00A40FEF"/>
    <w:rsid w:val="00A413B5"/>
    <w:rsid w:val="00A413ED"/>
    <w:rsid w:val="00A41718"/>
    <w:rsid w:val="00A4196C"/>
    <w:rsid w:val="00A41D2B"/>
    <w:rsid w:val="00A41FE8"/>
    <w:rsid w:val="00A429DA"/>
    <w:rsid w:val="00A42B29"/>
    <w:rsid w:val="00A43780"/>
    <w:rsid w:val="00A44213"/>
    <w:rsid w:val="00A44AFB"/>
    <w:rsid w:val="00A44EDF"/>
    <w:rsid w:val="00A46201"/>
    <w:rsid w:val="00A46248"/>
    <w:rsid w:val="00A464C7"/>
    <w:rsid w:val="00A471E9"/>
    <w:rsid w:val="00A47921"/>
    <w:rsid w:val="00A47AFC"/>
    <w:rsid w:val="00A47F22"/>
    <w:rsid w:val="00A51353"/>
    <w:rsid w:val="00A518A6"/>
    <w:rsid w:val="00A520D4"/>
    <w:rsid w:val="00A524A8"/>
    <w:rsid w:val="00A5291E"/>
    <w:rsid w:val="00A52A58"/>
    <w:rsid w:val="00A52F51"/>
    <w:rsid w:val="00A531FC"/>
    <w:rsid w:val="00A532E9"/>
    <w:rsid w:val="00A53946"/>
    <w:rsid w:val="00A53AF1"/>
    <w:rsid w:val="00A5469B"/>
    <w:rsid w:val="00A54B1B"/>
    <w:rsid w:val="00A54D7B"/>
    <w:rsid w:val="00A54E36"/>
    <w:rsid w:val="00A550A0"/>
    <w:rsid w:val="00A55C2E"/>
    <w:rsid w:val="00A56557"/>
    <w:rsid w:val="00A5666C"/>
    <w:rsid w:val="00A57118"/>
    <w:rsid w:val="00A57121"/>
    <w:rsid w:val="00A601A5"/>
    <w:rsid w:val="00A60A70"/>
    <w:rsid w:val="00A60F65"/>
    <w:rsid w:val="00A61497"/>
    <w:rsid w:val="00A61D7A"/>
    <w:rsid w:val="00A61E89"/>
    <w:rsid w:val="00A62792"/>
    <w:rsid w:val="00A62A70"/>
    <w:rsid w:val="00A63087"/>
    <w:rsid w:val="00A6334E"/>
    <w:rsid w:val="00A63E70"/>
    <w:rsid w:val="00A642AB"/>
    <w:rsid w:val="00A64571"/>
    <w:rsid w:val="00A64A21"/>
    <w:rsid w:val="00A64A27"/>
    <w:rsid w:val="00A64B87"/>
    <w:rsid w:val="00A64DE8"/>
    <w:rsid w:val="00A64F84"/>
    <w:rsid w:val="00A65B68"/>
    <w:rsid w:val="00A66203"/>
    <w:rsid w:val="00A66814"/>
    <w:rsid w:val="00A669F8"/>
    <w:rsid w:val="00A66AB2"/>
    <w:rsid w:val="00A66E4A"/>
    <w:rsid w:val="00A671B2"/>
    <w:rsid w:val="00A67246"/>
    <w:rsid w:val="00A6733C"/>
    <w:rsid w:val="00A67DF8"/>
    <w:rsid w:val="00A67EA2"/>
    <w:rsid w:val="00A67F0A"/>
    <w:rsid w:val="00A70C78"/>
    <w:rsid w:val="00A714A2"/>
    <w:rsid w:val="00A71D07"/>
    <w:rsid w:val="00A722F0"/>
    <w:rsid w:val="00A7357E"/>
    <w:rsid w:val="00A73EBB"/>
    <w:rsid w:val="00A742D6"/>
    <w:rsid w:val="00A74444"/>
    <w:rsid w:val="00A74F28"/>
    <w:rsid w:val="00A74FC4"/>
    <w:rsid w:val="00A753F6"/>
    <w:rsid w:val="00A75D98"/>
    <w:rsid w:val="00A765F6"/>
    <w:rsid w:val="00A7761F"/>
    <w:rsid w:val="00A77729"/>
    <w:rsid w:val="00A8102E"/>
    <w:rsid w:val="00A813A1"/>
    <w:rsid w:val="00A814C3"/>
    <w:rsid w:val="00A81908"/>
    <w:rsid w:val="00A81E34"/>
    <w:rsid w:val="00A8254C"/>
    <w:rsid w:val="00A82CDF"/>
    <w:rsid w:val="00A82ED6"/>
    <w:rsid w:val="00A83CBE"/>
    <w:rsid w:val="00A84211"/>
    <w:rsid w:val="00A84AD3"/>
    <w:rsid w:val="00A84C10"/>
    <w:rsid w:val="00A84C15"/>
    <w:rsid w:val="00A8561E"/>
    <w:rsid w:val="00A85889"/>
    <w:rsid w:val="00A85892"/>
    <w:rsid w:val="00A858BE"/>
    <w:rsid w:val="00A85C05"/>
    <w:rsid w:val="00A85FA6"/>
    <w:rsid w:val="00A86397"/>
    <w:rsid w:val="00A8700D"/>
    <w:rsid w:val="00A87018"/>
    <w:rsid w:val="00A87438"/>
    <w:rsid w:val="00A877DD"/>
    <w:rsid w:val="00A9035C"/>
    <w:rsid w:val="00A9138A"/>
    <w:rsid w:val="00A91E3E"/>
    <w:rsid w:val="00A928F7"/>
    <w:rsid w:val="00A92959"/>
    <w:rsid w:val="00A935BE"/>
    <w:rsid w:val="00A93610"/>
    <w:rsid w:val="00A93EAB"/>
    <w:rsid w:val="00A94487"/>
    <w:rsid w:val="00A94B21"/>
    <w:rsid w:val="00A9527B"/>
    <w:rsid w:val="00A952DA"/>
    <w:rsid w:val="00A95912"/>
    <w:rsid w:val="00A95A7F"/>
    <w:rsid w:val="00A95C7A"/>
    <w:rsid w:val="00A95E28"/>
    <w:rsid w:val="00A9660C"/>
    <w:rsid w:val="00A96E99"/>
    <w:rsid w:val="00A96F1D"/>
    <w:rsid w:val="00A973D0"/>
    <w:rsid w:val="00A97A76"/>
    <w:rsid w:val="00AA03A2"/>
    <w:rsid w:val="00AA0AE2"/>
    <w:rsid w:val="00AA0D64"/>
    <w:rsid w:val="00AA0E2D"/>
    <w:rsid w:val="00AA1A3D"/>
    <w:rsid w:val="00AA2BB9"/>
    <w:rsid w:val="00AA2BD0"/>
    <w:rsid w:val="00AA2C42"/>
    <w:rsid w:val="00AA2E86"/>
    <w:rsid w:val="00AA35D1"/>
    <w:rsid w:val="00AA38FF"/>
    <w:rsid w:val="00AA3C16"/>
    <w:rsid w:val="00AA3E9A"/>
    <w:rsid w:val="00AA3FD9"/>
    <w:rsid w:val="00AA4A9A"/>
    <w:rsid w:val="00AA51CF"/>
    <w:rsid w:val="00AA5475"/>
    <w:rsid w:val="00AA5628"/>
    <w:rsid w:val="00AA572A"/>
    <w:rsid w:val="00AA5D19"/>
    <w:rsid w:val="00AA5EE4"/>
    <w:rsid w:val="00AA63BC"/>
    <w:rsid w:val="00AA6A28"/>
    <w:rsid w:val="00AA702F"/>
    <w:rsid w:val="00AA7851"/>
    <w:rsid w:val="00AA7A4A"/>
    <w:rsid w:val="00AB05FB"/>
    <w:rsid w:val="00AB0A6D"/>
    <w:rsid w:val="00AB0FDF"/>
    <w:rsid w:val="00AB17DB"/>
    <w:rsid w:val="00AB19F9"/>
    <w:rsid w:val="00AB1F93"/>
    <w:rsid w:val="00AB2A84"/>
    <w:rsid w:val="00AB2B69"/>
    <w:rsid w:val="00AB2D47"/>
    <w:rsid w:val="00AB3A32"/>
    <w:rsid w:val="00AB3DE9"/>
    <w:rsid w:val="00AB436A"/>
    <w:rsid w:val="00AB4676"/>
    <w:rsid w:val="00AB484C"/>
    <w:rsid w:val="00AB4BC0"/>
    <w:rsid w:val="00AB52AD"/>
    <w:rsid w:val="00AB5746"/>
    <w:rsid w:val="00AB58AA"/>
    <w:rsid w:val="00AB62C9"/>
    <w:rsid w:val="00AB72E5"/>
    <w:rsid w:val="00AB7D6F"/>
    <w:rsid w:val="00AB7E38"/>
    <w:rsid w:val="00AB7E6C"/>
    <w:rsid w:val="00AC0A6B"/>
    <w:rsid w:val="00AC0F74"/>
    <w:rsid w:val="00AC10CC"/>
    <w:rsid w:val="00AC2DBE"/>
    <w:rsid w:val="00AC31D4"/>
    <w:rsid w:val="00AC34DD"/>
    <w:rsid w:val="00AC3F51"/>
    <w:rsid w:val="00AC439D"/>
    <w:rsid w:val="00AC454C"/>
    <w:rsid w:val="00AC4807"/>
    <w:rsid w:val="00AC4EE9"/>
    <w:rsid w:val="00AC587F"/>
    <w:rsid w:val="00AC5977"/>
    <w:rsid w:val="00AC5D5A"/>
    <w:rsid w:val="00AC6841"/>
    <w:rsid w:val="00AC68EC"/>
    <w:rsid w:val="00AC6FC0"/>
    <w:rsid w:val="00AC70E2"/>
    <w:rsid w:val="00AC7658"/>
    <w:rsid w:val="00AC7725"/>
    <w:rsid w:val="00AC773F"/>
    <w:rsid w:val="00AC792E"/>
    <w:rsid w:val="00AD033F"/>
    <w:rsid w:val="00AD0426"/>
    <w:rsid w:val="00AD0809"/>
    <w:rsid w:val="00AD0C7E"/>
    <w:rsid w:val="00AD1381"/>
    <w:rsid w:val="00AD13AA"/>
    <w:rsid w:val="00AD13E3"/>
    <w:rsid w:val="00AD1881"/>
    <w:rsid w:val="00AD1A58"/>
    <w:rsid w:val="00AD1B85"/>
    <w:rsid w:val="00AD1C8B"/>
    <w:rsid w:val="00AD2BBF"/>
    <w:rsid w:val="00AD2DA4"/>
    <w:rsid w:val="00AD36A9"/>
    <w:rsid w:val="00AD373D"/>
    <w:rsid w:val="00AD3D5A"/>
    <w:rsid w:val="00AD407B"/>
    <w:rsid w:val="00AD4E76"/>
    <w:rsid w:val="00AD5AED"/>
    <w:rsid w:val="00AD5BB5"/>
    <w:rsid w:val="00AD6A5E"/>
    <w:rsid w:val="00AD79CE"/>
    <w:rsid w:val="00AD7E53"/>
    <w:rsid w:val="00AE03D1"/>
    <w:rsid w:val="00AE0D7C"/>
    <w:rsid w:val="00AE198A"/>
    <w:rsid w:val="00AE1B70"/>
    <w:rsid w:val="00AE2750"/>
    <w:rsid w:val="00AE27C6"/>
    <w:rsid w:val="00AE28DE"/>
    <w:rsid w:val="00AE2982"/>
    <w:rsid w:val="00AE32BF"/>
    <w:rsid w:val="00AE58E2"/>
    <w:rsid w:val="00AE5A61"/>
    <w:rsid w:val="00AE60A1"/>
    <w:rsid w:val="00AE6287"/>
    <w:rsid w:val="00AE6978"/>
    <w:rsid w:val="00AE6A0A"/>
    <w:rsid w:val="00AE6BA8"/>
    <w:rsid w:val="00AE6EE7"/>
    <w:rsid w:val="00AE7063"/>
    <w:rsid w:val="00AE729B"/>
    <w:rsid w:val="00AF009B"/>
    <w:rsid w:val="00AF01CD"/>
    <w:rsid w:val="00AF09DC"/>
    <w:rsid w:val="00AF0D69"/>
    <w:rsid w:val="00AF12D3"/>
    <w:rsid w:val="00AF1998"/>
    <w:rsid w:val="00AF1E56"/>
    <w:rsid w:val="00AF232C"/>
    <w:rsid w:val="00AF2FCD"/>
    <w:rsid w:val="00AF301F"/>
    <w:rsid w:val="00AF327D"/>
    <w:rsid w:val="00AF44A4"/>
    <w:rsid w:val="00AF478A"/>
    <w:rsid w:val="00AF48CA"/>
    <w:rsid w:val="00AF4F90"/>
    <w:rsid w:val="00AF64EB"/>
    <w:rsid w:val="00AF6655"/>
    <w:rsid w:val="00AF67F7"/>
    <w:rsid w:val="00AF6C4E"/>
    <w:rsid w:val="00AF714B"/>
    <w:rsid w:val="00AF7218"/>
    <w:rsid w:val="00AF78F5"/>
    <w:rsid w:val="00AF79F5"/>
    <w:rsid w:val="00AF7D6B"/>
    <w:rsid w:val="00B00EE6"/>
    <w:rsid w:val="00B011DD"/>
    <w:rsid w:val="00B018EB"/>
    <w:rsid w:val="00B01AD0"/>
    <w:rsid w:val="00B01CF7"/>
    <w:rsid w:val="00B029DC"/>
    <w:rsid w:val="00B02C36"/>
    <w:rsid w:val="00B0340F"/>
    <w:rsid w:val="00B036E0"/>
    <w:rsid w:val="00B0431B"/>
    <w:rsid w:val="00B04397"/>
    <w:rsid w:val="00B0463B"/>
    <w:rsid w:val="00B057BE"/>
    <w:rsid w:val="00B05A05"/>
    <w:rsid w:val="00B05AFD"/>
    <w:rsid w:val="00B05BE4"/>
    <w:rsid w:val="00B06912"/>
    <w:rsid w:val="00B07787"/>
    <w:rsid w:val="00B07F69"/>
    <w:rsid w:val="00B1006D"/>
    <w:rsid w:val="00B105D3"/>
    <w:rsid w:val="00B108A5"/>
    <w:rsid w:val="00B1136F"/>
    <w:rsid w:val="00B11628"/>
    <w:rsid w:val="00B1182A"/>
    <w:rsid w:val="00B128E2"/>
    <w:rsid w:val="00B12B1B"/>
    <w:rsid w:val="00B12EF9"/>
    <w:rsid w:val="00B12F70"/>
    <w:rsid w:val="00B13534"/>
    <w:rsid w:val="00B139BF"/>
    <w:rsid w:val="00B146CD"/>
    <w:rsid w:val="00B14ED5"/>
    <w:rsid w:val="00B154D2"/>
    <w:rsid w:val="00B161C3"/>
    <w:rsid w:val="00B1626E"/>
    <w:rsid w:val="00B1707C"/>
    <w:rsid w:val="00B173B3"/>
    <w:rsid w:val="00B179A1"/>
    <w:rsid w:val="00B17F9B"/>
    <w:rsid w:val="00B20085"/>
    <w:rsid w:val="00B200DF"/>
    <w:rsid w:val="00B20423"/>
    <w:rsid w:val="00B21164"/>
    <w:rsid w:val="00B21C3D"/>
    <w:rsid w:val="00B21D1D"/>
    <w:rsid w:val="00B2234F"/>
    <w:rsid w:val="00B22D73"/>
    <w:rsid w:val="00B23BAD"/>
    <w:rsid w:val="00B23D44"/>
    <w:rsid w:val="00B23D95"/>
    <w:rsid w:val="00B23E4F"/>
    <w:rsid w:val="00B24366"/>
    <w:rsid w:val="00B25112"/>
    <w:rsid w:val="00B2527C"/>
    <w:rsid w:val="00B25BBB"/>
    <w:rsid w:val="00B25C85"/>
    <w:rsid w:val="00B25CA2"/>
    <w:rsid w:val="00B26952"/>
    <w:rsid w:val="00B26B7E"/>
    <w:rsid w:val="00B27912"/>
    <w:rsid w:val="00B2794A"/>
    <w:rsid w:val="00B27CA9"/>
    <w:rsid w:val="00B301C9"/>
    <w:rsid w:val="00B30459"/>
    <w:rsid w:val="00B30ABB"/>
    <w:rsid w:val="00B3110F"/>
    <w:rsid w:val="00B31441"/>
    <w:rsid w:val="00B317F0"/>
    <w:rsid w:val="00B3180E"/>
    <w:rsid w:val="00B3191D"/>
    <w:rsid w:val="00B32056"/>
    <w:rsid w:val="00B32669"/>
    <w:rsid w:val="00B331E1"/>
    <w:rsid w:val="00B336ED"/>
    <w:rsid w:val="00B336F1"/>
    <w:rsid w:val="00B340D1"/>
    <w:rsid w:val="00B341CF"/>
    <w:rsid w:val="00B34445"/>
    <w:rsid w:val="00B34B11"/>
    <w:rsid w:val="00B35237"/>
    <w:rsid w:val="00B35372"/>
    <w:rsid w:val="00B356C1"/>
    <w:rsid w:val="00B3571F"/>
    <w:rsid w:val="00B358BC"/>
    <w:rsid w:val="00B35BED"/>
    <w:rsid w:val="00B35F68"/>
    <w:rsid w:val="00B363A1"/>
    <w:rsid w:val="00B364FE"/>
    <w:rsid w:val="00B36A28"/>
    <w:rsid w:val="00B37CE3"/>
    <w:rsid w:val="00B37F11"/>
    <w:rsid w:val="00B37F8B"/>
    <w:rsid w:val="00B401F6"/>
    <w:rsid w:val="00B40B79"/>
    <w:rsid w:val="00B40BA6"/>
    <w:rsid w:val="00B40D76"/>
    <w:rsid w:val="00B40D7F"/>
    <w:rsid w:val="00B41917"/>
    <w:rsid w:val="00B4198C"/>
    <w:rsid w:val="00B41D98"/>
    <w:rsid w:val="00B41F6E"/>
    <w:rsid w:val="00B424E1"/>
    <w:rsid w:val="00B430B5"/>
    <w:rsid w:val="00B431E2"/>
    <w:rsid w:val="00B437A6"/>
    <w:rsid w:val="00B43C1E"/>
    <w:rsid w:val="00B43DDC"/>
    <w:rsid w:val="00B44219"/>
    <w:rsid w:val="00B44949"/>
    <w:rsid w:val="00B44982"/>
    <w:rsid w:val="00B452CF"/>
    <w:rsid w:val="00B4616F"/>
    <w:rsid w:val="00B4619A"/>
    <w:rsid w:val="00B461D5"/>
    <w:rsid w:val="00B465D0"/>
    <w:rsid w:val="00B4679A"/>
    <w:rsid w:val="00B46A9F"/>
    <w:rsid w:val="00B470CD"/>
    <w:rsid w:val="00B47166"/>
    <w:rsid w:val="00B47292"/>
    <w:rsid w:val="00B478C4"/>
    <w:rsid w:val="00B47BE9"/>
    <w:rsid w:val="00B509CE"/>
    <w:rsid w:val="00B50EB1"/>
    <w:rsid w:val="00B5101B"/>
    <w:rsid w:val="00B51A06"/>
    <w:rsid w:val="00B51C74"/>
    <w:rsid w:val="00B52160"/>
    <w:rsid w:val="00B5224C"/>
    <w:rsid w:val="00B52357"/>
    <w:rsid w:val="00B52489"/>
    <w:rsid w:val="00B53129"/>
    <w:rsid w:val="00B5386C"/>
    <w:rsid w:val="00B53A64"/>
    <w:rsid w:val="00B53C64"/>
    <w:rsid w:val="00B53EC9"/>
    <w:rsid w:val="00B54033"/>
    <w:rsid w:val="00B55136"/>
    <w:rsid w:val="00B55608"/>
    <w:rsid w:val="00B563A3"/>
    <w:rsid w:val="00B56620"/>
    <w:rsid w:val="00B56A53"/>
    <w:rsid w:val="00B57A64"/>
    <w:rsid w:val="00B57F46"/>
    <w:rsid w:val="00B57F74"/>
    <w:rsid w:val="00B60187"/>
    <w:rsid w:val="00B60886"/>
    <w:rsid w:val="00B60ACE"/>
    <w:rsid w:val="00B60EC8"/>
    <w:rsid w:val="00B61003"/>
    <w:rsid w:val="00B61116"/>
    <w:rsid w:val="00B62647"/>
    <w:rsid w:val="00B62966"/>
    <w:rsid w:val="00B62A90"/>
    <w:rsid w:val="00B62EFC"/>
    <w:rsid w:val="00B63D86"/>
    <w:rsid w:val="00B63F7A"/>
    <w:rsid w:val="00B64A09"/>
    <w:rsid w:val="00B64B4A"/>
    <w:rsid w:val="00B65420"/>
    <w:rsid w:val="00B65BD0"/>
    <w:rsid w:val="00B66C09"/>
    <w:rsid w:val="00B67774"/>
    <w:rsid w:val="00B67C30"/>
    <w:rsid w:val="00B67EAE"/>
    <w:rsid w:val="00B67F39"/>
    <w:rsid w:val="00B70C61"/>
    <w:rsid w:val="00B70F09"/>
    <w:rsid w:val="00B70FBC"/>
    <w:rsid w:val="00B723C3"/>
    <w:rsid w:val="00B728DA"/>
    <w:rsid w:val="00B7291F"/>
    <w:rsid w:val="00B72A3C"/>
    <w:rsid w:val="00B73B35"/>
    <w:rsid w:val="00B73C5B"/>
    <w:rsid w:val="00B74154"/>
    <w:rsid w:val="00B742DB"/>
    <w:rsid w:val="00B74629"/>
    <w:rsid w:val="00B74FC8"/>
    <w:rsid w:val="00B75088"/>
    <w:rsid w:val="00B76500"/>
    <w:rsid w:val="00B765F4"/>
    <w:rsid w:val="00B7674C"/>
    <w:rsid w:val="00B768E8"/>
    <w:rsid w:val="00B76F48"/>
    <w:rsid w:val="00B772AD"/>
    <w:rsid w:val="00B80806"/>
    <w:rsid w:val="00B8096A"/>
    <w:rsid w:val="00B80E54"/>
    <w:rsid w:val="00B81043"/>
    <w:rsid w:val="00B81052"/>
    <w:rsid w:val="00B812D1"/>
    <w:rsid w:val="00B81929"/>
    <w:rsid w:val="00B820BF"/>
    <w:rsid w:val="00B82143"/>
    <w:rsid w:val="00B82785"/>
    <w:rsid w:val="00B827A6"/>
    <w:rsid w:val="00B82D80"/>
    <w:rsid w:val="00B82F66"/>
    <w:rsid w:val="00B837E0"/>
    <w:rsid w:val="00B83BCE"/>
    <w:rsid w:val="00B840D7"/>
    <w:rsid w:val="00B8477F"/>
    <w:rsid w:val="00B84C05"/>
    <w:rsid w:val="00B84DBF"/>
    <w:rsid w:val="00B851C5"/>
    <w:rsid w:val="00B8547A"/>
    <w:rsid w:val="00B85723"/>
    <w:rsid w:val="00B8592F"/>
    <w:rsid w:val="00B85B83"/>
    <w:rsid w:val="00B8613F"/>
    <w:rsid w:val="00B86922"/>
    <w:rsid w:val="00B86DC9"/>
    <w:rsid w:val="00B87383"/>
    <w:rsid w:val="00B87532"/>
    <w:rsid w:val="00B8770A"/>
    <w:rsid w:val="00B87F55"/>
    <w:rsid w:val="00B901EF"/>
    <w:rsid w:val="00B9044B"/>
    <w:rsid w:val="00B90461"/>
    <w:rsid w:val="00B90DC3"/>
    <w:rsid w:val="00B9125C"/>
    <w:rsid w:val="00B91CAC"/>
    <w:rsid w:val="00B92228"/>
    <w:rsid w:val="00B92380"/>
    <w:rsid w:val="00B9252F"/>
    <w:rsid w:val="00B9268F"/>
    <w:rsid w:val="00B92796"/>
    <w:rsid w:val="00B930BD"/>
    <w:rsid w:val="00B93130"/>
    <w:rsid w:val="00B94177"/>
    <w:rsid w:val="00B94333"/>
    <w:rsid w:val="00B94578"/>
    <w:rsid w:val="00B946C7"/>
    <w:rsid w:val="00B948E4"/>
    <w:rsid w:val="00B957A6"/>
    <w:rsid w:val="00B957A7"/>
    <w:rsid w:val="00B95E73"/>
    <w:rsid w:val="00B96A25"/>
    <w:rsid w:val="00B975CD"/>
    <w:rsid w:val="00B97627"/>
    <w:rsid w:val="00BA11D5"/>
    <w:rsid w:val="00BA15FE"/>
    <w:rsid w:val="00BA2945"/>
    <w:rsid w:val="00BA3232"/>
    <w:rsid w:val="00BA352B"/>
    <w:rsid w:val="00BA3A82"/>
    <w:rsid w:val="00BA424B"/>
    <w:rsid w:val="00BA4257"/>
    <w:rsid w:val="00BA45DE"/>
    <w:rsid w:val="00BA48A2"/>
    <w:rsid w:val="00BA4E5F"/>
    <w:rsid w:val="00BA5424"/>
    <w:rsid w:val="00BA57D5"/>
    <w:rsid w:val="00BA5E0A"/>
    <w:rsid w:val="00BA6784"/>
    <w:rsid w:val="00BA6A2F"/>
    <w:rsid w:val="00BA6C14"/>
    <w:rsid w:val="00BA70C5"/>
    <w:rsid w:val="00BA7216"/>
    <w:rsid w:val="00BA7553"/>
    <w:rsid w:val="00BA7B14"/>
    <w:rsid w:val="00BB034F"/>
    <w:rsid w:val="00BB06E2"/>
    <w:rsid w:val="00BB1105"/>
    <w:rsid w:val="00BB1695"/>
    <w:rsid w:val="00BB17ED"/>
    <w:rsid w:val="00BB18BC"/>
    <w:rsid w:val="00BB1D4C"/>
    <w:rsid w:val="00BB2688"/>
    <w:rsid w:val="00BB301A"/>
    <w:rsid w:val="00BB356D"/>
    <w:rsid w:val="00BB375A"/>
    <w:rsid w:val="00BB39D0"/>
    <w:rsid w:val="00BB445A"/>
    <w:rsid w:val="00BB4A1D"/>
    <w:rsid w:val="00BB50A6"/>
    <w:rsid w:val="00BB50B2"/>
    <w:rsid w:val="00BB51A2"/>
    <w:rsid w:val="00BB605B"/>
    <w:rsid w:val="00BB6459"/>
    <w:rsid w:val="00BB667E"/>
    <w:rsid w:val="00BB7353"/>
    <w:rsid w:val="00BC0010"/>
    <w:rsid w:val="00BC06D6"/>
    <w:rsid w:val="00BC0744"/>
    <w:rsid w:val="00BC12C4"/>
    <w:rsid w:val="00BC2C83"/>
    <w:rsid w:val="00BC2E87"/>
    <w:rsid w:val="00BC3258"/>
    <w:rsid w:val="00BC330D"/>
    <w:rsid w:val="00BC370E"/>
    <w:rsid w:val="00BC3993"/>
    <w:rsid w:val="00BC409B"/>
    <w:rsid w:val="00BC43C6"/>
    <w:rsid w:val="00BC525A"/>
    <w:rsid w:val="00BC5D70"/>
    <w:rsid w:val="00BC6013"/>
    <w:rsid w:val="00BC6465"/>
    <w:rsid w:val="00BC6A54"/>
    <w:rsid w:val="00BC6C09"/>
    <w:rsid w:val="00BC7F74"/>
    <w:rsid w:val="00BD05E2"/>
    <w:rsid w:val="00BD0AA9"/>
    <w:rsid w:val="00BD0D3E"/>
    <w:rsid w:val="00BD1181"/>
    <w:rsid w:val="00BD2322"/>
    <w:rsid w:val="00BD2C96"/>
    <w:rsid w:val="00BD3043"/>
    <w:rsid w:val="00BD322F"/>
    <w:rsid w:val="00BD3D2F"/>
    <w:rsid w:val="00BD40C9"/>
    <w:rsid w:val="00BD432C"/>
    <w:rsid w:val="00BD47A3"/>
    <w:rsid w:val="00BD5069"/>
    <w:rsid w:val="00BD56BC"/>
    <w:rsid w:val="00BD5887"/>
    <w:rsid w:val="00BD58B2"/>
    <w:rsid w:val="00BD590E"/>
    <w:rsid w:val="00BD5ADD"/>
    <w:rsid w:val="00BD5B2B"/>
    <w:rsid w:val="00BD5D37"/>
    <w:rsid w:val="00BD5FB0"/>
    <w:rsid w:val="00BD6168"/>
    <w:rsid w:val="00BD66B3"/>
    <w:rsid w:val="00BD6F45"/>
    <w:rsid w:val="00BD718B"/>
    <w:rsid w:val="00BD7309"/>
    <w:rsid w:val="00BD7534"/>
    <w:rsid w:val="00BD7C19"/>
    <w:rsid w:val="00BE0E81"/>
    <w:rsid w:val="00BE1027"/>
    <w:rsid w:val="00BE12F9"/>
    <w:rsid w:val="00BE1B0D"/>
    <w:rsid w:val="00BE22DB"/>
    <w:rsid w:val="00BE2428"/>
    <w:rsid w:val="00BE242E"/>
    <w:rsid w:val="00BE2606"/>
    <w:rsid w:val="00BE29C2"/>
    <w:rsid w:val="00BE2AB9"/>
    <w:rsid w:val="00BE3450"/>
    <w:rsid w:val="00BE3981"/>
    <w:rsid w:val="00BE3E0E"/>
    <w:rsid w:val="00BE443A"/>
    <w:rsid w:val="00BE4528"/>
    <w:rsid w:val="00BE4D58"/>
    <w:rsid w:val="00BE56C4"/>
    <w:rsid w:val="00BE580A"/>
    <w:rsid w:val="00BE5835"/>
    <w:rsid w:val="00BE59D2"/>
    <w:rsid w:val="00BE5F26"/>
    <w:rsid w:val="00BE6104"/>
    <w:rsid w:val="00BE6153"/>
    <w:rsid w:val="00BE6679"/>
    <w:rsid w:val="00BE7575"/>
    <w:rsid w:val="00BE7680"/>
    <w:rsid w:val="00BF01F1"/>
    <w:rsid w:val="00BF0BD2"/>
    <w:rsid w:val="00BF1437"/>
    <w:rsid w:val="00BF14B2"/>
    <w:rsid w:val="00BF15C2"/>
    <w:rsid w:val="00BF1A4F"/>
    <w:rsid w:val="00BF1CD6"/>
    <w:rsid w:val="00BF2A2A"/>
    <w:rsid w:val="00BF2BE4"/>
    <w:rsid w:val="00BF35C8"/>
    <w:rsid w:val="00BF3671"/>
    <w:rsid w:val="00BF3AC3"/>
    <w:rsid w:val="00BF486C"/>
    <w:rsid w:val="00BF4FA2"/>
    <w:rsid w:val="00BF5E78"/>
    <w:rsid w:val="00BF5EDF"/>
    <w:rsid w:val="00BF6A47"/>
    <w:rsid w:val="00BF7401"/>
    <w:rsid w:val="00BF7460"/>
    <w:rsid w:val="00BF7464"/>
    <w:rsid w:val="00BF7C5A"/>
    <w:rsid w:val="00C000AA"/>
    <w:rsid w:val="00C005BF"/>
    <w:rsid w:val="00C00804"/>
    <w:rsid w:val="00C008D5"/>
    <w:rsid w:val="00C0095E"/>
    <w:rsid w:val="00C00F32"/>
    <w:rsid w:val="00C01034"/>
    <w:rsid w:val="00C01070"/>
    <w:rsid w:val="00C01197"/>
    <w:rsid w:val="00C01404"/>
    <w:rsid w:val="00C0285D"/>
    <w:rsid w:val="00C028DF"/>
    <w:rsid w:val="00C029BF"/>
    <w:rsid w:val="00C0301B"/>
    <w:rsid w:val="00C03165"/>
    <w:rsid w:val="00C03C49"/>
    <w:rsid w:val="00C03D91"/>
    <w:rsid w:val="00C046A0"/>
    <w:rsid w:val="00C05202"/>
    <w:rsid w:val="00C05C0A"/>
    <w:rsid w:val="00C05DB3"/>
    <w:rsid w:val="00C0680F"/>
    <w:rsid w:val="00C079E8"/>
    <w:rsid w:val="00C07F9B"/>
    <w:rsid w:val="00C1117F"/>
    <w:rsid w:val="00C112A7"/>
    <w:rsid w:val="00C11528"/>
    <w:rsid w:val="00C11CF8"/>
    <w:rsid w:val="00C11D2A"/>
    <w:rsid w:val="00C120AF"/>
    <w:rsid w:val="00C120B2"/>
    <w:rsid w:val="00C12308"/>
    <w:rsid w:val="00C12A01"/>
    <w:rsid w:val="00C12AAF"/>
    <w:rsid w:val="00C130BF"/>
    <w:rsid w:val="00C13104"/>
    <w:rsid w:val="00C13BC7"/>
    <w:rsid w:val="00C13DAB"/>
    <w:rsid w:val="00C14A82"/>
    <w:rsid w:val="00C15007"/>
    <w:rsid w:val="00C1501C"/>
    <w:rsid w:val="00C15124"/>
    <w:rsid w:val="00C1560D"/>
    <w:rsid w:val="00C16203"/>
    <w:rsid w:val="00C172AA"/>
    <w:rsid w:val="00C178B4"/>
    <w:rsid w:val="00C17BF3"/>
    <w:rsid w:val="00C20184"/>
    <w:rsid w:val="00C20A3B"/>
    <w:rsid w:val="00C20C19"/>
    <w:rsid w:val="00C20E98"/>
    <w:rsid w:val="00C21371"/>
    <w:rsid w:val="00C214EB"/>
    <w:rsid w:val="00C2154A"/>
    <w:rsid w:val="00C21A11"/>
    <w:rsid w:val="00C21EE3"/>
    <w:rsid w:val="00C232C8"/>
    <w:rsid w:val="00C23857"/>
    <w:rsid w:val="00C23894"/>
    <w:rsid w:val="00C24211"/>
    <w:rsid w:val="00C246F4"/>
    <w:rsid w:val="00C248B5"/>
    <w:rsid w:val="00C24ED4"/>
    <w:rsid w:val="00C258AA"/>
    <w:rsid w:val="00C2597F"/>
    <w:rsid w:val="00C25A24"/>
    <w:rsid w:val="00C25C5D"/>
    <w:rsid w:val="00C272E4"/>
    <w:rsid w:val="00C278FF"/>
    <w:rsid w:val="00C27C18"/>
    <w:rsid w:val="00C309EE"/>
    <w:rsid w:val="00C30AC4"/>
    <w:rsid w:val="00C3166C"/>
    <w:rsid w:val="00C31B44"/>
    <w:rsid w:val="00C33758"/>
    <w:rsid w:val="00C33773"/>
    <w:rsid w:val="00C33E31"/>
    <w:rsid w:val="00C33E96"/>
    <w:rsid w:val="00C34BC4"/>
    <w:rsid w:val="00C35502"/>
    <w:rsid w:val="00C356F0"/>
    <w:rsid w:val="00C35798"/>
    <w:rsid w:val="00C35F4E"/>
    <w:rsid w:val="00C364E7"/>
    <w:rsid w:val="00C36505"/>
    <w:rsid w:val="00C36FE2"/>
    <w:rsid w:val="00C37250"/>
    <w:rsid w:val="00C3738C"/>
    <w:rsid w:val="00C37EDB"/>
    <w:rsid w:val="00C40017"/>
    <w:rsid w:val="00C40041"/>
    <w:rsid w:val="00C40262"/>
    <w:rsid w:val="00C41024"/>
    <w:rsid w:val="00C410FE"/>
    <w:rsid w:val="00C4163B"/>
    <w:rsid w:val="00C41C14"/>
    <w:rsid w:val="00C41D36"/>
    <w:rsid w:val="00C41EB1"/>
    <w:rsid w:val="00C42B95"/>
    <w:rsid w:val="00C43355"/>
    <w:rsid w:val="00C43A7F"/>
    <w:rsid w:val="00C4432D"/>
    <w:rsid w:val="00C444E0"/>
    <w:rsid w:val="00C45F09"/>
    <w:rsid w:val="00C45F7B"/>
    <w:rsid w:val="00C46066"/>
    <w:rsid w:val="00C466A2"/>
    <w:rsid w:val="00C46D70"/>
    <w:rsid w:val="00C46F7C"/>
    <w:rsid w:val="00C4700A"/>
    <w:rsid w:val="00C476BC"/>
    <w:rsid w:val="00C47DCA"/>
    <w:rsid w:val="00C50B21"/>
    <w:rsid w:val="00C50EFD"/>
    <w:rsid w:val="00C51781"/>
    <w:rsid w:val="00C517DA"/>
    <w:rsid w:val="00C51D56"/>
    <w:rsid w:val="00C52186"/>
    <w:rsid w:val="00C5247C"/>
    <w:rsid w:val="00C52596"/>
    <w:rsid w:val="00C525A3"/>
    <w:rsid w:val="00C52EF7"/>
    <w:rsid w:val="00C52F9B"/>
    <w:rsid w:val="00C5302C"/>
    <w:rsid w:val="00C5321E"/>
    <w:rsid w:val="00C53B7F"/>
    <w:rsid w:val="00C53E0B"/>
    <w:rsid w:val="00C5422F"/>
    <w:rsid w:val="00C542D8"/>
    <w:rsid w:val="00C554A9"/>
    <w:rsid w:val="00C5559F"/>
    <w:rsid w:val="00C5587F"/>
    <w:rsid w:val="00C559E4"/>
    <w:rsid w:val="00C55E3C"/>
    <w:rsid w:val="00C56A39"/>
    <w:rsid w:val="00C57365"/>
    <w:rsid w:val="00C57373"/>
    <w:rsid w:val="00C60A37"/>
    <w:rsid w:val="00C60B11"/>
    <w:rsid w:val="00C6145B"/>
    <w:rsid w:val="00C6178E"/>
    <w:rsid w:val="00C617BF"/>
    <w:rsid w:val="00C61B31"/>
    <w:rsid w:val="00C622E1"/>
    <w:rsid w:val="00C62C4A"/>
    <w:rsid w:val="00C62CBC"/>
    <w:rsid w:val="00C63672"/>
    <w:rsid w:val="00C63FC9"/>
    <w:rsid w:val="00C64141"/>
    <w:rsid w:val="00C65496"/>
    <w:rsid w:val="00C6556A"/>
    <w:rsid w:val="00C655AA"/>
    <w:rsid w:val="00C65945"/>
    <w:rsid w:val="00C65974"/>
    <w:rsid w:val="00C661E7"/>
    <w:rsid w:val="00C662F2"/>
    <w:rsid w:val="00C667A3"/>
    <w:rsid w:val="00C66827"/>
    <w:rsid w:val="00C6783D"/>
    <w:rsid w:val="00C70B23"/>
    <w:rsid w:val="00C70F20"/>
    <w:rsid w:val="00C71721"/>
    <w:rsid w:val="00C71D99"/>
    <w:rsid w:val="00C72847"/>
    <w:rsid w:val="00C729BF"/>
    <w:rsid w:val="00C72C2B"/>
    <w:rsid w:val="00C72FA8"/>
    <w:rsid w:val="00C736C4"/>
    <w:rsid w:val="00C7485A"/>
    <w:rsid w:val="00C74A4A"/>
    <w:rsid w:val="00C74D0E"/>
    <w:rsid w:val="00C7534A"/>
    <w:rsid w:val="00C76478"/>
    <w:rsid w:val="00C76484"/>
    <w:rsid w:val="00C76524"/>
    <w:rsid w:val="00C767C0"/>
    <w:rsid w:val="00C76C92"/>
    <w:rsid w:val="00C77C0A"/>
    <w:rsid w:val="00C800AF"/>
    <w:rsid w:val="00C80333"/>
    <w:rsid w:val="00C808A0"/>
    <w:rsid w:val="00C80DC6"/>
    <w:rsid w:val="00C80E1D"/>
    <w:rsid w:val="00C80F13"/>
    <w:rsid w:val="00C8106F"/>
    <w:rsid w:val="00C811BF"/>
    <w:rsid w:val="00C812AD"/>
    <w:rsid w:val="00C813E7"/>
    <w:rsid w:val="00C8282A"/>
    <w:rsid w:val="00C82A3F"/>
    <w:rsid w:val="00C82DC6"/>
    <w:rsid w:val="00C83E13"/>
    <w:rsid w:val="00C83E93"/>
    <w:rsid w:val="00C83FF9"/>
    <w:rsid w:val="00C841A8"/>
    <w:rsid w:val="00C84668"/>
    <w:rsid w:val="00C85BE8"/>
    <w:rsid w:val="00C864EB"/>
    <w:rsid w:val="00C866A0"/>
    <w:rsid w:val="00C86856"/>
    <w:rsid w:val="00C86B1F"/>
    <w:rsid w:val="00C872C4"/>
    <w:rsid w:val="00C872E1"/>
    <w:rsid w:val="00C87EA8"/>
    <w:rsid w:val="00C87FFC"/>
    <w:rsid w:val="00C906A1"/>
    <w:rsid w:val="00C91476"/>
    <w:rsid w:val="00C9260A"/>
    <w:rsid w:val="00C92834"/>
    <w:rsid w:val="00C92898"/>
    <w:rsid w:val="00C92BFC"/>
    <w:rsid w:val="00C92E2E"/>
    <w:rsid w:val="00C93ABF"/>
    <w:rsid w:val="00C944AE"/>
    <w:rsid w:val="00C94B8F"/>
    <w:rsid w:val="00C951CB"/>
    <w:rsid w:val="00C95318"/>
    <w:rsid w:val="00C955DB"/>
    <w:rsid w:val="00C95D31"/>
    <w:rsid w:val="00C95DC9"/>
    <w:rsid w:val="00C96260"/>
    <w:rsid w:val="00C96749"/>
    <w:rsid w:val="00C967A4"/>
    <w:rsid w:val="00C96BC2"/>
    <w:rsid w:val="00C96F21"/>
    <w:rsid w:val="00C97C29"/>
    <w:rsid w:val="00CA063B"/>
    <w:rsid w:val="00CA0719"/>
    <w:rsid w:val="00CA098B"/>
    <w:rsid w:val="00CA0D41"/>
    <w:rsid w:val="00CA160A"/>
    <w:rsid w:val="00CA1718"/>
    <w:rsid w:val="00CA206E"/>
    <w:rsid w:val="00CA2114"/>
    <w:rsid w:val="00CA23DC"/>
    <w:rsid w:val="00CA2B53"/>
    <w:rsid w:val="00CA3904"/>
    <w:rsid w:val="00CA43C1"/>
    <w:rsid w:val="00CA4C16"/>
    <w:rsid w:val="00CA4CE0"/>
    <w:rsid w:val="00CA525C"/>
    <w:rsid w:val="00CA5293"/>
    <w:rsid w:val="00CA5641"/>
    <w:rsid w:val="00CA56F5"/>
    <w:rsid w:val="00CA5D2A"/>
    <w:rsid w:val="00CA5EFD"/>
    <w:rsid w:val="00CA6048"/>
    <w:rsid w:val="00CA647A"/>
    <w:rsid w:val="00CA6C10"/>
    <w:rsid w:val="00CA6C66"/>
    <w:rsid w:val="00CA7B79"/>
    <w:rsid w:val="00CA7D13"/>
    <w:rsid w:val="00CB01FC"/>
    <w:rsid w:val="00CB0429"/>
    <w:rsid w:val="00CB04D1"/>
    <w:rsid w:val="00CB1430"/>
    <w:rsid w:val="00CB16DA"/>
    <w:rsid w:val="00CB1B5C"/>
    <w:rsid w:val="00CB2212"/>
    <w:rsid w:val="00CB3017"/>
    <w:rsid w:val="00CB380C"/>
    <w:rsid w:val="00CB4682"/>
    <w:rsid w:val="00CB4781"/>
    <w:rsid w:val="00CB4AEC"/>
    <w:rsid w:val="00CB5218"/>
    <w:rsid w:val="00CB576B"/>
    <w:rsid w:val="00CB5FFC"/>
    <w:rsid w:val="00CB6B9E"/>
    <w:rsid w:val="00CB7344"/>
    <w:rsid w:val="00CB7351"/>
    <w:rsid w:val="00CB73D1"/>
    <w:rsid w:val="00CB758D"/>
    <w:rsid w:val="00CB77E1"/>
    <w:rsid w:val="00CB7904"/>
    <w:rsid w:val="00CB7A69"/>
    <w:rsid w:val="00CB7F34"/>
    <w:rsid w:val="00CC053A"/>
    <w:rsid w:val="00CC083A"/>
    <w:rsid w:val="00CC0A00"/>
    <w:rsid w:val="00CC16DB"/>
    <w:rsid w:val="00CC176E"/>
    <w:rsid w:val="00CC1796"/>
    <w:rsid w:val="00CC1AE4"/>
    <w:rsid w:val="00CC2043"/>
    <w:rsid w:val="00CC2081"/>
    <w:rsid w:val="00CC215F"/>
    <w:rsid w:val="00CC27D7"/>
    <w:rsid w:val="00CC2D17"/>
    <w:rsid w:val="00CC380C"/>
    <w:rsid w:val="00CC3A01"/>
    <w:rsid w:val="00CC4B3D"/>
    <w:rsid w:val="00CC4DDE"/>
    <w:rsid w:val="00CC4E7D"/>
    <w:rsid w:val="00CC4EF1"/>
    <w:rsid w:val="00CC5E54"/>
    <w:rsid w:val="00CC601A"/>
    <w:rsid w:val="00CC65B7"/>
    <w:rsid w:val="00CC694D"/>
    <w:rsid w:val="00CC69DC"/>
    <w:rsid w:val="00CC6D6D"/>
    <w:rsid w:val="00CC70E0"/>
    <w:rsid w:val="00CC72E6"/>
    <w:rsid w:val="00CC7855"/>
    <w:rsid w:val="00CD0095"/>
    <w:rsid w:val="00CD075A"/>
    <w:rsid w:val="00CD0992"/>
    <w:rsid w:val="00CD1702"/>
    <w:rsid w:val="00CD1891"/>
    <w:rsid w:val="00CD24A3"/>
    <w:rsid w:val="00CD291F"/>
    <w:rsid w:val="00CD32FF"/>
    <w:rsid w:val="00CD3712"/>
    <w:rsid w:val="00CD3858"/>
    <w:rsid w:val="00CD399F"/>
    <w:rsid w:val="00CD4400"/>
    <w:rsid w:val="00CD4860"/>
    <w:rsid w:val="00CD4A3B"/>
    <w:rsid w:val="00CD4C07"/>
    <w:rsid w:val="00CD5739"/>
    <w:rsid w:val="00CD5D9C"/>
    <w:rsid w:val="00CD77FE"/>
    <w:rsid w:val="00CE01FF"/>
    <w:rsid w:val="00CE02C8"/>
    <w:rsid w:val="00CE0CAE"/>
    <w:rsid w:val="00CE14D0"/>
    <w:rsid w:val="00CE22B0"/>
    <w:rsid w:val="00CE23A5"/>
    <w:rsid w:val="00CE23D9"/>
    <w:rsid w:val="00CE245D"/>
    <w:rsid w:val="00CE363A"/>
    <w:rsid w:val="00CE3756"/>
    <w:rsid w:val="00CE39A0"/>
    <w:rsid w:val="00CE3A90"/>
    <w:rsid w:val="00CE3BC0"/>
    <w:rsid w:val="00CE444E"/>
    <w:rsid w:val="00CE453D"/>
    <w:rsid w:val="00CE541E"/>
    <w:rsid w:val="00CE558C"/>
    <w:rsid w:val="00CE594C"/>
    <w:rsid w:val="00CE5C30"/>
    <w:rsid w:val="00CE5DD1"/>
    <w:rsid w:val="00CE72ED"/>
    <w:rsid w:val="00CE7461"/>
    <w:rsid w:val="00CE7774"/>
    <w:rsid w:val="00CE7A92"/>
    <w:rsid w:val="00CF05C5"/>
    <w:rsid w:val="00CF15CB"/>
    <w:rsid w:val="00CF15FC"/>
    <w:rsid w:val="00CF17D2"/>
    <w:rsid w:val="00CF17E8"/>
    <w:rsid w:val="00CF183A"/>
    <w:rsid w:val="00CF19DD"/>
    <w:rsid w:val="00CF1A56"/>
    <w:rsid w:val="00CF231B"/>
    <w:rsid w:val="00CF2377"/>
    <w:rsid w:val="00CF23FB"/>
    <w:rsid w:val="00CF2DC6"/>
    <w:rsid w:val="00CF31E4"/>
    <w:rsid w:val="00CF32FD"/>
    <w:rsid w:val="00CF3950"/>
    <w:rsid w:val="00CF3CBF"/>
    <w:rsid w:val="00CF41D9"/>
    <w:rsid w:val="00CF4790"/>
    <w:rsid w:val="00CF4D80"/>
    <w:rsid w:val="00CF5D44"/>
    <w:rsid w:val="00CF5E42"/>
    <w:rsid w:val="00CF5F03"/>
    <w:rsid w:val="00CF6576"/>
    <w:rsid w:val="00CF6697"/>
    <w:rsid w:val="00CF6D62"/>
    <w:rsid w:val="00CF6ED2"/>
    <w:rsid w:val="00CF705C"/>
    <w:rsid w:val="00CF740B"/>
    <w:rsid w:val="00CF77DB"/>
    <w:rsid w:val="00CF7933"/>
    <w:rsid w:val="00CF7ECB"/>
    <w:rsid w:val="00D000BA"/>
    <w:rsid w:val="00D015FE"/>
    <w:rsid w:val="00D01A10"/>
    <w:rsid w:val="00D01EEF"/>
    <w:rsid w:val="00D020DA"/>
    <w:rsid w:val="00D0263A"/>
    <w:rsid w:val="00D02683"/>
    <w:rsid w:val="00D02C37"/>
    <w:rsid w:val="00D02FE8"/>
    <w:rsid w:val="00D032A6"/>
    <w:rsid w:val="00D0332C"/>
    <w:rsid w:val="00D03333"/>
    <w:rsid w:val="00D03DBC"/>
    <w:rsid w:val="00D045D7"/>
    <w:rsid w:val="00D046B2"/>
    <w:rsid w:val="00D04A6D"/>
    <w:rsid w:val="00D04A83"/>
    <w:rsid w:val="00D04BF1"/>
    <w:rsid w:val="00D05785"/>
    <w:rsid w:val="00D057A0"/>
    <w:rsid w:val="00D058CB"/>
    <w:rsid w:val="00D06038"/>
    <w:rsid w:val="00D06734"/>
    <w:rsid w:val="00D06832"/>
    <w:rsid w:val="00D06C81"/>
    <w:rsid w:val="00D06DA4"/>
    <w:rsid w:val="00D072B8"/>
    <w:rsid w:val="00D102EC"/>
    <w:rsid w:val="00D10BBF"/>
    <w:rsid w:val="00D10C73"/>
    <w:rsid w:val="00D111EE"/>
    <w:rsid w:val="00D12437"/>
    <w:rsid w:val="00D12A5C"/>
    <w:rsid w:val="00D12BDD"/>
    <w:rsid w:val="00D13A87"/>
    <w:rsid w:val="00D140E5"/>
    <w:rsid w:val="00D143AD"/>
    <w:rsid w:val="00D143D8"/>
    <w:rsid w:val="00D14402"/>
    <w:rsid w:val="00D1461D"/>
    <w:rsid w:val="00D1474B"/>
    <w:rsid w:val="00D14C0C"/>
    <w:rsid w:val="00D14F93"/>
    <w:rsid w:val="00D1574A"/>
    <w:rsid w:val="00D15D98"/>
    <w:rsid w:val="00D15E75"/>
    <w:rsid w:val="00D16E55"/>
    <w:rsid w:val="00D16F56"/>
    <w:rsid w:val="00D17929"/>
    <w:rsid w:val="00D17BB7"/>
    <w:rsid w:val="00D17D42"/>
    <w:rsid w:val="00D17FE8"/>
    <w:rsid w:val="00D20BDE"/>
    <w:rsid w:val="00D21852"/>
    <w:rsid w:val="00D21E26"/>
    <w:rsid w:val="00D21FAF"/>
    <w:rsid w:val="00D2211F"/>
    <w:rsid w:val="00D221D7"/>
    <w:rsid w:val="00D22929"/>
    <w:rsid w:val="00D229A0"/>
    <w:rsid w:val="00D22E04"/>
    <w:rsid w:val="00D23410"/>
    <w:rsid w:val="00D238B6"/>
    <w:rsid w:val="00D24310"/>
    <w:rsid w:val="00D24DB0"/>
    <w:rsid w:val="00D25290"/>
    <w:rsid w:val="00D252F4"/>
    <w:rsid w:val="00D258EF"/>
    <w:rsid w:val="00D25BEB"/>
    <w:rsid w:val="00D25D10"/>
    <w:rsid w:val="00D26463"/>
    <w:rsid w:val="00D2655B"/>
    <w:rsid w:val="00D26891"/>
    <w:rsid w:val="00D26BCE"/>
    <w:rsid w:val="00D26C53"/>
    <w:rsid w:val="00D26DEC"/>
    <w:rsid w:val="00D27341"/>
    <w:rsid w:val="00D27891"/>
    <w:rsid w:val="00D27E04"/>
    <w:rsid w:val="00D300E5"/>
    <w:rsid w:val="00D30EEF"/>
    <w:rsid w:val="00D311CE"/>
    <w:rsid w:val="00D33760"/>
    <w:rsid w:val="00D3392A"/>
    <w:rsid w:val="00D33C92"/>
    <w:rsid w:val="00D34465"/>
    <w:rsid w:val="00D34B09"/>
    <w:rsid w:val="00D34BEC"/>
    <w:rsid w:val="00D34E44"/>
    <w:rsid w:val="00D3562F"/>
    <w:rsid w:val="00D35F56"/>
    <w:rsid w:val="00D361A6"/>
    <w:rsid w:val="00D36541"/>
    <w:rsid w:val="00D36550"/>
    <w:rsid w:val="00D36838"/>
    <w:rsid w:val="00D36D86"/>
    <w:rsid w:val="00D371BA"/>
    <w:rsid w:val="00D37C09"/>
    <w:rsid w:val="00D37CC6"/>
    <w:rsid w:val="00D40294"/>
    <w:rsid w:val="00D4029F"/>
    <w:rsid w:val="00D40FC8"/>
    <w:rsid w:val="00D40FCD"/>
    <w:rsid w:val="00D416E7"/>
    <w:rsid w:val="00D41752"/>
    <w:rsid w:val="00D4196A"/>
    <w:rsid w:val="00D419A9"/>
    <w:rsid w:val="00D42BC7"/>
    <w:rsid w:val="00D434EE"/>
    <w:rsid w:val="00D43572"/>
    <w:rsid w:val="00D43A48"/>
    <w:rsid w:val="00D43B2D"/>
    <w:rsid w:val="00D43B4F"/>
    <w:rsid w:val="00D451A3"/>
    <w:rsid w:val="00D45540"/>
    <w:rsid w:val="00D45A04"/>
    <w:rsid w:val="00D45E6D"/>
    <w:rsid w:val="00D4622D"/>
    <w:rsid w:val="00D464B8"/>
    <w:rsid w:val="00D46604"/>
    <w:rsid w:val="00D46704"/>
    <w:rsid w:val="00D470C5"/>
    <w:rsid w:val="00D4757F"/>
    <w:rsid w:val="00D47FD9"/>
    <w:rsid w:val="00D5095E"/>
    <w:rsid w:val="00D50B02"/>
    <w:rsid w:val="00D50B9A"/>
    <w:rsid w:val="00D50F8E"/>
    <w:rsid w:val="00D5235D"/>
    <w:rsid w:val="00D52ACB"/>
    <w:rsid w:val="00D52E76"/>
    <w:rsid w:val="00D533FD"/>
    <w:rsid w:val="00D53404"/>
    <w:rsid w:val="00D5392B"/>
    <w:rsid w:val="00D540B0"/>
    <w:rsid w:val="00D54440"/>
    <w:rsid w:val="00D54444"/>
    <w:rsid w:val="00D54F77"/>
    <w:rsid w:val="00D55164"/>
    <w:rsid w:val="00D55ACC"/>
    <w:rsid w:val="00D56BAA"/>
    <w:rsid w:val="00D60021"/>
    <w:rsid w:val="00D60507"/>
    <w:rsid w:val="00D60767"/>
    <w:rsid w:val="00D60D05"/>
    <w:rsid w:val="00D61000"/>
    <w:rsid w:val="00D613C7"/>
    <w:rsid w:val="00D61632"/>
    <w:rsid w:val="00D61A4A"/>
    <w:rsid w:val="00D61BAE"/>
    <w:rsid w:val="00D624B9"/>
    <w:rsid w:val="00D629A4"/>
    <w:rsid w:val="00D62B53"/>
    <w:rsid w:val="00D62CCB"/>
    <w:rsid w:val="00D63396"/>
    <w:rsid w:val="00D63733"/>
    <w:rsid w:val="00D641E1"/>
    <w:rsid w:val="00D6421F"/>
    <w:rsid w:val="00D64B5A"/>
    <w:rsid w:val="00D64FB3"/>
    <w:rsid w:val="00D651D8"/>
    <w:rsid w:val="00D6587E"/>
    <w:rsid w:val="00D65C29"/>
    <w:rsid w:val="00D65F86"/>
    <w:rsid w:val="00D6673D"/>
    <w:rsid w:val="00D6697E"/>
    <w:rsid w:val="00D66CE8"/>
    <w:rsid w:val="00D66FE0"/>
    <w:rsid w:val="00D6729A"/>
    <w:rsid w:val="00D672D5"/>
    <w:rsid w:val="00D67586"/>
    <w:rsid w:val="00D70CD6"/>
    <w:rsid w:val="00D70D50"/>
    <w:rsid w:val="00D70F45"/>
    <w:rsid w:val="00D71356"/>
    <w:rsid w:val="00D71BAA"/>
    <w:rsid w:val="00D7225F"/>
    <w:rsid w:val="00D725CE"/>
    <w:rsid w:val="00D726D7"/>
    <w:rsid w:val="00D729D6"/>
    <w:rsid w:val="00D72BD3"/>
    <w:rsid w:val="00D7300B"/>
    <w:rsid w:val="00D7358A"/>
    <w:rsid w:val="00D73713"/>
    <w:rsid w:val="00D738BA"/>
    <w:rsid w:val="00D73904"/>
    <w:rsid w:val="00D741ED"/>
    <w:rsid w:val="00D744A5"/>
    <w:rsid w:val="00D74668"/>
    <w:rsid w:val="00D74A2D"/>
    <w:rsid w:val="00D74A79"/>
    <w:rsid w:val="00D7606B"/>
    <w:rsid w:val="00D761EE"/>
    <w:rsid w:val="00D76441"/>
    <w:rsid w:val="00D76635"/>
    <w:rsid w:val="00D768BB"/>
    <w:rsid w:val="00D76B21"/>
    <w:rsid w:val="00D76F1F"/>
    <w:rsid w:val="00D77619"/>
    <w:rsid w:val="00D7790C"/>
    <w:rsid w:val="00D77AC8"/>
    <w:rsid w:val="00D77FAB"/>
    <w:rsid w:val="00D80011"/>
    <w:rsid w:val="00D80042"/>
    <w:rsid w:val="00D8006B"/>
    <w:rsid w:val="00D80706"/>
    <w:rsid w:val="00D807A4"/>
    <w:rsid w:val="00D81088"/>
    <w:rsid w:val="00D81517"/>
    <w:rsid w:val="00D81855"/>
    <w:rsid w:val="00D81A31"/>
    <w:rsid w:val="00D81E51"/>
    <w:rsid w:val="00D81F4B"/>
    <w:rsid w:val="00D822D4"/>
    <w:rsid w:val="00D822F2"/>
    <w:rsid w:val="00D823C6"/>
    <w:rsid w:val="00D830C9"/>
    <w:rsid w:val="00D83380"/>
    <w:rsid w:val="00D83B55"/>
    <w:rsid w:val="00D83EDA"/>
    <w:rsid w:val="00D84C1D"/>
    <w:rsid w:val="00D85E69"/>
    <w:rsid w:val="00D863FC"/>
    <w:rsid w:val="00D8661A"/>
    <w:rsid w:val="00D86676"/>
    <w:rsid w:val="00D86D2B"/>
    <w:rsid w:val="00D86EC8"/>
    <w:rsid w:val="00D870C0"/>
    <w:rsid w:val="00D87342"/>
    <w:rsid w:val="00D90279"/>
    <w:rsid w:val="00D908D5"/>
    <w:rsid w:val="00D909A1"/>
    <w:rsid w:val="00D90C20"/>
    <w:rsid w:val="00D90C6B"/>
    <w:rsid w:val="00D90CB6"/>
    <w:rsid w:val="00D90DD2"/>
    <w:rsid w:val="00D90FB8"/>
    <w:rsid w:val="00D9168E"/>
    <w:rsid w:val="00D918D4"/>
    <w:rsid w:val="00D91A84"/>
    <w:rsid w:val="00D91AAD"/>
    <w:rsid w:val="00D91C41"/>
    <w:rsid w:val="00D91F4A"/>
    <w:rsid w:val="00D92617"/>
    <w:rsid w:val="00D92F98"/>
    <w:rsid w:val="00D931B4"/>
    <w:rsid w:val="00D94241"/>
    <w:rsid w:val="00D94489"/>
    <w:rsid w:val="00D944DC"/>
    <w:rsid w:val="00D945C8"/>
    <w:rsid w:val="00D94B40"/>
    <w:rsid w:val="00D95568"/>
    <w:rsid w:val="00D95878"/>
    <w:rsid w:val="00D95D63"/>
    <w:rsid w:val="00D95F30"/>
    <w:rsid w:val="00D96150"/>
    <w:rsid w:val="00D96825"/>
    <w:rsid w:val="00D975AF"/>
    <w:rsid w:val="00D976A1"/>
    <w:rsid w:val="00D97EB9"/>
    <w:rsid w:val="00DA03D9"/>
    <w:rsid w:val="00DA0899"/>
    <w:rsid w:val="00DA176E"/>
    <w:rsid w:val="00DA2DA0"/>
    <w:rsid w:val="00DA39B3"/>
    <w:rsid w:val="00DA3D18"/>
    <w:rsid w:val="00DA3DEA"/>
    <w:rsid w:val="00DA3EB8"/>
    <w:rsid w:val="00DA4B9C"/>
    <w:rsid w:val="00DA4E09"/>
    <w:rsid w:val="00DA5543"/>
    <w:rsid w:val="00DA5954"/>
    <w:rsid w:val="00DA601A"/>
    <w:rsid w:val="00DA61A2"/>
    <w:rsid w:val="00DA6263"/>
    <w:rsid w:val="00DA62EB"/>
    <w:rsid w:val="00DA6637"/>
    <w:rsid w:val="00DA6AAA"/>
    <w:rsid w:val="00DA6BBD"/>
    <w:rsid w:val="00DA7860"/>
    <w:rsid w:val="00DA7D83"/>
    <w:rsid w:val="00DB0593"/>
    <w:rsid w:val="00DB0AE8"/>
    <w:rsid w:val="00DB0CDC"/>
    <w:rsid w:val="00DB0DC8"/>
    <w:rsid w:val="00DB1000"/>
    <w:rsid w:val="00DB160D"/>
    <w:rsid w:val="00DB16E0"/>
    <w:rsid w:val="00DB18BC"/>
    <w:rsid w:val="00DB1A4F"/>
    <w:rsid w:val="00DB2057"/>
    <w:rsid w:val="00DB24C0"/>
    <w:rsid w:val="00DB3188"/>
    <w:rsid w:val="00DB3932"/>
    <w:rsid w:val="00DB3C63"/>
    <w:rsid w:val="00DB446F"/>
    <w:rsid w:val="00DB4908"/>
    <w:rsid w:val="00DB5A91"/>
    <w:rsid w:val="00DB5C2B"/>
    <w:rsid w:val="00DB5D2B"/>
    <w:rsid w:val="00DB6478"/>
    <w:rsid w:val="00DB68BA"/>
    <w:rsid w:val="00DB7A3C"/>
    <w:rsid w:val="00DC02E4"/>
    <w:rsid w:val="00DC04D1"/>
    <w:rsid w:val="00DC0573"/>
    <w:rsid w:val="00DC08FE"/>
    <w:rsid w:val="00DC0F48"/>
    <w:rsid w:val="00DC1762"/>
    <w:rsid w:val="00DC1BEC"/>
    <w:rsid w:val="00DC1C15"/>
    <w:rsid w:val="00DC1D0C"/>
    <w:rsid w:val="00DC2315"/>
    <w:rsid w:val="00DC23F1"/>
    <w:rsid w:val="00DC2460"/>
    <w:rsid w:val="00DC2685"/>
    <w:rsid w:val="00DC28E2"/>
    <w:rsid w:val="00DC2919"/>
    <w:rsid w:val="00DC297F"/>
    <w:rsid w:val="00DC2A8E"/>
    <w:rsid w:val="00DC2EED"/>
    <w:rsid w:val="00DC31DB"/>
    <w:rsid w:val="00DC40D6"/>
    <w:rsid w:val="00DC428F"/>
    <w:rsid w:val="00DC4463"/>
    <w:rsid w:val="00DC49C6"/>
    <w:rsid w:val="00DC4FB5"/>
    <w:rsid w:val="00DC5107"/>
    <w:rsid w:val="00DC5803"/>
    <w:rsid w:val="00DC5D2D"/>
    <w:rsid w:val="00DC6117"/>
    <w:rsid w:val="00DC7080"/>
    <w:rsid w:val="00DC77B2"/>
    <w:rsid w:val="00DC7913"/>
    <w:rsid w:val="00DD0066"/>
    <w:rsid w:val="00DD02EF"/>
    <w:rsid w:val="00DD0538"/>
    <w:rsid w:val="00DD09FF"/>
    <w:rsid w:val="00DD0BAB"/>
    <w:rsid w:val="00DD0BBB"/>
    <w:rsid w:val="00DD0C80"/>
    <w:rsid w:val="00DD0E42"/>
    <w:rsid w:val="00DD14D1"/>
    <w:rsid w:val="00DD1E05"/>
    <w:rsid w:val="00DD1F3C"/>
    <w:rsid w:val="00DD219E"/>
    <w:rsid w:val="00DD3944"/>
    <w:rsid w:val="00DD3997"/>
    <w:rsid w:val="00DD3F07"/>
    <w:rsid w:val="00DD3FD6"/>
    <w:rsid w:val="00DD4031"/>
    <w:rsid w:val="00DD45E1"/>
    <w:rsid w:val="00DD48C1"/>
    <w:rsid w:val="00DD4FB2"/>
    <w:rsid w:val="00DD60CF"/>
    <w:rsid w:val="00DD6120"/>
    <w:rsid w:val="00DD6279"/>
    <w:rsid w:val="00DD6328"/>
    <w:rsid w:val="00DD6AD4"/>
    <w:rsid w:val="00DD6C40"/>
    <w:rsid w:val="00DD738C"/>
    <w:rsid w:val="00DD7F8C"/>
    <w:rsid w:val="00DE0103"/>
    <w:rsid w:val="00DE0344"/>
    <w:rsid w:val="00DE07CD"/>
    <w:rsid w:val="00DE1593"/>
    <w:rsid w:val="00DE1B37"/>
    <w:rsid w:val="00DE244E"/>
    <w:rsid w:val="00DE27CC"/>
    <w:rsid w:val="00DE2DF3"/>
    <w:rsid w:val="00DE2E5B"/>
    <w:rsid w:val="00DE2FD2"/>
    <w:rsid w:val="00DE3F07"/>
    <w:rsid w:val="00DE44D7"/>
    <w:rsid w:val="00DE4573"/>
    <w:rsid w:val="00DE4701"/>
    <w:rsid w:val="00DE4C5C"/>
    <w:rsid w:val="00DE5C7A"/>
    <w:rsid w:val="00DE65F0"/>
    <w:rsid w:val="00DE7000"/>
    <w:rsid w:val="00DF0301"/>
    <w:rsid w:val="00DF05E9"/>
    <w:rsid w:val="00DF0932"/>
    <w:rsid w:val="00DF0C54"/>
    <w:rsid w:val="00DF0E2B"/>
    <w:rsid w:val="00DF23B7"/>
    <w:rsid w:val="00DF240B"/>
    <w:rsid w:val="00DF2650"/>
    <w:rsid w:val="00DF269F"/>
    <w:rsid w:val="00DF26D5"/>
    <w:rsid w:val="00DF3A4A"/>
    <w:rsid w:val="00DF3E40"/>
    <w:rsid w:val="00DF4D0F"/>
    <w:rsid w:val="00DF58EA"/>
    <w:rsid w:val="00DF59A6"/>
    <w:rsid w:val="00DF5AB7"/>
    <w:rsid w:val="00DF5CFC"/>
    <w:rsid w:val="00DF5E82"/>
    <w:rsid w:val="00DF5E83"/>
    <w:rsid w:val="00DF6011"/>
    <w:rsid w:val="00DF6490"/>
    <w:rsid w:val="00DF68BC"/>
    <w:rsid w:val="00DF69B3"/>
    <w:rsid w:val="00DF6B64"/>
    <w:rsid w:val="00DF6DD7"/>
    <w:rsid w:val="00DF71BE"/>
    <w:rsid w:val="00DF7801"/>
    <w:rsid w:val="00DF7808"/>
    <w:rsid w:val="00DF7BCE"/>
    <w:rsid w:val="00DF7D26"/>
    <w:rsid w:val="00DF7E91"/>
    <w:rsid w:val="00E00AB6"/>
    <w:rsid w:val="00E01B77"/>
    <w:rsid w:val="00E0233C"/>
    <w:rsid w:val="00E0272E"/>
    <w:rsid w:val="00E02938"/>
    <w:rsid w:val="00E02B9F"/>
    <w:rsid w:val="00E02CAB"/>
    <w:rsid w:val="00E02DBC"/>
    <w:rsid w:val="00E02ECB"/>
    <w:rsid w:val="00E0345F"/>
    <w:rsid w:val="00E03733"/>
    <w:rsid w:val="00E03764"/>
    <w:rsid w:val="00E03805"/>
    <w:rsid w:val="00E0390F"/>
    <w:rsid w:val="00E03BFD"/>
    <w:rsid w:val="00E0435B"/>
    <w:rsid w:val="00E047F4"/>
    <w:rsid w:val="00E04DB1"/>
    <w:rsid w:val="00E0592C"/>
    <w:rsid w:val="00E05E18"/>
    <w:rsid w:val="00E05F97"/>
    <w:rsid w:val="00E0601D"/>
    <w:rsid w:val="00E062E3"/>
    <w:rsid w:val="00E062E5"/>
    <w:rsid w:val="00E0654A"/>
    <w:rsid w:val="00E0737A"/>
    <w:rsid w:val="00E07661"/>
    <w:rsid w:val="00E07777"/>
    <w:rsid w:val="00E07DDB"/>
    <w:rsid w:val="00E10C1E"/>
    <w:rsid w:val="00E11289"/>
    <w:rsid w:val="00E119DD"/>
    <w:rsid w:val="00E12355"/>
    <w:rsid w:val="00E128FE"/>
    <w:rsid w:val="00E130D3"/>
    <w:rsid w:val="00E1411D"/>
    <w:rsid w:val="00E14340"/>
    <w:rsid w:val="00E15283"/>
    <w:rsid w:val="00E15CFB"/>
    <w:rsid w:val="00E16059"/>
    <w:rsid w:val="00E16A1C"/>
    <w:rsid w:val="00E16BE7"/>
    <w:rsid w:val="00E16D7C"/>
    <w:rsid w:val="00E16E05"/>
    <w:rsid w:val="00E17188"/>
    <w:rsid w:val="00E1754F"/>
    <w:rsid w:val="00E20E34"/>
    <w:rsid w:val="00E21638"/>
    <w:rsid w:val="00E21BBB"/>
    <w:rsid w:val="00E21DF0"/>
    <w:rsid w:val="00E22EFA"/>
    <w:rsid w:val="00E23469"/>
    <w:rsid w:val="00E2356F"/>
    <w:rsid w:val="00E23E22"/>
    <w:rsid w:val="00E24430"/>
    <w:rsid w:val="00E245BF"/>
    <w:rsid w:val="00E24613"/>
    <w:rsid w:val="00E2476E"/>
    <w:rsid w:val="00E24CE7"/>
    <w:rsid w:val="00E24DD7"/>
    <w:rsid w:val="00E2564F"/>
    <w:rsid w:val="00E25FE7"/>
    <w:rsid w:val="00E261A4"/>
    <w:rsid w:val="00E261AB"/>
    <w:rsid w:val="00E2674D"/>
    <w:rsid w:val="00E26B93"/>
    <w:rsid w:val="00E279C4"/>
    <w:rsid w:val="00E27C29"/>
    <w:rsid w:val="00E27DB7"/>
    <w:rsid w:val="00E317D3"/>
    <w:rsid w:val="00E323F4"/>
    <w:rsid w:val="00E32E97"/>
    <w:rsid w:val="00E330F3"/>
    <w:rsid w:val="00E33739"/>
    <w:rsid w:val="00E33B6C"/>
    <w:rsid w:val="00E33EEE"/>
    <w:rsid w:val="00E34467"/>
    <w:rsid w:val="00E34DAB"/>
    <w:rsid w:val="00E35152"/>
    <w:rsid w:val="00E35B96"/>
    <w:rsid w:val="00E36530"/>
    <w:rsid w:val="00E366EC"/>
    <w:rsid w:val="00E36ADA"/>
    <w:rsid w:val="00E36D1D"/>
    <w:rsid w:val="00E37AC0"/>
    <w:rsid w:val="00E40E98"/>
    <w:rsid w:val="00E4178C"/>
    <w:rsid w:val="00E41EA6"/>
    <w:rsid w:val="00E41F90"/>
    <w:rsid w:val="00E4229A"/>
    <w:rsid w:val="00E42ACB"/>
    <w:rsid w:val="00E4319D"/>
    <w:rsid w:val="00E4331C"/>
    <w:rsid w:val="00E4365D"/>
    <w:rsid w:val="00E43AC1"/>
    <w:rsid w:val="00E43F2C"/>
    <w:rsid w:val="00E44ACF"/>
    <w:rsid w:val="00E44D39"/>
    <w:rsid w:val="00E452C7"/>
    <w:rsid w:val="00E45335"/>
    <w:rsid w:val="00E45733"/>
    <w:rsid w:val="00E458C9"/>
    <w:rsid w:val="00E45C22"/>
    <w:rsid w:val="00E45F89"/>
    <w:rsid w:val="00E4664E"/>
    <w:rsid w:val="00E466DD"/>
    <w:rsid w:val="00E4680E"/>
    <w:rsid w:val="00E46A7D"/>
    <w:rsid w:val="00E473DC"/>
    <w:rsid w:val="00E50068"/>
    <w:rsid w:val="00E511A0"/>
    <w:rsid w:val="00E518A4"/>
    <w:rsid w:val="00E51B84"/>
    <w:rsid w:val="00E525DA"/>
    <w:rsid w:val="00E5274D"/>
    <w:rsid w:val="00E52F91"/>
    <w:rsid w:val="00E52FD6"/>
    <w:rsid w:val="00E53681"/>
    <w:rsid w:val="00E5397F"/>
    <w:rsid w:val="00E53A57"/>
    <w:rsid w:val="00E53E2A"/>
    <w:rsid w:val="00E53F2C"/>
    <w:rsid w:val="00E5408E"/>
    <w:rsid w:val="00E54615"/>
    <w:rsid w:val="00E54AAB"/>
    <w:rsid w:val="00E55197"/>
    <w:rsid w:val="00E553FF"/>
    <w:rsid w:val="00E556FD"/>
    <w:rsid w:val="00E56AD0"/>
    <w:rsid w:val="00E5722A"/>
    <w:rsid w:val="00E602BA"/>
    <w:rsid w:val="00E607A7"/>
    <w:rsid w:val="00E60A19"/>
    <w:rsid w:val="00E6239F"/>
    <w:rsid w:val="00E624FE"/>
    <w:rsid w:val="00E62D81"/>
    <w:rsid w:val="00E62DF4"/>
    <w:rsid w:val="00E62F31"/>
    <w:rsid w:val="00E638A9"/>
    <w:rsid w:val="00E639B5"/>
    <w:rsid w:val="00E63C3E"/>
    <w:rsid w:val="00E64285"/>
    <w:rsid w:val="00E650EE"/>
    <w:rsid w:val="00E65BA8"/>
    <w:rsid w:val="00E66143"/>
    <w:rsid w:val="00E66669"/>
    <w:rsid w:val="00E668E5"/>
    <w:rsid w:val="00E668FF"/>
    <w:rsid w:val="00E66A73"/>
    <w:rsid w:val="00E66AB6"/>
    <w:rsid w:val="00E66C93"/>
    <w:rsid w:val="00E66DA0"/>
    <w:rsid w:val="00E67866"/>
    <w:rsid w:val="00E67877"/>
    <w:rsid w:val="00E67C99"/>
    <w:rsid w:val="00E7014B"/>
    <w:rsid w:val="00E708AC"/>
    <w:rsid w:val="00E70E4C"/>
    <w:rsid w:val="00E7102A"/>
    <w:rsid w:val="00E71293"/>
    <w:rsid w:val="00E7147E"/>
    <w:rsid w:val="00E71A60"/>
    <w:rsid w:val="00E71C64"/>
    <w:rsid w:val="00E73084"/>
    <w:rsid w:val="00E73158"/>
    <w:rsid w:val="00E731CF"/>
    <w:rsid w:val="00E733AE"/>
    <w:rsid w:val="00E73F7A"/>
    <w:rsid w:val="00E7413C"/>
    <w:rsid w:val="00E7430D"/>
    <w:rsid w:val="00E74407"/>
    <w:rsid w:val="00E761FA"/>
    <w:rsid w:val="00E76205"/>
    <w:rsid w:val="00E765AC"/>
    <w:rsid w:val="00E76858"/>
    <w:rsid w:val="00E77232"/>
    <w:rsid w:val="00E77748"/>
    <w:rsid w:val="00E77B25"/>
    <w:rsid w:val="00E77D50"/>
    <w:rsid w:val="00E80B2C"/>
    <w:rsid w:val="00E8131B"/>
    <w:rsid w:val="00E81618"/>
    <w:rsid w:val="00E82D3A"/>
    <w:rsid w:val="00E83181"/>
    <w:rsid w:val="00E840D8"/>
    <w:rsid w:val="00E8491B"/>
    <w:rsid w:val="00E84F0B"/>
    <w:rsid w:val="00E855E3"/>
    <w:rsid w:val="00E86798"/>
    <w:rsid w:val="00E86AA4"/>
    <w:rsid w:val="00E86ADB"/>
    <w:rsid w:val="00E8739A"/>
    <w:rsid w:val="00E876AE"/>
    <w:rsid w:val="00E87E99"/>
    <w:rsid w:val="00E916B0"/>
    <w:rsid w:val="00E918A4"/>
    <w:rsid w:val="00E91E2C"/>
    <w:rsid w:val="00E9226D"/>
    <w:rsid w:val="00E92A18"/>
    <w:rsid w:val="00E92CCE"/>
    <w:rsid w:val="00E93079"/>
    <w:rsid w:val="00E93E5F"/>
    <w:rsid w:val="00E941C6"/>
    <w:rsid w:val="00E94564"/>
    <w:rsid w:val="00E94AC0"/>
    <w:rsid w:val="00E94BFE"/>
    <w:rsid w:val="00E94C10"/>
    <w:rsid w:val="00E95479"/>
    <w:rsid w:val="00E963B9"/>
    <w:rsid w:val="00E96819"/>
    <w:rsid w:val="00E96A56"/>
    <w:rsid w:val="00E9763C"/>
    <w:rsid w:val="00E976FA"/>
    <w:rsid w:val="00E97AC3"/>
    <w:rsid w:val="00E97C26"/>
    <w:rsid w:val="00EA012A"/>
    <w:rsid w:val="00EA0186"/>
    <w:rsid w:val="00EA0528"/>
    <w:rsid w:val="00EA1130"/>
    <w:rsid w:val="00EA142E"/>
    <w:rsid w:val="00EA1F1B"/>
    <w:rsid w:val="00EA2039"/>
    <w:rsid w:val="00EA22C8"/>
    <w:rsid w:val="00EA2614"/>
    <w:rsid w:val="00EA267B"/>
    <w:rsid w:val="00EA282E"/>
    <w:rsid w:val="00EA2A02"/>
    <w:rsid w:val="00EA2A36"/>
    <w:rsid w:val="00EA2A4A"/>
    <w:rsid w:val="00EA2B34"/>
    <w:rsid w:val="00EA2BA8"/>
    <w:rsid w:val="00EA340A"/>
    <w:rsid w:val="00EA3828"/>
    <w:rsid w:val="00EA3A27"/>
    <w:rsid w:val="00EA3E34"/>
    <w:rsid w:val="00EA3F2F"/>
    <w:rsid w:val="00EA47F7"/>
    <w:rsid w:val="00EA494D"/>
    <w:rsid w:val="00EA4EAD"/>
    <w:rsid w:val="00EA523E"/>
    <w:rsid w:val="00EA57C9"/>
    <w:rsid w:val="00EA62F5"/>
    <w:rsid w:val="00EA75B5"/>
    <w:rsid w:val="00EA7810"/>
    <w:rsid w:val="00EB015D"/>
    <w:rsid w:val="00EB0695"/>
    <w:rsid w:val="00EB0A4E"/>
    <w:rsid w:val="00EB1472"/>
    <w:rsid w:val="00EB2051"/>
    <w:rsid w:val="00EB2212"/>
    <w:rsid w:val="00EB2810"/>
    <w:rsid w:val="00EB28AF"/>
    <w:rsid w:val="00EB2AEB"/>
    <w:rsid w:val="00EB398A"/>
    <w:rsid w:val="00EB3C11"/>
    <w:rsid w:val="00EB3E46"/>
    <w:rsid w:val="00EB441A"/>
    <w:rsid w:val="00EB4467"/>
    <w:rsid w:val="00EB4725"/>
    <w:rsid w:val="00EB4BBD"/>
    <w:rsid w:val="00EB50DD"/>
    <w:rsid w:val="00EB517A"/>
    <w:rsid w:val="00EB53F3"/>
    <w:rsid w:val="00EB566D"/>
    <w:rsid w:val="00EB56D4"/>
    <w:rsid w:val="00EB594A"/>
    <w:rsid w:val="00EB5A2A"/>
    <w:rsid w:val="00EB5A86"/>
    <w:rsid w:val="00EB6278"/>
    <w:rsid w:val="00EB6348"/>
    <w:rsid w:val="00EB6514"/>
    <w:rsid w:val="00EB68A3"/>
    <w:rsid w:val="00EB6D19"/>
    <w:rsid w:val="00EB6D9D"/>
    <w:rsid w:val="00EB6F00"/>
    <w:rsid w:val="00EB7587"/>
    <w:rsid w:val="00EB75FD"/>
    <w:rsid w:val="00EC097B"/>
    <w:rsid w:val="00EC1B2E"/>
    <w:rsid w:val="00EC1B8A"/>
    <w:rsid w:val="00EC22EB"/>
    <w:rsid w:val="00EC2BBF"/>
    <w:rsid w:val="00EC2CC5"/>
    <w:rsid w:val="00EC3522"/>
    <w:rsid w:val="00EC36E3"/>
    <w:rsid w:val="00EC38DA"/>
    <w:rsid w:val="00EC4080"/>
    <w:rsid w:val="00EC44D5"/>
    <w:rsid w:val="00EC505C"/>
    <w:rsid w:val="00EC52AC"/>
    <w:rsid w:val="00EC5339"/>
    <w:rsid w:val="00EC5E5B"/>
    <w:rsid w:val="00EC615A"/>
    <w:rsid w:val="00EC6227"/>
    <w:rsid w:val="00EC646E"/>
    <w:rsid w:val="00EC6633"/>
    <w:rsid w:val="00EC6AF6"/>
    <w:rsid w:val="00EC6E00"/>
    <w:rsid w:val="00EC756F"/>
    <w:rsid w:val="00EC75DF"/>
    <w:rsid w:val="00EC78A1"/>
    <w:rsid w:val="00EC7997"/>
    <w:rsid w:val="00ED0BAF"/>
    <w:rsid w:val="00ED0FE9"/>
    <w:rsid w:val="00ED1231"/>
    <w:rsid w:val="00ED1DF1"/>
    <w:rsid w:val="00ED2999"/>
    <w:rsid w:val="00ED2A4C"/>
    <w:rsid w:val="00ED2D59"/>
    <w:rsid w:val="00ED414A"/>
    <w:rsid w:val="00ED4260"/>
    <w:rsid w:val="00ED489B"/>
    <w:rsid w:val="00ED4D73"/>
    <w:rsid w:val="00ED5039"/>
    <w:rsid w:val="00ED50CE"/>
    <w:rsid w:val="00ED6D9D"/>
    <w:rsid w:val="00ED71AA"/>
    <w:rsid w:val="00ED7A78"/>
    <w:rsid w:val="00EE00A2"/>
    <w:rsid w:val="00EE15D6"/>
    <w:rsid w:val="00EE1A5D"/>
    <w:rsid w:val="00EE1C75"/>
    <w:rsid w:val="00EE22AF"/>
    <w:rsid w:val="00EE2AFC"/>
    <w:rsid w:val="00EE30E1"/>
    <w:rsid w:val="00EE34A4"/>
    <w:rsid w:val="00EE3582"/>
    <w:rsid w:val="00EE3D22"/>
    <w:rsid w:val="00EE4424"/>
    <w:rsid w:val="00EE4BC3"/>
    <w:rsid w:val="00EE4D3D"/>
    <w:rsid w:val="00EE4F0B"/>
    <w:rsid w:val="00EE5597"/>
    <w:rsid w:val="00EE5D07"/>
    <w:rsid w:val="00EE620E"/>
    <w:rsid w:val="00EE67E0"/>
    <w:rsid w:val="00EE6900"/>
    <w:rsid w:val="00EE6CA8"/>
    <w:rsid w:val="00EE6D15"/>
    <w:rsid w:val="00EE6E85"/>
    <w:rsid w:val="00EE707F"/>
    <w:rsid w:val="00EE781D"/>
    <w:rsid w:val="00EE7CDF"/>
    <w:rsid w:val="00EF083D"/>
    <w:rsid w:val="00EF09BF"/>
    <w:rsid w:val="00EF0E1D"/>
    <w:rsid w:val="00EF125B"/>
    <w:rsid w:val="00EF1F56"/>
    <w:rsid w:val="00EF1F69"/>
    <w:rsid w:val="00EF1FA2"/>
    <w:rsid w:val="00EF200B"/>
    <w:rsid w:val="00EF21AC"/>
    <w:rsid w:val="00EF2294"/>
    <w:rsid w:val="00EF2B1C"/>
    <w:rsid w:val="00EF3561"/>
    <w:rsid w:val="00EF3BFC"/>
    <w:rsid w:val="00EF3DDA"/>
    <w:rsid w:val="00EF4170"/>
    <w:rsid w:val="00EF41B8"/>
    <w:rsid w:val="00EF4AC9"/>
    <w:rsid w:val="00EF4F93"/>
    <w:rsid w:val="00EF5C15"/>
    <w:rsid w:val="00EF5C3C"/>
    <w:rsid w:val="00EF5C41"/>
    <w:rsid w:val="00EF6284"/>
    <w:rsid w:val="00EF6F9C"/>
    <w:rsid w:val="00EF7668"/>
    <w:rsid w:val="00EF7E43"/>
    <w:rsid w:val="00EF7EF8"/>
    <w:rsid w:val="00F002E7"/>
    <w:rsid w:val="00F003C5"/>
    <w:rsid w:val="00F0059C"/>
    <w:rsid w:val="00F007AA"/>
    <w:rsid w:val="00F009C5"/>
    <w:rsid w:val="00F0128A"/>
    <w:rsid w:val="00F02049"/>
    <w:rsid w:val="00F021DE"/>
    <w:rsid w:val="00F024A8"/>
    <w:rsid w:val="00F0274C"/>
    <w:rsid w:val="00F028FF"/>
    <w:rsid w:val="00F02B59"/>
    <w:rsid w:val="00F02CF6"/>
    <w:rsid w:val="00F02FD3"/>
    <w:rsid w:val="00F03540"/>
    <w:rsid w:val="00F037C4"/>
    <w:rsid w:val="00F03EE0"/>
    <w:rsid w:val="00F043BB"/>
    <w:rsid w:val="00F04577"/>
    <w:rsid w:val="00F048B8"/>
    <w:rsid w:val="00F04D35"/>
    <w:rsid w:val="00F05210"/>
    <w:rsid w:val="00F052C9"/>
    <w:rsid w:val="00F05556"/>
    <w:rsid w:val="00F056DB"/>
    <w:rsid w:val="00F061EC"/>
    <w:rsid w:val="00F063EC"/>
    <w:rsid w:val="00F06520"/>
    <w:rsid w:val="00F06C43"/>
    <w:rsid w:val="00F07160"/>
    <w:rsid w:val="00F07161"/>
    <w:rsid w:val="00F076E9"/>
    <w:rsid w:val="00F077B6"/>
    <w:rsid w:val="00F07A8F"/>
    <w:rsid w:val="00F07D50"/>
    <w:rsid w:val="00F1019D"/>
    <w:rsid w:val="00F103FC"/>
    <w:rsid w:val="00F106F8"/>
    <w:rsid w:val="00F1082D"/>
    <w:rsid w:val="00F116F7"/>
    <w:rsid w:val="00F1189C"/>
    <w:rsid w:val="00F118F6"/>
    <w:rsid w:val="00F11C33"/>
    <w:rsid w:val="00F11E4C"/>
    <w:rsid w:val="00F128ED"/>
    <w:rsid w:val="00F12D44"/>
    <w:rsid w:val="00F1319B"/>
    <w:rsid w:val="00F13238"/>
    <w:rsid w:val="00F134A7"/>
    <w:rsid w:val="00F134E4"/>
    <w:rsid w:val="00F138F3"/>
    <w:rsid w:val="00F13D5A"/>
    <w:rsid w:val="00F13EF8"/>
    <w:rsid w:val="00F14150"/>
    <w:rsid w:val="00F14470"/>
    <w:rsid w:val="00F144B3"/>
    <w:rsid w:val="00F145A8"/>
    <w:rsid w:val="00F14B77"/>
    <w:rsid w:val="00F14EC8"/>
    <w:rsid w:val="00F15371"/>
    <w:rsid w:val="00F153D3"/>
    <w:rsid w:val="00F1580C"/>
    <w:rsid w:val="00F15D68"/>
    <w:rsid w:val="00F16B9D"/>
    <w:rsid w:val="00F16EC8"/>
    <w:rsid w:val="00F1702B"/>
    <w:rsid w:val="00F17170"/>
    <w:rsid w:val="00F20324"/>
    <w:rsid w:val="00F20D28"/>
    <w:rsid w:val="00F2164E"/>
    <w:rsid w:val="00F21999"/>
    <w:rsid w:val="00F21C53"/>
    <w:rsid w:val="00F22087"/>
    <w:rsid w:val="00F2229F"/>
    <w:rsid w:val="00F226A4"/>
    <w:rsid w:val="00F22F25"/>
    <w:rsid w:val="00F232F2"/>
    <w:rsid w:val="00F236CB"/>
    <w:rsid w:val="00F238AD"/>
    <w:rsid w:val="00F23904"/>
    <w:rsid w:val="00F239AA"/>
    <w:rsid w:val="00F23C1E"/>
    <w:rsid w:val="00F24176"/>
    <w:rsid w:val="00F24615"/>
    <w:rsid w:val="00F24975"/>
    <w:rsid w:val="00F2533A"/>
    <w:rsid w:val="00F25DCA"/>
    <w:rsid w:val="00F26C6F"/>
    <w:rsid w:val="00F274FB"/>
    <w:rsid w:val="00F3009B"/>
    <w:rsid w:val="00F301BA"/>
    <w:rsid w:val="00F30317"/>
    <w:rsid w:val="00F30D71"/>
    <w:rsid w:val="00F31023"/>
    <w:rsid w:val="00F315C3"/>
    <w:rsid w:val="00F31975"/>
    <w:rsid w:val="00F32319"/>
    <w:rsid w:val="00F3258B"/>
    <w:rsid w:val="00F32AC8"/>
    <w:rsid w:val="00F32B38"/>
    <w:rsid w:val="00F33787"/>
    <w:rsid w:val="00F33A74"/>
    <w:rsid w:val="00F33AB9"/>
    <w:rsid w:val="00F33B44"/>
    <w:rsid w:val="00F33E95"/>
    <w:rsid w:val="00F34863"/>
    <w:rsid w:val="00F34F62"/>
    <w:rsid w:val="00F35011"/>
    <w:rsid w:val="00F3553C"/>
    <w:rsid w:val="00F357F7"/>
    <w:rsid w:val="00F35AD9"/>
    <w:rsid w:val="00F35CD9"/>
    <w:rsid w:val="00F35F05"/>
    <w:rsid w:val="00F3697A"/>
    <w:rsid w:val="00F36B45"/>
    <w:rsid w:val="00F373FA"/>
    <w:rsid w:val="00F37CCB"/>
    <w:rsid w:val="00F37F11"/>
    <w:rsid w:val="00F404C3"/>
    <w:rsid w:val="00F40BBD"/>
    <w:rsid w:val="00F40C11"/>
    <w:rsid w:val="00F414BA"/>
    <w:rsid w:val="00F41981"/>
    <w:rsid w:val="00F41BFC"/>
    <w:rsid w:val="00F420D6"/>
    <w:rsid w:val="00F42435"/>
    <w:rsid w:val="00F4344C"/>
    <w:rsid w:val="00F43832"/>
    <w:rsid w:val="00F43E9F"/>
    <w:rsid w:val="00F44065"/>
    <w:rsid w:val="00F44AA1"/>
    <w:rsid w:val="00F44EE1"/>
    <w:rsid w:val="00F45331"/>
    <w:rsid w:val="00F45CDA"/>
    <w:rsid w:val="00F46019"/>
    <w:rsid w:val="00F464FA"/>
    <w:rsid w:val="00F466DA"/>
    <w:rsid w:val="00F46777"/>
    <w:rsid w:val="00F468BF"/>
    <w:rsid w:val="00F473B0"/>
    <w:rsid w:val="00F4762C"/>
    <w:rsid w:val="00F47A4B"/>
    <w:rsid w:val="00F47CA1"/>
    <w:rsid w:val="00F50219"/>
    <w:rsid w:val="00F5070C"/>
    <w:rsid w:val="00F518A6"/>
    <w:rsid w:val="00F51912"/>
    <w:rsid w:val="00F51B70"/>
    <w:rsid w:val="00F51BC4"/>
    <w:rsid w:val="00F51DEE"/>
    <w:rsid w:val="00F526A3"/>
    <w:rsid w:val="00F529F3"/>
    <w:rsid w:val="00F52C82"/>
    <w:rsid w:val="00F5344F"/>
    <w:rsid w:val="00F5366F"/>
    <w:rsid w:val="00F53CC8"/>
    <w:rsid w:val="00F53DFB"/>
    <w:rsid w:val="00F53E94"/>
    <w:rsid w:val="00F53FA9"/>
    <w:rsid w:val="00F5438B"/>
    <w:rsid w:val="00F5455A"/>
    <w:rsid w:val="00F54574"/>
    <w:rsid w:val="00F545C5"/>
    <w:rsid w:val="00F545D6"/>
    <w:rsid w:val="00F54800"/>
    <w:rsid w:val="00F55A27"/>
    <w:rsid w:val="00F55A85"/>
    <w:rsid w:val="00F55AC7"/>
    <w:rsid w:val="00F55B8C"/>
    <w:rsid w:val="00F5600C"/>
    <w:rsid w:val="00F5600F"/>
    <w:rsid w:val="00F56187"/>
    <w:rsid w:val="00F56EE5"/>
    <w:rsid w:val="00F57DD3"/>
    <w:rsid w:val="00F60197"/>
    <w:rsid w:val="00F60CF9"/>
    <w:rsid w:val="00F60E90"/>
    <w:rsid w:val="00F61CF0"/>
    <w:rsid w:val="00F62084"/>
    <w:rsid w:val="00F627EF"/>
    <w:rsid w:val="00F62865"/>
    <w:rsid w:val="00F62C3C"/>
    <w:rsid w:val="00F63B5F"/>
    <w:rsid w:val="00F63CAD"/>
    <w:rsid w:val="00F64496"/>
    <w:rsid w:val="00F649C5"/>
    <w:rsid w:val="00F64E86"/>
    <w:rsid w:val="00F653E3"/>
    <w:rsid w:val="00F65B6D"/>
    <w:rsid w:val="00F65F45"/>
    <w:rsid w:val="00F65FE8"/>
    <w:rsid w:val="00F66B90"/>
    <w:rsid w:val="00F6769C"/>
    <w:rsid w:val="00F67F4E"/>
    <w:rsid w:val="00F70A8F"/>
    <w:rsid w:val="00F70F99"/>
    <w:rsid w:val="00F70FF6"/>
    <w:rsid w:val="00F713E2"/>
    <w:rsid w:val="00F7170D"/>
    <w:rsid w:val="00F717CD"/>
    <w:rsid w:val="00F720A0"/>
    <w:rsid w:val="00F7217B"/>
    <w:rsid w:val="00F722C6"/>
    <w:rsid w:val="00F727BA"/>
    <w:rsid w:val="00F72CFA"/>
    <w:rsid w:val="00F72D17"/>
    <w:rsid w:val="00F73CDD"/>
    <w:rsid w:val="00F748F7"/>
    <w:rsid w:val="00F75936"/>
    <w:rsid w:val="00F75F4B"/>
    <w:rsid w:val="00F75F8B"/>
    <w:rsid w:val="00F760E9"/>
    <w:rsid w:val="00F7666E"/>
    <w:rsid w:val="00F76697"/>
    <w:rsid w:val="00F766B3"/>
    <w:rsid w:val="00F771FD"/>
    <w:rsid w:val="00F7755D"/>
    <w:rsid w:val="00F77E9D"/>
    <w:rsid w:val="00F8023F"/>
    <w:rsid w:val="00F80856"/>
    <w:rsid w:val="00F80964"/>
    <w:rsid w:val="00F80C66"/>
    <w:rsid w:val="00F80D4E"/>
    <w:rsid w:val="00F813A4"/>
    <w:rsid w:val="00F81B96"/>
    <w:rsid w:val="00F82210"/>
    <w:rsid w:val="00F83174"/>
    <w:rsid w:val="00F839B1"/>
    <w:rsid w:val="00F83CCB"/>
    <w:rsid w:val="00F83EB1"/>
    <w:rsid w:val="00F84944"/>
    <w:rsid w:val="00F84DF0"/>
    <w:rsid w:val="00F85126"/>
    <w:rsid w:val="00F85522"/>
    <w:rsid w:val="00F8579E"/>
    <w:rsid w:val="00F85890"/>
    <w:rsid w:val="00F85EC3"/>
    <w:rsid w:val="00F85F15"/>
    <w:rsid w:val="00F8643B"/>
    <w:rsid w:val="00F86562"/>
    <w:rsid w:val="00F87418"/>
    <w:rsid w:val="00F87700"/>
    <w:rsid w:val="00F878D7"/>
    <w:rsid w:val="00F87A21"/>
    <w:rsid w:val="00F87D19"/>
    <w:rsid w:val="00F90058"/>
    <w:rsid w:val="00F9025E"/>
    <w:rsid w:val="00F90658"/>
    <w:rsid w:val="00F90D65"/>
    <w:rsid w:val="00F90DE7"/>
    <w:rsid w:val="00F90F27"/>
    <w:rsid w:val="00F91D41"/>
    <w:rsid w:val="00F9255C"/>
    <w:rsid w:val="00F93174"/>
    <w:rsid w:val="00F934B9"/>
    <w:rsid w:val="00F93BF1"/>
    <w:rsid w:val="00F93C39"/>
    <w:rsid w:val="00F93C41"/>
    <w:rsid w:val="00F93D1C"/>
    <w:rsid w:val="00F9451D"/>
    <w:rsid w:val="00F94A27"/>
    <w:rsid w:val="00F94D5D"/>
    <w:rsid w:val="00F954B0"/>
    <w:rsid w:val="00F95976"/>
    <w:rsid w:val="00F95EA5"/>
    <w:rsid w:val="00F962B8"/>
    <w:rsid w:val="00F96547"/>
    <w:rsid w:val="00F96589"/>
    <w:rsid w:val="00F96882"/>
    <w:rsid w:val="00F96B50"/>
    <w:rsid w:val="00F97A55"/>
    <w:rsid w:val="00FA01E3"/>
    <w:rsid w:val="00FA06BC"/>
    <w:rsid w:val="00FA1477"/>
    <w:rsid w:val="00FA1688"/>
    <w:rsid w:val="00FA1A55"/>
    <w:rsid w:val="00FA2537"/>
    <w:rsid w:val="00FA2EC5"/>
    <w:rsid w:val="00FA33C3"/>
    <w:rsid w:val="00FA3A4B"/>
    <w:rsid w:val="00FA417D"/>
    <w:rsid w:val="00FA4CC0"/>
    <w:rsid w:val="00FA5506"/>
    <w:rsid w:val="00FA5F02"/>
    <w:rsid w:val="00FA6437"/>
    <w:rsid w:val="00FA703B"/>
    <w:rsid w:val="00FA72E4"/>
    <w:rsid w:val="00FA74A7"/>
    <w:rsid w:val="00FA7A43"/>
    <w:rsid w:val="00FA7B18"/>
    <w:rsid w:val="00FA7E47"/>
    <w:rsid w:val="00FB0266"/>
    <w:rsid w:val="00FB02B0"/>
    <w:rsid w:val="00FB02BF"/>
    <w:rsid w:val="00FB02C4"/>
    <w:rsid w:val="00FB07BF"/>
    <w:rsid w:val="00FB0E8F"/>
    <w:rsid w:val="00FB1752"/>
    <w:rsid w:val="00FB193F"/>
    <w:rsid w:val="00FB2B76"/>
    <w:rsid w:val="00FB2BAF"/>
    <w:rsid w:val="00FB2C78"/>
    <w:rsid w:val="00FB2D67"/>
    <w:rsid w:val="00FB2F29"/>
    <w:rsid w:val="00FB2F89"/>
    <w:rsid w:val="00FB36F8"/>
    <w:rsid w:val="00FB3854"/>
    <w:rsid w:val="00FB3E21"/>
    <w:rsid w:val="00FB3FE8"/>
    <w:rsid w:val="00FB441B"/>
    <w:rsid w:val="00FB4517"/>
    <w:rsid w:val="00FB48F4"/>
    <w:rsid w:val="00FB4BF8"/>
    <w:rsid w:val="00FB5B94"/>
    <w:rsid w:val="00FB5C72"/>
    <w:rsid w:val="00FB62E9"/>
    <w:rsid w:val="00FB636E"/>
    <w:rsid w:val="00FB6F37"/>
    <w:rsid w:val="00FB7152"/>
    <w:rsid w:val="00FB7CF8"/>
    <w:rsid w:val="00FC023A"/>
    <w:rsid w:val="00FC034D"/>
    <w:rsid w:val="00FC0B3F"/>
    <w:rsid w:val="00FC1B17"/>
    <w:rsid w:val="00FC1B48"/>
    <w:rsid w:val="00FC1F3C"/>
    <w:rsid w:val="00FC2770"/>
    <w:rsid w:val="00FC33EB"/>
    <w:rsid w:val="00FC3A4F"/>
    <w:rsid w:val="00FC3AFE"/>
    <w:rsid w:val="00FC3CFB"/>
    <w:rsid w:val="00FC421B"/>
    <w:rsid w:val="00FC4509"/>
    <w:rsid w:val="00FC5096"/>
    <w:rsid w:val="00FC517E"/>
    <w:rsid w:val="00FC51C3"/>
    <w:rsid w:val="00FC5386"/>
    <w:rsid w:val="00FC592B"/>
    <w:rsid w:val="00FC5B5D"/>
    <w:rsid w:val="00FC5DB4"/>
    <w:rsid w:val="00FC5E05"/>
    <w:rsid w:val="00FC63FE"/>
    <w:rsid w:val="00FC70F6"/>
    <w:rsid w:val="00FC7536"/>
    <w:rsid w:val="00FC7588"/>
    <w:rsid w:val="00FC777D"/>
    <w:rsid w:val="00FC7948"/>
    <w:rsid w:val="00FD079A"/>
    <w:rsid w:val="00FD0A63"/>
    <w:rsid w:val="00FD1030"/>
    <w:rsid w:val="00FD138D"/>
    <w:rsid w:val="00FD139A"/>
    <w:rsid w:val="00FD15AE"/>
    <w:rsid w:val="00FD19BC"/>
    <w:rsid w:val="00FD1BCE"/>
    <w:rsid w:val="00FD1CC6"/>
    <w:rsid w:val="00FD20AE"/>
    <w:rsid w:val="00FD261D"/>
    <w:rsid w:val="00FD2866"/>
    <w:rsid w:val="00FD2A88"/>
    <w:rsid w:val="00FD2F89"/>
    <w:rsid w:val="00FD3219"/>
    <w:rsid w:val="00FD32B0"/>
    <w:rsid w:val="00FD3DA5"/>
    <w:rsid w:val="00FD45DB"/>
    <w:rsid w:val="00FD483F"/>
    <w:rsid w:val="00FD4AB8"/>
    <w:rsid w:val="00FD4EBE"/>
    <w:rsid w:val="00FD52A8"/>
    <w:rsid w:val="00FD6308"/>
    <w:rsid w:val="00FD6568"/>
    <w:rsid w:val="00FD687A"/>
    <w:rsid w:val="00FD6E22"/>
    <w:rsid w:val="00FD70AB"/>
    <w:rsid w:val="00FD77C6"/>
    <w:rsid w:val="00FD787A"/>
    <w:rsid w:val="00FD791A"/>
    <w:rsid w:val="00FD7AD9"/>
    <w:rsid w:val="00FE018F"/>
    <w:rsid w:val="00FE0630"/>
    <w:rsid w:val="00FE09DE"/>
    <w:rsid w:val="00FE14AA"/>
    <w:rsid w:val="00FE28D8"/>
    <w:rsid w:val="00FE299A"/>
    <w:rsid w:val="00FE2DBE"/>
    <w:rsid w:val="00FE32C8"/>
    <w:rsid w:val="00FE3628"/>
    <w:rsid w:val="00FE44F4"/>
    <w:rsid w:val="00FE49D6"/>
    <w:rsid w:val="00FE5081"/>
    <w:rsid w:val="00FE5D13"/>
    <w:rsid w:val="00FE67CF"/>
    <w:rsid w:val="00FE7151"/>
    <w:rsid w:val="00FE7779"/>
    <w:rsid w:val="00FE7F68"/>
    <w:rsid w:val="00FF0134"/>
    <w:rsid w:val="00FF0196"/>
    <w:rsid w:val="00FF0BBE"/>
    <w:rsid w:val="00FF1D66"/>
    <w:rsid w:val="00FF2414"/>
    <w:rsid w:val="00FF2C3B"/>
    <w:rsid w:val="00FF3396"/>
    <w:rsid w:val="00FF3605"/>
    <w:rsid w:val="00FF3739"/>
    <w:rsid w:val="00FF375C"/>
    <w:rsid w:val="00FF38DD"/>
    <w:rsid w:val="00FF3DCC"/>
    <w:rsid w:val="00FF3FCC"/>
    <w:rsid w:val="00FF454E"/>
    <w:rsid w:val="00FF4FBF"/>
    <w:rsid w:val="00FF4FD3"/>
    <w:rsid w:val="00FF55A1"/>
    <w:rsid w:val="00FF5727"/>
    <w:rsid w:val="00FF58DC"/>
    <w:rsid w:val="00FF64CB"/>
    <w:rsid w:val="00FF68F3"/>
    <w:rsid w:val="00FF7E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2258">
      <v:stroke endarrow="open" endarrowwidth="narrow" endarrowlength="short"/>
      <o:colormenu v:ext="edit" fillcolor="none [3052]" strokecolor="none [3213]"/>
    </o:shapedefaults>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851799"/>
    <w:pPr>
      <w:widowControl w:val="0"/>
      <w:spacing w:line="312" w:lineRule="atLeast"/>
      <w:jc w:val="both"/>
    </w:pPr>
    <w:rPr>
      <w:kern w:val="2"/>
      <w:sz w:val="21"/>
      <w:szCs w:val="24"/>
    </w:rPr>
  </w:style>
  <w:style w:type="paragraph" w:styleId="10">
    <w:name w:val="heading 1"/>
    <w:qFormat/>
    <w:rsid w:val="00851799"/>
    <w:pPr>
      <w:keepNext/>
      <w:keepLines/>
      <w:spacing w:before="600" w:after="600"/>
      <w:jc w:val="center"/>
      <w:outlineLvl w:val="0"/>
    </w:pPr>
    <w:rPr>
      <w:b/>
      <w:kern w:val="44"/>
      <w:sz w:val="36"/>
    </w:rPr>
  </w:style>
  <w:style w:type="paragraph" w:styleId="2">
    <w:name w:val="heading 2"/>
    <w:aliases w:val="节,节题"/>
    <w:qFormat/>
    <w:rsid w:val="00851799"/>
    <w:pPr>
      <w:keepNext/>
      <w:keepLines/>
      <w:spacing w:before="360" w:after="360"/>
      <w:jc w:val="center"/>
      <w:textAlignment w:val="center"/>
      <w:outlineLvl w:val="1"/>
    </w:pPr>
    <w:rPr>
      <w:sz w:val="30"/>
    </w:rPr>
  </w:style>
  <w:style w:type="paragraph" w:styleId="3">
    <w:name w:val="heading 3"/>
    <w:link w:val="3Char"/>
    <w:qFormat/>
    <w:rsid w:val="00851799"/>
    <w:pPr>
      <w:keepNext/>
      <w:keepLines/>
      <w:spacing w:before="120" w:after="120"/>
      <w:textAlignment w:val="center"/>
      <w:outlineLvl w:val="2"/>
    </w:pPr>
    <w:rPr>
      <w:rFonts w:ascii="Arial" w:eastAsia="黑体" w:hAnsi="Arial"/>
      <w:sz w:val="24"/>
    </w:rPr>
  </w:style>
  <w:style w:type="paragraph" w:styleId="4">
    <w:name w:val="heading 4"/>
    <w:aliases w:val="段1.2."/>
    <w:basedOn w:val="a1"/>
    <w:autoRedefine/>
    <w:qFormat/>
    <w:rsid w:val="00A40FEF"/>
    <w:pPr>
      <w:keepNext/>
      <w:keepLines/>
      <w:adjustRightInd w:val="0"/>
      <w:spacing w:before="80" w:after="80" w:line="240" w:lineRule="auto"/>
      <w:ind w:firstLine="425"/>
      <w:textAlignment w:val="bottom"/>
      <w:outlineLvl w:val="3"/>
    </w:pPr>
    <w:rPr>
      <w:rFonts w:ascii="Arial" w:eastAsia="黑体" w:hAnsi="Arial"/>
      <w:kern w:val="21"/>
      <w:szCs w:val="20"/>
    </w:rPr>
  </w:style>
  <w:style w:type="paragraph" w:styleId="5">
    <w:name w:val="heading 5"/>
    <w:basedOn w:val="a1"/>
    <w:autoRedefine/>
    <w:qFormat/>
    <w:rsid w:val="001405AE"/>
    <w:pPr>
      <w:keepNext/>
      <w:keepLines/>
      <w:spacing w:before="80"/>
      <w:ind w:firstLineChars="200" w:firstLine="420"/>
      <w:outlineLvl w:val="4"/>
    </w:pPr>
    <w:rPr>
      <w:rFonts w:eastAsia="楷体"/>
      <w:bCs/>
      <w:szCs w:val="2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Plain Text"/>
    <w:rsid w:val="00851799"/>
    <w:pPr>
      <w:widowControl w:val="0"/>
      <w:snapToGrid w:val="0"/>
      <w:spacing w:line="312" w:lineRule="atLeast"/>
      <w:ind w:firstLineChars="200" w:firstLine="200"/>
      <w:jc w:val="both"/>
    </w:pPr>
    <w:rPr>
      <w:rFonts w:cs="Courier New"/>
      <w:sz w:val="21"/>
      <w:szCs w:val="21"/>
    </w:rPr>
  </w:style>
  <w:style w:type="paragraph" w:styleId="a6">
    <w:name w:val="header"/>
    <w:basedOn w:val="a1"/>
    <w:rsid w:val="00851799"/>
    <w:pPr>
      <w:pBdr>
        <w:bottom w:val="double" w:sz="6" w:space="1" w:color="auto"/>
      </w:pBdr>
      <w:tabs>
        <w:tab w:val="center" w:pos="4095"/>
        <w:tab w:val="right" w:pos="8190"/>
      </w:tabs>
      <w:adjustRightInd w:val="0"/>
      <w:snapToGrid w:val="0"/>
      <w:jc w:val="center"/>
      <w:textAlignment w:val="baseline"/>
    </w:pPr>
    <w:rPr>
      <w:kern w:val="21"/>
      <w:sz w:val="18"/>
      <w:szCs w:val="18"/>
    </w:rPr>
  </w:style>
  <w:style w:type="paragraph" w:customStyle="1" w:styleId="a7">
    <w:name w:val="表题"/>
    <w:aliases w:val="小5黑,居中"/>
    <w:next w:val="-5"/>
    <w:rsid w:val="00851799"/>
    <w:pPr>
      <w:keepNext/>
      <w:spacing w:before="120" w:after="120"/>
      <w:jc w:val="center"/>
      <w:textAlignment w:val="center"/>
    </w:pPr>
    <w:rPr>
      <w:rFonts w:ascii="Arial" w:eastAsia="黑体" w:hAnsi="Arial"/>
      <w:kern w:val="28"/>
      <w:sz w:val="18"/>
    </w:rPr>
  </w:style>
  <w:style w:type="paragraph" w:customStyle="1" w:styleId="-5">
    <w:name w:val="图题-小5宋，居中"/>
    <w:basedOn w:val="a1"/>
    <w:next w:val="a1"/>
    <w:link w:val="-5Char"/>
    <w:autoRedefine/>
    <w:rsid w:val="00FB02BF"/>
    <w:pPr>
      <w:adjustRightInd w:val="0"/>
      <w:spacing w:before="80" w:after="80" w:line="240" w:lineRule="auto"/>
      <w:jc w:val="center"/>
      <w:textAlignment w:val="center"/>
    </w:pPr>
    <w:rPr>
      <w:color w:val="0000FF"/>
      <w:kern w:val="21"/>
      <w:sz w:val="18"/>
      <w:szCs w:val="20"/>
    </w:rPr>
  </w:style>
  <w:style w:type="paragraph" w:customStyle="1" w:styleId="a8">
    <w:name w:val="下空半行"/>
    <w:link w:val="Char"/>
    <w:autoRedefine/>
    <w:rsid w:val="00B84C05"/>
    <w:pPr>
      <w:adjustRightInd w:val="0"/>
      <w:spacing w:after="80"/>
      <w:ind w:firstLine="425"/>
      <w:textAlignment w:val="baseline"/>
    </w:pPr>
    <w:rPr>
      <w:kern w:val="21"/>
      <w:sz w:val="21"/>
    </w:rPr>
  </w:style>
  <w:style w:type="paragraph" w:customStyle="1" w:styleId="a9">
    <w:name w:val="上下空半行"/>
    <w:basedOn w:val="a1"/>
    <w:link w:val="Char1"/>
    <w:rsid w:val="00B84C05"/>
    <w:pPr>
      <w:adjustRightInd w:val="0"/>
      <w:spacing w:before="80" w:after="80"/>
      <w:ind w:firstLine="425"/>
      <w:textAlignment w:val="baseline"/>
    </w:pPr>
    <w:rPr>
      <w:kern w:val="21"/>
    </w:rPr>
  </w:style>
  <w:style w:type="paragraph" w:customStyle="1" w:styleId="aa">
    <w:name w:val="上空半行"/>
    <w:basedOn w:val="a1"/>
    <w:link w:val="Char0"/>
    <w:autoRedefine/>
    <w:rsid w:val="00B84C05"/>
    <w:pPr>
      <w:adjustRightInd w:val="0"/>
      <w:spacing w:before="80"/>
      <w:ind w:firstLine="425"/>
      <w:textAlignment w:val="baseline"/>
    </w:pPr>
    <w:rPr>
      <w:kern w:val="21"/>
    </w:rPr>
  </w:style>
  <w:style w:type="paragraph" w:customStyle="1" w:styleId="ab">
    <w:name w:val="注意、小技巧"/>
    <w:autoRedefine/>
    <w:rsid w:val="00E916B0"/>
    <w:pPr>
      <w:spacing w:beforeLines="50" w:afterLines="50" w:line="312" w:lineRule="atLeast"/>
      <w:ind w:leftChars="200" w:left="420" w:rightChars="200" w:right="420"/>
      <w:jc w:val="both"/>
    </w:pPr>
    <w:rPr>
      <w:rFonts w:eastAsia="楷体_GB2312"/>
      <w:sz w:val="21"/>
    </w:rPr>
  </w:style>
  <w:style w:type="paragraph" w:customStyle="1" w:styleId="20">
    <w:name w:val="程序2"/>
    <w:basedOn w:val="a1"/>
    <w:link w:val="2Char"/>
    <w:autoRedefine/>
    <w:rsid w:val="008B40DA"/>
    <w:pPr>
      <w:autoSpaceDE w:val="0"/>
      <w:autoSpaceDN w:val="0"/>
      <w:adjustRightInd w:val="0"/>
      <w:spacing w:line="256" w:lineRule="exact"/>
      <w:ind w:left="420" w:firstLine="6"/>
      <w:textAlignment w:val="baseline"/>
    </w:pPr>
    <w:rPr>
      <w:kern w:val="0"/>
      <w:sz w:val="18"/>
      <w:szCs w:val="20"/>
    </w:rPr>
  </w:style>
  <w:style w:type="paragraph" w:styleId="ac">
    <w:name w:val="footer"/>
    <w:basedOn w:val="a1"/>
    <w:rsid w:val="00851799"/>
    <w:pPr>
      <w:tabs>
        <w:tab w:val="center" w:pos="4153"/>
        <w:tab w:val="right" w:pos="8306"/>
      </w:tabs>
      <w:snapToGrid w:val="0"/>
      <w:spacing w:line="240" w:lineRule="atLeast"/>
      <w:jc w:val="left"/>
    </w:pPr>
    <w:rPr>
      <w:sz w:val="18"/>
      <w:szCs w:val="18"/>
    </w:rPr>
  </w:style>
  <w:style w:type="paragraph" w:customStyle="1" w:styleId="ad">
    <w:name w:val="下空"/>
    <w:rsid w:val="00851799"/>
    <w:pPr>
      <w:widowControl w:val="0"/>
      <w:spacing w:after="120"/>
      <w:ind w:firstLineChars="200" w:firstLine="200"/>
      <w:jc w:val="both"/>
    </w:pPr>
    <w:rPr>
      <w:sz w:val="21"/>
    </w:rPr>
  </w:style>
  <w:style w:type="paragraph" w:customStyle="1" w:styleId="11">
    <w:name w:val="注意1"/>
    <w:basedOn w:val="a1"/>
    <w:rsid w:val="00851799"/>
    <w:pPr>
      <w:ind w:left="1022" w:right="392" w:hanging="597"/>
    </w:pPr>
    <w:rPr>
      <w:rFonts w:ascii="楷体_GB2312" w:eastAsia="楷体_GB2312"/>
    </w:rPr>
  </w:style>
  <w:style w:type="character" w:styleId="ae">
    <w:name w:val="Hyperlink"/>
    <w:basedOn w:val="a2"/>
    <w:rsid w:val="00851799"/>
    <w:rPr>
      <w:color w:val="0000FF"/>
      <w:u w:val="single"/>
    </w:rPr>
  </w:style>
  <w:style w:type="paragraph" w:customStyle="1" w:styleId="af">
    <w:name w:val="上下空"/>
    <w:rsid w:val="00851799"/>
    <w:pPr>
      <w:widowControl w:val="0"/>
      <w:adjustRightInd w:val="0"/>
      <w:snapToGrid w:val="0"/>
      <w:spacing w:beforeLines="50" w:afterLines="50" w:line="312" w:lineRule="atLeast"/>
      <w:ind w:firstLineChars="200" w:firstLine="200"/>
      <w:jc w:val="both"/>
    </w:pPr>
    <w:rPr>
      <w:sz w:val="21"/>
    </w:rPr>
  </w:style>
  <w:style w:type="character" w:styleId="af0">
    <w:name w:val="FollowedHyperlink"/>
    <w:basedOn w:val="a2"/>
    <w:rsid w:val="00851799"/>
    <w:rPr>
      <w:color w:val="800080"/>
      <w:u w:val="single"/>
    </w:rPr>
  </w:style>
  <w:style w:type="paragraph" w:customStyle="1" w:styleId="a">
    <w:name w:val="项目符号"/>
    <w:autoRedefine/>
    <w:rsid w:val="00851799"/>
    <w:pPr>
      <w:widowControl w:val="0"/>
      <w:numPr>
        <w:numId w:val="1"/>
      </w:numPr>
      <w:spacing w:line="312" w:lineRule="atLeast"/>
      <w:jc w:val="both"/>
    </w:pPr>
    <w:rPr>
      <w:sz w:val="21"/>
    </w:rPr>
  </w:style>
  <w:style w:type="paragraph" w:styleId="21">
    <w:name w:val="Body Text Indent 2"/>
    <w:basedOn w:val="a1"/>
    <w:rsid w:val="00851799"/>
    <w:pPr>
      <w:spacing w:line="240" w:lineRule="auto"/>
      <w:ind w:firstLine="420"/>
    </w:pPr>
    <w:rPr>
      <w:sz w:val="24"/>
      <w:szCs w:val="20"/>
    </w:rPr>
  </w:style>
  <w:style w:type="paragraph" w:styleId="af1">
    <w:name w:val="Body Text Indent"/>
    <w:basedOn w:val="a1"/>
    <w:rsid w:val="00851799"/>
    <w:pPr>
      <w:spacing w:line="240" w:lineRule="auto"/>
      <w:ind w:firstLine="420"/>
    </w:pPr>
    <w:rPr>
      <w:szCs w:val="20"/>
    </w:rPr>
  </w:style>
  <w:style w:type="paragraph" w:styleId="30">
    <w:name w:val="Body Text Indent 3"/>
    <w:basedOn w:val="a1"/>
    <w:rsid w:val="00851799"/>
    <w:pPr>
      <w:spacing w:line="240" w:lineRule="auto"/>
      <w:ind w:left="420" w:firstLine="420"/>
    </w:pPr>
    <w:rPr>
      <w:sz w:val="24"/>
      <w:szCs w:val="20"/>
    </w:rPr>
  </w:style>
  <w:style w:type="paragraph" w:styleId="af2">
    <w:name w:val="Date"/>
    <w:basedOn w:val="a1"/>
    <w:next w:val="a1"/>
    <w:rsid w:val="00851799"/>
    <w:pPr>
      <w:ind w:leftChars="2500" w:left="100"/>
    </w:pPr>
  </w:style>
  <w:style w:type="table" w:styleId="af3">
    <w:name w:val="Table Grid"/>
    <w:basedOn w:val="a3"/>
    <w:rsid w:val="0067042C"/>
    <w:pPr>
      <w:widowControl w:val="0"/>
      <w:spacing w:line="312"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项目1"/>
    <w:autoRedefine/>
    <w:rsid w:val="00BA7B14"/>
    <w:pPr>
      <w:widowControl w:val="0"/>
      <w:numPr>
        <w:numId w:val="2"/>
      </w:numPr>
      <w:spacing w:line="312" w:lineRule="atLeast"/>
      <w:jc w:val="both"/>
    </w:pPr>
    <w:rPr>
      <w:sz w:val="21"/>
    </w:rPr>
  </w:style>
  <w:style w:type="paragraph" w:customStyle="1" w:styleId="af4">
    <w:name w:val="图片"/>
    <w:basedOn w:val="a1"/>
    <w:rsid w:val="00156D66"/>
    <w:pPr>
      <w:autoSpaceDE w:val="0"/>
      <w:autoSpaceDN w:val="0"/>
      <w:adjustRightInd w:val="0"/>
      <w:spacing w:before="120"/>
      <w:jc w:val="center"/>
      <w:textAlignment w:val="baseline"/>
    </w:pPr>
    <w:rPr>
      <w:kern w:val="0"/>
      <w:sz w:val="18"/>
      <w:szCs w:val="20"/>
    </w:rPr>
  </w:style>
  <w:style w:type="paragraph" w:customStyle="1" w:styleId="12">
    <w:name w:val="正文缩进1"/>
    <w:basedOn w:val="a1"/>
    <w:link w:val="1Char"/>
    <w:rsid w:val="00C95D31"/>
    <w:pPr>
      <w:autoSpaceDE w:val="0"/>
      <w:autoSpaceDN w:val="0"/>
      <w:adjustRightInd w:val="0"/>
      <w:ind w:firstLine="425"/>
      <w:textAlignment w:val="baseline"/>
    </w:pPr>
    <w:rPr>
      <w:kern w:val="0"/>
      <w:szCs w:val="20"/>
    </w:rPr>
  </w:style>
  <w:style w:type="paragraph" w:styleId="af5">
    <w:name w:val="Body Text"/>
    <w:basedOn w:val="a1"/>
    <w:rsid w:val="00D06C81"/>
    <w:pPr>
      <w:spacing w:after="120"/>
    </w:pPr>
  </w:style>
  <w:style w:type="paragraph" w:styleId="af6">
    <w:name w:val="Body Text First Indent"/>
    <w:basedOn w:val="af5"/>
    <w:link w:val="Char2"/>
    <w:autoRedefine/>
    <w:rsid w:val="00BD6F45"/>
    <w:pPr>
      <w:spacing w:after="0"/>
      <w:ind w:firstLineChars="200" w:firstLine="420"/>
    </w:pPr>
    <w:rPr>
      <w:bCs/>
      <w:kern w:val="0"/>
    </w:rPr>
  </w:style>
  <w:style w:type="paragraph" w:customStyle="1" w:styleId="af7">
    <w:name w:val="图题"/>
    <w:rsid w:val="00376C9C"/>
    <w:pPr>
      <w:spacing w:before="120" w:after="120"/>
      <w:jc w:val="center"/>
    </w:pPr>
    <w:rPr>
      <w:kern w:val="2"/>
      <w:sz w:val="18"/>
    </w:rPr>
  </w:style>
  <w:style w:type="paragraph" w:styleId="af8">
    <w:name w:val="Normal Indent"/>
    <w:basedOn w:val="a1"/>
    <w:link w:val="Char3"/>
    <w:rsid w:val="00F009C5"/>
    <w:pPr>
      <w:ind w:firstLine="425"/>
    </w:pPr>
    <w:rPr>
      <w:szCs w:val="20"/>
    </w:rPr>
  </w:style>
  <w:style w:type="character" w:customStyle="1" w:styleId="Char0">
    <w:name w:val="上空半行 Char"/>
    <w:link w:val="aa"/>
    <w:rsid w:val="00B84C05"/>
    <w:rPr>
      <w:kern w:val="21"/>
      <w:sz w:val="21"/>
      <w:szCs w:val="24"/>
    </w:rPr>
  </w:style>
  <w:style w:type="paragraph" w:customStyle="1" w:styleId="af9">
    <w:name w:val="图"/>
    <w:rsid w:val="00B32056"/>
    <w:pPr>
      <w:spacing w:before="120"/>
      <w:jc w:val="center"/>
    </w:pPr>
    <w:rPr>
      <w:sz w:val="21"/>
    </w:rPr>
  </w:style>
  <w:style w:type="character" w:customStyle="1" w:styleId="2Char">
    <w:name w:val="程序2 Char"/>
    <w:basedOn w:val="a2"/>
    <w:link w:val="20"/>
    <w:rsid w:val="008B40DA"/>
    <w:rPr>
      <w:sz w:val="18"/>
    </w:rPr>
  </w:style>
  <w:style w:type="paragraph" w:customStyle="1" w:styleId="afa">
    <w:name w:val="程序"/>
    <w:basedOn w:val="a1"/>
    <w:rsid w:val="00B70FBC"/>
    <w:pPr>
      <w:snapToGrid w:val="0"/>
      <w:spacing w:line="272" w:lineRule="exact"/>
      <w:ind w:left="425" w:right="425"/>
    </w:pPr>
    <w:rPr>
      <w:rFonts w:ascii="Courier New" w:hAnsi="Courier New"/>
      <w:sz w:val="18"/>
      <w:szCs w:val="18"/>
    </w:rPr>
  </w:style>
  <w:style w:type="paragraph" w:customStyle="1" w:styleId="afb">
    <w:name w:val="回行齐字"/>
    <w:basedOn w:val="a1"/>
    <w:next w:val="12"/>
    <w:rsid w:val="007C11EB"/>
    <w:pPr>
      <w:autoSpaceDE w:val="0"/>
      <w:autoSpaceDN w:val="0"/>
      <w:adjustRightInd w:val="0"/>
      <w:ind w:left="737" w:hanging="312"/>
      <w:textAlignment w:val="baseline"/>
    </w:pPr>
    <w:rPr>
      <w:kern w:val="0"/>
      <w:szCs w:val="20"/>
    </w:rPr>
  </w:style>
  <w:style w:type="paragraph" w:customStyle="1" w:styleId="afc">
    <w:name w:val="注意"/>
    <w:basedOn w:val="a1"/>
    <w:autoRedefine/>
    <w:rsid w:val="00A06B6B"/>
    <w:pPr>
      <w:snapToGrid w:val="0"/>
      <w:spacing w:before="80" w:after="80" w:line="312" w:lineRule="exact"/>
      <w:ind w:left="425" w:right="425"/>
    </w:pPr>
    <w:rPr>
      <w:rFonts w:eastAsia="楷体"/>
      <w:szCs w:val="21"/>
    </w:rPr>
  </w:style>
  <w:style w:type="character" w:customStyle="1" w:styleId="Char">
    <w:name w:val="下空半行 Char"/>
    <w:basedOn w:val="a2"/>
    <w:link w:val="a8"/>
    <w:rsid w:val="00B84C05"/>
    <w:rPr>
      <w:kern w:val="21"/>
      <w:sz w:val="21"/>
    </w:rPr>
  </w:style>
  <w:style w:type="character" w:customStyle="1" w:styleId="-5Char">
    <w:name w:val="图题-小5宋，居中 Char"/>
    <w:basedOn w:val="a2"/>
    <w:link w:val="-5"/>
    <w:rsid w:val="00FB02BF"/>
    <w:rPr>
      <w:color w:val="0000FF"/>
      <w:kern w:val="21"/>
      <w:sz w:val="18"/>
    </w:rPr>
  </w:style>
  <w:style w:type="character" w:customStyle="1" w:styleId="Char1">
    <w:name w:val="上下空半行 Char1"/>
    <w:basedOn w:val="a2"/>
    <w:link w:val="a9"/>
    <w:rsid w:val="00B84C05"/>
    <w:rPr>
      <w:kern w:val="21"/>
      <w:sz w:val="21"/>
      <w:szCs w:val="24"/>
    </w:rPr>
  </w:style>
  <w:style w:type="paragraph" w:customStyle="1" w:styleId="-">
    <w:name w:val="图-居中"/>
    <w:autoRedefine/>
    <w:rsid w:val="00AE60A1"/>
    <w:pPr>
      <w:keepNext/>
      <w:widowControl w:val="0"/>
      <w:adjustRightInd w:val="0"/>
      <w:spacing w:before="120"/>
      <w:jc w:val="center"/>
      <w:textAlignment w:val="baseline"/>
    </w:pPr>
    <w:rPr>
      <w:sz w:val="18"/>
    </w:rPr>
  </w:style>
  <w:style w:type="character" w:styleId="afd">
    <w:name w:val="Strong"/>
    <w:basedOn w:val="a2"/>
    <w:uiPriority w:val="22"/>
    <w:qFormat/>
    <w:rsid w:val="00017466"/>
    <w:rPr>
      <w:b/>
      <w:bCs/>
    </w:rPr>
  </w:style>
  <w:style w:type="paragraph" w:customStyle="1" w:styleId="a0">
    <w:name w:val="正文点悬挂"/>
    <w:basedOn w:val="a1"/>
    <w:rsid w:val="005A70F8"/>
    <w:pPr>
      <w:numPr>
        <w:numId w:val="3"/>
      </w:numPr>
      <w:adjustRightInd w:val="0"/>
      <w:snapToGrid w:val="0"/>
      <w:ind w:left="709" w:hanging="284"/>
    </w:pPr>
    <w:rPr>
      <w:szCs w:val="21"/>
    </w:rPr>
  </w:style>
  <w:style w:type="paragraph" w:customStyle="1" w:styleId="52">
    <w:name w:val="样式 标题 5 + 首行缩进:  2 字符"/>
    <w:basedOn w:val="5"/>
    <w:autoRedefine/>
    <w:rsid w:val="00F83174"/>
    <w:rPr>
      <w:rFonts w:cs="宋体"/>
      <w:bCs w:val="0"/>
      <w:kern w:val="0"/>
      <w:szCs w:val="20"/>
    </w:rPr>
  </w:style>
  <w:style w:type="paragraph" w:customStyle="1" w:styleId="50">
    <w:name w:val="样式 标题 5 + 字距调整五号"/>
    <w:basedOn w:val="5"/>
    <w:autoRedefine/>
    <w:rsid w:val="00F83174"/>
    <w:rPr>
      <w:bCs w:val="0"/>
      <w:kern w:val="21"/>
    </w:rPr>
  </w:style>
  <w:style w:type="paragraph" w:customStyle="1" w:styleId="521">
    <w:name w:val="样式 标题 5 + 首行缩进:  2 字符1"/>
    <w:basedOn w:val="5"/>
    <w:autoRedefine/>
    <w:rsid w:val="00C35F4E"/>
    <w:rPr>
      <w:rFonts w:cs="宋体"/>
      <w:bCs w:val="0"/>
      <w:szCs w:val="20"/>
    </w:rPr>
  </w:style>
  <w:style w:type="paragraph" w:styleId="afe">
    <w:name w:val="Balloon Text"/>
    <w:basedOn w:val="a1"/>
    <w:link w:val="Char4"/>
    <w:rsid w:val="00273F0B"/>
    <w:pPr>
      <w:spacing w:line="240" w:lineRule="auto"/>
    </w:pPr>
    <w:rPr>
      <w:sz w:val="18"/>
      <w:szCs w:val="18"/>
    </w:rPr>
  </w:style>
  <w:style w:type="character" w:customStyle="1" w:styleId="Char4">
    <w:name w:val="批注框文本 Char"/>
    <w:basedOn w:val="a2"/>
    <w:link w:val="afe"/>
    <w:rsid w:val="00273F0B"/>
    <w:rPr>
      <w:kern w:val="2"/>
      <w:sz w:val="18"/>
      <w:szCs w:val="18"/>
    </w:rPr>
  </w:style>
  <w:style w:type="paragraph" w:customStyle="1" w:styleId="aff">
    <w:name w:val="图文字"/>
    <w:basedOn w:val="a1"/>
    <w:autoRedefine/>
    <w:rsid w:val="0048728D"/>
    <w:pPr>
      <w:snapToGrid w:val="0"/>
      <w:spacing w:line="240" w:lineRule="exact"/>
      <w:jc w:val="center"/>
    </w:pPr>
    <w:rPr>
      <w:sz w:val="18"/>
      <w:szCs w:val="18"/>
    </w:rPr>
  </w:style>
  <w:style w:type="paragraph" w:customStyle="1" w:styleId="51">
    <w:name w:val="新标题5"/>
    <w:basedOn w:val="5"/>
    <w:autoRedefine/>
    <w:rsid w:val="00092E39"/>
    <w:pPr>
      <w:spacing w:before="40" w:after="40"/>
    </w:pPr>
    <w:rPr>
      <w:rFonts w:eastAsia="仿宋" w:cs="宋体"/>
      <w:b/>
      <w:bCs w:val="0"/>
      <w:szCs w:val="20"/>
    </w:rPr>
  </w:style>
  <w:style w:type="character" w:customStyle="1" w:styleId="1Char">
    <w:name w:val="正文缩进1 Char"/>
    <w:basedOn w:val="a2"/>
    <w:link w:val="12"/>
    <w:rsid w:val="00B50EB1"/>
    <w:rPr>
      <w:sz w:val="21"/>
    </w:rPr>
  </w:style>
  <w:style w:type="paragraph" w:customStyle="1" w:styleId="aff0">
    <w:name w:val="样式 纯文本 + 小五"/>
    <w:basedOn w:val="a5"/>
    <w:autoRedefine/>
    <w:rsid w:val="00154FBF"/>
    <w:pPr>
      <w:spacing w:line="240" w:lineRule="exact"/>
      <w:ind w:firstLineChars="0" w:firstLine="0"/>
      <w:jc w:val="left"/>
    </w:pPr>
    <w:rPr>
      <w:rFonts w:cs="宋体"/>
      <w:sz w:val="18"/>
      <w:szCs w:val="20"/>
    </w:rPr>
  </w:style>
  <w:style w:type="character" w:styleId="aff1">
    <w:name w:val="Placeholder Text"/>
    <w:basedOn w:val="a2"/>
    <w:uiPriority w:val="99"/>
    <w:semiHidden/>
    <w:rsid w:val="00A64A27"/>
    <w:rPr>
      <w:color w:val="808080"/>
    </w:rPr>
  </w:style>
  <w:style w:type="character" w:customStyle="1" w:styleId="Char2">
    <w:name w:val="正文首行缩进 Char"/>
    <w:basedOn w:val="a2"/>
    <w:link w:val="af6"/>
    <w:rsid w:val="00BD6F45"/>
    <w:rPr>
      <w:bCs/>
      <w:sz w:val="21"/>
      <w:szCs w:val="24"/>
    </w:rPr>
  </w:style>
  <w:style w:type="paragraph" w:customStyle="1" w:styleId="aff2">
    <w:name w:val="上空"/>
    <w:rsid w:val="00144B92"/>
    <w:pPr>
      <w:widowControl w:val="0"/>
      <w:spacing w:beforeLines="50"/>
      <w:ind w:firstLineChars="200" w:firstLine="200"/>
      <w:jc w:val="both"/>
    </w:pPr>
    <w:rPr>
      <w:sz w:val="21"/>
    </w:rPr>
  </w:style>
  <w:style w:type="character" w:customStyle="1" w:styleId="Char3">
    <w:name w:val="正文缩进 Char"/>
    <w:basedOn w:val="a2"/>
    <w:link w:val="af8"/>
    <w:rsid w:val="009C75CC"/>
    <w:rPr>
      <w:kern w:val="2"/>
      <w:sz w:val="21"/>
    </w:rPr>
  </w:style>
  <w:style w:type="paragraph" w:styleId="aff3">
    <w:name w:val="Normal (Web)"/>
    <w:basedOn w:val="a1"/>
    <w:uiPriority w:val="99"/>
    <w:unhideWhenUsed/>
    <w:rsid w:val="00620E86"/>
    <w:pPr>
      <w:widowControl/>
      <w:spacing w:before="100" w:beforeAutospacing="1" w:after="100" w:afterAutospacing="1" w:line="240" w:lineRule="auto"/>
      <w:jc w:val="left"/>
    </w:pPr>
    <w:rPr>
      <w:rFonts w:ascii="宋体" w:hAnsi="宋体" w:cs="宋体"/>
      <w:kern w:val="0"/>
      <w:sz w:val="24"/>
    </w:rPr>
  </w:style>
  <w:style w:type="paragraph" w:styleId="aff4">
    <w:name w:val="List Paragraph"/>
    <w:basedOn w:val="a1"/>
    <w:uiPriority w:val="34"/>
    <w:qFormat/>
    <w:rsid w:val="00F93174"/>
    <w:pPr>
      <w:widowControl/>
      <w:spacing w:line="240" w:lineRule="auto"/>
      <w:ind w:firstLineChars="200" w:firstLine="420"/>
      <w:jc w:val="left"/>
    </w:pPr>
    <w:rPr>
      <w:rFonts w:ascii="宋体" w:hAnsi="宋体" w:cs="宋体"/>
      <w:kern w:val="0"/>
      <w:sz w:val="24"/>
    </w:rPr>
  </w:style>
  <w:style w:type="character" w:customStyle="1" w:styleId="3Char">
    <w:name w:val="标题 3 Char"/>
    <w:basedOn w:val="a2"/>
    <w:link w:val="3"/>
    <w:rsid w:val="0056354C"/>
    <w:rPr>
      <w:rFonts w:ascii="Arial" w:eastAsia="黑体" w:hAnsi="Arial"/>
      <w:sz w:val="24"/>
    </w:rPr>
  </w:style>
</w:styles>
</file>

<file path=word/webSettings.xml><?xml version="1.0" encoding="utf-8"?>
<w:webSettings xmlns:r="http://schemas.openxmlformats.org/officeDocument/2006/relationships" xmlns:w="http://schemas.openxmlformats.org/wordprocessingml/2006/main">
  <w:divs>
    <w:div w:id="59180975">
      <w:bodyDiv w:val="1"/>
      <w:marLeft w:val="0"/>
      <w:marRight w:val="0"/>
      <w:marTop w:val="0"/>
      <w:marBottom w:val="0"/>
      <w:divBdr>
        <w:top w:val="none" w:sz="0" w:space="0" w:color="auto"/>
        <w:left w:val="none" w:sz="0" w:space="0" w:color="auto"/>
        <w:bottom w:val="none" w:sz="0" w:space="0" w:color="auto"/>
        <w:right w:val="none" w:sz="0" w:space="0" w:color="auto"/>
      </w:divBdr>
      <w:divsChild>
        <w:div w:id="1907180028">
          <w:marLeft w:val="0"/>
          <w:marRight w:val="0"/>
          <w:marTop w:val="0"/>
          <w:marBottom w:val="0"/>
          <w:divBdr>
            <w:top w:val="none" w:sz="0" w:space="0" w:color="auto"/>
            <w:left w:val="none" w:sz="0" w:space="0" w:color="auto"/>
            <w:bottom w:val="none" w:sz="0" w:space="0" w:color="auto"/>
            <w:right w:val="none" w:sz="0" w:space="0" w:color="auto"/>
          </w:divBdr>
          <w:divsChild>
            <w:div w:id="1622302953">
              <w:marLeft w:val="0"/>
              <w:marRight w:val="0"/>
              <w:marTop w:val="0"/>
              <w:marBottom w:val="0"/>
              <w:divBdr>
                <w:top w:val="none" w:sz="0" w:space="0" w:color="auto"/>
                <w:left w:val="none" w:sz="0" w:space="0" w:color="auto"/>
                <w:bottom w:val="none" w:sz="0" w:space="0" w:color="auto"/>
                <w:right w:val="none" w:sz="0" w:space="0" w:color="auto"/>
              </w:divBdr>
              <w:divsChild>
                <w:div w:id="1292898681">
                  <w:marLeft w:val="0"/>
                  <w:marRight w:val="0"/>
                  <w:marTop w:val="0"/>
                  <w:marBottom w:val="0"/>
                  <w:divBdr>
                    <w:top w:val="none" w:sz="0" w:space="0" w:color="auto"/>
                    <w:left w:val="none" w:sz="0" w:space="0" w:color="auto"/>
                    <w:bottom w:val="none" w:sz="0" w:space="0" w:color="auto"/>
                    <w:right w:val="none" w:sz="0" w:space="0" w:color="auto"/>
                  </w:divBdr>
                  <w:divsChild>
                    <w:div w:id="205148598">
                      <w:marLeft w:val="94"/>
                      <w:marRight w:val="0"/>
                      <w:marTop w:val="0"/>
                      <w:marBottom w:val="0"/>
                      <w:divBdr>
                        <w:top w:val="none" w:sz="0" w:space="0" w:color="auto"/>
                        <w:left w:val="none" w:sz="0" w:space="0" w:color="auto"/>
                        <w:bottom w:val="none" w:sz="0" w:space="0" w:color="auto"/>
                        <w:right w:val="none" w:sz="0" w:space="0" w:color="auto"/>
                      </w:divBdr>
                      <w:divsChild>
                        <w:div w:id="1912544331">
                          <w:marLeft w:val="0"/>
                          <w:marRight w:val="0"/>
                          <w:marTop w:val="0"/>
                          <w:marBottom w:val="94"/>
                          <w:divBdr>
                            <w:top w:val="none" w:sz="0" w:space="0" w:color="auto"/>
                            <w:left w:val="none" w:sz="0" w:space="0" w:color="auto"/>
                            <w:bottom w:val="none" w:sz="0" w:space="0" w:color="auto"/>
                            <w:right w:val="none" w:sz="0" w:space="0" w:color="auto"/>
                          </w:divBdr>
                          <w:divsChild>
                            <w:div w:id="1247768637">
                              <w:marLeft w:val="0"/>
                              <w:marRight w:val="0"/>
                              <w:marTop w:val="0"/>
                              <w:marBottom w:val="0"/>
                              <w:divBdr>
                                <w:top w:val="none" w:sz="0" w:space="0" w:color="auto"/>
                                <w:left w:val="none" w:sz="0" w:space="0" w:color="auto"/>
                                <w:bottom w:val="none" w:sz="0" w:space="0" w:color="auto"/>
                                <w:right w:val="none" w:sz="0" w:space="0" w:color="auto"/>
                              </w:divBdr>
                              <w:divsChild>
                                <w:div w:id="2123574734">
                                  <w:marLeft w:val="0"/>
                                  <w:marRight w:val="0"/>
                                  <w:marTop w:val="0"/>
                                  <w:marBottom w:val="0"/>
                                  <w:divBdr>
                                    <w:top w:val="none" w:sz="0" w:space="0" w:color="auto"/>
                                    <w:left w:val="none" w:sz="0" w:space="0" w:color="auto"/>
                                    <w:bottom w:val="none" w:sz="0" w:space="0" w:color="auto"/>
                                    <w:right w:val="none" w:sz="0" w:space="0" w:color="auto"/>
                                  </w:divBdr>
                                  <w:divsChild>
                                    <w:div w:id="155866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48869">
      <w:bodyDiv w:val="1"/>
      <w:marLeft w:val="0"/>
      <w:marRight w:val="0"/>
      <w:marTop w:val="0"/>
      <w:marBottom w:val="0"/>
      <w:divBdr>
        <w:top w:val="none" w:sz="0" w:space="0" w:color="auto"/>
        <w:left w:val="none" w:sz="0" w:space="0" w:color="auto"/>
        <w:bottom w:val="none" w:sz="0" w:space="0" w:color="auto"/>
        <w:right w:val="none" w:sz="0" w:space="0" w:color="auto"/>
      </w:divBdr>
    </w:div>
    <w:div w:id="333073050">
      <w:bodyDiv w:val="1"/>
      <w:marLeft w:val="0"/>
      <w:marRight w:val="0"/>
      <w:marTop w:val="0"/>
      <w:marBottom w:val="0"/>
      <w:divBdr>
        <w:top w:val="none" w:sz="0" w:space="0" w:color="auto"/>
        <w:left w:val="none" w:sz="0" w:space="0" w:color="auto"/>
        <w:bottom w:val="none" w:sz="0" w:space="0" w:color="auto"/>
        <w:right w:val="none" w:sz="0" w:space="0" w:color="auto"/>
      </w:divBdr>
    </w:div>
    <w:div w:id="550534062">
      <w:bodyDiv w:val="1"/>
      <w:marLeft w:val="0"/>
      <w:marRight w:val="0"/>
      <w:marTop w:val="0"/>
      <w:marBottom w:val="0"/>
      <w:divBdr>
        <w:top w:val="none" w:sz="0" w:space="0" w:color="auto"/>
        <w:left w:val="none" w:sz="0" w:space="0" w:color="auto"/>
        <w:bottom w:val="none" w:sz="0" w:space="0" w:color="auto"/>
        <w:right w:val="none" w:sz="0" w:space="0" w:color="auto"/>
      </w:divBdr>
      <w:divsChild>
        <w:div w:id="1860968421">
          <w:marLeft w:val="0"/>
          <w:marRight w:val="0"/>
          <w:marTop w:val="0"/>
          <w:marBottom w:val="0"/>
          <w:divBdr>
            <w:top w:val="none" w:sz="0" w:space="0" w:color="auto"/>
            <w:left w:val="none" w:sz="0" w:space="0" w:color="auto"/>
            <w:bottom w:val="none" w:sz="0" w:space="0" w:color="auto"/>
            <w:right w:val="none" w:sz="0" w:space="0" w:color="auto"/>
          </w:divBdr>
          <w:divsChild>
            <w:div w:id="310713313">
              <w:marLeft w:val="0"/>
              <w:marRight w:val="0"/>
              <w:marTop w:val="0"/>
              <w:marBottom w:val="0"/>
              <w:divBdr>
                <w:top w:val="none" w:sz="0" w:space="0" w:color="auto"/>
                <w:left w:val="none" w:sz="0" w:space="0" w:color="auto"/>
                <w:bottom w:val="none" w:sz="0" w:space="0" w:color="auto"/>
                <w:right w:val="none" w:sz="0" w:space="0" w:color="auto"/>
              </w:divBdr>
            </w:div>
            <w:div w:id="487986847">
              <w:marLeft w:val="0"/>
              <w:marRight w:val="0"/>
              <w:marTop w:val="0"/>
              <w:marBottom w:val="0"/>
              <w:divBdr>
                <w:top w:val="none" w:sz="0" w:space="0" w:color="auto"/>
                <w:left w:val="none" w:sz="0" w:space="0" w:color="auto"/>
                <w:bottom w:val="none" w:sz="0" w:space="0" w:color="auto"/>
                <w:right w:val="none" w:sz="0" w:space="0" w:color="auto"/>
              </w:divBdr>
            </w:div>
            <w:div w:id="1327201325">
              <w:marLeft w:val="0"/>
              <w:marRight w:val="0"/>
              <w:marTop w:val="0"/>
              <w:marBottom w:val="0"/>
              <w:divBdr>
                <w:top w:val="none" w:sz="0" w:space="0" w:color="auto"/>
                <w:left w:val="none" w:sz="0" w:space="0" w:color="auto"/>
                <w:bottom w:val="none" w:sz="0" w:space="0" w:color="auto"/>
                <w:right w:val="none" w:sz="0" w:space="0" w:color="auto"/>
              </w:divBdr>
            </w:div>
            <w:div w:id="1870600518">
              <w:marLeft w:val="0"/>
              <w:marRight w:val="0"/>
              <w:marTop w:val="0"/>
              <w:marBottom w:val="0"/>
              <w:divBdr>
                <w:top w:val="none" w:sz="0" w:space="0" w:color="auto"/>
                <w:left w:val="none" w:sz="0" w:space="0" w:color="auto"/>
                <w:bottom w:val="none" w:sz="0" w:space="0" w:color="auto"/>
                <w:right w:val="none" w:sz="0" w:space="0" w:color="auto"/>
              </w:divBdr>
            </w:div>
            <w:div w:id="818809212">
              <w:marLeft w:val="0"/>
              <w:marRight w:val="0"/>
              <w:marTop w:val="0"/>
              <w:marBottom w:val="0"/>
              <w:divBdr>
                <w:top w:val="none" w:sz="0" w:space="0" w:color="auto"/>
                <w:left w:val="none" w:sz="0" w:space="0" w:color="auto"/>
                <w:bottom w:val="none" w:sz="0" w:space="0" w:color="auto"/>
                <w:right w:val="none" w:sz="0" w:space="0" w:color="auto"/>
              </w:divBdr>
            </w:div>
            <w:div w:id="1397777114">
              <w:marLeft w:val="0"/>
              <w:marRight w:val="0"/>
              <w:marTop w:val="0"/>
              <w:marBottom w:val="0"/>
              <w:divBdr>
                <w:top w:val="none" w:sz="0" w:space="0" w:color="auto"/>
                <w:left w:val="none" w:sz="0" w:space="0" w:color="auto"/>
                <w:bottom w:val="none" w:sz="0" w:space="0" w:color="auto"/>
                <w:right w:val="none" w:sz="0" w:space="0" w:color="auto"/>
              </w:divBdr>
            </w:div>
            <w:div w:id="2025550519">
              <w:marLeft w:val="0"/>
              <w:marRight w:val="0"/>
              <w:marTop w:val="0"/>
              <w:marBottom w:val="0"/>
              <w:divBdr>
                <w:top w:val="none" w:sz="0" w:space="0" w:color="auto"/>
                <w:left w:val="none" w:sz="0" w:space="0" w:color="auto"/>
                <w:bottom w:val="none" w:sz="0" w:space="0" w:color="auto"/>
                <w:right w:val="none" w:sz="0" w:space="0" w:color="auto"/>
              </w:divBdr>
            </w:div>
            <w:div w:id="224996587">
              <w:marLeft w:val="0"/>
              <w:marRight w:val="0"/>
              <w:marTop w:val="0"/>
              <w:marBottom w:val="0"/>
              <w:divBdr>
                <w:top w:val="none" w:sz="0" w:space="0" w:color="auto"/>
                <w:left w:val="none" w:sz="0" w:space="0" w:color="auto"/>
                <w:bottom w:val="none" w:sz="0" w:space="0" w:color="auto"/>
                <w:right w:val="none" w:sz="0" w:space="0" w:color="auto"/>
              </w:divBdr>
            </w:div>
            <w:div w:id="1246379113">
              <w:marLeft w:val="0"/>
              <w:marRight w:val="0"/>
              <w:marTop w:val="0"/>
              <w:marBottom w:val="0"/>
              <w:divBdr>
                <w:top w:val="none" w:sz="0" w:space="0" w:color="auto"/>
                <w:left w:val="none" w:sz="0" w:space="0" w:color="auto"/>
                <w:bottom w:val="none" w:sz="0" w:space="0" w:color="auto"/>
                <w:right w:val="none" w:sz="0" w:space="0" w:color="auto"/>
              </w:divBdr>
            </w:div>
            <w:div w:id="603196302">
              <w:marLeft w:val="0"/>
              <w:marRight w:val="0"/>
              <w:marTop w:val="0"/>
              <w:marBottom w:val="0"/>
              <w:divBdr>
                <w:top w:val="none" w:sz="0" w:space="0" w:color="auto"/>
                <w:left w:val="none" w:sz="0" w:space="0" w:color="auto"/>
                <w:bottom w:val="none" w:sz="0" w:space="0" w:color="auto"/>
                <w:right w:val="none" w:sz="0" w:space="0" w:color="auto"/>
              </w:divBdr>
            </w:div>
            <w:div w:id="1513376307">
              <w:marLeft w:val="0"/>
              <w:marRight w:val="0"/>
              <w:marTop w:val="0"/>
              <w:marBottom w:val="0"/>
              <w:divBdr>
                <w:top w:val="none" w:sz="0" w:space="0" w:color="auto"/>
                <w:left w:val="none" w:sz="0" w:space="0" w:color="auto"/>
                <w:bottom w:val="none" w:sz="0" w:space="0" w:color="auto"/>
                <w:right w:val="none" w:sz="0" w:space="0" w:color="auto"/>
              </w:divBdr>
            </w:div>
            <w:div w:id="914585599">
              <w:marLeft w:val="0"/>
              <w:marRight w:val="0"/>
              <w:marTop w:val="0"/>
              <w:marBottom w:val="0"/>
              <w:divBdr>
                <w:top w:val="none" w:sz="0" w:space="0" w:color="auto"/>
                <w:left w:val="none" w:sz="0" w:space="0" w:color="auto"/>
                <w:bottom w:val="none" w:sz="0" w:space="0" w:color="auto"/>
                <w:right w:val="none" w:sz="0" w:space="0" w:color="auto"/>
              </w:divBdr>
            </w:div>
            <w:div w:id="250352853">
              <w:marLeft w:val="0"/>
              <w:marRight w:val="0"/>
              <w:marTop w:val="0"/>
              <w:marBottom w:val="0"/>
              <w:divBdr>
                <w:top w:val="none" w:sz="0" w:space="0" w:color="auto"/>
                <w:left w:val="none" w:sz="0" w:space="0" w:color="auto"/>
                <w:bottom w:val="none" w:sz="0" w:space="0" w:color="auto"/>
                <w:right w:val="none" w:sz="0" w:space="0" w:color="auto"/>
              </w:divBdr>
            </w:div>
            <w:div w:id="731973364">
              <w:marLeft w:val="0"/>
              <w:marRight w:val="0"/>
              <w:marTop w:val="0"/>
              <w:marBottom w:val="0"/>
              <w:divBdr>
                <w:top w:val="none" w:sz="0" w:space="0" w:color="auto"/>
                <w:left w:val="none" w:sz="0" w:space="0" w:color="auto"/>
                <w:bottom w:val="none" w:sz="0" w:space="0" w:color="auto"/>
                <w:right w:val="none" w:sz="0" w:space="0" w:color="auto"/>
              </w:divBdr>
            </w:div>
            <w:div w:id="1319846587">
              <w:marLeft w:val="0"/>
              <w:marRight w:val="0"/>
              <w:marTop w:val="0"/>
              <w:marBottom w:val="0"/>
              <w:divBdr>
                <w:top w:val="none" w:sz="0" w:space="0" w:color="auto"/>
                <w:left w:val="none" w:sz="0" w:space="0" w:color="auto"/>
                <w:bottom w:val="none" w:sz="0" w:space="0" w:color="auto"/>
                <w:right w:val="none" w:sz="0" w:space="0" w:color="auto"/>
              </w:divBdr>
            </w:div>
            <w:div w:id="785387646">
              <w:marLeft w:val="0"/>
              <w:marRight w:val="0"/>
              <w:marTop w:val="0"/>
              <w:marBottom w:val="0"/>
              <w:divBdr>
                <w:top w:val="none" w:sz="0" w:space="0" w:color="auto"/>
                <w:left w:val="none" w:sz="0" w:space="0" w:color="auto"/>
                <w:bottom w:val="none" w:sz="0" w:space="0" w:color="auto"/>
                <w:right w:val="none" w:sz="0" w:space="0" w:color="auto"/>
              </w:divBdr>
            </w:div>
            <w:div w:id="1090197283">
              <w:marLeft w:val="0"/>
              <w:marRight w:val="0"/>
              <w:marTop w:val="0"/>
              <w:marBottom w:val="0"/>
              <w:divBdr>
                <w:top w:val="none" w:sz="0" w:space="0" w:color="auto"/>
                <w:left w:val="none" w:sz="0" w:space="0" w:color="auto"/>
                <w:bottom w:val="none" w:sz="0" w:space="0" w:color="auto"/>
                <w:right w:val="none" w:sz="0" w:space="0" w:color="auto"/>
              </w:divBdr>
            </w:div>
            <w:div w:id="4446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13896">
      <w:bodyDiv w:val="1"/>
      <w:marLeft w:val="0"/>
      <w:marRight w:val="0"/>
      <w:marTop w:val="0"/>
      <w:marBottom w:val="0"/>
      <w:divBdr>
        <w:top w:val="none" w:sz="0" w:space="0" w:color="auto"/>
        <w:left w:val="none" w:sz="0" w:space="0" w:color="auto"/>
        <w:bottom w:val="none" w:sz="0" w:space="0" w:color="auto"/>
        <w:right w:val="none" w:sz="0" w:space="0" w:color="auto"/>
      </w:divBdr>
    </w:div>
    <w:div w:id="631524632">
      <w:bodyDiv w:val="1"/>
      <w:marLeft w:val="0"/>
      <w:marRight w:val="0"/>
      <w:marTop w:val="0"/>
      <w:marBottom w:val="0"/>
      <w:divBdr>
        <w:top w:val="none" w:sz="0" w:space="0" w:color="auto"/>
        <w:left w:val="none" w:sz="0" w:space="0" w:color="auto"/>
        <w:bottom w:val="none" w:sz="0" w:space="0" w:color="auto"/>
        <w:right w:val="none" w:sz="0" w:space="0" w:color="auto"/>
      </w:divBdr>
      <w:divsChild>
        <w:div w:id="1456094797">
          <w:marLeft w:val="720"/>
          <w:marRight w:val="0"/>
          <w:marTop w:val="0"/>
          <w:marBottom w:val="0"/>
          <w:divBdr>
            <w:top w:val="none" w:sz="0" w:space="0" w:color="auto"/>
            <w:left w:val="none" w:sz="0" w:space="0" w:color="auto"/>
            <w:bottom w:val="none" w:sz="0" w:space="0" w:color="auto"/>
            <w:right w:val="none" w:sz="0" w:space="0" w:color="auto"/>
          </w:divBdr>
        </w:div>
      </w:divsChild>
    </w:div>
    <w:div w:id="666445247">
      <w:bodyDiv w:val="1"/>
      <w:marLeft w:val="0"/>
      <w:marRight w:val="0"/>
      <w:marTop w:val="0"/>
      <w:marBottom w:val="0"/>
      <w:divBdr>
        <w:top w:val="none" w:sz="0" w:space="0" w:color="auto"/>
        <w:left w:val="none" w:sz="0" w:space="0" w:color="auto"/>
        <w:bottom w:val="none" w:sz="0" w:space="0" w:color="auto"/>
        <w:right w:val="none" w:sz="0" w:space="0" w:color="auto"/>
      </w:divBdr>
      <w:divsChild>
        <w:div w:id="182787899">
          <w:marLeft w:val="0"/>
          <w:marRight w:val="0"/>
          <w:marTop w:val="0"/>
          <w:marBottom w:val="0"/>
          <w:divBdr>
            <w:top w:val="none" w:sz="0" w:space="0" w:color="auto"/>
            <w:left w:val="none" w:sz="0" w:space="0" w:color="auto"/>
            <w:bottom w:val="none" w:sz="0" w:space="0" w:color="auto"/>
            <w:right w:val="none" w:sz="0" w:space="0" w:color="auto"/>
          </w:divBdr>
          <w:divsChild>
            <w:div w:id="347367093">
              <w:marLeft w:val="0"/>
              <w:marRight w:val="0"/>
              <w:marTop w:val="0"/>
              <w:marBottom w:val="0"/>
              <w:divBdr>
                <w:top w:val="none" w:sz="0" w:space="0" w:color="auto"/>
                <w:left w:val="none" w:sz="0" w:space="0" w:color="auto"/>
                <w:bottom w:val="none" w:sz="0" w:space="0" w:color="auto"/>
                <w:right w:val="none" w:sz="0" w:space="0" w:color="auto"/>
              </w:divBdr>
            </w:div>
            <w:div w:id="1233855563">
              <w:marLeft w:val="0"/>
              <w:marRight w:val="0"/>
              <w:marTop w:val="0"/>
              <w:marBottom w:val="0"/>
              <w:divBdr>
                <w:top w:val="none" w:sz="0" w:space="0" w:color="auto"/>
                <w:left w:val="none" w:sz="0" w:space="0" w:color="auto"/>
                <w:bottom w:val="none" w:sz="0" w:space="0" w:color="auto"/>
                <w:right w:val="none" w:sz="0" w:space="0" w:color="auto"/>
              </w:divBdr>
            </w:div>
            <w:div w:id="1737438864">
              <w:marLeft w:val="0"/>
              <w:marRight w:val="0"/>
              <w:marTop w:val="0"/>
              <w:marBottom w:val="0"/>
              <w:divBdr>
                <w:top w:val="none" w:sz="0" w:space="0" w:color="auto"/>
                <w:left w:val="none" w:sz="0" w:space="0" w:color="auto"/>
                <w:bottom w:val="none" w:sz="0" w:space="0" w:color="auto"/>
                <w:right w:val="none" w:sz="0" w:space="0" w:color="auto"/>
              </w:divBdr>
            </w:div>
            <w:div w:id="1056929366">
              <w:marLeft w:val="0"/>
              <w:marRight w:val="0"/>
              <w:marTop w:val="0"/>
              <w:marBottom w:val="0"/>
              <w:divBdr>
                <w:top w:val="none" w:sz="0" w:space="0" w:color="auto"/>
                <w:left w:val="none" w:sz="0" w:space="0" w:color="auto"/>
                <w:bottom w:val="none" w:sz="0" w:space="0" w:color="auto"/>
                <w:right w:val="none" w:sz="0" w:space="0" w:color="auto"/>
              </w:divBdr>
            </w:div>
            <w:div w:id="1914973217">
              <w:marLeft w:val="0"/>
              <w:marRight w:val="0"/>
              <w:marTop w:val="0"/>
              <w:marBottom w:val="0"/>
              <w:divBdr>
                <w:top w:val="none" w:sz="0" w:space="0" w:color="auto"/>
                <w:left w:val="none" w:sz="0" w:space="0" w:color="auto"/>
                <w:bottom w:val="none" w:sz="0" w:space="0" w:color="auto"/>
                <w:right w:val="none" w:sz="0" w:space="0" w:color="auto"/>
              </w:divBdr>
            </w:div>
            <w:div w:id="168831137">
              <w:marLeft w:val="0"/>
              <w:marRight w:val="0"/>
              <w:marTop w:val="0"/>
              <w:marBottom w:val="0"/>
              <w:divBdr>
                <w:top w:val="none" w:sz="0" w:space="0" w:color="auto"/>
                <w:left w:val="none" w:sz="0" w:space="0" w:color="auto"/>
                <w:bottom w:val="none" w:sz="0" w:space="0" w:color="auto"/>
                <w:right w:val="none" w:sz="0" w:space="0" w:color="auto"/>
              </w:divBdr>
            </w:div>
            <w:div w:id="903177615">
              <w:marLeft w:val="0"/>
              <w:marRight w:val="0"/>
              <w:marTop w:val="0"/>
              <w:marBottom w:val="0"/>
              <w:divBdr>
                <w:top w:val="none" w:sz="0" w:space="0" w:color="auto"/>
                <w:left w:val="none" w:sz="0" w:space="0" w:color="auto"/>
                <w:bottom w:val="none" w:sz="0" w:space="0" w:color="auto"/>
                <w:right w:val="none" w:sz="0" w:space="0" w:color="auto"/>
              </w:divBdr>
            </w:div>
            <w:div w:id="989093384">
              <w:marLeft w:val="0"/>
              <w:marRight w:val="0"/>
              <w:marTop w:val="0"/>
              <w:marBottom w:val="0"/>
              <w:divBdr>
                <w:top w:val="none" w:sz="0" w:space="0" w:color="auto"/>
                <w:left w:val="none" w:sz="0" w:space="0" w:color="auto"/>
                <w:bottom w:val="none" w:sz="0" w:space="0" w:color="auto"/>
                <w:right w:val="none" w:sz="0" w:space="0" w:color="auto"/>
              </w:divBdr>
            </w:div>
            <w:div w:id="1955019567">
              <w:marLeft w:val="0"/>
              <w:marRight w:val="0"/>
              <w:marTop w:val="0"/>
              <w:marBottom w:val="0"/>
              <w:divBdr>
                <w:top w:val="none" w:sz="0" w:space="0" w:color="auto"/>
                <w:left w:val="none" w:sz="0" w:space="0" w:color="auto"/>
                <w:bottom w:val="none" w:sz="0" w:space="0" w:color="auto"/>
                <w:right w:val="none" w:sz="0" w:space="0" w:color="auto"/>
              </w:divBdr>
            </w:div>
            <w:div w:id="636957952">
              <w:marLeft w:val="0"/>
              <w:marRight w:val="0"/>
              <w:marTop w:val="0"/>
              <w:marBottom w:val="0"/>
              <w:divBdr>
                <w:top w:val="none" w:sz="0" w:space="0" w:color="auto"/>
                <w:left w:val="none" w:sz="0" w:space="0" w:color="auto"/>
                <w:bottom w:val="none" w:sz="0" w:space="0" w:color="auto"/>
                <w:right w:val="none" w:sz="0" w:space="0" w:color="auto"/>
              </w:divBdr>
            </w:div>
            <w:div w:id="1333604499">
              <w:marLeft w:val="0"/>
              <w:marRight w:val="0"/>
              <w:marTop w:val="0"/>
              <w:marBottom w:val="0"/>
              <w:divBdr>
                <w:top w:val="none" w:sz="0" w:space="0" w:color="auto"/>
                <w:left w:val="none" w:sz="0" w:space="0" w:color="auto"/>
                <w:bottom w:val="none" w:sz="0" w:space="0" w:color="auto"/>
                <w:right w:val="none" w:sz="0" w:space="0" w:color="auto"/>
              </w:divBdr>
            </w:div>
            <w:div w:id="247883531">
              <w:marLeft w:val="0"/>
              <w:marRight w:val="0"/>
              <w:marTop w:val="0"/>
              <w:marBottom w:val="0"/>
              <w:divBdr>
                <w:top w:val="none" w:sz="0" w:space="0" w:color="auto"/>
                <w:left w:val="none" w:sz="0" w:space="0" w:color="auto"/>
                <w:bottom w:val="none" w:sz="0" w:space="0" w:color="auto"/>
                <w:right w:val="none" w:sz="0" w:space="0" w:color="auto"/>
              </w:divBdr>
            </w:div>
            <w:div w:id="7696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3062">
      <w:bodyDiv w:val="1"/>
      <w:marLeft w:val="0"/>
      <w:marRight w:val="0"/>
      <w:marTop w:val="0"/>
      <w:marBottom w:val="0"/>
      <w:divBdr>
        <w:top w:val="none" w:sz="0" w:space="0" w:color="auto"/>
        <w:left w:val="none" w:sz="0" w:space="0" w:color="auto"/>
        <w:bottom w:val="none" w:sz="0" w:space="0" w:color="auto"/>
        <w:right w:val="none" w:sz="0" w:space="0" w:color="auto"/>
      </w:divBdr>
    </w:div>
    <w:div w:id="910384080">
      <w:bodyDiv w:val="1"/>
      <w:marLeft w:val="0"/>
      <w:marRight w:val="0"/>
      <w:marTop w:val="0"/>
      <w:marBottom w:val="0"/>
      <w:divBdr>
        <w:top w:val="none" w:sz="0" w:space="0" w:color="auto"/>
        <w:left w:val="none" w:sz="0" w:space="0" w:color="auto"/>
        <w:bottom w:val="none" w:sz="0" w:space="0" w:color="auto"/>
        <w:right w:val="none" w:sz="0" w:space="0" w:color="auto"/>
      </w:divBdr>
    </w:div>
    <w:div w:id="971714753">
      <w:bodyDiv w:val="1"/>
      <w:marLeft w:val="0"/>
      <w:marRight w:val="0"/>
      <w:marTop w:val="0"/>
      <w:marBottom w:val="0"/>
      <w:divBdr>
        <w:top w:val="none" w:sz="0" w:space="0" w:color="auto"/>
        <w:left w:val="none" w:sz="0" w:space="0" w:color="auto"/>
        <w:bottom w:val="none" w:sz="0" w:space="0" w:color="auto"/>
        <w:right w:val="none" w:sz="0" w:space="0" w:color="auto"/>
      </w:divBdr>
      <w:divsChild>
        <w:div w:id="418336021">
          <w:marLeft w:val="720"/>
          <w:marRight w:val="0"/>
          <w:marTop w:val="0"/>
          <w:marBottom w:val="0"/>
          <w:divBdr>
            <w:top w:val="none" w:sz="0" w:space="0" w:color="auto"/>
            <w:left w:val="none" w:sz="0" w:space="0" w:color="auto"/>
            <w:bottom w:val="none" w:sz="0" w:space="0" w:color="auto"/>
            <w:right w:val="none" w:sz="0" w:space="0" w:color="auto"/>
          </w:divBdr>
        </w:div>
      </w:divsChild>
    </w:div>
    <w:div w:id="1134639542">
      <w:bodyDiv w:val="1"/>
      <w:marLeft w:val="0"/>
      <w:marRight w:val="0"/>
      <w:marTop w:val="0"/>
      <w:marBottom w:val="0"/>
      <w:divBdr>
        <w:top w:val="none" w:sz="0" w:space="0" w:color="auto"/>
        <w:left w:val="none" w:sz="0" w:space="0" w:color="auto"/>
        <w:bottom w:val="none" w:sz="0" w:space="0" w:color="auto"/>
        <w:right w:val="none" w:sz="0" w:space="0" w:color="auto"/>
      </w:divBdr>
    </w:div>
    <w:div w:id="1235579480">
      <w:bodyDiv w:val="1"/>
      <w:marLeft w:val="0"/>
      <w:marRight w:val="0"/>
      <w:marTop w:val="0"/>
      <w:marBottom w:val="0"/>
      <w:divBdr>
        <w:top w:val="none" w:sz="0" w:space="0" w:color="auto"/>
        <w:left w:val="none" w:sz="0" w:space="0" w:color="auto"/>
        <w:bottom w:val="none" w:sz="0" w:space="0" w:color="auto"/>
        <w:right w:val="none" w:sz="0" w:space="0" w:color="auto"/>
      </w:divBdr>
    </w:div>
    <w:div w:id="1390687026">
      <w:bodyDiv w:val="1"/>
      <w:marLeft w:val="0"/>
      <w:marRight w:val="0"/>
      <w:marTop w:val="0"/>
      <w:marBottom w:val="0"/>
      <w:divBdr>
        <w:top w:val="none" w:sz="0" w:space="0" w:color="auto"/>
        <w:left w:val="none" w:sz="0" w:space="0" w:color="auto"/>
        <w:bottom w:val="none" w:sz="0" w:space="0" w:color="auto"/>
        <w:right w:val="none" w:sz="0" w:space="0" w:color="auto"/>
      </w:divBdr>
    </w:div>
    <w:div w:id="1465536273">
      <w:bodyDiv w:val="1"/>
      <w:marLeft w:val="0"/>
      <w:marRight w:val="0"/>
      <w:marTop w:val="0"/>
      <w:marBottom w:val="0"/>
      <w:divBdr>
        <w:top w:val="none" w:sz="0" w:space="0" w:color="auto"/>
        <w:left w:val="none" w:sz="0" w:space="0" w:color="auto"/>
        <w:bottom w:val="none" w:sz="0" w:space="0" w:color="auto"/>
        <w:right w:val="none" w:sz="0" w:space="0" w:color="auto"/>
      </w:divBdr>
    </w:div>
    <w:div w:id="1497921461">
      <w:bodyDiv w:val="1"/>
      <w:marLeft w:val="0"/>
      <w:marRight w:val="0"/>
      <w:marTop w:val="0"/>
      <w:marBottom w:val="0"/>
      <w:divBdr>
        <w:top w:val="none" w:sz="0" w:space="0" w:color="auto"/>
        <w:left w:val="none" w:sz="0" w:space="0" w:color="auto"/>
        <w:bottom w:val="none" w:sz="0" w:space="0" w:color="auto"/>
        <w:right w:val="none" w:sz="0" w:space="0" w:color="auto"/>
      </w:divBdr>
    </w:div>
    <w:div w:id="1611274181">
      <w:bodyDiv w:val="1"/>
      <w:marLeft w:val="0"/>
      <w:marRight w:val="0"/>
      <w:marTop w:val="0"/>
      <w:marBottom w:val="0"/>
      <w:divBdr>
        <w:top w:val="none" w:sz="0" w:space="0" w:color="auto"/>
        <w:left w:val="none" w:sz="0" w:space="0" w:color="auto"/>
        <w:bottom w:val="none" w:sz="0" w:space="0" w:color="auto"/>
        <w:right w:val="none" w:sz="0" w:space="0" w:color="auto"/>
      </w:divBdr>
    </w:div>
    <w:div w:id="1706562930">
      <w:bodyDiv w:val="1"/>
      <w:marLeft w:val="0"/>
      <w:marRight w:val="0"/>
      <w:marTop w:val="0"/>
      <w:marBottom w:val="0"/>
      <w:divBdr>
        <w:top w:val="none" w:sz="0" w:space="0" w:color="auto"/>
        <w:left w:val="none" w:sz="0" w:space="0" w:color="auto"/>
        <w:bottom w:val="none" w:sz="0" w:space="0" w:color="auto"/>
        <w:right w:val="none" w:sz="0" w:space="0" w:color="auto"/>
      </w:divBdr>
    </w:div>
    <w:div w:id="1731534533">
      <w:bodyDiv w:val="1"/>
      <w:marLeft w:val="0"/>
      <w:marRight w:val="0"/>
      <w:marTop w:val="0"/>
      <w:marBottom w:val="0"/>
      <w:divBdr>
        <w:top w:val="none" w:sz="0" w:space="0" w:color="auto"/>
        <w:left w:val="none" w:sz="0" w:space="0" w:color="auto"/>
        <w:bottom w:val="none" w:sz="0" w:space="0" w:color="auto"/>
        <w:right w:val="none" w:sz="0" w:space="0" w:color="auto"/>
      </w:divBdr>
    </w:div>
    <w:div w:id="1744139126">
      <w:bodyDiv w:val="1"/>
      <w:marLeft w:val="0"/>
      <w:marRight w:val="0"/>
      <w:marTop w:val="0"/>
      <w:marBottom w:val="0"/>
      <w:divBdr>
        <w:top w:val="none" w:sz="0" w:space="0" w:color="auto"/>
        <w:left w:val="none" w:sz="0" w:space="0" w:color="auto"/>
        <w:bottom w:val="none" w:sz="0" w:space="0" w:color="auto"/>
        <w:right w:val="none" w:sz="0" w:space="0" w:color="auto"/>
      </w:divBdr>
    </w:div>
    <w:div w:id="1777292273">
      <w:bodyDiv w:val="1"/>
      <w:marLeft w:val="0"/>
      <w:marRight w:val="0"/>
      <w:marTop w:val="0"/>
      <w:marBottom w:val="0"/>
      <w:divBdr>
        <w:top w:val="none" w:sz="0" w:space="0" w:color="auto"/>
        <w:left w:val="none" w:sz="0" w:space="0" w:color="auto"/>
        <w:bottom w:val="none" w:sz="0" w:space="0" w:color="auto"/>
        <w:right w:val="none" w:sz="0" w:space="0" w:color="auto"/>
      </w:divBdr>
    </w:div>
    <w:div w:id="1779565425">
      <w:bodyDiv w:val="1"/>
      <w:marLeft w:val="0"/>
      <w:marRight w:val="0"/>
      <w:marTop w:val="0"/>
      <w:marBottom w:val="0"/>
      <w:divBdr>
        <w:top w:val="none" w:sz="0" w:space="0" w:color="auto"/>
        <w:left w:val="none" w:sz="0" w:space="0" w:color="auto"/>
        <w:bottom w:val="none" w:sz="0" w:space="0" w:color="auto"/>
        <w:right w:val="none" w:sz="0" w:space="0" w:color="auto"/>
      </w:divBdr>
    </w:div>
    <w:div w:id="1829979075">
      <w:bodyDiv w:val="1"/>
      <w:marLeft w:val="0"/>
      <w:marRight w:val="0"/>
      <w:marTop w:val="0"/>
      <w:marBottom w:val="0"/>
      <w:divBdr>
        <w:top w:val="none" w:sz="0" w:space="0" w:color="auto"/>
        <w:left w:val="none" w:sz="0" w:space="0" w:color="auto"/>
        <w:bottom w:val="none" w:sz="0" w:space="0" w:color="auto"/>
        <w:right w:val="none" w:sz="0" w:space="0" w:color="auto"/>
      </w:divBdr>
      <w:divsChild>
        <w:div w:id="587007781">
          <w:marLeft w:val="720"/>
          <w:marRight w:val="0"/>
          <w:marTop w:val="0"/>
          <w:marBottom w:val="0"/>
          <w:divBdr>
            <w:top w:val="none" w:sz="0" w:space="0" w:color="auto"/>
            <w:left w:val="none" w:sz="0" w:space="0" w:color="auto"/>
            <w:bottom w:val="none" w:sz="0" w:space="0" w:color="auto"/>
            <w:right w:val="none" w:sz="0" w:space="0" w:color="auto"/>
          </w:divBdr>
        </w:div>
        <w:div w:id="1652980057">
          <w:marLeft w:val="720"/>
          <w:marRight w:val="0"/>
          <w:marTop w:val="0"/>
          <w:marBottom w:val="0"/>
          <w:divBdr>
            <w:top w:val="none" w:sz="0" w:space="0" w:color="auto"/>
            <w:left w:val="none" w:sz="0" w:space="0" w:color="auto"/>
            <w:bottom w:val="none" w:sz="0" w:space="0" w:color="auto"/>
            <w:right w:val="none" w:sz="0" w:space="0" w:color="auto"/>
          </w:divBdr>
        </w:div>
      </w:divsChild>
    </w:div>
    <w:div w:id="2076660062">
      <w:bodyDiv w:val="1"/>
      <w:marLeft w:val="0"/>
      <w:marRight w:val="0"/>
      <w:marTop w:val="0"/>
      <w:marBottom w:val="0"/>
      <w:divBdr>
        <w:top w:val="none" w:sz="0" w:space="0" w:color="auto"/>
        <w:left w:val="none" w:sz="0" w:space="0" w:color="auto"/>
        <w:bottom w:val="none" w:sz="0" w:space="0" w:color="auto"/>
        <w:right w:val="none" w:sz="0" w:space="0" w:color="auto"/>
      </w:divBdr>
    </w:div>
    <w:div w:id="2083260165">
      <w:bodyDiv w:val="1"/>
      <w:marLeft w:val="0"/>
      <w:marRight w:val="0"/>
      <w:marTop w:val="0"/>
      <w:marBottom w:val="0"/>
      <w:divBdr>
        <w:top w:val="none" w:sz="0" w:space="0" w:color="auto"/>
        <w:left w:val="none" w:sz="0" w:space="0" w:color="auto"/>
        <w:bottom w:val="none" w:sz="0" w:space="0" w:color="auto"/>
        <w:right w:val="none" w:sz="0" w:space="0" w:color="auto"/>
      </w:divBdr>
    </w:div>
    <w:div w:id="214238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C&#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AE25B64-E67E-4C98-AF2E-E7F444DF5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C模板.dot</Template>
  <TotalTime>6191</TotalTime>
  <Pages>8</Pages>
  <Words>786</Words>
  <Characters>4483</Characters>
  <Application>Microsoft Office Word</Application>
  <DocSecurity>0</DocSecurity>
  <Lines>37</Lines>
  <Paragraphs>10</Paragraphs>
  <ScaleCrop>false</ScaleCrop>
  <Company>khpress</Company>
  <LinksUpToDate>false</LinksUpToDate>
  <CharactersWithSpaces>5259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概  述</dc:title>
  <dc:creator>Administrator</dc:creator>
  <cp:lastModifiedBy>Administrator</cp:lastModifiedBy>
  <cp:revision>4804</cp:revision>
  <cp:lastPrinted>2019-09-16T13:21:00Z</cp:lastPrinted>
  <dcterms:created xsi:type="dcterms:W3CDTF">2018-09-12T06:49:00Z</dcterms:created>
  <dcterms:modified xsi:type="dcterms:W3CDTF">2021-10-17T06:58:00Z</dcterms:modified>
</cp:coreProperties>
</file>