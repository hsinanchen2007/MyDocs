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0103" w14:textId="77777777" w:rsidR="009C694E" w:rsidRDefault="009C694E" w:rsidP="009C694E"/>
    <w:p w14:paraId="371A9B78" w14:textId="77777777" w:rsidR="00987D6E" w:rsidRPr="009C694E" w:rsidRDefault="00D70221" w:rsidP="00D70221">
      <w:pPr>
        <w:jc w:val="center"/>
      </w:pPr>
      <w:r>
        <w:rPr>
          <w:rFonts w:ascii="宋体" w:hAnsi="宋体"/>
          <w:b/>
          <w:color w:val="000000"/>
          <w:sz w:val="32"/>
          <w:szCs w:val="32"/>
        </w:rPr>
        <w:t>指标点与支撑课程</w:t>
      </w:r>
      <w:r>
        <w:rPr>
          <w:rFonts w:ascii="宋体" w:hAnsi="宋体" w:hint="eastAsia"/>
          <w:b/>
          <w:color w:val="000000"/>
          <w:sz w:val="32"/>
          <w:szCs w:val="32"/>
        </w:rPr>
        <w:t>（数据结构</w:t>
      </w:r>
      <w:r w:rsidR="00C84E19">
        <w:rPr>
          <w:rFonts w:ascii="宋体" w:hAnsi="宋体" w:hint="eastAsia"/>
          <w:b/>
          <w:color w:val="000000"/>
          <w:sz w:val="32"/>
          <w:szCs w:val="32"/>
        </w:rPr>
        <w:t>及其实验</w:t>
      </w:r>
      <w:r>
        <w:rPr>
          <w:rFonts w:ascii="宋体" w:hAnsi="宋体" w:hint="eastAsia"/>
          <w:b/>
          <w:color w:val="000000"/>
          <w:sz w:val="32"/>
          <w:szCs w:val="32"/>
        </w:rPr>
        <w:t>）的</w:t>
      </w:r>
      <w:r>
        <w:rPr>
          <w:rFonts w:ascii="宋体" w:hAnsi="宋体"/>
          <w:b/>
          <w:color w:val="000000"/>
          <w:sz w:val="32"/>
          <w:szCs w:val="32"/>
        </w:rPr>
        <w:t>对应关系</w:t>
      </w:r>
    </w:p>
    <w:p w14:paraId="12CB1A19" w14:textId="77777777" w:rsidR="009C694E" w:rsidRDefault="009C694E" w:rsidP="009C694E"/>
    <w:tbl>
      <w:tblPr>
        <w:tblStyle w:val="af3"/>
        <w:tblW w:w="0" w:type="auto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616"/>
        <w:gridCol w:w="2563"/>
        <w:gridCol w:w="3685"/>
        <w:gridCol w:w="1477"/>
      </w:tblGrid>
      <w:tr w:rsidR="00987D6E" w14:paraId="5D85E26B" w14:textId="77777777" w:rsidTr="00563B5F">
        <w:trPr>
          <w:trHeight w:val="12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B4D9D9" w14:textId="77777777" w:rsidR="00987D6E" w:rsidRDefault="00987D6E" w:rsidP="000126B1">
            <w:pPr>
              <w:snapToGrid w:val="0"/>
              <w:jc w:val="center"/>
              <w:rPr>
                <w:rFonts w:ascii="宋体" w:hAnsi="宋体"/>
                <w:color w:val="000000"/>
                <w:sz w:val="16"/>
                <w:szCs w:val="16"/>
              </w:rPr>
            </w:pPr>
            <w:r>
              <w:rPr>
                <w:rFonts w:ascii="宋体" w:hAnsi="宋体"/>
                <w:color w:val="000000"/>
                <w:sz w:val="16"/>
                <w:szCs w:val="16"/>
              </w:rPr>
              <w:t>毕业要求</w:t>
            </w:r>
          </w:p>
        </w:tc>
        <w:tc>
          <w:tcPr>
            <w:tcW w:w="256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16061D" w14:textId="77777777" w:rsidR="00987D6E" w:rsidRDefault="00987D6E" w:rsidP="000126B1">
            <w:pPr>
              <w:snapToGrid w:val="0"/>
              <w:jc w:val="center"/>
              <w:rPr>
                <w:rFonts w:ascii="宋体" w:hAnsi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b/>
                <w:color w:val="000000"/>
                <w:sz w:val="20"/>
                <w:szCs w:val="20"/>
              </w:rPr>
              <w:t>毕业要求描述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F56DC9" w14:textId="77777777" w:rsidR="00987D6E" w:rsidRDefault="00987D6E" w:rsidP="000126B1">
            <w:pPr>
              <w:snapToGrid w:val="0"/>
              <w:jc w:val="center"/>
              <w:rPr>
                <w:rFonts w:ascii="宋体" w:hAnsi="宋体"/>
                <w:b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b/>
                <w:color w:val="000000"/>
                <w:sz w:val="20"/>
                <w:szCs w:val="20"/>
              </w:rPr>
              <w:t>分解指标点描述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819D8C" w14:textId="77777777" w:rsidR="00987D6E" w:rsidRDefault="00987D6E" w:rsidP="00475C06">
            <w:pPr>
              <w:snapToGrid w:val="0"/>
              <w:jc w:val="center"/>
              <w:rPr>
                <w:rFonts w:ascii="Arial" w:eastAsia="Arial" w:hAnsi="Arial"/>
                <w:b/>
                <w:sz w:val="20"/>
                <w:szCs w:val="20"/>
              </w:rPr>
            </w:pPr>
            <w:r>
              <w:rPr>
                <w:rFonts w:ascii="Arial" w:eastAsiaTheme="minorEastAsia" w:hAnsi="Arial" w:hint="eastAsia"/>
                <w:b/>
                <w:sz w:val="20"/>
                <w:szCs w:val="20"/>
              </w:rPr>
              <w:t>课程</w:t>
            </w:r>
          </w:p>
        </w:tc>
      </w:tr>
      <w:tr w:rsidR="00DC64EF" w14:paraId="2E216875" w14:textId="77777777" w:rsidTr="00563B5F">
        <w:trPr>
          <w:trHeight w:val="49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44C058C" w14:textId="77777777" w:rsidR="00DC64EF" w:rsidRDefault="00DC64EF" w:rsidP="000126B1">
            <w:pPr>
              <w:snapToGrid w:val="0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毕业要求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7DD488" w14:textId="77777777" w:rsidR="00DC64EF" w:rsidRDefault="00DC64EF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工程知识：具备扎实的数学、自然科学知识基础、系统地掌握计算机领域的专业知识和工程基础，能够综合运用知识解决计算机领域复杂工程问题。</w:t>
            </w:r>
          </w:p>
          <w:p w14:paraId="2D4F24DF" w14:textId="77777777" w:rsidR="00DC64EF" w:rsidRDefault="00DC64EF" w:rsidP="000126B1">
            <w:pPr>
              <w:snapToGrid w:val="0"/>
              <w:jc w:val="left"/>
              <w:rPr>
                <w:rFonts w:ascii="宋体" w:hAnsi="宋体"/>
                <w:b/>
                <w:color w:val="0000FF"/>
                <w:sz w:val="20"/>
                <w:szCs w:val="20"/>
              </w:rPr>
            </w:pPr>
            <w:r>
              <w:rPr>
                <w:rFonts w:ascii="宋体" w:hAnsi="宋体"/>
                <w:b/>
                <w:color w:val="0000FF"/>
                <w:sz w:val="20"/>
                <w:szCs w:val="20"/>
              </w:rPr>
              <w:t>《手册》建议：数学、自然科学、工程基础、专业基础和专业类课程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465315" w14:textId="77777777" w:rsidR="00DC64EF" w:rsidRDefault="00DC64EF" w:rsidP="009C694E">
            <w:pPr>
              <w:pStyle w:val="aff7"/>
              <w:numPr>
                <w:ilvl w:val="0"/>
                <w:numId w:val="6"/>
              </w:numPr>
              <w:snapToGrid w:val="0"/>
              <w:ind w:firstLineChars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掌握数学、自然科学与计算机工程基础知识的基本概念、基本理论和基本方法，建立完善的逻辑思维和逻辑推理能力，并能够综合运用知识对计算机工程技术问题进行表述</w:t>
            </w:r>
            <w:r w:rsidR="0032004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EE1ED4" w14:textId="77777777" w:rsidR="00DC64EF" w:rsidRDefault="00DC64EF" w:rsidP="000126B1">
            <w:pPr>
              <w:snapToGrid w:val="0"/>
              <w:jc w:val="center"/>
              <w:rPr>
                <w:rFonts w:ascii="宋体" w:hAnsi="宋体"/>
                <w:sz w:val="18"/>
                <w:szCs w:val="18"/>
                <w:shd w:val="clear" w:color="auto" w:fill="FF00FF"/>
              </w:rPr>
            </w:pPr>
            <w:r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数据结构</w:t>
            </w:r>
          </w:p>
        </w:tc>
      </w:tr>
      <w:tr w:rsidR="00475C06" w14:paraId="686C9A14" w14:textId="77777777" w:rsidTr="00563B5F">
        <w:trPr>
          <w:trHeight w:val="155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B1283E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5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61C742" w14:textId="77777777" w:rsidR="00475C06" w:rsidRDefault="00475C06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262F07" w14:textId="77777777" w:rsidR="00475C06" w:rsidRDefault="00475C06" w:rsidP="009C694E">
            <w:pPr>
              <w:pStyle w:val="aff7"/>
              <w:numPr>
                <w:ilvl w:val="0"/>
                <w:numId w:val="6"/>
              </w:numPr>
              <w:snapToGrid w:val="0"/>
              <w:ind w:firstLineChars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能够综合数学、物理建模方法以及计算机工程知识，对计算机复杂工程问题进行分解和推演，针对具体问题建立数学模型，并进行计算机算法设计与实现</w:t>
            </w:r>
            <w:r w:rsidR="0032004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06E709B8" w14:textId="77777777" w:rsidR="00475C06" w:rsidRDefault="00475C06" w:rsidP="000126B1">
            <w:pPr>
              <w:snapToGrid w:val="0"/>
              <w:jc w:val="center"/>
              <w:rPr>
                <w:rFonts w:ascii="Arial" w:eastAsia="Arial" w:hAnsi="Arial"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数据结构</w:t>
            </w:r>
          </w:p>
        </w:tc>
      </w:tr>
      <w:tr w:rsidR="00DC64EF" w14:paraId="003121B0" w14:textId="77777777" w:rsidTr="00563B5F">
        <w:trPr>
          <w:trHeight w:val="55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5FE0FC" w14:textId="77777777" w:rsidR="00DC64EF" w:rsidRDefault="00DC64EF" w:rsidP="000126B1">
            <w:pPr>
              <w:snapToGrid w:val="0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毕业要求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6F6B7" w14:textId="77777777" w:rsidR="00DC64EF" w:rsidRDefault="00DC64EF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问题分析：能够应用数学、自然科学和工程科学的基本原理，进行科学思维，识别问题、表达问题、分析问题、解决问题、评价问题，并通过文献研究分析计算机领域复杂工程问题，以获得有效结论。</w:t>
            </w:r>
          </w:p>
          <w:p w14:paraId="6373BC25" w14:textId="77777777" w:rsidR="00DC64EF" w:rsidRDefault="00DC64EF" w:rsidP="000126B1">
            <w:pPr>
              <w:snapToGrid w:val="0"/>
              <w:jc w:val="left"/>
              <w:rPr>
                <w:rFonts w:ascii="宋体" w:hAnsi="宋体"/>
                <w:b/>
                <w:color w:val="0000FF"/>
                <w:sz w:val="20"/>
                <w:szCs w:val="20"/>
              </w:rPr>
            </w:pPr>
            <w:r>
              <w:rPr>
                <w:rFonts w:ascii="宋体" w:hAnsi="宋体"/>
                <w:b/>
                <w:color w:val="0000FF"/>
                <w:sz w:val="20"/>
                <w:szCs w:val="20"/>
              </w:rPr>
              <w:t>《手册》建议：数学、自然科学、工程基础、专业基础类课程</w:t>
            </w:r>
            <w:r>
              <w:rPr>
                <w:rFonts w:ascii="Arial" w:eastAsia="Arial" w:hAnsi="Arial"/>
                <w:b/>
                <w:color w:val="0000FF"/>
                <w:sz w:val="20"/>
                <w:szCs w:val="20"/>
              </w:rPr>
              <w:t>/</w:t>
            </w:r>
            <w:r>
              <w:rPr>
                <w:rFonts w:ascii="宋体" w:hAnsi="宋体"/>
                <w:b/>
                <w:color w:val="0000FF"/>
                <w:sz w:val="20"/>
                <w:szCs w:val="20"/>
              </w:rPr>
              <w:t>强调“问题分析”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05C655" w14:textId="77777777" w:rsidR="00DC64EF" w:rsidRDefault="00DC64EF" w:rsidP="009C694E">
            <w:pPr>
              <w:pStyle w:val="aff7"/>
              <w:numPr>
                <w:ilvl w:val="0"/>
                <w:numId w:val="7"/>
              </w:numPr>
              <w:snapToGrid w:val="0"/>
              <w:ind w:firstLineChars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具备科学思维，能够应用数学、自然科学、工程科学的基本原理，识别和判断计算机复杂工程问题的关键环节和影响因素</w:t>
            </w:r>
            <w:r w:rsidR="0032004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96A47C" w14:textId="77777777" w:rsidR="00DC64EF" w:rsidRDefault="00DC64EF" w:rsidP="000126B1">
            <w:pPr>
              <w:snapToGrid w:val="0"/>
              <w:spacing w:line="260" w:lineRule="exact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数据结构</w:t>
            </w:r>
          </w:p>
        </w:tc>
      </w:tr>
      <w:tr w:rsidR="00475C06" w14:paraId="0B3CECA5" w14:textId="77777777" w:rsidTr="00563B5F">
        <w:trPr>
          <w:trHeight w:val="179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E5FB21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5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E028E9" w14:textId="77777777" w:rsidR="00475C06" w:rsidRDefault="00475C06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8E478A" w14:textId="77777777" w:rsidR="00475C06" w:rsidRDefault="00475C06" w:rsidP="009C694E">
            <w:pPr>
              <w:pStyle w:val="aff7"/>
              <w:numPr>
                <w:ilvl w:val="0"/>
                <w:numId w:val="7"/>
              </w:numPr>
              <w:snapToGrid w:val="0"/>
              <w:ind w:firstLineChars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能够应用科学原理和数学模型方法，结合计算机专业知识，正确抽象化表达计算机复杂工程问题，多途径构建模型，并依据需求分析对模型进行推理、求解和验证</w:t>
            </w:r>
            <w:r w:rsidR="0032004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435B4B41" w14:textId="77777777" w:rsidR="00475C06" w:rsidRDefault="00475C06" w:rsidP="000126B1">
            <w:pPr>
              <w:snapToGrid w:val="0"/>
              <w:jc w:val="center"/>
              <w:rPr>
                <w:rFonts w:ascii="Arial" w:eastAsiaTheme="minorEastAsia" w:hAnsi="Arial"/>
                <w:kern w:val="0"/>
                <w:sz w:val="20"/>
                <w:szCs w:val="20"/>
              </w:rPr>
            </w:pPr>
            <w:r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数据结构</w:t>
            </w:r>
            <w:r w:rsidR="002F1C08"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，</w:t>
            </w:r>
          </w:p>
          <w:p w14:paraId="2062D974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数据结构实验</w:t>
            </w:r>
          </w:p>
        </w:tc>
      </w:tr>
      <w:tr w:rsidR="00DC64EF" w14:paraId="0AAC95ED" w14:textId="77777777" w:rsidTr="00563B5F">
        <w:trPr>
          <w:trHeight w:val="783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4F1D94" w14:textId="77777777" w:rsidR="00DC64EF" w:rsidRDefault="00DC64EF" w:rsidP="000126B1">
            <w:pPr>
              <w:snapToGrid w:val="0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毕业要求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6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2E93F9" w14:textId="77777777" w:rsidR="00DC64EF" w:rsidRDefault="00DC64EF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设计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>/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t>开发解决方案：能够设计针对计算机领域复杂工程问题的解决方案，设计满足特定需求的软硬件系统、算法或模型，并能够在设计过程中体现创新意识，考虑社</w:t>
            </w:r>
            <w:r>
              <w:rPr>
                <w:rFonts w:ascii="宋体" w:hAnsi="宋体"/>
                <w:color w:val="000000"/>
                <w:sz w:val="20"/>
                <w:szCs w:val="20"/>
              </w:rPr>
              <w:lastRenderedPageBreak/>
              <w:t>会、健康、安全、法律、文化以及环境等因素。</w:t>
            </w:r>
          </w:p>
          <w:p w14:paraId="46EFB629" w14:textId="77777777" w:rsidR="00DC64EF" w:rsidRDefault="00DC64EF" w:rsidP="000126B1">
            <w:pPr>
              <w:snapToGrid w:val="0"/>
              <w:jc w:val="left"/>
              <w:rPr>
                <w:rFonts w:ascii="宋体" w:hAnsi="宋体"/>
                <w:b/>
                <w:color w:val="0000FF"/>
                <w:sz w:val="20"/>
                <w:szCs w:val="20"/>
              </w:rPr>
            </w:pPr>
            <w:r>
              <w:rPr>
                <w:rFonts w:ascii="宋体" w:hAnsi="宋体"/>
                <w:b/>
                <w:color w:val="0000FF"/>
                <w:sz w:val="20"/>
                <w:szCs w:val="20"/>
              </w:rPr>
              <w:t>《手册》建议：设计类专业课程、相关通识课，以及课程设计、产品或过程设计、毕业设计等实践环节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2C22A6" w14:textId="77777777" w:rsidR="00DC64EF" w:rsidRDefault="00DC64EF" w:rsidP="0032004B">
            <w:pPr>
              <w:pStyle w:val="aff7"/>
              <w:numPr>
                <w:ilvl w:val="0"/>
                <w:numId w:val="8"/>
              </w:numPr>
              <w:snapToGrid w:val="0"/>
              <w:ind w:firstLineChars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lastRenderedPageBreak/>
              <w:t>掌握计算机软硬件及系统开发过程中需求定义、功能分析、设计、实现、测试等全流程的基本理论、技术和方法</w:t>
            </w:r>
            <w:r w:rsidR="0032004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3A3FC1" w14:textId="77777777" w:rsidR="00DC64EF" w:rsidRDefault="00DC64EF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数据结构</w:t>
            </w:r>
          </w:p>
        </w:tc>
      </w:tr>
      <w:tr w:rsidR="00475C06" w14:paraId="7FA92CA8" w14:textId="77777777" w:rsidTr="00563B5F">
        <w:trPr>
          <w:trHeight w:val="6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004B2A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5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50483A" w14:textId="77777777" w:rsidR="00475C06" w:rsidRDefault="00475C06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EF94DD" w14:textId="77777777" w:rsidR="00475C06" w:rsidRDefault="00475C06" w:rsidP="008E3B5D">
            <w:pPr>
              <w:pStyle w:val="aff7"/>
              <w:snapToGrid w:val="0"/>
              <w:ind w:left="420" w:firstLineChars="0" w:firstLine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2EBA2D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475C06" w14:paraId="7D0E33A1" w14:textId="77777777" w:rsidTr="00563B5F">
        <w:trPr>
          <w:trHeight w:val="8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2320D8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5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AFC308" w14:textId="77777777" w:rsidR="00475C06" w:rsidRDefault="00475C06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D9C519" w14:textId="77777777" w:rsidR="00475C06" w:rsidRDefault="00475C06" w:rsidP="008E3B5D">
            <w:pPr>
              <w:pStyle w:val="aff7"/>
              <w:snapToGrid w:val="0"/>
              <w:ind w:left="420" w:firstLineChars="0" w:firstLine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106B3CF5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475C06" w14:paraId="16F2CA6F" w14:textId="77777777" w:rsidTr="00563B5F">
        <w:trPr>
          <w:trHeight w:val="85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DFA346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56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876A9B" w14:textId="77777777" w:rsidR="00475C06" w:rsidRDefault="00475C06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117C4D" w14:textId="77777777" w:rsidR="00475C06" w:rsidRDefault="00475C06" w:rsidP="008E3B5D">
            <w:pPr>
              <w:pStyle w:val="aff7"/>
              <w:snapToGrid w:val="0"/>
              <w:ind w:left="420" w:firstLineChars="0" w:firstLine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DA4E19" w14:textId="77777777" w:rsidR="00475C06" w:rsidRDefault="00475C06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F95407" w14:paraId="5E67328D" w14:textId="77777777" w:rsidTr="00563B5F">
        <w:trPr>
          <w:trHeight w:val="78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4CC462" w14:textId="77777777" w:rsidR="00F95407" w:rsidRDefault="00F95407" w:rsidP="000126B1">
            <w:pPr>
              <w:snapToGrid w:val="0"/>
              <w:jc w:val="center"/>
              <w:rPr>
                <w:rFonts w:ascii="Arial" w:eastAsia="Arial" w:hAnsi="Arial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毕业要求</w:t>
            </w:r>
            <w:r>
              <w:rPr>
                <w:rFonts w:ascii="Arial" w:eastAsia="Arial" w:hAnsi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6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16EF6B" w14:textId="77777777" w:rsidR="00F95407" w:rsidRDefault="00F95407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研究：能够基于计算机领域科学原理，并采用科学方法，对复杂的计算机软硬件系统工程问题进行研究，包括设计实验、分析与解释数据、并通过信息综合、分析得到合理有效的结论。</w:t>
            </w:r>
          </w:p>
          <w:p w14:paraId="49EBB39D" w14:textId="77777777" w:rsidR="00F95407" w:rsidRDefault="00F95407" w:rsidP="000126B1">
            <w:pPr>
              <w:snapToGrid w:val="0"/>
              <w:jc w:val="left"/>
              <w:rPr>
                <w:rFonts w:ascii="宋体" w:hAnsi="宋体"/>
                <w:b/>
                <w:color w:val="0000FF"/>
                <w:sz w:val="20"/>
                <w:szCs w:val="20"/>
              </w:rPr>
            </w:pPr>
            <w:r>
              <w:rPr>
                <w:rFonts w:ascii="宋体" w:hAnsi="宋体"/>
                <w:b/>
                <w:color w:val="0000FF"/>
                <w:sz w:val="20"/>
                <w:szCs w:val="20"/>
              </w:rPr>
              <w:t>《手册》建议：相关理论课、实验课程、实践环节，以及课内外各类专题研究活动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565C68" w14:textId="77777777" w:rsidR="00F95407" w:rsidRDefault="00F95407" w:rsidP="009C694E">
            <w:pPr>
              <w:pStyle w:val="aff7"/>
              <w:numPr>
                <w:ilvl w:val="0"/>
                <w:numId w:val="9"/>
              </w:numPr>
              <w:snapToGrid w:val="0"/>
              <w:ind w:firstLineChars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具备计算机软硬件系统相关的工程基础实验验证与实现能力，能针对特定工程问题研究相关专业文献，设计研究方案，构建实验系统，安全地实施，并正确地采集实验数据</w:t>
            </w:r>
            <w:r w:rsidR="0032004B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2401D5" w14:textId="77777777" w:rsidR="00F95407" w:rsidRDefault="00F95407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Arial" w:eastAsiaTheme="minorEastAsia" w:hAnsi="Arial" w:hint="eastAsia"/>
                <w:kern w:val="0"/>
                <w:sz w:val="20"/>
                <w:szCs w:val="20"/>
              </w:rPr>
              <w:t>数据结构实验</w:t>
            </w:r>
          </w:p>
        </w:tc>
      </w:tr>
      <w:tr w:rsidR="0032004B" w14:paraId="66662542" w14:textId="77777777" w:rsidTr="00563B5F">
        <w:trPr>
          <w:trHeight w:val="19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0B33E6" w14:textId="77777777" w:rsidR="0032004B" w:rsidRDefault="0032004B" w:rsidP="000126B1">
            <w:pPr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256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D2CEE1" w14:textId="77777777" w:rsidR="0032004B" w:rsidRDefault="0032004B" w:rsidP="000126B1">
            <w:pPr>
              <w:snapToGrid w:val="0"/>
              <w:jc w:val="left"/>
              <w:rPr>
                <w:rFonts w:ascii="宋体" w:hAnsi="宋体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575CC9" w14:textId="77777777" w:rsidR="0032004B" w:rsidRDefault="0032004B" w:rsidP="008E3B5D">
            <w:pPr>
              <w:pStyle w:val="aff7"/>
              <w:snapToGrid w:val="0"/>
              <w:ind w:left="420" w:firstLineChars="0" w:firstLine="0"/>
              <w:jc w:val="left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</w:tcPr>
          <w:p w14:paraId="7C8F7D0F" w14:textId="77777777" w:rsidR="0032004B" w:rsidRDefault="0032004B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  <w:p w14:paraId="27BD93D3" w14:textId="77777777" w:rsidR="0032004B" w:rsidRDefault="0032004B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  <w:p w14:paraId="2EDCC45E" w14:textId="77777777" w:rsidR="0032004B" w:rsidRDefault="0032004B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  <w:tr w:rsidR="008E3B5D" w14:paraId="523B3E76" w14:textId="77777777" w:rsidTr="00563B5F">
        <w:trPr>
          <w:trHeight w:val="1674"/>
        </w:trPr>
        <w:tc>
          <w:tcPr>
            <w:tcW w:w="0" w:type="auto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B05061" w14:textId="77777777" w:rsidR="008E3B5D" w:rsidRDefault="007A6A01" w:rsidP="000126B1">
            <w:pPr>
              <w:snapToGrid w:val="0"/>
              <w:jc w:val="center"/>
              <w:rPr>
                <w:rFonts w:ascii="宋体" w:hAnsi="宋体"/>
                <w:color w:val="00000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 w:val="20"/>
                <w:szCs w:val="20"/>
              </w:rPr>
              <w:t>毕业</w:t>
            </w:r>
            <w:r w:rsidR="008E3B5D">
              <w:rPr>
                <w:rFonts w:ascii="宋体" w:hAnsi="宋体"/>
                <w:color w:val="000000"/>
                <w:sz w:val="20"/>
                <w:szCs w:val="20"/>
              </w:rPr>
              <w:t>要求</w:t>
            </w:r>
            <w:r w:rsidR="008E3B5D">
              <w:rPr>
                <w:rFonts w:ascii="Arial" w:eastAsia="Arial" w:hAnsi="Arial"/>
                <w:color w:val="000000"/>
                <w:sz w:val="20"/>
                <w:szCs w:val="20"/>
              </w:rPr>
              <w:t>5</w:t>
            </w:r>
            <w:r w:rsidR="008E3B5D">
              <w:rPr>
                <w:rFonts w:ascii="Arial" w:eastAsia="Arial" w:hAnsi="Arial" w:hint="eastAsia"/>
                <w:color w:val="000000"/>
                <w:sz w:val="20"/>
                <w:szCs w:val="20"/>
              </w:rPr>
              <w:t>～</w:t>
            </w:r>
            <w:r w:rsidR="008E3B5D">
              <w:rPr>
                <w:rFonts w:ascii="Arial" w:eastAsiaTheme="minorEastAsia" w:hAnsi="Arial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63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089FA9" w14:textId="77777777" w:rsidR="008E3B5D" w:rsidRDefault="007A6A01" w:rsidP="000126B1">
            <w:pPr>
              <w:snapToGrid w:val="0"/>
              <w:jc w:val="left"/>
              <w:rPr>
                <w:rFonts w:ascii="宋体" w:hAnsi="宋体"/>
                <w:b/>
                <w:color w:val="0000FF"/>
                <w:sz w:val="20"/>
                <w:szCs w:val="20"/>
              </w:rPr>
            </w:pPr>
            <w:r>
              <w:rPr>
                <w:rFonts w:ascii="宋体" w:hAnsi="宋体"/>
                <w:b/>
                <w:color w:val="0000FF"/>
                <w:sz w:val="20"/>
                <w:szCs w:val="20"/>
              </w:rPr>
              <w:t>…</w:t>
            </w:r>
          </w:p>
        </w:tc>
        <w:tc>
          <w:tcPr>
            <w:tcW w:w="3685" w:type="dxa"/>
            <w:tcBorders>
              <w:top w:val="single" w:sz="8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14:paraId="5FE1EB23" w14:textId="77777777" w:rsidR="008E3B5D" w:rsidRDefault="007A6A01" w:rsidP="008E3B5D">
            <w:pPr>
              <w:pStyle w:val="aff7"/>
              <w:snapToGrid w:val="0"/>
              <w:ind w:left="420" w:firstLine="402"/>
              <w:jc w:val="left"/>
              <w:rPr>
                <w:rFonts w:ascii="宋体" w:hAnsi="宋体"/>
                <w:b/>
                <w:color w:val="0000FF"/>
                <w:sz w:val="20"/>
                <w:szCs w:val="20"/>
              </w:rPr>
            </w:pPr>
            <w:r w:rsidRPr="007A6A01">
              <w:rPr>
                <w:rFonts w:asciiTheme="minorEastAsia" w:hAnsiTheme="minorEastAsia"/>
                <w:b/>
                <w:color w:val="0000FF"/>
                <w:sz w:val="20"/>
                <w:szCs w:val="20"/>
              </w:rPr>
              <w:t>…</w:t>
            </w:r>
          </w:p>
        </w:tc>
        <w:tc>
          <w:tcPr>
            <w:tcW w:w="1477" w:type="dxa"/>
            <w:tcBorders>
              <w:top w:val="single" w:sz="8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</w:tcPr>
          <w:p w14:paraId="79068842" w14:textId="77777777" w:rsidR="008E3B5D" w:rsidRDefault="008E3B5D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  <w:p w14:paraId="0AA6576C" w14:textId="77777777" w:rsidR="008E3B5D" w:rsidRDefault="008E3B5D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  <w:p w14:paraId="2A747F0F" w14:textId="77777777" w:rsidR="008E3B5D" w:rsidRDefault="008E3B5D" w:rsidP="000126B1">
            <w:pPr>
              <w:snapToGrid w:val="0"/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45D810CE" w14:textId="77777777" w:rsidR="009C694E" w:rsidRPr="009C694E" w:rsidRDefault="009C694E" w:rsidP="009C694E"/>
    <w:p w14:paraId="0D0983CF" w14:textId="77777777" w:rsidR="00263181" w:rsidRDefault="00263181">
      <w:pPr>
        <w:widowControl/>
        <w:spacing w:line="240" w:lineRule="auto"/>
        <w:jc w:val="left"/>
      </w:pPr>
      <w:r>
        <w:br w:type="page"/>
      </w:r>
    </w:p>
    <w:p w14:paraId="41124EED" w14:textId="77777777" w:rsidR="009C694E" w:rsidRPr="009C694E" w:rsidRDefault="009C694E" w:rsidP="009C694E"/>
    <w:p w14:paraId="766AB2CF" w14:textId="77777777" w:rsidR="0005755C" w:rsidRPr="00AE3C6D" w:rsidRDefault="0005755C" w:rsidP="00474A88">
      <w:pPr>
        <w:pStyle w:val="10"/>
        <w:rPr>
          <w:rFonts w:ascii="方正粗黑宋简体" w:eastAsia="方正粗黑宋简体" w:hAnsi="方正粗黑宋简体"/>
        </w:rPr>
      </w:pPr>
      <w:r w:rsidRPr="00AE3C6D">
        <w:rPr>
          <w:rFonts w:ascii="方正粗黑宋简体" w:eastAsia="方正粗黑宋简体" w:hAnsi="方正粗黑宋简体"/>
        </w:rPr>
        <w:t>《数据结构》课程教学大纲</w:t>
      </w:r>
      <w:r w:rsidR="00395661">
        <w:rPr>
          <w:rFonts w:ascii="方正粗黑宋简体" w:eastAsia="方正粗黑宋简体" w:hAnsi="方正粗黑宋简体" w:hint="eastAsia"/>
        </w:rPr>
        <w:t>（含课程思政）</w:t>
      </w:r>
    </w:p>
    <w:p w14:paraId="765AB1CC" w14:textId="77777777" w:rsidR="0005755C" w:rsidRPr="0010770F" w:rsidRDefault="0005755C" w:rsidP="00736964">
      <w:pPr>
        <w:pStyle w:val="af6"/>
      </w:pPr>
      <w:r w:rsidRPr="0010770F">
        <w:t>课程代码：</w:t>
      </w:r>
    </w:p>
    <w:p w14:paraId="1063D008" w14:textId="77777777" w:rsidR="0005755C" w:rsidRPr="0010770F" w:rsidRDefault="0005755C" w:rsidP="00736964">
      <w:pPr>
        <w:pStyle w:val="af6"/>
      </w:pPr>
      <w:r w:rsidRPr="0010770F">
        <w:t>课程负责人：</w:t>
      </w:r>
    </w:p>
    <w:p w14:paraId="60306C31" w14:textId="77777777" w:rsidR="0005755C" w:rsidRPr="0010770F" w:rsidRDefault="0005755C" w:rsidP="00736964">
      <w:pPr>
        <w:pStyle w:val="af6"/>
      </w:pPr>
      <w:r w:rsidRPr="0010770F">
        <w:t>课程中文名称</w:t>
      </w:r>
      <w:r w:rsidR="00A701EC">
        <w:rPr>
          <w:rFonts w:hint="eastAsia"/>
        </w:rPr>
        <w:t>：</w:t>
      </w:r>
      <w:r w:rsidRPr="0010770F">
        <w:t>数据结构</w:t>
      </w:r>
    </w:p>
    <w:p w14:paraId="3CB370DD" w14:textId="77777777" w:rsidR="0005755C" w:rsidRPr="0010770F" w:rsidRDefault="0005755C" w:rsidP="00736964">
      <w:pPr>
        <w:pStyle w:val="af6"/>
      </w:pPr>
      <w:r w:rsidRPr="0010770F">
        <w:t>课程英文名称：</w:t>
      </w:r>
      <w:r w:rsidRPr="0010770F">
        <w:t>Data Structures</w:t>
      </w:r>
    </w:p>
    <w:p w14:paraId="4AFD98B0" w14:textId="77777777" w:rsidR="0005755C" w:rsidRPr="0010770F" w:rsidRDefault="0005755C" w:rsidP="00736964">
      <w:pPr>
        <w:pStyle w:val="af6"/>
      </w:pPr>
      <w:r w:rsidRPr="0010770F">
        <w:t>课程类别：必修</w:t>
      </w:r>
    </w:p>
    <w:p w14:paraId="7DD77FEF" w14:textId="77777777" w:rsidR="0005755C" w:rsidRPr="0010770F" w:rsidRDefault="0005755C" w:rsidP="00736964">
      <w:pPr>
        <w:pStyle w:val="af6"/>
      </w:pPr>
      <w:r w:rsidRPr="0010770F">
        <w:t>课程学分数：</w:t>
      </w:r>
      <w:r w:rsidR="001F2D4D">
        <w:rPr>
          <w:rFonts w:hint="eastAsia"/>
        </w:rPr>
        <w:t>5</w:t>
      </w:r>
    </w:p>
    <w:p w14:paraId="4F53F886" w14:textId="77777777" w:rsidR="0005755C" w:rsidRPr="0010770F" w:rsidRDefault="0005755C" w:rsidP="00736964">
      <w:pPr>
        <w:pStyle w:val="af6"/>
      </w:pPr>
      <w:r w:rsidRPr="0010770F">
        <w:t>课程学时数：</w:t>
      </w:r>
      <w:r w:rsidR="000A29B1">
        <w:rPr>
          <w:rFonts w:hint="eastAsia"/>
        </w:rPr>
        <w:t>72</w:t>
      </w:r>
      <w:r w:rsidR="00736964">
        <w:rPr>
          <w:rFonts w:hint="eastAsia"/>
        </w:rPr>
        <w:t>+</w:t>
      </w:r>
      <w:r w:rsidR="000A29B1">
        <w:rPr>
          <w:rFonts w:hint="eastAsia"/>
        </w:rPr>
        <w:t>36</w:t>
      </w:r>
    </w:p>
    <w:p w14:paraId="6371FA87" w14:textId="77777777" w:rsidR="0005755C" w:rsidRPr="0010770F" w:rsidRDefault="0005755C" w:rsidP="00736964">
      <w:pPr>
        <w:pStyle w:val="af6"/>
      </w:pPr>
      <w:r w:rsidRPr="0010770F">
        <w:t>授课对象：计算机科学与技术、</w:t>
      </w:r>
      <w:r w:rsidR="00017B8B">
        <w:rPr>
          <w:rFonts w:hint="eastAsia"/>
        </w:rPr>
        <w:t>人工智能、</w:t>
      </w:r>
      <w:r w:rsidRPr="0010770F">
        <w:t>信息安全及相关专业本科</w:t>
      </w:r>
    </w:p>
    <w:p w14:paraId="26A502AF" w14:textId="77777777" w:rsidR="0005755C" w:rsidRPr="0010770F" w:rsidRDefault="0005755C" w:rsidP="00736964">
      <w:pPr>
        <w:pStyle w:val="af6"/>
      </w:pPr>
      <w:r w:rsidRPr="0010770F">
        <w:t>本课程的前导课程：高级语言程序设计、离散数学</w:t>
      </w:r>
    </w:p>
    <w:p w14:paraId="2364ADCC" w14:textId="77777777" w:rsidR="0005755C" w:rsidRDefault="0005755C" w:rsidP="00736964">
      <w:pPr>
        <w:pStyle w:val="af6"/>
      </w:pPr>
      <w:r w:rsidRPr="0010770F">
        <w:t>本课程的后续课程：编译原理、操作系统</w:t>
      </w:r>
    </w:p>
    <w:p w14:paraId="686C23C1" w14:textId="77777777" w:rsidR="00C97A22" w:rsidRPr="0010770F" w:rsidRDefault="00C97A22" w:rsidP="00736964">
      <w:pPr>
        <w:pStyle w:val="af6"/>
      </w:pPr>
    </w:p>
    <w:p w14:paraId="17A4893E" w14:textId="77777777" w:rsidR="0005755C" w:rsidRPr="00D1322B" w:rsidRDefault="00D1322B" w:rsidP="00D1322B">
      <w:pPr>
        <w:pStyle w:val="3"/>
      </w:pPr>
      <w:r w:rsidRPr="00D1322B">
        <w:rPr>
          <w:rFonts w:hint="eastAsia"/>
        </w:rPr>
        <w:t>一、</w:t>
      </w:r>
      <w:r w:rsidR="0005755C" w:rsidRPr="00D1322B">
        <w:t>教学</w:t>
      </w:r>
      <w:r w:rsidR="00724337" w:rsidRPr="00D1322B">
        <w:rPr>
          <w:rFonts w:hint="eastAsia"/>
        </w:rPr>
        <w:t>介绍</w:t>
      </w:r>
    </w:p>
    <w:p w14:paraId="1E31D91B" w14:textId="77777777" w:rsidR="006873C1" w:rsidRDefault="00513339" w:rsidP="006873C1">
      <w:pPr>
        <w:ind w:firstLineChars="200" w:firstLine="420"/>
      </w:pPr>
      <w:r>
        <w:rPr>
          <w:rFonts w:hint="eastAsia"/>
        </w:rPr>
        <w:t>数据结构</w:t>
      </w:r>
      <w:r w:rsidR="0005755C" w:rsidRPr="0010770F">
        <w:t>是计算机科学</w:t>
      </w:r>
      <w:r w:rsidRPr="0010770F">
        <w:t>与技术</w:t>
      </w:r>
      <w:r>
        <w:rPr>
          <w:rFonts w:hint="eastAsia"/>
        </w:rPr>
        <w:t>、人工智能、</w:t>
      </w:r>
      <w:r w:rsidRPr="0010770F">
        <w:t>信息安全及相关本科专业</w:t>
      </w:r>
      <w:r w:rsidR="0005755C" w:rsidRPr="0010770F">
        <w:t>的</w:t>
      </w:r>
      <w:r w:rsidR="00682054">
        <w:rPr>
          <w:rFonts w:hint="eastAsia"/>
        </w:rPr>
        <w:t>核心</w:t>
      </w:r>
      <w:r w:rsidRPr="0010770F">
        <w:t>专业</w:t>
      </w:r>
      <w:r>
        <w:rPr>
          <w:rFonts w:hint="eastAsia"/>
        </w:rPr>
        <w:t>基础课，在学科课程体系中起到承上启下的作用</w:t>
      </w:r>
      <w:r w:rsidR="00A143B4">
        <w:rPr>
          <w:rFonts w:hint="eastAsia"/>
        </w:rPr>
        <w:t>，是多个毕业要求</w:t>
      </w:r>
      <w:r w:rsidR="00A143B4" w:rsidRPr="00A143B4">
        <w:rPr>
          <w:rStyle w:val="af7"/>
        </w:rPr>
        <w:t>指标点</w:t>
      </w:r>
      <w:r w:rsidR="00A143B4">
        <w:rPr>
          <w:rStyle w:val="af7"/>
          <w:rFonts w:hint="eastAsia"/>
        </w:rPr>
        <w:t>的关键</w:t>
      </w:r>
      <w:r w:rsidR="00A143B4" w:rsidRPr="00A143B4">
        <w:rPr>
          <w:rStyle w:val="af7"/>
        </w:rPr>
        <w:t>支撑课程</w:t>
      </w:r>
      <w:r w:rsidR="0005755C" w:rsidRPr="0010770F">
        <w:t>。</w:t>
      </w:r>
      <w:r w:rsidR="00497608">
        <w:rPr>
          <w:rFonts w:hint="eastAsia"/>
        </w:rPr>
        <w:t>主要</w:t>
      </w:r>
      <w:r w:rsidR="00051A04" w:rsidRPr="0010770F">
        <w:t>讲授数据结构基本</w:t>
      </w:r>
      <w:r w:rsidR="00A71695">
        <w:rPr>
          <w:rFonts w:hint="eastAsia"/>
        </w:rPr>
        <w:t>原理</w:t>
      </w:r>
      <w:r w:rsidR="00497608">
        <w:rPr>
          <w:rFonts w:hint="eastAsia"/>
        </w:rPr>
        <w:t>和方法</w:t>
      </w:r>
      <w:r w:rsidR="008D5507">
        <w:rPr>
          <w:rFonts w:hint="eastAsia"/>
        </w:rPr>
        <w:t>，</w:t>
      </w:r>
      <w:r w:rsidR="002F0952">
        <w:rPr>
          <w:rFonts w:hint="eastAsia"/>
        </w:rPr>
        <w:t>软件设计中常用的各种数据结构</w:t>
      </w:r>
      <w:r w:rsidR="008D5507">
        <w:rPr>
          <w:rFonts w:hint="eastAsia"/>
        </w:rPr>
        <w:t>如</w:t>
      </w:r>
      <w:r w:rsidR="00051A04" w:rsidRPr="0010770F">
        <w:t>线性表、栈、队列、串、数组</w:t>
      </w:r>
      <w:r w:rsidR="008D5507">
        <w:rPr>
          <w:rFonts w:hint="eastAsia"/>
        </w:rPr>
        <w:t>和</w:t>
      </w:r>
      <w:r w:rsidR="00051A04" w:rsidRPr="0010770F">
        <w:t>稀疏矩阵、树和二叉树</w:t>
      </w:r>
      <w:r w:rsidR="008D5507">
        <w:rPr>
          <w:rFonts w:hint="eastAsia"/>
        </w:rPr>
        <w:t>以及</w:t>
      </w:r>
      <w:r w:rsidR="00051A04" w:rsidRPr="0010770F">
        <w:t>图</w:t>
      </w:r>
      <w:r w:rsidR="008D5507">
        <w:rPr>
          <w:rFonts w:hint="eastAsia"/>
        </w:rPr>
        <w:t>的实现，</w:t>
      </w:r>
      <w:r w:rsidR="00051A04" w:rsidRPr="0010770F">
        <w:t>查找</w:t>
      </w:r>
      <w:r w:rsidR="008D5507">
        <w:rPr>
          <w:rFonts w:hint="eastAsia"/>
        </w:rPr>
        <w:t>和</w:t>
      </w:r>
      <w:r w:rsidR="00051A04" w:rsidRPr="0010770F">
        <w:t>排序算法设计技术</w:t>
      </w:r>
      <w:r w:rsidR="005970D2">
        <w:rPr>
          <w:rFonts w:hint="eastAsia"/>
        </w:rPr>
        <w:t>。本课程的主要任务是</w:t>
      </w:r>
      <w:r w:rsidR="006873C1">
        <w:rPr>
          <w:rFonts w:hint="eastAsia"/>
        </w:rPr>
        <w:t>培养</w:t>
      </w:r>
      <w:r w:rsidR="005970D2" w:rsidRPr="00D01D52">
        <w:rPr>
          <w:rFonts w:hint="eastAsia"/>
        </w:rPr>
        <w:t>学生</w:t>
      </w:r>
      <w:r w:rsidR="00677696">
        <w:rPr>
          <w:rFonts w:hint="eastAsia"/>
        </w:rPr>
        <w:t>解决</w:t>
      </w:r>
      <w:r w:rsidR="00677696" w:rsidRPr="0010770F">
        <w:t>数据组织和数据处理</w:t>
      </w:r>
      <w:r w:rsidR="00677696">
        <w:rPr>
          <w:rFonts w:hint="eastAsia"/>
        </w:rPr>
        <w:t>问题，</w:t>
      </w:r>
      <w:r w:rsidR="00677696" w:rsidRPr="0056167D">
        <w:t>提高</w:t>
      </w:r>
      <w:r w:rsidR="006873C1" w:rsidRPr="00D01D52">
        <w:rPr>
          <w:rFonts w:hint="eastAsia"/>
        </w:rPr>
        <w:t>数据抽象能力</w:t>
      </w:r>
      <w:r w:rsidR="006873C1">
        <w:rPr>
          <w:rFonts w:hint="eastAsia"/>
        </w:rPr>
        <w:t>和</w:t>
      </w:r>
      <w:r w:rsidR="00677696" w:rsidRPr="0056167D">
        <w:t>高效</w:t>
      </w:r>
      <w:r w:rsidR="00677696">
        <w:rPr>
          <w:rFonts w:hint="eastAsia"/>
        </w:rPr>
        <w:t>算法设计</w:t>
      </w:r>
      <w:r w:rsidR="00677696" w:rsidRPr="0056167D">
        <w:t>能力</w:t>
      </w:r>
      <w:r w:rsidR="006873C1">
        <w:rPr>
          <w:rFonts w:hint="eastAsia"/>
        </w:rPr>
        <w:t>，为后续专业课程学习和计算机复杂算法设计及分析打下</w:t>
      </w:r>
      <w:r w:rsidR="006873C1" w:rsidRPr="006873C1">
        <w:rPr>
          <w:rFonts w:hint="eastAsia"/>
        </w:rPr>
        <w:t>坚</w:t>
      </w:r>
      <w:r w:rsidR="006873C1">
        <w:rPr>
          <w:rFonts w:hint="eastAsia"/>
        </w:rPr>
        <w:t>实的基础。</w:t>
      </w:r>
    </w:p>
    <w:p w14:paraId="7962A284" w14:textId="77777777" w:rsidR="00D01D52" w:rsidRPr="00D01D52" w:rsidRDefault="00D01D52" w:rsidP="00D01D52">
      <w:pPr>
        <w:pStyle w:val="af6"/>
      </w:pPr>
    </w:p>
    <w:p w14:paraId="5801AD9E" w14:textId="77777777" w:rsidR="00A71695" w:rsidRPr="0010770F" w:rsidRDefault="00D1322B" w:rsidP="00D1322B">
      <w:pPr>
        <w:pStyle w:val="3"/>
      </w:pPr>
      <w:r>
        <w:rPr>
          <w:rFonts w:hint="eastAsia"/>
        </w:rPr>
        <w:t>二、</w:t>
      </w:r>
      <w:r w:rsidR="00A71695" w:rsidRPr="0010770F">
        <w:t>教学</w:t>
      </w:r>
      <w:r w:rsidR="00A71695">
        <w:rPr>
          <w:rFonts w:hint="eastAsia"/>
        </w:rPr>
        <w:t>目的</w:t>
      </w:r>
    </w:p>
    <w:p w14:paraId="536E766A" w14:textId="77777777" w:rsidR="00691D68" w:rsidRDefault="00691D68" w:rsidP="00691D68">
      <w:pPr>
        <w:pStyle w:val="af9"/>
      </w:pPr>
      <w:r w:rsidRPr="00E01EB9">
        <w:t>本课程的主要教学环节有理论教学</w:t>
      </w:r>
      <w:r>
        <w:rPr>
          <w:rFonts w:hint="eastAsia"/>
        </w:rPr>
        <w:t>和</w:t>
      </w:r>
      <w:r w:rsidRPr="00E01EB9">
        <w:t>实验教学，具体教学目标如下：</w:t>
      </w:r>
    </w:p>
    <w:p w14:paraId="4FC1AF8D" w14:textId="77777777" w:rsidR="002A1ED1" w:rsidRDefault="00E73513" w:rsidP="002A1ED1">
      <w:pPr>
        <w:pStyle w:val="af6"/>
      </w:pPr>
      <w:r>
        <w:rPr>
          <w:rFonts w:hint="eastAsia"/>
        </w:rPr>
        <w:t>1.</w:t>
      </w:r>
      <w:r w:rsidR="008B729F">
        <w:rPr>
          <w:rFonts w:hint="eastAsia"/>
        </w:rPr>
        <w:t xml:space="preserve"> </w:t>
      </w:r>
      <w:r w:rsidR="00665421">
        <w:rPr>
          <w:rFonts w:hint="eastAsia"/>
        </w:rPr>
        <w:t>掌握数据结构的基本原理，</w:t>
      </w:r>
      <w:r w:rsidR="002A1ED1" w:rsidRPr="0056167D">
        <w:t>深刻理解</w:t>
      </w:r>
      <w:r w:rsidR="002A1ED1">
        <w:rPr>
          <w:rFonts w:hint="eastAsia"/>
        </w:rPr>
        <w:t>数据</w:t>
      </w:r>
      <w:r w:rsidR="002A1ED1" w:rsidRPr="0056167D">
        <w:t>逻辑结构、存储结构</w:t>
      </w:r>
      <w:r w:rsidR="002A1ED1">
        <w:rPr>
          <w:rFonts w:hint="eastAsia"/>
        </w:rPr>
        <w:t>和运算</w:t>
      </w:r>
      <w:r w:rsidR="002A1ED1" w:rsidRPr="0056167D">
        <w:t>算法设计之间的关系，</w:t>
      </w:r>
      <w:r w:rsidR="00071E90">
        <w:rPr>
          <w:rFonts w:hint="eastAsia"/>
        </w:rPr>
        <w:t>能够</w:t>
      </w:r>
      <w:r w:rsidR="00A74EE7">
        <w:rPr>
          <w:rFonts w:hint="eastAsia"/>
        </w:rPr>
        <w:t>从求解问题中提炼出数据模型并准确地采用抽象数据类型进行描述。</w:t>
      </w:r>
    </w:p>
    <w:p w14:paraId="54789567" w14:textId="77777777" w:rsidR="00665421" w:rsidRDefault="00E73513" w:rsidP="0005755C">
      <w:pPr>
        <w:ind w:firstLineChars="200" w:firstLine="420"/>
      </w:pPr>
      <w:r>
        <w:rPr>
          <w:rFonts w:hint="eastAsia"/>
        </w:rPr>
        <w:t>2.</w:t>
      </w:r>
      <w:r w:rsidR="008B729F">
        <w:rPr>
          <w:rFonts w:hint="eastAsia"/>
        </w:rPr>
        <w:t xml:space="preserve"> </w:t>
      </w:r>
      <w:r w:rsidR="006403CE">
        <w:rPr>
          <w:rFonts w:hint="eastAsia"/>
        </w:rPr>
        <w:t>掌握</w:t>
      </w:r>
      <w:r w:rsidR="008D526C">
        <w:rPr>
          <w:rFonts w:hint="eastAsia"/>
        </w:rPr>
        <w:t>常用</w:t>
      </w:r>
      <w:r w:rsidR="006403CE">
        <w:rPr>
          <w:rFonts w:hint="eastAsia"/>
        </w:rPr>
        <w:t>数据结构</w:t>
      </w:r>
      <w:r w:rsidR="008D526C">
        <w:rPr>
          <w:rFonts w:hint="eastAsia"/>
        </w:rPr>
        <w:t>的实现过程，</w:t>
      </w:r>
      <w:r w:rsidR="00846B5A">
        <w:rPr>
          <w:rFonts w:hint="eastAsia"/>
        </w:rPr>
        <w:t>针对逻辑结构特点设计相应的存储结构，</w:t>
      </w:r>
      <w:r w:rsidR="00EA5847">
        <w:rPr>
          <w:rFonts w:hint="eastAsia"/>
        </w:rPr>
        <w:t>继而高效地设计数据结构基本运算算法</w:t>
      </w:r>
      <w:r w:rsidR="002A229D">
        <w:rPr>
          <w:rFonts w:hint="eastAsia"/>
        </w:rPr>
        <w:t>，能够对算法进行时间和空间复杂度分析</w:t>
      </w:r>
      <w:r w:rsidR="00EA5847">
        <w:rPr>
          <w:rFonts w:hint="eastAsia"/>
        </w:rPr>
        <w:t>。</w:t>
      </w:r>
    </w:p>
    <w:p w14:paraId="310880D0" w14:textId="77777777" w:rsidR="00DD1455" w:rsidRDefault="00E73513" w:rsidP="00DD1455">
      <w:pPr>
        <w:ind w:firstLineChars="200" w:firstLine="420"/>
      </w:pPr>
      <w:r>
        <w:rPr>
          <w:rFonts w:hint="eastAsia"/>
        </w:rPr>
        <w:t>3.</w:t>
      </w:r>
      <w:r w:rsidR="008B729F">
        <w:rPr>
          <w:rFonts w:hint="eastAsia"/>
        </w:rPr>
        <w:t xml:space="preserve"> </w:t>
      </w:r>
      <w:r w:rsidR="00DB05E1">
        <w:rPr>
          <w:rFonts w:hint="eastAsia"/>
        </w:rPr>
        <w:t>掌握常用数据结构的</w:t>
      </w:r>
      <w:r w:rsidR="002245ED">
        <w:rPr>
          <w:rFonts w:hint="eastAsia"/>
        </w:rPr>
        <w:t>特点及其</w:t>
      </w:r>
      <w:r w:rsidR="00DB05E1">
        <w:rPr>
          <w:rFonts w:hint="eastAsia"/>
        </w:rPr>
        <w:t>应用，</w:t>
      </w:r>
      <w:r w:rsidR="00DD1455">
        <w:rPr>
          <w:rFonts w:hint="eastAsia"/>
        </w:rPr>
        <w:t>能够</w:t>
      </w:r>
      <w:r w:rsidR="007307D6">
        <w:rPr>
          <w:rFonts w:hint="eastAsia"/>
        </w:rPr>
        <w:t>在</w:t>
      </w:r>
      <w:r w:rsidR="002A3878">
        <w:rPr>
          <w:rFonts w:hint="eastAsia"/>
        </w:rPr>
        <w:t>综合性求解问题</w:t>
      </w:r>
      <w:r w:rsidR="007307D6">
        <w:rPr>
          <w:rFonts w:hint="eastAsia"/>
        </w:rPr>
        <w:t>中选择合适</w:t>
      </w:r>
      <w:r w:rsidR="0048286E">
        <w:rPr>
          <w:rFonts w:hint="eastAsia"/>
        </w:rPr>
        <w:t>数据结构</w:t>
      </w:r>
      <w:r w:rsidR="007307D6">
        <w:rPr>
          <w:rFonts w:hint="eastAsia"/>
        </w:rPr>
        <w:t>并设计</w:t>
      </w:r>
      <w:r w:rsidR="002076AD">
        <w:rPr>
          <w:rFonts w:hint="eastAsia"/>
        </w:rPr>
        <w:t>出</w:t>
      </w:r>
      <w:r w:rsidR="007307D6">
        <w:rPr>
          <w:rFonts w:hint="eastAsia"/>
        </w:rPr>
        <w:t>高效算法</w:t>
      </w:r>
      <w:r w:rsidR="00DD1455">
        <w:rPr>
          <w:rFonts w:hint="eastAsia"/>
        </w:rPr>
        <w:t>，具备</w:t>
      </w:r>
      <w:r w:rsidR="00B66A38">
        <w:rPr>
          <w:rFonts w:hint="eastAsia"/>
        </w:rPr>
        <w:t>基本的</w:t>
      </w:r>
      <w:r w:rsidR="00B66A38" w:rsidRPr="0010770F">
        <w:t>数据组织和数据处理</w:t>
      </w:r>
      <w:r w:rsidR="00DD1455">
        <w:rPr>
          <w:rFonts w:hint="eastAsia"/>
        </w:rPr>
        <w:t>能力。</w:t>
      </w:r>
    </w:p>
    <w:p w14:paraId="2E4270B9" w14:textId="77777777" w:rsidR="00DD1455" w:rsidRDefault="00E73513" w:rsidP="00DB05E1">
      <w:pPr>
        <w:ind w:firstLineChars="200" w:firstLine="420"/>
      </w:pPr>
      <w:r>
        <w:rPr>
          <w:rFonts w:hint="eastAsia"/>
        </w:rPr>
        <w:t>4.</w:t>
      </w:r>
      <w:r w:rsidR="008B729F">
        <w:rPr>
          <w:rFonts w:hint="eastAsia"/>
        </w:rPr>
        <w:t xml:space="preserve"> </w:t>
      </w:r>
      <w:r w:rsidR="004248EE">
        <w:rPr>
          <w:rFonts w:hint="eastAsia"/>
        </w:rPr>
        <w:t>掌握数据结构的实验方法，</w:t>
      </w:r>
      <w:r w:rsidR="006C7AAA">
        <w:rPr>
          <w:rFonts w:hint="eastAsia"/>
        </w:rPr>
        <w:t>能够</w:t>
      </w:r>
      <w:r w:rsidR="00230CC2">
        <w:rPr>
          <w:rFonts w:hint="eastAsia"/>
        </w:rPr>
        <w:t>根据需要开展实验研究，正确地描述数据和组织数据，并应用数据处理方法，编写程序，分析实验结果以获得合理有效的结论，具备解决复杂工程问题的能力。</w:t>
      </w:r>
    </w:p>
    <w:p w14:paraId="45EB35C9" w14:textId="77777777" w:rsidR="0005755C" w:rsidRPr="0010770F" w:rsidRDefault="0005755C" w:rsidP="0005755C">
      <w:pPr>
        <w:ind w:firstLineChars="200" w:firstLine="420"/>
      </w:pPr>
    </w:p>
    <w:p w14:paraId="6B7B2BEB" w14:textId="77777777" w:rsidR="0005755C" w:rsidRDefault="00D1322B" w:rsidP="00D1322B">
      <w:pPr>
        <w:pStyle w:val="3"/>
      </w:pPr>
      <w:r w:rsidRPr="00D1322B">
        <w:rPr>
          <w:rFonts w:hint="eastAsia"/>
        </w:rPr>
        <w:t>三、</w:t>
      </w:r>
      <w:r w:rsidR="0005755C" w:rsidRPr="00D1322B">
        <w:t>课程内容与学时分配</w:t>
      </w:r>
    </w:p>
    <w:p w14:paraId="6F50D6A5" w14:textId="77777777" w:rsidR="00884E1E" w:rsidRDefault="00884E1E" w:rsidP="00D83366">
      <w:pPr>
        <w:pStyle w:val="afe"/>
      </w:pPr>
      <w:r w:rsidRPr="00D83366">
        <w:rPr>
          <w:rFonts w:ascii="黑体" w:eastAsia="黑体" w:hAnsi="黑体" w:hint="eastAsia"/>
        </w:rPr>
        <w:t>说明：</w:t>
      </w:r>
      <w:r>
        <w:rPr>
          <w:rFonts w:hint="eastAsia"/>
        </w:rPr>
        <w:t>所有课程</w:t>
      </w:r>
      <w:r w:rsidRPr="002A57A9">
        <w:t>思政</w:t>
      </w:r>
      <w:r>
        <w:rPr>
          <w:rFonts w:hint="eastAsia"/>
        </w:rPr>
        <w:t>内容见本书配套的课程</w:t>
      </w:r>
      <w:r w:rsidRPr="002A57A9">
        <w:t>思政</w:t>
      </w:r>
      <w:r>
        <w:rPr>
          <w:rFonts w:hint="eastAsia"/>
        </w:rPr>
        <w:t>PPT</w:t>
      </w:r>
      <w:r>
        <w:rPr>
          <w:rFonts w:hint="eastAsia"/>
        </w:rPr>
        <w:t>，可以</w:t>
      </w:r>
      <w:r w:rsidR="00D83366">
        <w:rPr>
          <w:rFonts w:hint="eastAsia"/>
        </w:rPr>
        <w:t>扫描各章开头的二维码观看</w:t>
      </w:r>
      <w:r>
        <w:rPr>
          <w:rFonts w:hint="eastAsia"/>
        </w:rPr>
        <w:t>。</w:t>
      </w:r>
    </w:p>
    <w:p w14:paraId="0B4776F3" w14:textId="77777777" w:rsidR="00884E1E" w:rsidRPr="00D1322B" w:rsidRDefault="00884E1E" w:rsidP="00884E1E">
      <w:pPr>
        <w:pStyle w:val="af6"/>
      </w:pPr>
      <w:r>
        <w:rPr>
          <w:rFonts w:hint="eastAsia"/>
        </w:rPr>
        <w:t>课程</w:t>
      </w:r>
      <w:r w:rsidRPr="002A57A9">
        <w:t>思政总论</w:t>
      </w:r>
      <w:r>
        <w:rPr>
          <w:rFonts w:hint="eastAsia"/>
        </w:rPr>
        <w:t>：</w:t>
      </w:r>
      <w:r w:rsidRPr="002A57A9">
        <w:t>分为国家战略、教师职责、我的理解和数据结构课程思政</w:t>
      </w:r>
      <w:r w:rsidRPr="002A57A9">
        <w:t>4</w:t>
      </w:r>
      <w:r w:rsidRPr="002A57A9">
        <w:t>部分。</w:t>
      </w:r>
      <w:r w:rsidRPr="002A57A9">
        <w:rPr>
          <w:rFonts w:hint="eastAsia"/>
        </w:rPr>
        <w:t>主要在数据结构课程教学中突出科学方法和</w:t>
      </w:r>
      <w:r w:rsidRPr="002A57A9">
        <w:t>工匠精神（科技报国）</w:t>
      </w:r>
      <w:r w:rsidRPr="002A57A9">
        <w:rPr>
          <w:rFonts w:hint="eastAsia"/>
        </w:rPr>
        <w:t>。</w:t>
      </w:r>
    </w:p>
    <w:p w14:paraId="4FAAF742" w14:textId="77777777" w:rsidR="0005755C" w:rsidRPr="0010770F" w:rsidRDefault="0005755C" w:rsidP="0005755C">
      <w:pPr>
        <w:pStyle w:val="3"/>
        <w:ind w:firstLine="422"/>
        <w:rPr>
          <w:rFonts w:ascii="Times New Roman" w:hAnsi="Times New Roman"/>
        </w:rPr>
      </w:pPr>
      <w:r w:rsidRPr="0010770F">
        <w:rPr>
          <w:rFonts w:ascii="Times New Roman"/>
        </w:rPr>
        <w:t>主要内容：</w:t>
      </w:r>
    </w:p>
    <w:p w14:paraId="6CDC748B" w14:textId="77777777" w:rsidR="0005755C" w:rsidRDefault="0005755C" w:rsidP="0005755C">
      <w:pPr>
        <w:ind w:firstLine="420"/>
      </w:pPr>
      <w:r w:rsidRPr="0010770F">
        <w:t xml:space="preserve">1. </w:t>
      </w:r>
      <w:r w:rsidRPr="0010770F">
        <w:t>绪论：数据结构相关概念、算法及算法分析。</w:t>
      </w:r>
    </w:p>
    <w:p w14:paraId="606FE2F8" w14:textId="77777777" w:rsidR="00261885" w:rsidRPr="00FF6FED" w:rsidRDefault="00261885" w:rsidP="00261885">
      <w:pPr>
        <w:pStyle w:val="af6"/>
      </w:pPr>
      <w:r w:rsidRPr="00FF6FED">
        <w:t>教学重点</w:t>
      </w:r>
      <w:r>
        <w:rPr>
          <w:rFonts w:hint="eastAsia"/>
        </w:rPr>
        <w:t>：数据结构的</w:t>
      </w:r>
      <w:r>
        <w:rPr>
          <w:rFonts w:hint="eastAsia"/>
        </w:rPr>
        <w:t>3</w:t>
      </w:r>
      <w:r>
        <w:rPr>
          <w:rFonts w:hint="eastAsia"/>
        </w:rPr>
        <w:t>个方面（逻辑结构，存储结构和运算）。算法的特性和算法时间</w:t>
      </w:r>
      <w:r w:rsidR="00682876">
        <w:rPr>
          <w:rFonts w:hint="eastAsia"/>
        </w:rPr>
        <w:t>与</w:t>
      </w:r>
      <w:r>
        <w:rPr>
          <w:rFonts w:hint="eastAsia"/>
        </w:rPr>
        <w:t>空间复杂度分析，数据结构的目标。</w:t>
      </w:r>
    </w:p>
    <w:p w14:paraId="3F632247" w14:textId="77777777" w:rsidR="00261885" w:rsidRDefault="00261885" w:rsidP="00261885">
      <w:pPr>
        <w:pStyle w:val="af6"/>
      </w:pPr>
      <w:r w:rsidRPr="00FF6FED">
        <w:t>教学难点</w:t>
      </w:r>
      <w:r>
        <w:rPr>
          <w:rFonts w:hint="eastAsia"/>
        </w:rPr>
        <w:t>：抽象数据类型</w:t>
      </w:r>
      <w:r>
        <w:rPr>
          <w:rFonts w:hint="eastAsia"/>
        </w:rPr>
        <w:t>ADT</w:t>
      </w:r>
      <w:r>
        <w:rPr>
          <w:rFonts w:hint="eastAsia"/>
        </w:rPr>
        <w:t>的作用，数据类型和抽象数据类型的区别。</w:t>
      </w:r>
      <w:r w:rsidRPr="00CF58AE">
        <w:rPr>
          <w:rFonts w:hint="eastAsia"/>
        </w:rPr>
        <w:t>算法的最好、最坏和平均时间复杂度</w:t>
      </w:r>
      <w:r>
        <w:rPr>
          <w:rFonts w:hint="eastAsia"/>
        </w:rPr>
        <w:t>分析方法。</w:t>
      </w:r>
    </w:p>
    <w:p w14:paraId="5926E3FE" w14:textId="77777777" w:rsidR="00884E1E" w:rsidRPr="00BD6F45" w:rsidRDefault="00884E1E" w:rsidP="00884E1E">
      <w:pPr>
        <w:pStyle w:val="af6"/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Pr="00BD6F45">
        <w:t>从设计数据结构的方法引入共和国科技发展的重大事例</w:t>
      </w:r>
      <w:r w:rsidRPr="00BD6F45">
        <w:t>—</w:t>
      </w:r>
      <w:r w:rsidRPr="00BD6F45">
        <w:t>核武器研制的艰辛历程，简要介绍中国原子弹之父</w:t>
      </w:r>
      <w:r w:rsidRPr="00BD6F45">
        <w:t>—</w:t>
      </w:r>
      <w:r w:rsidRPr="00BD6F45">
        <w:t>邓稼先。</w:t>
      </w:r>
      <w:r>
        <w:rPr>
          <w:rFonts w:hint="eastAsia"/>
        </w:rPr>
        <w:t>[</w:t>
      </w:r>
      <w:r w:rsidRPr="00BD6F45">
        <w:t>工匠精神（科技报国）</w:t>
      </w:r>
      <w:r>
        <w:rPr>
          <w:rFonts w:hint="eastAsia"/>
        </w:rPr>
        <w:t>]</w:t>
      </w:r>
    </w:p>
    <w:p w14:paraId="44057E2F" w14:textId="77777777" w:rsidR="0005755C" w:rsidRDefault="0005755C" w:rsidP="0005755C">
      <w:pPr>
        <w:ind w:firstLine="420"/>
      </w:pPr>
      <w:r w:rsidRPr="0010770F">
        <w:t xml:space="preserve">2. </w:t>
      </w:r>
      <w:r w:rsidRPr="0010770F">
        <w:t>线性表：线性表及其逻辑结构、线性表的顺序存储结构、线性表的链式存储结构、线性表的应用</w:t>
      </w:r>
      <w:r w:rsidR="0019759C">
        <w:rPr>
          <w:rFonts w:hint="eastAsia"/>
        </w:rPr>
        <w:t>和有序表</w:t>
      </w:r>
      <w:r w:rsidRPr="0010770F">
        <w:t>。</w:t>
      </w:r>
    </w:p>
    <w:p w14:paraId="21C6B508" w14:textId="77777777" w:rsidR="0043772F" w:rsidRPr="00FF6FED" w:rsidRDefault="0043772F" w:rsidP="0043772F">
      <w:pPr>
        <w:pStyle w:val="af6"/>
      </w:pPr>
      <w:r w:rsidRPr="00FF6FED">
        <w:t>教学重点</w:t>
      </w:r>
      <w:r>
        <w:rPr>
          <w:rFonts w:hint="eastAsia"/>
        </w:rPr>
        <w:t>：顺序表存储结构，线性表基本运算算法设计和顺序表应用算法设计。链式存储结构，线性表基本运算算法设计和链表应用算法设计。</w:t>
      </w:r>
      <w:r w:rsidR="00243516">
        <w:rPr>
          <w:rFonts w:hint="eastAsia"/>
        </w:rPr>
        <w:t>线性表两类存储结构的比较。</w:t>
      </w:r>
    </w:p>
    <w:p w14:paraId="5F1BB338" w14:textId="77777777" w:rsidR="0043772F" w:rsidRDefault="0043772F" w:rsidP="0043772F">
      <w:pPr>
        <w:pStyle w:val="af6"/>
      </w:pPr>
      <w:r w:rsidRPr="00FF6FED">
        <w:t>教学难点</w:t>
      </w:r>
      <w:r>
        <w:rPr>
          <w:rFonts w:hint="eastAsia"/>
        </w:rPr>
        <w:t>：基于整体建表和二路归并的高效算法设计方法。</w:t>
      </w:r>
    </w:p>
    <w:p w14:paraId="44B757D7" w14:textId="77777777" w:rsidR="00884E1E" w:rsidRDefault="00884E1E" w:rsidP="0005755C">
      <w:pPr>
        <w:ind w:firstLine="420"/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Pr="00BD6F45">
        <w:t>科学方法论</w:t>
      </w:r>
      <w:r w:rsidRPr="00BD6F45">
        <w:t>—</w:t>
      </w:r>
      <w:r w:rsidRPr="00BD6F45">
        <w:t>知识结构化</w:t>
      </w:r>
      <w:r>
        <w:rPr>
          <w:rFonts w:hint="eastAsia"/>
        </w:rPr>
        <w:t>，</w:t>
      </w:r>
      <w:r w:rsidRPr="00BD6F45">
        <w:t>以数据结构和关系数据库为例介绍知识结构化和系统结构化。</w:t>
      </w:r>
      <w:r>
        <w:rPr>
          <w:rFonts w:hint="eastAsia"/>
        </w:rPr>
        <w:t>[</w:t>
      </w:r>
      <w:r>
        <w:rPr>
          <w:rFonts w:hint="eastAsia"/>
        </w:rPr>
        <w:t>科学方法</w:t>
      </w:r>
      <w:r>
        <w:rPr>
          <w:rFonts w:hint="eastAsia"/>
        </w:rPr>
        <w:t>]</w:t>
      </w:r>
    </w:p>
    <w:p w14:paraId="48B1AD8B" w14:textId="77777777" w:rsidR="0005755C" w:rsidRDefault="0005755C" w:rsidP="0005755C">
      <w:pPr>
        <w:ind w:firstLine="420"/>
      </w:pPr>
      <w:r w:rsidRPr="0010770F">
        <w:t xml:space="preserve">3. </w:t>
      </w:r>
      <w:r w:rsidRPr="0010770F">
        <w:t>栈与队列：栈的定义、栈的顺序存储结构及其基本运算实现、栈的链式存储结构及其基本运算的实现、栈的</w:t>
      </w:r>
      <w:r w:rsidR="004402AD" w:rsidRPr="0010770F">
        <w:t>综合</w:t>
      </w:r>
      <w:r w:rsidRPr="0010770F">
        <w:t>应用；队列的定义、队列的顺序存储结构及其基本运算实现、队列的链式存储结构及其基本运算的实现、队列的</w:t>
      </w:r>
      <w:r w:rsidR="004402AD" w:rsidRPr="0010770F">
        <w:t>综合应用</w:t>
      </w:r>
      <w:r w:rsidR="0019759C">
        <w:rPr>
          <w:rFonts w:hint="eastAsia"/>
        </w:rPr>
        <w:t>；双端队列的定义</w:t>
      </w:r>
      <w:r w:rsidRPr="0010770F">
        <w:t>。</w:t>
      </w:r>
    </w:p>
    <w:p w14:paraId="635B908D" w14:textId="77777777" w:rsidR="00DA247D" w:rsidRPr="00FF6FED" w:rsidRDefault="00DA247D" w:rsidP="00DA247D">
      <w:pPr>
        <w:pStyle w:val="af6"/>
      </w:pPr>
      <w:r w:rsidRPr="00FF6FED">
        <w:t>教学重点</w:t>
      </w:r>
      <w:r>
        <w:rPr>
          <w:rFonts w:hint="eastAsia"/>
        </w:rPr>
        <w:t>：栈和队列的</w:t>
      </w:r>
      <w:r w:rsidR="004D7663">
        <w:rPr>
          <w:rFonts w:hint="eastAsia"/>
        </w:rPr>
        <w:t>存储结构及其基本运算算法设计</w:t>
      </w:r>
      <w:r>
        <w:rPr>
          <w:rFonts w:hint="eastAsia"/>
        </w:rPr>
        <w:t>，利用栈求简单表达式值和求解迷宫问题</w:t>
      </w:r>
      <w:r w:rsidR="004D7663">
        <w:rPr>
          <w:rFonts w:hint="eastAsia"/>
        </w:rPr>
        <w:t>，</w:t>
      </w:r>
      <w:r w:rsidR="00474F50">
        <w:rPr>
          <w:rFonts w:hint="eastAsia"/>
        </w:rPr>
        <w:t>利用队列求解迷宫问题的算法设计，用栈和队列求解迷宫问题的差别。</w:t>
      </w:r>
    </w:p>
    <w:p w14:paraId="4AC55002" w14:textId="77777777" w:rsidR="00DA247D" w:rsidRDefault="00DA247D" w:rsidP="00DA247D">
      <w:pPr>
        <w:pStyle w:val="af6"/>
      </w:pPr>
      <w:r w:rsidRPr="00FF6FED">
        <w:t>教学难点</w:t>
      </w:r>
      <w:r>
        <w:rPr>
          <w:rFonts w:hint="eastAsia"/>
        </w:rPr>
        <w:t>：栈</w:t>
      </w:r>
      <w:r w:rsidR="00C2191D">
        <w:rPr>
          <w:rFonts w:hint="eastAsia"/>
        </w:rPr>
        <w:t>和队列的综合应用</w:t>
      </w:r>
      <w:r w:rsidR="00474F50">
        <w:rPr>
          <w:rFonts w:hint="eastAsia"/>
        </w:rPr>
        <w:t>。</w:t>
      </w:r>
    </w:p>
    <w:p w14:paraId="0E9B2DF4" w14:textId="77777777" w:rsidR="00884E1E" w:rsidRPr="00BD6F45" w:rsidRDefault="00884E1E" w:rsidP="00884E1E">
      <w:pPr>
        <w:pStyle w:val="af6"/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Pr="00BD6F45">
        <w:t>从每种数据结构的实现有多种方式引出专利，</w:t>
      </w:r>
      <w:r>
        <w:rPr>
          <w:rFonts w:hint="eastAsia"/>
        </w:rPr>
        <w:t>简要介绍</w:t>
      </w:r>
      <w:r w:rsidRPr="00BD6F45">
        <w:t>中国企业的专利发展。</w:t>
      </w:r>
      <w:r>
        <w:rPr>
          <w:rFonts w:hint="eastAsia"/>
        </w:rPr>
        <w:t>[</w:t>
      </w:r>
      <w:r w:rsidRPr="00BD6F45">
        <w:t>工匠精神（科技报国）</w:t>
      </w:r>
      <w:r>
        <w:rPr>
          <w:rFonts w:hint="eastAsia"/>
        </w:rPr>
        <w:t>]</w:t>
      </w:r>
    </w:p>
    <w:p w14:paraId="723E9938" w14:textId="77777777" w:rsidR="0005755C" w:rsidRDefault="0005755C" w:rsidP="0005755C">
      <w:pPr>
        <w:ind w:firstLine="420"/>
      </w:pPr>
      <w:r w:rsidRPr="0010770F">
        <w:t xml:space="preserve">4. </w:t>
      </w:r>
      <w:r w:rsidRPr="0010770F">
        <w:t>串：</w:t>
      </w:r>
      <w:bookmarkStart w:id="0" w:name="_Toc20973301"/>
      <w:r w:rsidRPr="0010770F">
        <w:t>串的基本概念</w:t>
      </w:r>
      <w:bookmarkEnd w:id="0"/>
      <w:r w:rsidRPr="0010770F">
        <w:t>、串的存储结构</w:t>
      </w:r>
      <w:bookmarkStart w:id="1" w:name="_Toc20973311"/>
      <w:r w:rsidRPr="0010770F">
        <w:t>、串的模式匹配</w:t>
      </w:r>
      <w:bookmarkEnd w:id="1"/>
      <w:r w:rsidRPr="0010770F">
        <w:t>。</w:t>
      </w:r>
      <w:bookmarkStart w:id="2" w:name="_Toc20973315"/>
    </w:p>
    <w:p w14:paraId="6688E04B" w14:textId="77777777" w:rsidR="006D7836" w:rsidRPr="00FF6FED" w:rsidRDefault="006D7836" w:rsidP="006D7836">
      <w:pPr>
        <w:pStyle w:val="af6"/>
      </w:pPr>
      <w:r w:rsidRPr="00FF6FED">
        <w:t>教学重点</w:t>
      </w:r>
      <w:r>
        <w:rPr>
          <w:rFonts w:hint="eastAsia"/>
        </w:rPr>
        <w:t>：串模式匹配的</w:t>
      </w:r>
      <w:r>
        <w:rPr>
          <w:rFonts w:hint="eastAsia"/>
        </w:rPr>
        <w:t>BF</w:t>
      </w:r>
      <w:r>
        <w:rPr>
          <w:rFonts w:hint="eastAsia"/>
        </w:rPr>
        <w:t>和</w:t>
      </w:r>
      <w:r>
        <w:rPr>
          <w:rFonts w:hint="eastAsia"/>
        </w:rPr>
        <w:t>KMP</w:t>
      </w:r>
      <w:r>
        <w:rPr>
          <w:rFonts w:hint="eastAsia"/>
        </w:rPr>
        <w:t>算法。</w:t>
      </w:r>
    </w:p>
    <w:p w14:paraId="2C118D44" w14:textId="77777777" w:rsidR="006D7836" w:rsidRDefault="006D7836" w:rsidP="006D7836">
      <w:pPr>
        <w:pStyle w:val="af6"/>
      </w:pPr>
      <w:r w:rsidRPr="00FF6FED">
        <w:t>教学难点</w:t>
      </w:r>
      <w:r>
        <w:rPr>
          <w:rFonts w:hint="eastAsia"/>
        </w:rPr>
        <w:t>：</w:t>
      </w:r>
      <w:r>
        <w:rPr>
          <w:rFonts w:hint="eastAsia"/>
        </w:rPr>
        <w:t>KMP</w:t>
      </w:r>
      <w:r>
        <w:rPr>
          <w:rFonts w:hint="eastAsia"/>
        </w:rPr>
        <w:t>算法。</w:t>
      </w:r>
    </w:p>
    <w:bookmarkEnd w:id="2"/>
    <w:p w14:paraId="38653262" w14:textId="77777777" w:rsidR="00884E1E" w:rsidRDefault="00884E1E" w:rsidP="00884E1E">
      <w:pPr>
        <w:pStyle w:val="af6"/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Pr="00BD6F45">
        <w:t>模式匹配的应用</w:t>
      </w:r>
      <w:r w:rsidRPr="00BD6F45">
        <w:t>—</w:t>
      </w:r>
      <w:r w:rsidRPr="00BD6F45">
        <w:t>搜索引擎，简介百度和</w:t>
      </w:r>
      <w:r w:rsidRPr="00BD6F45">
        <w:t>360</w:t>
      </w:r>
      <w:r w:rsidRPr="00BD6F45">
        <w:t>搜索引擎的应用。</w:t>
      </w:r>
      <w:r>
        <w:rPr>
          <w:rFonts w:hint="eastAsia"/>
        </w:rPr>
        <w:t>[</w:t>
      </w:r>
      <w:r w:rsidRPr="00BD6F45">
        <w:t>工匠精神（科技报国）</w:t>
      </w:r>
      <w:r>
        <w:rPr>
          <w:rFonts w:hint="eastAsia"/>
        </w:rPr>
        <w:t>]</w:t>
      </w:r>
    </w:p>
    <w:p w14:paraId="1D4ABAC9" w14:textId="77777777" w:rsidR="0005755C" w:rsidRDefault="0019759C" w:rsidP="0005755C">
      <w:pPr>
        <w:ind w:firstLine="420"/>
      </w:pPr>
      <w:r>
        <w:rPr>
          <w:rFonts w:hint="eastAsia"/>
        </w:rPr>
        <w:t>5</w:t>
      </w:r>
      <w:r w:rsidR="0005755C" w:rsidRPr="0010770F">
        <w:t xml:space="preserve">. </w:t>
      </w:r>
      <w:r w:rsidR="0005755C" w:rsidRPr="0010770F">
        <w:t>递归：递归的概念、递归调用的实现原理、</w:t>
      </w:r>
      <w:r w:rsidR="00D85046">
        <w:rPr>
          <w:rFonts w:hint="eastAsia"/>
        </w:rPr>
        <w:t>递归模型，</w:t>
      </w:r>
      <w:r w:rsidR="0005755C" w:rsidRPr="0010770F">
        <w:t>递归算法设计</w:t>
      </w:r>
      <w:r w:rsidR="00D85046">
        <w:rPr>
          <w:rFonts w:hint="eastAsia"/>
        </w:rPr>
        <w:t>方法</w:t>
      </w:r>
      <w:r w:rsidR="0005755C" w:rsidRPr="0010770F">
        <w:t>、递归算法到非递归算法的转换。</w:t>
      </w:r>
      <w:bookmarkStart w:id="3" w:name="_Toc20992433"/>
      <w:bookmarkStart w:id="4" w:name="_Toc25050106"/>
    </w:p>
    <w:p w14:paraId="56EC7B0C" w14:textId="77777777" w:rsidR="00D85046" w:rsidRPr="00FF6FED" w:rsidRDefault="00D85046" w:rsidP="00D85046">
      <w:pPr>
        <w:pStyle w:val="af6"/>
      </w:pPr>
      <w:r w:rsidRPr="00FF6FED">
        <w:t>教学重点</w:t>
      </w:r>
      <w:r>
        <w:rPr>
          <w:rFonts w:hint="eastAsia"/>
        </w:rPr>
        <w:t>：</w:t>
      </w:r>
      <w:r w:rsidRPr="0010770F">
        <w:t>递归调用的实现原理</w:t>
      </w:r>
      <w:r>
        <w:rPr>
          <w:rFonts w:hint="eastAsia"/>
        </w:rPr>
        <w:t>，</w:t>
      </w:r>
      <w:r w:rsidR="006E5738">
        <w:rPr>
          <w:rFonts w:hint="eastAsia"/>
        </w:rPr>
        <w:t>递归模型，</w:t>
      </w:r>
      <w:r>
        <w:rPr>
          <w:rFonts w:hint="eastAsia"/>
        </w:rPr>
        <w:t>基于递归数据结构的</w:t>
      </w:r>
      <w:r w:rsidRPr="0010770F">
        <w:t>递归算法</w:t>
      </w:r>
      <w:r>
        <w:rPr>
          <w:rFonts w:hint="eastAsia"/>
        </w:rPr>
        <w:t>设计方法</w:t>
      </w:r>
      <w:r>
        <w:rPr>
          <w:rFonts w:hint="eastAsia"/>
        </w:rPr>
        <w:lastRenderedPageBreak/>
        <w:t>和基于归纳的</w:t>
      </w:r>
      <w:r w:rsidRPr="0010770F">
        <w:t>递归算法设计</w:t>
      </w:r>
      <w:r>
        <w:rPr>
          <w:rFonts w:hint="eastAsia"/>
        </w:rPr>
        <w:t>方法。</w:t>
      </w:r>
    </w:p>
    <w:p w14:paraId="493966E2" w14:textId="77777777" w:rsidR="00D85046" w:rsidRDefault="00D85046" w:rsidP="00D85046">
      <w:pPr>
        <w:pStyle w:val="af6"/>
      </w:pPr>
      <w:r w:rsidRPr="00FF6FED">
        <w:t>教学难点</w:t>
      </w:r>
      <w:r>
        <w:rPr>
          <w:rFonts w:hint="eastAsia"/>
        </w:rPr>
        <w:t>：</w:t>
      </w:r>
      <w:r w:rsidRPr="0010770F">
        <w:t>递归算法</w:t>
      </w:r>
      <w:r>
        <w:rPr>
          <w:rFonts w:hint="eastAsia"/>
        </w:rPr>
        <w:t>设计方法。</w:t>
      </w:r>
    </w:p>
    <w:p w14:paraId="3A2CB8AE" w14:textId="77777777" w:rsidR="00D83366" w:rsidRPr="00BD6F45" w:rsidRDefault="00884E1E" w:rsidP="00D83366">
      <w:pPr>
        <w:pStyle w:val="af6"/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="00D83366" w:rsidRPr="00BD6F45">
        <w:t>介绍归纳法和演绎法，解决问题的思维方式，运用归纳和演绎法高效学习，获得能力的途径和教育的目的。</w:t>
      </w:r>
      <w:r w:rsidR="00D83366">
        <w:rPr>
          <w:rFonts w:hint="eastAsia"/>
        </w:rPr>
        <w:t>[</w:t>
      </w:r>
      <w:r w:rsidR="00D83366" w:rsidRPr="00BD6F45">
        <w:t>科学方法：</w:t>
      </w:r>
      <w:r w:rsidR="00D83366">
        <w:rPr>
          <w:rFonts w:hint="eastAsia"/>
        </w:rPr>
        <w:t>]</w:t>
      </w:r>
    </w:p>
    <w:p w14:paraId="60B5B71D" w14:textId="77777777" w:rsidR="0019759C" w:rsidRDefault="0019759C" w:rsidP="0019759C">
      <w:pPr>
        <w:ind w:firstLine="420"/>
      </w:pPr>
      <w:r>
        <w:rPr>
          <w:rFonts w:hint="eastAsia"/>
        </w:rPr>
        <w:t>6</w:t>
      </w:r>
      <w:r w:rsidRPr="0010770F">
        <w:t xml:space="preserve">. </w:t>
      </w:r>
      <w:r w:rsidRPr="0010770F">
        <w:t>数组和</w:t>
      </w:r>
      <w:r>
        <w:rPr>
          <w:rFonts w:hint="eastAsia"/>
        </w:rPr>
        <w:t>广义表</w:t>
      </w:r>
      <w:r w:rsidRPr="0010770F">
        <w:t>：</w:t>
      </w:r>
      <w:bookmarkStart w:id="5" w:name="_Toc20973317"/>
      <w:r w:rsidRPr="0010770F">
        <w:t>数组的基本概念</w:t>
      </w:r>
      <w:bookmarkEnd w:id="5"/>
      <w:r w:rsidRPr="0010770F">
        <w:t>、</w:t>
      </w:r>
      <w:bookmarkStart w:id="6" w:name="_Toc20973318"/>
      <w:r w:rsidRPr="0010770F">
        <w:t>数组的存储结构</w:t>
      </w:r>
      <w:bookmarkEnd w:id="6"/>
      <w:r w:rsidRPr="0010770F">
        <w:t>、</w:t>
      </w:r>
      <w:r>
        <w:rPr>
          <w:rFonts w:hint="eastAsia"/>
        </w:rPr>
        <w:t>特</w:t>
      </w:r>
      <w:r w:rsidRPr="0010770F">
        <w:t>殊矩阵的压缩存储；稀疏矩阵的三元组表示、稀疏矩阵的十字链表表示</w:t>
      </w:r>
      <w:r>
        <w:rPr>
          <w:rFonts w:hint="eastAsia"/>
        </w:rPr>
        <w:t>；广义表的定义和基本算法设计</w:t>
      </w:r>
      <w:r w:rsidRPr="0010770F">
        <w:t>。</w:t>
      </w:r>
    </w:p>
    <w:p w14:paraId="363EAD73" w14:textId="77777777" w:rsidR="0019759C" w:rsidRPr="00FF6FED" w:rsidRDefault="0019759C" w:rsidP="0019759C">
      <w:pPr>
        <w:pStyle w:val="af6"/>
      </w:pPr>
      <w:r w:rsidRPr="00FF6FED">
        <w:t>教学重点</w:t>
      </w:r>
      <w:r>
        <w:rPr>
          <w:rFonts w:hint="eastAsia"/>
        </w:rPr>
        <w:t>：特</w:t>
      </w:r>
      <w:r w:rsidRPr="0010770F">
        <w:t>殊矩阵</w:t>
      </w:r>
      <w:r>
        <w:rPr>
          <w:rFonts w:hint="eastAsia"/>
        </w:rPr>
        <w:t>和</w:t>
      </w:r>
      <w:r w:rsidRPr="00AB17DB">
        <w:rPr>
          <w:rFonts w:hint="eastAsia"/>
        </w:rPr>
        <w:t>稀疏矩阵</w:t>
      </w:r>
      <w:r w:rsidRPr="0010770F">
        <w:t>的压缩存储</w:t>
      </w:r>
      <w:r w:rsidR="009835F8">
        <w:rPr>
          <w:rFonts w:hint="eastAsia"/>
        </w:rPr>
        <w:t>，广义表的基本算法设计。</w:t>
      </w:r>
    </w:p>
    <w:p w14:paraId="1D90ED6C" w14:textId="77777777" w:rsidR="0019759C" w:rsidRDefault="0019759C" w:rsidP="0019759C">
      <w:pPr>
        <w:pStyle w:val="af6"/>
      </w:pPr>
      <w:r w:rsidRPr="00FF6FED">
        <w:t>教学难点</w:t>
      </w:r>
      <w:r>
        <w:rPr>
          <w:rFonts w:hint="eastAsia"/>
        </w:rPr>
        <w:t>：</w:t>
      </w:r>
      <w:r w:rsidR="009835F8">
        <w:rPr>
          <w:rFonts w:hint="eastAsia"/>
        </w:rPr>
        <w:t>广义表的基本算法设计</w:t>
      </w:r>
      <w:r>
        <w:rPr>
          <w:rFonts w:hint="eastAsia"/>
        </w:rPr>
        <w:t>。</w:t>
      </w:r>
    </w:p>
    <w:p w14:paraId="5BF0F723" w14:textId="77777777" w:rsidR="00884E1E" w:rsidRDefault="00884E1E" w:rsidP="00D83366">
      <w:pPr>
        <w:pStyle w:val="af6"/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="00D83366" w:rsidRPr="00BD6F45">
        <w:t>从矩阵压缩引入大数据压缩与存储，展示华为数据压缩国际专利。</w:t>
      </w:r>
      <w:r w:rsidR="00D83366">
        <w:rPr>
          <w:rFonts w:hint="eastAsia"/>
        </w:rPr>
        <w:t>[</w:t>
      </w:r>
      <w:r w:rsidR="00D83366" w:rsidRPr="00BD6F45">
        <w:t>工匠精神（科技报国）</w:t>
      </w:r>
      <w:r w:rsidR="00D83366">
        <w:rPr>
          <w:rFonts w:hint="eastAsia"/>
        </w:rPr>
        <w:t>]</w:t>
      </w:r>
    </w:p>
    <w:p w14:paraId="4645EEAE" w14:textId="77777777" w:rsidR="0005755C" w:rsidRDefault="0005755C" w:rsidP="0005755C">
      <w:pPr>
        <w:ind w:firstLine="420"/>
      </w:pPr>
      <w:r w:rsidRPr="0010770F">
        <w:t xml:space="preserve">7. </w:t>
      </w:r>
      <w:r w:rsidRPr="0010770F">
        <w:t>树和二叉树</w:t>
      </w:r>
      <w:bookmarkStart w:id="7" w:name="_Toc20992434"/>
      <w:bookmarkStart w:id="8" w:name="_Toc25050107"/>
      <w:bookmarkEnd w:id="3"/>
      <w:bookmarkEnd w:id="4"/>
      <w:r w:rsidRPr="0010770F">
        <w:t>：树的基本概念</w:t>
      </w:r>
      <w:bookmarkStart w:id="9" w:name="_Toc20992441"/>
      <w:bookmarkStart w:id="10" w:name="_Toc25050114"/>
      <w:bookmarkEnd w:id="7"/>
      <w:bookmarkEnd w:id="8"/>
      <w:r w:rsidRPr="0010770F">
        <w:t>、二叉树概念和性质</w:t>
      </w:r>
      <w:bookmarkEnd w:id="9"/>
      <w:bookmarkEnd w:id="10"/>
      <w:r w:rsidRPr="0010770F">
        <w:t>、</w:t>
      </w:r>
      <w:bookmarkStart w:id="11" w:name="_Toc20992445"/>
      <w:bookmarkStart w:id="12" w:name="_Toc25050118"/>
      <w:r w:rsidRPr="0010770F">
        <w:t>二叉树存储结构</w:t>
      </w:r>
      <w:bookmarkEnd w:id="11"/>
      <w:bookmarkEnd w:id="12"/>
      <w:r w:rsidRPr="0010770F">
        <w:t>、</w:t>
      </w:r>
      <w:bookmarkStart w:id="13" w:name="_Toc20992448"/>
      <w:bookmarkStart w:id="14" w:name="_Toc25050121"/>
      <w:r w:rsidRPr="0010770F">
        <w:t>二叉树的基本运算及其实现</w:t>
      </w:r>
      <w:bookmarkEnd w:id="13"/>
      <w:bookmarkEnd w:id="14"/>
      <w:r w:rsidRPr="0010770F">
        <w:t>、</w:t>
      </w:r>
      <w:bookmarkStart w:id="15" w:name="_Toc20992451"/>
      <w:bookmarkStart w:id="16" w:name="_Toc25050124"/>
      <w:r w:rsidRPr="0010770F">
        <w:t>二叉树的遍历</w:t>
      </w:r>
      <w:bookmarkEnd w:id="15"/>
      <w:bookmarkEnd w:id="16"/>
      <w:r w:rsidRPr="0010770F">
        <w:t>、二叉树的构造、</w:t>
      </w:r>
      <w:bookmarkStart w:id="17" w:name="_Toc20992454"/>
      <w:bookmarkStart w:id="18" w:name="_Toc25050127"/>
      <w:r w:rsidRPr="0010770F">
        <w:t>线索二叉树</w:t>
      </w:r>
      <w:bookmarkEnd w:id="17"/>
      <w:bookmarkEnd w:id="18"/>
      <w:r w:rsidRPr="0010770F">
        <w:t>、</w:t>
      </w:r>
      <w:bookmarkStart w:id="19" w:name="_Toc20992457"/>
      <w:bookmarkStart w:id="20" w:name="_Toc25050130"/>
      <w:r w:rsidRPr="0010770F">
        <w:t>哈夫曼树</w:t>
      </w:r>
      <w:bookmarkEnd w:id="19"/>
      <w:bookmarkEnd w:id="20"/>
      <w:r w:rsidR="00F27FB4" w:rsidRPr="0010770F">
        <w:t>和</w:t>
      </w:r>
      <w:r w:rsidRPr="0010770F">
        <w:t>并查集。</w:t>
      </w:r>
    </w:p>
    <w:p w14:paraId="03E25172" w14:textId="77777777" w:rsidR="00D6414B" w:rsidRPr="00FF6FED" w:rsidRDefault="00D6414B" w:rsidP="00D6414B">
      <w:pPr>
        <w:pStyle w:val="af6"/>
      </w:pPr>
      <w:r w:rsidRPr="00FF6FED">
        <w:t>教学重点</w:t>
      </w:r>
      <w:r>
        <w:rPr>
          <w:rFonts w:hint="eastAsia"/>
        </w:rPr>
        <w:t>：树和</w:t>
      </w:r>
      <w:r w:rsidRPr="0010770F">
        <w:t>二叉树的</w:t>
      </w:r>
      <w:r>
        <w:rPr>
          <w:rFonts w:hint="eastAsia"/>
        </w:rPr>
        <w:t>性质，</w:t>
      </w:r>
      <w:r w:rsidR="005B18DE">
        <w:rPr>
          <w:rFonts w:hint="eastAsia"/>
        </w:rPr>
        <w:t>二叉树存储结构，</w:t>
      </w:r>
      <w:r>
        <w:rPr>
          <w:rFonts w:hint="eastAsia"/>
        </w:rPr>
        <w:t>二叉树</w:t>
      </w:r>
      <w:r w:rsidR="001B310B">
        <w:rPr>
          <w:rFonts w:hint="eastAsia"/>
        </w:rPr>
        <w:t>遍历</w:t>
      </w:r>
      <w:r>
        <w:rPr>
          <w:rFonts w:hint="eastAsia"/>
        </w:rPr>
        <w:t>算法设计</w:t>
      </w:r>
      <w:r w:rsidR="005B18DE">
        <w:rPr>
          <w:rFonts w:hint="eastAsia"/>
        </w:rPr>
        <w:t>及其应用</w:t>
      </w:r>
      <w:r>
        <w:rPr>
          <w:rFonts w:hint="eastAsia"/>
        </w:rPr>
        <w:t>。</w:t>
      </w:r>
    </w:p>
    <w:p w14:paraId="1C5B39CA" w14:textId="77777777" w:rsidR="00D6414B" w:rsidRDefault="00D6414B" w:rsidP="00D6414B">
      <w:pPr>
        <w:pStyle w:val="af6"/>
      </w:pPr>
      <w:r w:rsidRPr="00FF6FED">
        <w:t>教学难点</w:t>
      </w:r>
      <w:r>
        <w:rPr>
          <w:rFonts w:hint="eastAsia"/>
        </w:rPr>
        <w:t>：二叉树的递归算法设计方法。</w:t>
      </w:r>
    </w:p>
    <w:p w14:paraId="72C4B6C6" w14:textId="77777777" w:rsidR="00D83366" w:rsidRPr="0046358E" w:rsidRDefault="00884E1E" w:rsidP="00D83366">
      <w:pPr>
        <w:pStyle w:val="af1"/>
        <w:rPr>
          <w:bCs/>
        </w:rPr>
      </w:pPr>
      <w:bookmarkStart w:id="21" w:name="_Toc20992462"/>
      <w:bookmarkStart w:id="22" w:name="_Toc25050135"/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="00D83366" w:rsidRPr="0046358E">
        <w:rPr>
          <w:bCs/>
        </w:rPr>
        <w:t>科学方法</w:t>
      </w:r>
      <w:r w:rsidR="00D83366" w:rsidRPr="0046358E">
        <w:rPr>
          <w:bCs/>
        </w:rPr>
        <w:t>—</w:t>
      </w:r>
      <w:r w:rsidR="00D83366" w:rsidRPr="0046358E">
        <w:rPr>
          <w:bCs/>
        </w:rPr>
        <w:t>社会结构，从树和二叉树引入国家组织结构，以武汉防疫胜利为例说明中国行政管理的高效性，社会主义制度的优越性。</w:t>
      </w:r>
      <w:r w:rsidR="00D83366">
        <w:rPr>
          <w:rFonts w:hint="eastAsia"/>
          <w:bCs/>
        </w:rPr>
        <w:t>[</w:t>
      </w:r>
      <w:r w:rsidR="00D83366" w:rsidRPr="0046358E">
        <w:rPr>
          <w:bCs/>
        </w:rPr>
        <w:t>科学方法</w:t>
      </w:r>
      <w:r w:rsidR="00D83366">
        <w:rPr>
          <w:rFonts w:hint="eastAsia"/>
          <w:bCs/>
        </w:rPr>
        <w:t>]</w:t>
      </w:r>
    </w:p>
    <w:p w14:paraId="7FA4B333" w14:textId="77777777" w:rsidR="0005755C" w:rsidRDefault="0005755C" w:rsidP="0005755C">
      <w:pPr>
        <w:ind w:firstLine="420"/>
      </w:pPr>
      <w:r w:rsidRPr="0010770F">
        <w:t xml:space="preserve">8. </w:t>
      </w:r>
      <w:r w:rsidRPr="0010770F">
        <w:t>图</w:t>
      </w:r>
      <w:bookmarkEnd w:id="21"/>
      <w:bookmarkEnd w:id="22"/>
      <w:r w:rsidRPr="0010770F">
        <w:t>：图的基本概念</w:t>
      </w:r>
      <w:bookmarkStart w:id="23" w:name="_Toc20992466"/>
      <w:bookmarkStart w:id="24" w:name="_Toc25050139"/>
      <w:r w:rsidRPr="0010770F">
        <w:t>、图的存储结构</w:t>
      </w:r>
      <w:bookmarkEnd w:id="23"/>
      <w:bookmarkEnd w:id="24"/>
      <w:r w:rsidRPr="0010770F">
        <w:t>、</w:t>
      </w:r>
      <w:bookmarkStart w:id="25" w:name="_Toc20992471"/>
      <w:bookmarkStart w:id="26" w:name="_Toc25050144"/>
      <w:r w:rsidRPr="0010770F">
        <w:t>图的遍历</w:t>
      </w:r>
      <w:bookmarkEnd w:id="25"/>
      <w:bookmarkEnd w:id="26"/>
      <w:r w:rsidRPr="0010770F">
        <w:t>、</w:t>
      </w:r>
      <w:bookmarkStart w:id="27" w:name="_Toc20992476"/>
      <w:bookmarkStart w:id="28" w:name="_Toc25050149"/>
      <w:r w:rsidRPr="0010770F">
        <w:t>生成树和最小生成树</w:t>
      </w:r>
      <w:bookmarkEnd w:id="27"/>
      <w:bookmarkEnd w:id="28"/>
      <w:r w:rsidRPr="0010770F">
        <w:t>、</w:t>
      </w:r>
      <w:bookmarkStart w:id="29" w:name="_Toc20992482"/>
      <w:bookmarkStart w:id="30" w:name="_Toc25050155"/>
      <w:r w:rsidRPr="0010770F">
        <w:t>最短路径</w:t>
      </w:r>
      <w:bookmarkEnd w:id="29"/>
      <w:bookmarkEnd w:id="30"/>
      <w:r w:rsidRPr="0010770F">
        <w:t>、</w:t>
      </w:r>
      <w:bookmarkStart w:id="31" w:name="_Toc20992486"/>
      <w:bookmarkStart w:id="32" w:name="_Toc25050159"/>
      <w:r w:rsidRPr="0010770F">
        <w:t>拓扑排序</w:t>
      </w:r>
      <w:bookmarkEnd w:id="31"/>
      <w:bookmarkEnd w:id="32"/>
      <w:r w:rsidRPr="0010770F">
        <w:t>、</w:t>
      </w:r>
      <w:bookmarkStart w:id="33" w:name="_Toc20992487"/>
      <w:bookmarkStart w:id="34" w:name="_Toc25050160"/>
      <w:r w:rsidRPr="0010770F">
        <w:t>AOE</w:t>
      </w:r>
      <w:r w:rsidRPr="0010770F">
        <w:t>网与关键路径</w:t>
      </w:r>
      <w:bookmarkStart w:id="35" w:name="_Toc20992489"/>
      <w:bookmarkStart w:id="36" w:name="_Toc25050162"/>
      <w:bookmarkEnd w:id="33"/>
      <w:bookmarkEnd w:id="34"/>
      <w:r w:rsidRPr="0010770F">
        <w:t>。</w:t>
      </w:r>
    </w:p>
    <w:p w14:paraId="6C7BB3AB" w14:textId="77777777" w:rsidR="00CC25B9" w:rsidRPr="00FF6FED" w:rsidRDefault="00CC25B9" w:rsidP="00CC25B9">
      <w:pPr>
        <w:pStyle w:val="af6"/>
      </w:pPr>
      <w:r w:rsidRPr="00FF6FED">
        <w:t>教学重点</w:t>
      </w:r>
      <w:r>
        <w:rPr>
          <w:rFonts w:hint="eastAsia"/>
        </w:rPr>
        <w:t>：</w:t>
      </w:r>
      <w:r w:rsidRPr="0010770F">
        <w:t>图的存储结构</w:t>
      </w:r>
      <w:r>
        <w:rPr>
          <w:rFonts w:hint="eastAsia"/>
        </w:rPr>
        <w:t>，</w:t>
      </w:r>
      <w:r w:rsidRPr="0010770F">
        <w:t>图的遍历</w:t>
      </w:r>
      <w:r w:rsidR="00CF4267">
        <w:rPr>
          <w:rFonts w:hint="eastAsia"/>
        </w:rPr>
        <w:t>及其应用</w:t>
      </w:r>
      <w:r>
        <w:rPr>
          <w:rFonts w:hint="eastAsia"/>
        </w:rPr>
        <w:t>，</w:t>
      </w:r>
      <w:r w:rsidR="00DA5AE0">
        <w:rPr>
          <w:rFonts w:hint="eastAsia"/>
        </w:rPr>
        <w:t>求</w:t>
      </w:r>
      <w:r w:rsidR="00DA5AE0" w:rsidRPr="0010770F">
        <w:t>最小生成树</w:t>
      </w:r>
      <w:r w:rsidR="00DA5AE0">
        <w:rPr>
          <w:rFonts w:hint="eastAsia"/>
        </w:rPr>
        <w:t>的</w:t>
      </w:r>
      <w:r w:rsidR="00DA5AE0">
        <w:rPr>
          <w:rFonts w:hint="eastAsia"/>
        </w:rPr>
        <w:t>Prim</w:t>
      </w:r>
      <w:r w:rsidR="00DA5AE0">
        <w:rPr>
          <w:rFonts w:hint="eastAsia"/>
        </w:rPr>
        <w:t>和</w:t>
      </w:r>
      <w:r w:rsidR="00DA5AE0">
        <w:rPr>
          <w:rFonts w:hint="eastAsia"/>
        </w:rPr>
        <w:t>Kruskal</w:t>
      </w:r>
      <w:r w:rsidR="00DA5AE0">
        <w:rPr>
          <w:rFonts w:hint="eastAsia"/>
        </w:rPr>
        <w:t>算法，求</w:t>
      </w:r>
      <w:r w:rsidR="00DA5AE0" w:rsidRPr="0010770F">
        <w:t>最短路径</w:t>
      </w:r>
      <w:r w:rsidR="00DA5AE0">
        <w:rPr>
          <w:rFonts w:hint="eastAsia"/>
        </w:rPr>
        <w:t>的</w:t>
      </w:r>
      <w:r w:rsidR="00DA5AE0">
        <w:rPr>
          <w:rFonts w:hint="eastAsia"/>
        </w:rPr>
        <w:t>Dijkstra</w:t>
      </w:r>
      <w:r w:rsidR="00DA5AE0">
        <w:rPr>
          <w:rFonts w:hint="eastAsia"/>
        </w:rPr>
        <w:t>和</w:t>
      </w:r>
      <w:r w:rsidR="00DA5AE0">
        <w:rPr>
          <w:rFonts w:hint="eastAsia"/>
        </w:rPr>
        <w:t>Floyd</w:t>
      </w:r>
      <w:r w:rsidR="00DA5AE0">
        <w:rPr>
          <w:rFonts w:hint="eastAsia"/>
        </w:rPr>
        <w:t>算法。</w:t>
      </w:r>
    </w:p>
    <w:p w14:paraId="60A8A8F8" w14:textId="77777777" w:rsidR="00CF4267" w:rsidRPr="00FF6FED" w:rsidRDefault="00CC25B9" w:rsidP="00CF4267">
      <w:pPr>
        <w:pStyle w:val="af6"/>
      </w:pPr>
      <w:r w:rsidRPr="00FF6FED">
        <w:t>教学难点</w:t>
      </w:r>
      <w:r>
        <w:rPr>
          <w:rFonts w:hint="eastAsia"/>
        </w:rPr>
        <w:t>：</w:t>
      </w:r>
      <w:r w:rsidRPr="0010770F">
        <w:t>图遍历</w:t>
      </w:r>
      <w:r w:rsidR="00CF4267">
        <w:rPr>
          <w:rFonts w:hint="eastAsia"/>
        </w:rPr>
        <w:t>应用</w:t>
      </w:r>
      <w:r>
        <w:rPr>
          <w:rFonts w:hint="eastAsia"/>
        </w:rPr>
        <w:t>算法设计</w:t>
      </w:r>
      <w:r w:rsidR="00CF4267">
        <w:rPr>
          <w:rFonts w:hint="eastAsia"/>
        </w:rPr>
        <w:t>，求</w:t>
      </w:r>
      <w:r w:rsidR="00CF4267" w:rsidRPr="0010770F">
        <w:t>最小生成树</w:t>
      </w:r>
      <w:r w:rsidR="00CF4267">
        <w:rPr>
          <w:rFonts w:hint="eastAsia"/>
        </w:rPr>
        <w:t>的</w:t>
      </w:r>
      <w:r w:rsidR="00CF4267">
        <w:rPr>
          <w:rFonts w:hint="eastAsia"/>
        </w:rPr>
        <w:t>Prim</w:t>
      </w:r>
      <w:r w:rsidR="00CF4267">
        <w:rPr>
          <w:rFonts w:hint="eastAsia"/>
        </w:rPr>
        <w:t>和</w:t>
      </w:r>
      <w:r w:rsidR="00CF4267">
        <w:rPr>
          <w:rFonts w:hint="eastAsia"/>
        </w:rPr>
        <w:t>Kruskal</w:t>
      </w:r>
      <w:r w:rsidR="00CF4267">
        <w:rPr>
          <w:rFonts w:hint="eastAsia"/>
        </w:rPr>
        <w:t>算法，求</w:t>
      </w:r>
      <w:r w:rsidR="00CF4267" w:rsidRPr="0010770F">
        <w:t>最短路径</w:t>
      </w:r>
      <w:r w:rsidR="00CF4267">
        <w:rPr>
          <w:rFonts w:hint="eastAsia"/>
        </w:rPr>
        <w:t>的</w:t>
      </w:r>
      <w:r w:rsidR="00CF4267">
        <w:rPr>
          <w:rFonts w:hint="eastAsia"/>
        </w:rPr>
        <w:t>Dijkstra</w:t>
      </w:r>
      <w:r w:rsidR="00CF4267">
        <w:rPr>
          <w:rFonts w:hint="eastAsia"/>
        </w:rPr>
        <w:t>和</w:t>
      </w:r>
      <w:r w:rsidR="00CF4267">
        <w:rPr>
          <w:rFonts w:hint="eastAsia"/>
        </w:rPr>
        <w:t>Floyd</w:t>
      </w:r>
      <w:r w:rsidR="00CF4267">
        <w:rPr>
          <w:rFonts w:hint="eastAsia"/>
        </w:rPr>
        <w:t>算法。</w:t>
      </w:r>
    </w:p>
    <w:p w14:paraId="41672A0E" w14:textId="77777777" w:rsidR="00D83366" w:rsidRDefault="00884E1E" w:rsidP="00D83366">
      <w:pPr>
        <w:pStyle w:val="af1"/>
        <w:rPr>
          <w:bCs/>
        </w:rPr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="00D83366" w:rsidRPr="0046358E">
        <w:rPr>
          <w:bCs/>
        </w:rPr>
        <w:t>简要介绍图的应用</w:t>
      </w:r>
      <w:r w:rsidR="00D83366">
        <w:rPr>
          <w:rFonts w:hint="eastAsia"/>
          <w:bCs/>
        </w:rPr>
        <w:t>，如</w:t>
      </w:r>
      <w:r w:rsidR="00D83366" w:rsidRPr="0046358E">
        <w:rPr>
          <w:bCs/>
        </w:rPr>
        <w:t>机器人路径规划问题，</w:t>
      </w:r>
      <w:r w:rsidR="00D83366" w:rsidRPr="0046358E">
        <w:rPr>
          <w:bCs/>
        </w:rPr>
        <w:t>GIS</w:t>
      </w:r>
      <w:r w:rsidR="00D83366" w:rsidRPr="0046358E">
        <w:rPr>
          <w:bCs/>
        </w:rPr>
        <w:t>求最短路径问题，城市规划的管网设计和生产进度的调度。</w:t>
      </w:r>
      <w:r w:rsidR="00D83366">
        <w:rPr>
          <w:rFonts w:hint="eastAsia"/>
          <w:bCs/>
        </w:rPr>
        <w:t>[</w:t>
      </w:r>
      <w:r w:rsidR="00D83366" w:rsidRPr="0046358E">
        <w:rPr>
          <w:bCs/>
        </w:rPr>
        <w:t>科学方法</w:t>
      </w:r>
      <w:r w:rsidR="00D83366">
        <w:rPr>
          <w:rFonts w:hint="eastAsia"/>
          <w:bCs/>
        </w:rPr>
        <w:t>]</w:t>
      </w:r>
    </w:p>
    <w:p w14:paraId="2DC52D82" w14:textId="77777777" w:rsidR="0005755C" w:rsidRDefault="0005755C" w:rsidP="0005755C">
      <w:pPr>
        <w:ind w:firstLine="420"/>
      </w:pPr>
      <w:r w:rsidRPr="0010770F">
        <w:t xml:space="preserve">9. </w:t>
      </w:r>
      <w:r w:rsidRPr="0010770F">
        <w:t>查找</w:t>
      </w:r>
      <w:bookmarkEnd w:id="35"/>
      <w:bookmarkEnd w:id="36"/>
      <w:r w:rsidRPr="0010770F">
        <w:t>：查找的基本概念、</w:t>
      </w:r>
      <w:bookmarkStart w:id="37" w:name="_Toc20992491"/>
      <w:bookmarkStart w:id="38" w:name="_Toc25050164"/>
      <w:r w:rsidRPr="0010770F">
        <w:t>线性表的查找</w:t>
      </w:r>
      <w:bookmarkEnd w:id="37"/>
      <w:bookmarkEnd w:id="38"/>
      <w:r w:rsidRPr="0010770F">
        <w:t>、</w:t>
      </w:r>
      <w:bookmarkStart w:id="39" w:name="_Toc20992495"/>
      <w:bookmarkStart w:id="40" w:name="_Toc25050168"/>
      <w:r w:rsidRPr="0010770F">
        <w:t>树表的查找</w:t>
      </w:r>
      <w:bookmarkEnd w:id="39"/>
      <w:bookmarkEnd w:id="40"/>
      <w:r w:rsidR="00F27FB4" w:rsidRPr="0010770F">
        <w:t>和</w:t>
      </w:r>
      <w:bookmarkStart w:id="41" w:name="_Toc20992500"/>
      <w:bookmarkStart w:id="42" w:name="_Toc25050173"/>
      <w:r w:rsidRPr="0010770F">
        <w:t>哈希表查找</w:t>
      </w:r>
      <w:bookmarkEnd w:id="41"/>
      <w:bookmarkEnd w:id="42"/>
      <w:r w:rsidRPr="0010770F">
        <w:t>。</w:t>
      </w:r>
      <w:bookmarkStart w:id="43" w:name="_Toc20992505"/>
      <w:bookmarkStart w:id="44" w:name="_Toc25050178"/>
    </w:p>
    <w:p w14:paraId="006FA694" w14:textId="77777777" w:rsidR="00A01719" w:rsidRPr="00FF6FED" w:rsidRDefault="00A01719" w:rsidP="00A01719">
      <w:pPr>
        <w:pStyle w:val="af6"/>
      </w:pPr>
      <w:r w:rsidRPr="00FF6FED">
        <w:t>教学重点</w:t>
      </w:r>
      <w:r>
        <w:rPr>
          <w:rFonts w:hint="eastAsia"/>
        </w:rPr>
        <w:t>：</w:t>
      </w:r>
      <w:r w:rsidRPr="0010770F">
        <w:t>线性表查找</w:t>
      </w:r>
      <w:r>
        <w:rPr>
          <w:rFonts w:hint="eastAsia"/>
        </w:rPr>
        <w:t>的顺序查找、</w:t>
      </w:r>
      <w:r w:rsidRPr="00B200DF">
        <w:rPr>
          <w:rFonts w:hint="eastAsia"/>
        </w:rPr>
        <w:t>折半</w:t>
      </w:r>
      <w:r>
        <w:rPr>
          <w:rFonts w:hint="eastAsia"/>
        </w:rPr>
        <w:t>查找和分块查找算法，二叉排序树算法设计，平衡二叉树，</w:t>
      </w:r>
      <w:r>
        <w:rPr>
          <w:rFonts w:hint="eastAsia"/>
        </w:rPr>
        <w:t>B</w:t>
      </w:r>
      <w:r>
        <w:rPr>
          <w:rFonts w:hint="eastAsia"/>
        </w:rPr>
        <w:t>树的插入和删除操作。</w:t>
      </w:r>
      <w:r w:rsidRPr="0010770F">
        <w:t>哈希</w:t>
      </w:r>
      <w:r>
        <w:rPr>
          <w:rFonts w:hint="eastAsia"/>
        </w:rPr>
        <w:t>函数设计，开放定地法和拉链法解决冲突方法。</w:t>
      </w:r>
    </w:p>
    <w:p w14:paraId="565620C7" w14:textId="77777777" w:rsidR="00A01719" w:rsidRDefault="00A01719" w:rsidP="00A01719">
      <w:pPr>
        <w:pStyle w:val="af6"/>
      </w:pPr>
      <w:r w:rsidRPr="00FF6FED">
        <w:t>教学难点</w:t>
      </w:r>
      <w:r>
        <w:rPr>
          <w:rFonts w:hint="eastAsia"/>
        </w:rPr>
        <w:t>：</w:t>
      </w:r>
      <w:r w:rsidRPr="00B200DF">
        <w:rPr>
          <w:rFonts w:hint="eastAsia"/>
        </w:rPr>
        <w:t>折半</w:t>
      </w:r>
      <w:r>
        <w:rPr>
          <w:rFonts w:hint="eastAsia"/>
        </w:rPr>
        <w:t>查找算法设计及其分析，二叉排序树的插入、生成、查找和删除算法设计。</w:t>
      </w:r>
      <w:r w:rsidRPr="0010770F">
        <w:t>哈希表查找</w:t>
      </w:r>
      <w:r>
        <w:rPr>
          <w:rFonts w:hint="eastAsia"/>
        </w:rPr>
        <w:t>的性能分析。</w:t>
      </w:r>
    </w:p>
    <w:p w14:paraId="41346828" w14:textId="77777777" w:rsidR="00D83366" w:rsidRDefault="00884E1E" w:rsidP="00D83366">
      <w:pPr>
        <w:pStyle w:val="af1"/>
        <w:rPr>
          <w:bCs/>
        </w:rPr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="00D83366" w:rsidRPr="0046358E">
        <w:t>从查找引入</w:t>
      </w:r>
      <w:r w:rsidR="00D83366" w:rsidRPr="0046358E">
        <w:rPr>
          <w:bCs/>
        </w:rPr>
        <w:t>北斗卫星导航系统，介绍关键部件原子钟的攻关历程。</w:t>
      </w:r>
      <w:r w:rsidR="00D83366">
        <w:rPr>
          <w:rFonts w:hint="eastAsia"/>
          <w:bCs/>
        </w:rPr>
        <w:t>[</w:t>
      </w:r>
      <w:r w:rsidR="00D83366" w:rsidRPr="0046358E">
        <w:rPr>
          <w:bCs/>
        </w:rPr>
        <w:t>工匠精神（科技报国）</w:t>
      </w:r>
      <w:r w:rsidR="00D83366" w:rsidRPr="0046358E">
        <w:t>：</w:t>
      </w:r>
      <w:r w:rsidR="00D83366">
        <w:rPr>
          <w:rFonts w:hint="eastAsia"/>
          <w:bCs/>
        </w:rPr>
        <w:t>]</w:t>
      </w:r>
    </w:p>
    <w:p w14:paraId="128CA11F" w14:textId="77777777" w:rsidR="0005755C" w:rsidRPr="0010770F" w:rsidRDefault="0005755C" w:rsidP="0005755C">
      <w:pPr>
        <w:ind w:firstLine="420"/>
      </w:pPr>
      <w:r w:rsidRPr="0010770F">
        <w:t>10.</w:t>
      </w:r>
      <w:r w:rsidR="00F27FB4" w:rsidRPr="0010770F">
        <w:t xml:space="preserve"> </w:t>
      </w:r>
      <w:r w:rsidR="003F27C5">
        <w:rPr>
          <w:rFonts w:hint="eastAsia"/>
        </w:rPr>
        <w:t>内</w:t>
      </w:r>
      <w:r w:rsidRPr="0010770F">
        <w:t>排序</w:t>
      </w:r>
      <w:bookmarkEnd w:id="43"/>
      <w:bookmarkEnd w:id="44"/>
      <w:r w:rsidRPr="0010770F">
        <w:t>：</w:t>
      </w:r>
      <w:bookmarkStart w:id="45" w:name="_Toc20992506"/>
      <w:bookmarkStart w:id="46" w:name="_Toc25050179"/>
      <w:r w:rsidRPr="0010770F">
        <w:t>排序的基本概念</w:t>
      </w:r>
      <w:bookmarkEnd w:id="45"/>
      <w:bookmarkEnd w:id="46"/>
      <w:r w:rsidRPr="0010770F">
        <w:t>、</w:t>
      </w:r>
      <w:bookmarkStart w:id="47" w:name="_Toc20992507"/>
      <w:bookmarkStart w:id="48" w:name="_Toc25050180"/>
      <w:r w:rsidRPr="0010770F">
        <w:t>插入排序</w:t>
      </w:r>
      <w:bookmarkEnd w:id="47"/>
      <w:bookmarkEnd w:id="48"/>
      <w:r w:rsidRPr="0010770F">
        <w:t>、</w:t>
      </w:r>
      <w:bookmarkStart w:id="49" w:name="_Toc20992510"/>
      <w:bookmarkStart w:id="50" w:name="_Toc25050183"/>
      <w:r w:rsidRPr="0010770F">
        <w:t>交换排序</w:t>
      </w:r>
      <w:bookmarkEnd w:id="49"/>
      <w:bookmarkEnd w:id="50"/>
      <w:r w:rsidRPr="0010770F">
        <w:t>、</w:t>
      </w:r>
      <w:bookmarkStart w:id="51" w:name="_Toc20992513"/>
      <w:bookmarkStart w:id="52" w:name="_Toc25050186"/>
      <w:r w:rsidRPr="0010770F">
        <w:t>选择排序</w:t>
      </w:r>
      <w:bookmarkEnd w:id="51"/>
      <w:bookmarkEnd w:id="52"/>
      <w:r w:rsidRPr="0010770F">
        <w:t>、</w:t>
      </w:r>
      <w:bookmarkStart w:id="53" w:name="_Toc20992516"/>
      <w:bookmarkStart w:id="54" w:name="_Toc25050189"/>
      <w:r w:rsidRPr="0010770F">
        <w:t>归并排序</w:t>
      </w:r>
      <w:bookmarkEnd w:id="53"/>
      <w:bookmarkEnd w:id="54"/>
      <w:r w:rsidRPr="0010770F">
        <w:t>、</w:t>
      </w:r>
      <w:bookmarkStart w:id="55" w:name="_Toc20992517"/>
      <w:bookmarkStart w:id="56" w:name="_Toc25050190"/>
      <w:r w:rsidRPr="0010770F">
        <w:t>基数排序</w:t>
      </w:r>
      <w:bookmarkEnd w:id="55"/>
      <w:bookmarkEnd w:id="56"/>
      <w:r w:rsidR="00F305C2">
        <w:rPr>
          <w:rFonts w:hint="eastAsia"/>
        </w:rPr>
        <w:t>和</w:t>
      </w:r>
      <w:r w:rsidRPr="0010770F">
        <w:t>各种内排序方法比较。</w:t>
      </w:r>
    </w:p>
    <w:p w14:paraId="380DECE4" w14:textId="77777777" w:rsidR="00A01719" w:rsidRPr="00FF6FED" w:rsidRDefault="00A01719" w:rsidP="00A01719">
      <w:pPr>
        <w:pStyle w:val="af6"/>
      </w:pPr>
      <w:r w:rsidRPr="00FF6FED">
        <w:t>教学重点</w:t>
      </w:r>
      <w:r>
        <w:rPr>
          <w:rFonts w:hint="eastAsia"/>
        </w:rPr>
        <w:t>：各种内排序算法设计，</w:t>
      </w:r>
      <w:r w:rsidRPr="00282888">
        <w:rPr>
          <w:rFonts w:hint="eastAsia"/>
        </w:rPr>
        <w:t>各种内排序方法的比较和选择</w:t>
      </w:r>
      <w:r>
        <w:rPr>
          <w:rFonts w:hint="eastAsia"/>
        </w:rPr>
        <w:t>。</w:t>
      </w:r>
    </w:p>
    <w:p w14:paraId="0945BD60" w14:textId="77777777" w:rsidR="00A01719" w:rsidRDefault="00A01719" w:rsidP="00A01719">
      <w:pPr>
        <w:pStyle w:val="af6"/>
      </w:pPr>
      <w:r w:rsidRPr="00FF6FED">
        <w:t>教学难点</w:t>
      </w:r>
      <w:r>
        <w:rPr>
          <w:rFonts w:hint="eastAsia"/>
        </w:rPr>
        <w:t>：</w:t>
      </w:r>
      <w:r w:rsidRPr="00282888">
        <w:rPr>
          <w:rFonts w:hint="eastAsia"/>
        </w:rPr>
        <w:t>希尔排序</w:t>
      </w:r>
      <w:r>
        <w:rPr>
          <w:rFonts w:hint="eastAsia"/>
        </w:rPr>
        <w:t>、快速排序、堆排序</w:t>
      </w:r>
      <w:r w:rsidR="00DA6B96">
        <w:rPr>
          <w:rFonts w:hint="eastAsia"/>
        </w:rPr>
        <w:t>、</w:t>
      </w:r>
      <w:r>
        <w:rPr>
          <w:rFonts w:hint="eastAsia"/>
        </w:rPr>
        <w:t>二路归并排序</w:t>
      </w:r>
      <w:r w:rsidR="00DA6B96">
        <w:rPr>
          <w:rFonts w:hint="eastAsia"/>
        </w:rPr>
        <w:t>和</w:t>
      </w:r>
      <w:r w:rsidR="00DA6B96" w:rsidRPr="00282888">
        <w:rPr>
          <w:rFonts w:hint="eastAsia"/>
        </w:rPr>
        <w:t>基数排序</w:t>
      </w:r>
      <w:r>
        <w:rPr>
          <w:rFonts w:hint="eastAsia"/>
        </w:rPr>
        <w:t>算法设计。</w:t>
      </w:r>
    </w:p>
    <w:p w14:paraId="537EB77B" w14:textId="77777777" w:rsidR="00D83366" w:rsidRPr="0046358E" w:rsidRDefault="00884E1E" w:rsidP="00D83366">
      <w:pPr>
        <w:pStyle w:val="af1"/>
        <w:rPr>
          <w:bCs/>
        </w:rPr>
      </w:pPr>
      <w:r w:rsidRPr="002E1290">
        <w:rPr>
          <w:rFonts w:ascii="黑体" w:eastAsia="黑体" w:hAnsi="黑体"/>
        </w:rPr>
        <w:t>课程思政</w:t>
      </w:r>
      <w:r w:rsidRPr="002E1290">
        <w:rPr>
          <w:rFonts w:ascii="黑体" w:eastAsia="黑体" w:hAnsi="黑体" w:hint="eastAsia"/>
        </w:rPr>
        <w:t>：</w:t>
      </w:r>
      <w:r w:rsidR="00D83366" w:rsidRPr="0046358E">
        <w:rPr>
          <w:bCs/>
        </w:rPr>
        <w:t>简要介绍各种高效排序的启示点，展示人类十大算法闪烁着人类智慧的光芒。</w:t>
      </w:r>
      <w:r w:rsidR="00D83366">
        <w:rPr>
          <w:rFonts w:hint="eastAsia"/>
          <w:bCs/>
        </w:rPr>
        <w:t>[</w:t>
      </w:r>
      <w:r w:rsidR="00D83366" w:rsidRPr="0046358E">
        <w:rPr>
          <w:bCs/>
        </w:rPr>
        <w:t>科学方法</w:t>
      </w:r>
      <w:r w:rsidR="00D83366">
        <w:rPr>
          <w:rFonts w:hint="eastAsia"/>
          <w:bCs/>
        </w:rPr>
        <w:t>]</w:t>
      </w:r>
    </w:p>
    <w:p w14:paraId="3F51DEF2" w14:textId="77777777" w:rsidR="00C9722D" w:rsidRDefault="007A04B1" w:rsidP="0005755C">
      <w:pPr>
        <w:ind w:firstLine="420"/>
      </w:pPr>
      <w:r>
        <w:rPr>
          <w:rFonts w:hint="eastAsia"/>
        </w:rPr>
        <w:t xml:space="preserve">11. </w:t>
      </w:r>
      <w:r>
        <w:rPr>
          <w:rFonts w:hint="eastAsia"/>
        </w:rPr>
        <w:t>外排序：外排序</w:t>
      </w:r>
      <w:r w:rsidR="00E26074">
        <w:rPr>
          <w:rFonts w:hint="eastAsia"/>
        </w:rPr>
        <w:t>步骤和磁盘排序过程。</w:t>
      </w:r>
    </w:p>
    <w:p w14:paraId="42E2CE05" w14:textId="77777777" w:rsidR="00E26074" w:rsidRDefault="00E26074" w:rsidP="00E26074">
      <w:pPr>
        <w:pStyle w:val="af6"/>
      </w:pPr>
      <w:r w:rsidRPr="00FF6FED">
        <w:t>教学重点</w:t>
      </w:r>
      <w:r>
        <w:rPr>
          <w:rFonts w:hint="eastAsia"/>
        </w:rPr>
        <w:t>：多路平衡归并，最佳归并树。</w:t>
      </w:r>
    </w:p>
    <w:p w14:paraId="12066312" w14:textId="77777777" w:rsidR="00E26074" w:rsidRDefault="00E26074" w:rsidP="00E26074">
      <w:pPr>
        <w:pStyle w:val="af6"/>
      </w:pPr>
      <w:r w:rsidRPr="00FF6FED">
        <w:lastRenderedPageBreak/>
        <w:t>教学难点</w:t>
      </w:r>
      <w:r>
        <w:rPr>
          <w:rFonts w:hint="eastAsia"/>
        </w:rPr>
        <w:t>：败者树在多路归并中的应用。</w:t>
      </w:r>
    </w:p>
    <w:p w14:paraId="1A13676F" w14:textId="77777777" w:rsidR="00D83366" w:rsidRPr="0046358E" w:rsidRDefault="00884E1E" w:rsidP="00D83366">
      <w:pPr>
        <w:pStyle w:val="af1"/>
      </w:pPr>
      <w:r w:rsidRPr="002E1290">
        <w:rPr>
          <w:rFonts w:ascii="黑体" w:eastAsia="黑体" w:hAnsi="黑体"/>
        </w:rPr>
        <w:t>课程思政</w:t>
      </w:r>
      <w:r>
        <w:rPr>
          <w:rFonts w:hint="eastAsia"/>
        </w:rPr>
        <w:t>：</w:t>
      </w:r>
      <w:r w:rsidR="00D83366" w:rsidRPr="0046358E">
        <w:rPr>
          <w:bCs/>
        </w:rPr>
        <w:t>从二路归并扩展到</w:t>
      </w:r>
      <w:r w:rsidR="00D83366" w:rsidRPr="00D83366">
        <w:rPr>
          <w:bCs/>
          <w:i/>
        </w:rPr>
        <w:t>k</w:t>
      </w:r>
      <w:r w:rsidR="00D83366" w:rsidRPr="0046358E">
        <w:rPr>
          <w:bCs/>
        </w:rPr>
        <w:t>路归并，简要说明利用堆或者败者树提高</w:t>
      </w:r>
      <w:r w:rsidR="00D83366" w:rsidRPr="00D83366">
        <w:rPr>
          <w:bCs/>
          <w:i/>
        </w:rPr>
        <w:t>k</w:t>
      </w:r>
      <w:r w:rsidR="00D83366" w:rsidRPr="0046358E">
        <w:rPr>
          <w:bCs/>
        </w:rPr>
        <w:t>路归并性能，引出选择合适的数据结构可以提供算法的性能。</w:t>
      </w:r>
      <w:r w:rsidR="00D83366">
        <w:rPr>
          <w:rFonts w:hint="eastAsia"/>
          <w:bCs/>
        </w:rPr>
        <w:t>[</w:t>
      </w:r>
      <w:r w:rsidR="00D83366" w:rsidRPr="0046358E">
        <w:rPr>
          <w:bCs/>
        </w:rPr>
        <w:t>科学方法</w:t>
      </w:r>
      <w:r w:rsidR="00D83366">
        <w:rPr>
          <w:rFonts w:hint="eastAsia"/>
          <w:bCs/>
        </w:rPr>
        <w:t>]</w:t>
      </w:r>
    </w:p>
    <w:p w14:paraId="7573C225" w14:textId="77777777" w:rsidR="007A04B1" w:rsidRDefault="003D55DB" w:rsidP="0005755C">
      <w:pPr>
        <w:ind w:firstLine="420"/>
      </w:pPr>
      <w:r>
        <w:rPr>
          <w:rFonts w:hint="eastAsia"/>
        </w:rPr>
        <w:t xml:space="preserve">12. </w:t>
      </w:r>
      <w:r w:rsidR="003D7C19" w:rsidRPr="003D7C19">
        <w:rPr>
          <w:rFonts w:hint="eastAsia"/>
        </w:rPr>
        <w:t>采用面向对象的方法描述算法</w:t>
      </w:r>
      <w:r w:rsidR="009976C1">
        <w:rPr>
          <w:rFonts w:hint="eastAsia"/>
        </w:rPr>
        <w:t>：</w:t>
      </w:r>
      <w:r w:rsidR="009976C1">
        <w:rPr>
          <w:rFonts w:hint="eastAsia"/>
        </w:rPr>
        <w:t>C++</w:t>
      </w:r>
      <w:r w:rsidR="009976C1">
        <w:rPr>
          <w:rFonts w:hint="eastAsia"/>
        </w:rPr>
        <w:t>语言</w:t>
      </w:r>
      <w:r w:rsidR="009976C1" w:rsidRPr="003D7C19">
        <w:rPr>
          <w:rFonts w:hint="eastAsia"/>
        </w:rPr>
        <w:t>面向对象</w:t>
      </w:r>
      <w:r w:rsidR="009976C1">
        <w:rPr>
          <w:rFonts w:hint="eastAsia"/>
        </w:rPr>
        <w:t>编程方法，采用面向对象方式设计数据结构，</w:t>
      </w:r>
      <w:r w:rsidR="009976C1">
        <w:rPr>
          <w:rFonts w:hint="eastAsia"/>
        </w:rPr>
        <w:t>STL</w:t>
      </w:r>
      <w:r w:rsidR="009976C1">
        <w:rPr>
          <w:rFonts w:hint="eastAsia"/>
        </w:rPr>
        <w:t>及其应用。</w:t>
      </w:r>
    </w:p>
    <w:p w14:paraId="74EC07D0" w14:textId="77777777" w:rsidR="003D7C19" w:rsidRDefault="003D7C19" w:rsidP="003D7C19">
      <w:pPr>
        <w:pStyle w:val="af6"/>
      </w:pPr>
      <w:r w:rsidRPr="00FF6FED">
        <w:t>教学重点</w:t>
      </w:r>
      <w:r>
        <w:rPr>
          <w:rFonts w:hint="eastAsia"/>
        </w:rPr>
        <w:t>：用</w:t>
      </w:r>
      <w:r>
        <w:rPr>
          <w:rFonts w:hint="eastAsia"/>
        </w:rPr>
        <w:t>C++</w:t>
      </w:r>
      <w:r w:rsidRPr="003D7C19">
        <w:rPr>
          <w:rFonts w:hint="eastAsia"/>
        </w:rPr>
        <w:t>面向对象</w:t>
      </w:r>
      <w:r>
        <w:rPr>
          <w:rFonts w:hint="eastAsia"/>
        </w:rPr>
        <w:t>方式设计数据结构，</w:t>
      </w:r>
      <w:r>
        <w:rPr>
          <w:rFonts w:hint="eastAsia"/>
        </w:rPr>
        <w:t>STL</w:t>
      </w:r>
      <w:r>
        <w:rPr>
          <w:rFonts w:hint="eastAsia"/>
        </w:rPr>
        <w:t>应用。</w:t>
      </w:r>
    </w:p>
    <w:p w14:paraId="1DF4B8DD" w14:textId="77777777" w:rsidR="003D7C19" w:rsidRDefault="003D7C19" w:rsidP="003D7C19">
      <w:pPr>
        <w:pStyle w:val="af6"/>
      </w:pPr>
      <w:r w:rsidRPr="00FF6FED">
        <w:t>教学难点</w:t>
      </w:r>
      <w:r>
        <w:rPr>
          <w:rFonts w:hint="eastAsia"/>
        </w:rPr>
        <w:t>：应用</w:t>
      </w:r>
      <w:r>
        <w:rPr>
          <w:rFonts w:hint="eastAsia"/>
        </w:rPr>
        <w:t>STL</w:t>
      </w:r>
      <w:r w:rsidR="00471BB6">
        <w:rPr>
          <w:rFonts w:hint="eastAsia"/>
        </w:rPr>
        <w:t>设计</w:t>
      </w:r>
      <w:r w:rsidR="0029483C">
        <w:rPr>
          <w:rFonts w:hint="eastAsia"/>
        </w:rPr>
        <w:t>复杂算法</w:t>
      </w:r>
      <w:r>
        <w:rPr>
          <w:rFonts w:hint="eastAsia"/>
        </w:rPr>
        <w:t>。</w:t>
      </w:r>
    </w:p>
    <w:p w14:paraId="5064CB54" w14:textId="77777777" w:rsidR="003D7C19" w:rsidRPr="0010770F" w:rsidRDefault="003D7C19" w:rsidP="0005755C">
      <w:pPr>
        <w:ind w:firstLine="420"/>
      </w:pPr>
    </w:p>
    <w:p w14:paraId="45D93593" w14:textId="77777777" w:rsidR="0005755C" w:rsidRPr="0010770F" w:rsidRDefault="00C347F4" w:rsidP="00C347F4">
      <w:pPr>
        <w:pStyle w:val="3"/>
        <w:rPr>
          <w:rFonts w:hAnsi="Times New Roman"/>
        </w:rPr>
      </w:pPr>
      <w:r>
        <w:rPr>
          <w:rFonts w:hint="eastAsia"/>
        </w:rPr>
        <w:t>四、</w:t>
      </w:r>
      <w:r w:rsidR="0005755C" w:rsidRPr="0010770F">
        <w:t>课程内容与学时分配表：</w:t>
      </w: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1134"/>
        <w:gridCol w:w="1134"/>
        <w:gridCol w:w="1134"/>
        <w:gridCol w:w="1134"/>
        <w:gridCol w:w="1165"/>
        <w:gridCol w:w="1162"/>
      </w:tblGrid>
      <w:tr w:rsidR="00C349A9" w:rsidRPr="0010770F" w14:paraId="4A35517C" w14:textId="77777777" w:rsidTr="00947B7C">
        <w:trPr>
          <w:jc w:val="center"/>
        </w:trPr>
        <w:tc>
          <w:tcPr>
            <w:tcW w:w="1782" w:type="dxa"/>
            <w:vMerge w:val="restart"/>
            <w:vAlign w:val="center"/>
          </w:tcPr>
          <w:p w14:paraId="38E91CFF" w14:textId="77777777" w:rsidR="00C349A9" w:rsidRPr="0010770F" w:rsidRDefault="00C349A9" w:rsidP="00C347F4">
            <w:pPr>
              <w:jc w:val="center"/>
            </w:pPr>
            <w:r w:rsidRPr="0010770F">
              <w:t>内容</w:t>
            </w:r>
          </w:p>
        </w:tc>
        <w:tc>
          <w:tcPr>
            <w:tcW w:w="2268" w:type="dxa"/>
            <w:gridSpan w:val="2"/>
          </w:tcPr>
          <w:p w14:paraId="620A3F3F" w14:textId="77777777" w:rsidR="00C349A9" w:rsidRDefault="00C349A9" w:rsidP="005D3579">
            <w:pPr>
              <w:jc w:val="center"/>
            </w:pPr>
            <w:r>
              <w:rPr>
                <w:rFonts w:hint="eastAsia"/>
              </w:rPr>
              <w:t>72+36</w:t>
            </w:r>
          </w:p>
        </w:tc>
        <w:tc>
          <w:tcPr>
            <w:tcW w:w="2268" w:type="dxa"/>
            <w:gridSpan w:val="2"/>
          </w:tcPr>
          <w:p w14:paraId="3E294135" w14:textId="77777777" w:rsidR="00C349A9" w:rsidRDefault="00C349A9" w:rsidP="005D3579">
            <w:pPr>
              <w:jc w:val="center"/>
            </w:pPr>
            <w:r>
              <w:rPr>
                <w:rFonts w:hint="eastAsia"/>
              </w:rPr>
              <w:t>54+18</w:t>
            </w:r>
          </w:p>
        </w:tc>
        <w:tc>
          <w:tcPr>
            <w:tcW w:w="2327" w:type="dxa"/>
            <w:gridSpan w:val="2"/>
          </w:tcPr>
          <w:p w14:paraId="4FB7689E" w14:textId="77777777" w:rsidR="00C349A9" w:rsidRDefault="00C349A9" w:rsidP="005D3579">
            <w:pPr>
              <w:jc w:val="center"/>
            </w:pPr>
            <w:r>
              <w:rPr>
                <w:rFonts w:hint="eastAsia"/>
              </w:rPr>
              <w:t>40+16</w:t>
            </w:r>
          </w:p>
        </w:tc>
      </w:tr>
      <w:tr w:rsidR="00947B7C" w:rsidRPr="0010770F" w14:paraId="2D89A2DA" w14:textId="77777777" w:rsidTr="00947B7C">
        <w:trPr>
          <w:jc w:val="center"/>
        </w:trPr>
        <w:tc>
          <w:tcPr>
            <w:tcW w:w="1782" w:type="dxa"/>
            <w:vMerge/>
          </w:tcPr>
          <w:p w14:paraId="7A83E4F3" w14:textId="77777777" w:rsidR="00C349A9" w:rsidRPr="0010770F" w:rsidRDefault="00C349A9" w:rsidP="005D3579">
            <w:pPr>
              <w:jc w:val="center"/>
            </w:pPr>
          </w:p>
        </w:tc>
        <w:tc>
          <w:tcPr>
            <w:tcW w:w="1134" w:type="dxa"/>
          </w:tcPr>
          <w:p w14:paraId="30F3357D" w14:textId="77777777" w:rsidR="00C349A9" w:rsidRPr="0010770F" w:rsidRDefault="00C349A9" w:rsidP="005D3579">
            <w:pPr>
              <w:jc w:val="center"/>
            </w:pPr>
            <w:r>
              <w:rPr>
                <w:rFonts w:hint="eastAsia"/>
              </w:rPr>
              <w:t>课堂</w:t>
            </w:r>
            <w:r w:rsidRPr="0010770F">
              <w:t>学时</w:t>
            </w:r>
          </w:p>
        </w:tc>
        <w:tc>
          <w:tcPr>
            <w:tcW w:w="1134" w:type="dxa"/>
          </w:tcPr>
          <w:p w14:paraId="7D57D5F2" w14:textId="77777777" w:rsidR="00C349A9" w:rsidRPr="0010770F" w:rsidRDefault="00C349A9" w:rsidP="005D3579">
            <w:pPr>
              <w:jc w:val="center"/>
            </w:pPr>
            <w:r>
              <w:rPr>
                <w:rFonts w:hint="eastAsia"/>
              </w:rPr>
              <w:t>实验学时</w:t>
            </w:r>
          </w:p>
        </w:tc>
        <w:tc>
          <w:tcPr>
            <w:tcW w:w="1134" w:type="dxa"/>
          </w:tcPr>
          <w:p w14:paraId="2DB7A771" w14:textId="77777777" w:rsidR="00C349A9" w:rsidRPr="0010770F" w:rsidRDefault="00C349A9" w:rsidP="00161405">
            <w:pPr>
              <w:jc w:val="center"/>
            </w:pPr>
            <w:r>
              <w:rPr>
                <w:rFonts w:hint="eastAsia"/>
              </w:rPr>
              <w:t>课堂</w:t>
            </w:r>
            <w:r w:rsidRPr="0010770F">
              <w:t>学时</w:t>
            </w:r>
          </w:p>
        </w:tc>
        <w:tc>
          <w:tcPr>
            <w:tcW w:w="1134" w:type="dxa"/>
          </w:tcPr>
          <w:p w14:paraId="799F5DB5" w14:textId="77777777" w:rsidR="00C349A9" w:rsidRPr="0010770F" w:rsidRDefault="00C349A9" w:rsidP="00161405">
            <w:pPr>
              <w:jc w:val="center"/>
            </w:pPr>
            <w:r>
              <w:rPr>
                <w:rFonts w:hint="eastAsia"/>
              </w:rPr>
              <w:t>实验学时</w:t>
            </w:r>
          </w:p>
        </w:tc>
        <w:tc>
          <w:tcPr>
            <w:tcW w:w="1165" w:type="dxa"/>
          </w:tcPr>
          <w:p w14:paraId="71DAE9C7" w14:textId="77777777" w:rsidR="00C349A9" w:rsidRPr="0010770F" w:rsidRDefault="00C349A9" w:rsidP="00161405">
            <w:pPr>
              <w:jc w:val="center"/>
            </w:pPr>
            <w:r>
              <w:rPr>
                <w:rFonts w:hint="eastAsia"/>
              </w:rPr>
              <w:t>课堂</w:t>
            </w:r>
            <w:r w:rsidRPr="0010770F">
              <w:t>学时</w:t>
            </w:r>
          </w:p>
        </w:tc>
        <w:tc>
          <w:tcPr>
            <w:tcW w:w="1162" w:type="dxa"/>
          </w:tcPr>
          <w:p w14:paraId="76476F66" w14:textId="77777777" w:rsidR="00C349A9" w:rsidRPr="0010770F" w:rsidRDefault="00C349A9" w:rsidP="00161405">
            <w:pPr>
              <w:jc w:val="center"/>
            </w:pPr>
            <w:r>
              <w:rPr>
                <w:rFonts w:hint="eastAsia"/>
              </w:rPr>
              <w:t>实验学时</w:t>
            </w:r>
          </w:p>
        </w:tc>
      </w:tr>
      <w:tr w:rsidR="00947B7C" w:rsidRPr="0010770F" w14:paraId="30021C4E" w14:textId="77777777" w:rsidTr="00947B7C">
        <w:trPr>
          <w:jc w:val="center"/>
        </w:trPr>
        <w:tc>
          <w:tcPr>
            <w:tcW w:w="1782" w:type="dxa"/>
            <w:vAlign w:val="center"/>
          </w:tcPr>
          <w:p w14:paraId="14395658" w14:textId="77777777" w:rsidR="00C349A9" w:rsidRPr="0010770F" w:rsidRDefault="00C349A9" w:rsidP="00323B8D">
            <w:r w:rsidRPr="0010770F">
              <w:t>绪论</w:t>
            </w:r>
          </w:p>
        </w:tc>
        <w:tc>
          <w:tcPr>
            <w:tcW w:w="1134" w:type="dxa"/>
            <w:vAlign w:val="center"/>
          </w:tcPr>
          <w:p w14:paraId="76B23CF1" w14:textId="77777777" w:rsidR="00C349A9" w:rsidRPr="0010770F" w:rsidRDefault="00C349A9" w:rsidP="00323B8D">
            <w:pPr>
              <w:jc w:val="center"/>
            </w:pPr>
            <w:r w:rsidRPr="0010770F">
              <w:t>4</w:t>
            </w:r>
          </w:p>
        </w:tc>
        <w:tc>
          <w:tcPr>
            <w:tcW w:w="1134" w:type="dxa"/>
            <w:vAlign w:val="center"/>
          </w:tcPr>
          <w:p w14:paraId="2ED8D4A0" w14:textId="77777777" w:rsidR="00C349A9" w:rsidRPr="0010770F" w:rsidRDefault="00C349A9" w:rsidP="00727C51">
            <w:pPr>
              <w:jc w:val="center"/>
            </w:pPr>
          </w:p>
        </w:tc>
        <w:tc>
          <w:tcPr>
            <w:tcW w:w="1134" w:type="dxa"/>
          </w:tcPr>
          <w:p w14:paraId="4F61C754" w14:textId="77777777" w:rsidR="00C349A9" w:rsidRPr="0010770F" w:rsidRDefault="00251D90" w:rsidP="00727C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7528CD1C" w14:textId="77777777" w:rsidR="00C349A9" w:rsidRPr="0010770F" w:rsidRDefault="00C349A9" w:rsidP="00727C51">
            <w:pPr>
              <w:jc w:val="center"/>
            </w:pPr>
          </w:p>
        </w:tc>
        <w:tc>
          <w:tcPr>
            <w:tcW w:w="1165" w:type="dxa"/>
          </w:tcPr>
          <w:p w14:paraId="3951A515" w14:textId="77777777" w:rsidR="00C349A9" w:rsidRPr="0010770F" w:rsidRDefault="003C6243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14:paraId="0C36DE7D" w14:textId="77777777" w:rsidR="00C349A9" w:rsidRPr="0010770F" w:rsidRDefault="00C349A9" w:rsidP="00727C51">
            <w:pPr>
              <w:jc w:val="center"/>
            </w:pPr>
          </w:p>
        </w:tc>
      </w:tr>
      <w:tr w:rsidR="00947B7C" w:rsidRPr="0010770F" w14:paraId="0CD14D2D" w14:textId="77777777" w:rsidTr="00947B7C">
        <w:trPr>
          <w:jc w:val="center"/>
        </w:trPr>
        <w:tc>
          <w:tcPr>
            <w:tcW w:w="1782" w:type="dxa"/>
            <w:vAlign w:val="center"/>
          </w:tcPr>
          <w:p w14:paraId="5C04AD55" w14:textId="77777777" w:rsidR="00C349A9" w:rsidRPr="0010770F" w:rsidRDefault="00C349A9" w:rsidP="00323B8D">
            <w:r w:rsidRPr="0010770F">
              <w:t>线性表</w:t>
            </w:r>
          </w:p>
        </w:tc>
        <w:tc>
          <w:tcPr>
            <w:tcW w:w="1134" w:type="dxa"/>
            <w:vAlign w:val="center"/>
          </w:tcPr>
          <w:p w14:paraId="3A7A7D48" w14:textId="77777777" w:rsidR="00C349A9" w:rsidRPr="0010770F" w:rsidRDefault="00C349A9" w:rsidP="00323B8D">
            <w:pPr>
              <w:jc w:val="center"/>
            </w:pPr>
            <w:r w:rsidRPr="0010770F">
              <w:t>8</w:t>
            </w:r>
          </w:p>
        </w:tc>
        <w:tc>
          <w:tcPr>
            <w:tcW w:w="1134" w:type="dxa"/>
            <w:vAlign w:val="center"/>
          </w:tcPr>
          <w:p w14:paraId="0825001D" w14:textId="77777777" w:rsidR="00C349A9" w:rsidRPr="0010770F" w:rsidRDefault="00C349A9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E81FA8E" w14:textId="77777777" w:rsidR="00C349A9" w:rsidRDefault="00966F6A" w:rsidP="00727C5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2B75DEE5" w14:textId="77777777" w:rsidR="00C349A9" w:rsidRDefault="005F6E0E" w:rsidP="005F6E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63F4D1B4" w14:textId="77777777" w:rsidR="00C349A9" w:rsidRDefault="003C6243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2" w:type="dxa"/>
          </w:tcPr>
          <w:p w14:paraId="421DD06A" w14:textId="77777777" w:rsidR="00C349A9" w:rsidRDefault="005D7F17" w:rsidP="00727C51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47B7C" w:rsidRPr="0010770F" w14:paraId="7405C02C" w14:textId="77777777" w:rsidTr="00947B7C">
        <w:trPr>
          <w:jc w:val="center"/>
        </w:trPr>
        <w:tc>
          <w:tcPr>
            <w:tcW w:w="1782" w:type="dxa"/>
            <w:vAlign w:val="center"/>
          </w:tcPr>
          <w:p w14:paraId="548A6295" w14:textId="77777777" w:rsidR="00C349A9" w:rsidRPr="0010770F" w:rsidRDefault="00C349A9" w:rsidP="00323B8D">
            <w:r w:rsidRPr="0010770F">
              <w:t>栈与队列</w:t>
            </w:r>
          </w:p>
        </w:tc>
        <w:tc>
          <w:tcPr>
            <w:tcW w:w="1134" w:type="dxa"/>
            <w:vAlign w:val="center"/>
          </w:tcPr>
          <w:p w14:paraId="5BF4C08C" w14:textId="77777777" w:rsidR="00C349A9" w:rsidRPr="0010770F" w:rsidRDefault="00C349A9" w:rsidP="00323B8D">
            <w:pPr>
              <w:jc w:val="center"/>
            </w:pPr>
            <w:r w:rsidRPr="0010770F">
              <w:t>8</w:t>
            </w:r>
          </w:p>
        </w:tc>
        <w:tc>
          <w:tcPr>
            <w:tcW w:w="1134" w:type="dxa"/>
            <w:vAlign w:val="center"/>
          </w:tcPr>
          <w:p w14:paraId="578BB391" w14:textId="77777777" w:rsidR="00C349A9" w:rsidRPr="0010770F" w:rsidRDefault="00C349A9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2574B36B" w14:textId="77777777" w:rsidR="00C349A9" w:rsidRDefault="00251D90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0913DF60" w14:textId="77777777" w:rsidR="00C349A9" w:rsidRDefault="005F6E0E" w:rsidP="005F6E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5A6D0EA2" w14:textId="77777777" w:rsidR="00C349A9" w:rsidRDefault="003C6243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2" w:type="dxa"/>
          </w:tcPr>
          <w:p w14:paraId="24D755DD" w14:textId="77777777" w:rsidR="00C349A9" w:rsidRDefault="005D7F17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47B7C" w:rsidRPr="0010770F" w14:paraId="7B492706" w14:textId="77777777" w:rsidTr="00947B7C">
        <w:trPr>
          <w:jc w:val="center"/>
        </w:trPr>
        <w:tc>
          <w:tcPr>
            <w:tcW w:w="1782" w:type="dxa"/>
            <w:vAlign w:val="center"/>
          </w:tcPr>
          <w:p w14:paraId="1BAA3D5D" w14:textId="77777777" w:rsidR="00C349A9" w:rsidRPr="0010770F" w:rsidRDefault="00C349A9" w:rsidP="00323B8D">
            <w:r w:rsidRPr="0010770F">
              <w:t>串</w:t>
            </w:r>
          </w:p>
        </w:tc>
        <w:tc>
          <w:tcPr>
            <w:tcW w:w="1134" w:type="dxa"/>
            <w:vAlign w:val="center"/>
          </w:tcPr>
          <w:p w14:paraId="6D00E97B" w14:textId="77777777" w:rsidR="00C349A9" w:rsidRPr="0010770F" w:rsidRDefault="00C349A9" w:rsidP="00323B8D">
            <w:pPr>
              <w:jc w:val="center"/>
            </w:pPr>
            <w:r w:rsidRPr="0010770F">
              <w:t>4</w:t>
            </w:r>
          </w:p>
        </w:tc>
        <w:tc>
          <w:tcPr>
            <w:tcW w:w="1134" w:type="dxa"/>
            <w:vAlign w:val="center"/>
          </w:tcPr>
          <w:p w14:paraId="570A0593" w14:textId="77777777" w:rsidR="00C349A9" w:rsidRPr="0010770F" w:rsidRDefault="00C349A9" w:rsidP="00727C51">
            <w:pPr>
              <w:jc w:val="center"/>
            </w:pPr>
          </w:p>
        </w:tc>
        <w:tc>
          <w:tcPr>
            <w:tcW w:w="1134" w:type="dxa"/>
          </w:tcPr>
          <w:p w14:paraId="3684B5D7" w14:textId="77777777" w:rsidR="00C349A9" w:rsidRPr="0010770F" w:rsidRDefault="00533516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C40BFFD" w14:textId="77777777" w:rsidR="00C349A9" w:rsidRPr="0010770F" w:rsidRDefault="00C349A9" w:rsidP="00727C51">
            <w:pPr>
              <w:jc w:val="center"/>
            </w:pPr>
          </w:p>
        </w:tc>
        <w:tc>
          <w:tcPr>
            <w:tcW w:w="1165" w:type="dxa"/>
          </w:tcPr>
          <w:p w14:paraId="7B12204D" w14:textId="77777777" w:rsidR="00C349A9" w:rsidRPr="0010770F" w:rsidRDefault="003C6243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14:paraId="016E308C" w14:textId="77777777" w:rsidR="00C349A9" w:rsidRPr="0010770F" w:rsidRDefault="00C349A9" w:rsidP="00727C51">
            <w:pPr>
              <w:jc w:val="center"/>
            </w:pPr>
          </w:p>
        </w:tc>
      </w:tr>
      <w:tr w:rsidR="00947B7C" w:rsidRPr="0010770F" w14:paraId="331C00B7" w14:textId="77777777" w:rsidTr="00947B7C">
        <w:trPr>
          <w:jc w:val="center"/>
        </w:trPr>
        <w:tc>
          <w:tcPr>
            <w:tcW w:w="1782" w:type="dxa"/>
            <w:vAlign w:val="center"/>
          </w:tcPr>
          <w:p w14:paraId="406B0BEA" w14:textId="77777777" w:rsidR="00C349A9" w:rsidRPr="0010770F" w:rsidRDefault="00C349A9" w:rsidP="00323B8D">
            <w:r w:rsidRPr="0010770F">
              <w:t>递归</w:t>
            </w:r>
          </w:p>
        </w:tc>
        <w:tc>
          <w:tcPr>
            <w:tcW w:w="1134" w:type="dxa"/>
            <w:vAlign w:val="center"/>
          </w:tcPr>
          <w:p w14:paraId="65B4E340" w14:textId="77777777" w:rsidR="00C349A9" w:rsidRPr="0010770F" w:rsidRDefault="00501F87" w:rsidP="00323B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677F06E2" w14:textId="77777777" w:rsidR="00C349A9" w:rsidRPr="0010770F" w:rsidRDefault="00C349A9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F37F6E1" w14:textId="77777777" w:rsidR="00C349A9" w:rsidRDefault="00251D90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106C2FE" w14:textId="77777777" w:rsidR="00C349A9" w:rsidRDefault="00C349A9" w:rsidP="00727C51">
            <w:pPr>
              <w:jc w:val="center"/>
            </w:pPr>
          </w:p>
        </w:tc>
        <w:tc>
          <w:tcPr>
            <w:tcW w:w="1165" w:type="dxa"/>
          </w:tcPr>
          <w:p w14:paraId="2B737F63" w14:textId="77777777" w:rsidR="00C349A9" w:rsidRDefault="003C6243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14:paraId="08EACF36" w14:textId="77777777" w:rsidR="00C349A9" w:rsidRDefault="00C349A9" w:rsidP="00727C51">
            <w:pPr>
              <w:jc w:val="center"/>
            </w:pPr>
          </w:p>
        </w:tc>
      </w:tr>
      <w:tr w:rsidR="00947B7C" w:rsidRPr="0010770F" w14:paraId="44153C71" w14:textId="77777777" w:rsidTr="00947B7C">
        <w:trPr>
          <w:jc w:val="center"/>
        </w:trPr>
        <w:tc>
          <w:tcPr>
            <w:tcW w:w="1782" w:type="dxa"/>
            <w:vAlign w:val="center"/>
          </w:tcPr>
          <w:p w14:paraId="54544BDD" w14:textId="77777777" w:rsidR="00C349A9" w:rsidRPr="0010770F" w:rsidRDefault="00C349A9" w:rsidP="00467996">
            <w:r w:rsidRPr="0010770F">
              <w:t>数组和</w:t>
            </w:r>
            <w:r w:rsidR="00467996">
              <w:rPr>
                <w:rFonts w:hint="eastAsia"/>
              </w:rPr>
              <w:t>广义表</w:t>
            </w:r>
          </w:p>
        </w:tc>
        <w:tc>
          <w:tcPr>
            <w:tcW w:w="1134" w:type="dxa"/>
            <w:vAlign w:val="center"/>
          </w:tcPr>
          <w:p w14:paraId="40EF3FE4" w14:textId="77777777" w:rsidR="00C349A9" w:rsidRPr="0010770F" w:rsidRDefault="00C349A9" w:rsidP="0045594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3572E92B" w14:textId="77777777" w:rsidR="00C349A9" w:rsidRPr="0010770F" w:rsidRDefault="00C349A9" w:rsidP="00455944">
            <w:pPr>
              <w:jc w:val="center"/>
            </w:pPr>
          </w:p>
        </w:tc>
        <w:tc>
          <w:tcPr>
            <w:tcW w:w="1134" w:type="dxa"/>
          </w:tcPr>
          <w:p w14:paraId="1467DA36" w14:textId="77777777" w:rsidR="00C349A9" w:rsidRPr="0010770F" w:rsidRDefault="00251D90" w:rsidP="0045594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F2AF6F2" w14:textId="77777777" w:rsidR="00C349A9" w:rsidRPr="0010770F" w:rsidRDefault="00C349A9" w:rsidP="00455944">
            <w:pPr>
              <w:jc w:val="center"/>
            </w:pPr>
          </w:p>
        </w:tc>
        <w:tc>
          <w:tcPr>
            <w:tcW w:w="1165" w:type="dxa"/>
          </w:tcPr>
          <w:p w14:paraId="5E509DFE" w14:textId="77777777" w:rsidR="00C349A9" w:rsidRPr="0010770F" w:rsidRDefault="003C6243" w:rsidP="0045594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2" w:type="dxa"/>
          </w:tcPr>
          <w:p w14:paraId="55CA11AF" w14:textId="77777777" w:rsidR="00C349A9" w:rsidRPr="0010770F" w:rsidRDefault="00C349A9" w:rsidP="00455944">
            <w:pPr>
              <w:jc w:val="center"/>
            </w:pPr>
          </w:p>
        </w:tc>
      </w:tr>
      <w:tr w:rsidR="00947B7C" w:rsidRPr="0010770F" w14:paraId="5D6023CD" w14:textId="77777777" w:rsidTr="00947B7C">
        <w:trPr>
          <w:jc w:val="center"/>
        </w:trPr>
        <w:tc>
          <w:tcPr>
            <w:tcW w:w="1782" w:type="dxa"/>
            <w:vAlign w:val="center"/>
          </w:tcPr>
          <w:p w14:paraId="7DBC9B08" w14:textId="77777777" w:rsidR="00C349A9" w:rsidRPr="0010770F" w:rsidRDefault="00C349A9" w:rsidP="00323B8D">
            <w:r w:rsidRPr="0010770F">
              <w:t>树和二叉树</w:t>
            </w:r>
          </w:p>
        </w:tc>
        <w:tc>
          <w:tcPr>
            <w:tcW w:w="1134" w:type="dxa"/>
            <w:vAlign w:val="center"/>
          </w:tcPr>
          <w:p w14:paraId="479475E5" w14:textId="77777777" w:rsidR="00C349A9" w:rsidRPr="0010770F" w:rsidRDefault="00C349A9" w:rsidP="00323B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257BB2ED" w14:textId="77777777" w:rsidR="00C349A9" w:rsidRPr="0010770F" w:rsidRDefault="00C349A9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158BF4AF" w14:textId="77777777" w:rsidR="00C349A9" w:rsidRDefault="00251D90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5369519" w14:textId="77777777" w:rsidR="00C349A9" w:rsidRDefault="005F6E0E" w:rsidP="005F6E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0A02AA6A" w14:textId="77777777" w:rsidR="00C349A9" w:rsidRDefault="003C6243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2" w:type="dxa"/>
          </w:tcPr>
          <w:p w14:paraId="23505F2E" w14:textId="77777777" w:rsidR="00C349A9" w:rsidRDefault="005D7F17" w:rsidP="00727C51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47B7C" w:rsidRPr="0010770F" w14:paraId="621E0240" w14:textId="77777777" w:rsidTr="00947B7C">
        <w:trPr>
          <w:jc w:val="center"/>
        </w:trPr>
        <w:tc>
          <w:tcPr>
            <w:tcW w:w="1782" w:type="dxa"/>
            <w:vAlign w:val="center"/>
          </w:tcPr>
          <w:p w14:paraId="4C4A633D" w14:textId="77777777" w:rsidR="00C349A9" w:rsidRPr="0010770F" w:rsidRDefault="00C349A9" w:rsidP="00323B8D">
            <w:r w:rsidRPr="0010770F">
              <w:t>图</w:t>
            </w:r>
          </w:p>
        </w:tc>
        <w:tc>
          <w:tcPr>
            <w:tcW w:w="1134" w:type="dxa"/>
            <w:vAlign w:val="center"/>
          </w:tcPr>
          <w:p w14:paraId="5CCDE6FC" w14:textId="77777777" w:rsidR="00C349A9" w:rsidRPr="0010770F" w:rsidRDefault="00C349A9" w:rsidP="00323B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62234ADB" w14:textId="77777777" w:rsidR="00C349A9" w:rsidRPr="0010770F" w:rsidRDefault="00C349A9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7EFB9051" w14:textId="77777777" w:rsidR="00C349A9" w:rsidRDefault="00966F6A" w:rsidP="00727C5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3DC6EB0" w14:textId="77777777" w:rsidR="00C349A9" w:rsidRDefault="005F6E0E" w:rsidP="005F6E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0A8F01C6" w14:textId="77777777" w:rsidR="00C349A9" w:rsidRDefault="003C6243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2" w:type="dxa"/>
          </w:tcPr>
          <w:p w14:paraId="2B43C65F" w14:textId="77777777" w:rsidR="00C349A9" w:rsidRDefault="005D7F17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47B7C" w:rsidRPr="0010770F" w14:paraId="35B84EB0" w14:textId="77777777" w:rsidTr="00947B7C">
        <w:trPr>
          <w:jc w:val="center"/>
        </w:trPr>
        <w:tc>
          <w:tcPr>
            <w:tcW w:w="1782" w:type="dxa"/>
            <w:vAlign w:val="center"/>
          </w:tcPr>
          <w:p w14:paraId="344945FD" w14:textId="77777777" w:rsidR="00C349A9" w:rsidRPr="0010770F" w:rsidRDefault="00C349A9" w:rsidP="00323B8D">
            <w:r w:rsidRPr="0010770F">
              <w:t>查找</w:t>
            </w:r>
          </w:p>
        </w:tc>
        <w:tc>
          <w:tcPr>
            <w:tcW w:w="1134" w:type="dxa"/>
            <w:vAlign w:val="center"/>
          </w:tcPr>
          <w:p w14:paraId="7A0ED499" w14:textId="77777777" w:rsidR="00C349A9" w:rsidRPr="0010770F" w:rsidRDefault="00C349A9" w:rsidP="00323B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14:paraId="25FEDBAF" w14:textId="77777777" w:rsidR="00C349A9" w:rsidRPr="0010770F" w:rsidRDefault="00C349A9" w:rsidP="00727C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3D3E83D8" w14:textId="77777777" w:rsidR="00C349A9" w:rsidRDefault="00533516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2254C2F2" w14:textId="77777777" w:rsidR="00C349A9" w:rsidRDefault="005F6E0E" w:rsidP="005F6E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28C790B6" w14:textId="77777777" w:rsidR="00C349A9" w:rsidRDefault="003C6243" w:rsidP="00727C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14:paraId="0B0764F2" w14:textId="77777777" w:rsidR="00C349A9" w:rsidRDefault="005D7F17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47B7C" w:rsidRPr="0010770F" w14:paraId="00B61012" w14:textId="77777777" w:rsidTr="00947B7C">
        <w:trPr>
          <w:jc w:val="center"/>
        </w:trPr>
        <w:tc>
          <w:tcPr>
            <w:tcW w:w="1782" w:type="dxa"/>
            <w:vAlign w:val="center"/>
          </w:tcPr>
          <w:p w14:paraId="7AAF874E" w14:textId="77777777" w:rsidR="00C349A9" w:rsidRPr="0010770F" w:rsidRDefault="00C349A9" w:rsidP="00323B8D">
            <w:r>
              <w:rPr>
                <w:rFonts w:hint="eastAsia"/>
              </w:rPr>
              <w:t>内排序</w:t>
            </w:r>
          </w:p>
        </w:tc>
        <w:tc>
          <w:tcPr>
            <w:tcW w:w="1134" w:type="dxa"/>
            <w:vAlign w:val="center"/>
          </w:tcPr>
          <w:p w14:paraId="3AE6C594" w14:textId="77777777" w:rsidR="00C349A9" w:rsidRPr="0010770F" w:rsidRDefault="00501F87" w:rsidP="00323B8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14:paraId="42369D8D" w14:textId="77777777" w:rsidR="00C349A9" w:rsidRDefault="00C349A9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4446FB72" w14:textId="77777777" w:rsidR="00C349A9" w:rsidRDefault="00533516" w:rsidP="00727C5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72291A5B" w14:textId="77777777" w:rsidR="00C349A9" w:rsidRDefault="005F6E0E" w:rsidP="005F6E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5" w:type="dxa"/>
          </w:tcPr>
          <w:p w14:paraId="2DE4FC03" w14:textId="77777777" w:rsidR="00C349A9" w:rsidRDefault="003C6243" w:rsidP="00727C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2" w:type="dxa"/>
          </w:tcPr>
          <w:p w14:paraId="44A4C8BF" w14:textId="77777777" w:rsidR="00C349A9" w:rsidRDefault="005D7F17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947B7C" w:rsidRPr="0010770F" w14:paraId="19CD06E3" w14:textId="77777777" w:rsidTr="00947B7C">
        <w:trPr>
          <w:jc w:val="center"/>
        </w:trPr>
        <w:tc>
          <w:tcPr>
            <w:tcW w:w="1782" w:type="dxa"/>
            <w:vAlign w:val="center"/>
          </w:tcPr>
          <w:p w14:paraId="63933D5B" w14:textId="77777777" w:rsidR="00C349A9" w:rsidRDefault="00C349A9" w:rsidP="00323B8D">
            <w:r>
              <w:rPr>
                <w:rFonts w:hint="eastAsia"/>
              </w:rPr>
              <w:t>外排序</w:t>
            </w:r>
          </w:p>
        </w:tc>
        <w:tc>
          <w:tcPr>
            <w:tcW w:w="1134" w:type="dxa"/>
            <w:vAlign w:val="center"/>
          </w:tcPr>
          <w:p w14:paraId="22A5BC74" w14:textId="77777777" w:rsidR="00C349A9" w:rsidRPr="0010770F" w:rsidRDefault="00C349A9" w:rsidP="00323B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4B3B7EC3" w14:textId="77777777" w:rsidR="00C349A9" w:rsidRDefault="00C349A9" w:rsidP="00727C51">
            <w:pPr>
              <w:jc w:val="center"/>
            </w:pPr>
          </w:p>
        </w:tc>
        <w:tc>
          <w:tcPr>
            <w:tcW w:w="1134" w:type="dxa"/>
          </w:tcPr>
          <w:p w14:paraId="447AE9C3" w14:textId="77777777" w:rsidR="00C349A9" w:rsidRDefault="00251D90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A66BF66" w14:textId="77777777" w:rsidR="00C349A9" w:rsidRDefault="00C349A9" w:rsidP="00727C51">
            <w:pPr>
              <w:jc w:val="center"/>
            </w:pPr>
          </w:p>
        </w:tc>
        <w:tc>
          <w:tcPr>
            <w:tcW w:w="1165" w:type="dxa"/>
          </w:tcPr>
          <w:p w14:paraId="12C97291" w14:textId="77777777" w:rsidR="00C349A9" w:rsidRDefault="00C349A9" w:rsidP="00727C51">
            <w:pPr>
              <w:jc w:val="center"/>
            </w:pPr>
          </w:p>
        </w:tc>
        <w:tc>
          <w:tcPr>
            <w:tcW w:w="1162" w:type="dxa"/>
          </w:tcPr>
          <w:p w14:paraId="553CD53A" w14:textId="77777777" w:rsidR="00C349A9" w:rsidRDefault="00C349A9" w:rsidP="00727C51">
            <w:pPr>
              <w:jc w:val="center"/>
            </w:pPr>
          </w:p>
        </w:tc>
      </w:tr>
      <w:tr w:rsidR="00947B7C" w:rsidRPr="0010770F" w14:paraId="0FE83163" w14:textId="77777777" w:rsidTr="00947B7C">
        <w:trPr>
          <w:jc w:val="center"/>
        </w:trPr>
        <w:tc>
          <w:tcPr>
            <w:tcW w:w="1782" w:type="dxa"/>
            <w:vAlign w:val="center"/>
          </w:tcPr>
          <w:p w14:paraId="698DECC2" w14:textId="77777777" w:rsidR="00C349A9" w:rsidRDefault="00C349A9" w:rsidP="00323B8D">
            <w:r w:rsidRPr="003D7C19">
              <w:rPr>
                <w:rFonts w:hint="eastAsia"/>
              </w:rPr>
              <w:t>采用面向对象的方法描述算法</w:t>
            </w:r>
          </w:p>
        </w:tc>
        <w:tc>
          <w:tcPr>
            <w:tcW w:w="1134" w:type="dxa"/>
            <w:vAlign w:val="center"/>
          </w:tcPr>
          <w:p w14:paraId="04C0B475" w14:textId="77777777" w:rsidR="00C349A9" w:rsidRPr="0010770F" w:rsidRDefault="00C349A9" w:rsidP="00323B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6FD7A825" w14:textId="77777777" w:rsidR="00C349A9" w:rsidRDefault="00C349A9" w:rsidP="00727C51">
            <w:pPr>
              <w:jc w:val="center"/>
            </w:pPr>
          </w:p>
        </w:tc>
        <w:tc>
          <w:tcPr>
            <w:tcW w:w="1134" w:type="dxa"/>
          </w:tcPr>
          <w:p w14:paraId="3F5A83C2" w14:textId="77777777" w:rsidR="00C349A9" w:rsidRDefault="00C349A9" w:rsidP="00727C51">
            <w:pPr>
              <w:jc w:val="center"/>
            </w:pPr>
          </w:p>
        </w:tc>
        <w:tc>
          <w:tcPr>
            <w:tcW w:w="1134" w:type="dxa"/>
          </w:tcPr>
          <w:p w14:paraId="0E7D8E1C" w14:textId="77777777" w:rsidR="00C349A9" w:rsidRDefault="00C349A9" w:rsidP="00727C51">
            <w:pPr>
              <w:jc w:val="center"/>
            </w:pPr>
          </w:p>
        </w:tc>
        <w:tc>
          <w:tcPr>
            <w:tcW w:w="1165" w:type="dxa"/>
          </w:tcPr>
          <w:p w14:paraId="01C1797B" w14:textId="77777777" w:rsidR="00C349A9" w:rsidRDefault="00C349A9" w:rsidP="00727C51">
            <w:pPr>
              <w:jc w:val="center"/>
            </w:pPr>
          </w:p>
        </w:tc>
        <w:tc>
          <w:tcPr>
            <w:tcW w:w="1162" w:type="dxa"/>
          </w:tcPr>
          <w:p w14:paraId="765E04B9" w14:textId="77777777" w:rsidR="00C349A9" w:rsidRDefault="00C349A9" w:rsidP="00727C51">
            <w:pPr>
              <w:jc w:val="center"/>
            </w:pPr>
          </w:p>
        </w:tc>
      </w:tr>
      <w:tr w:rsidR="00947B7C" w:rsidRPr="0010770F" w14:paraId="247CB950" w14:textId="77777777" w:rsidTr="00947B7C">
        <w:trPr>
          <w:jc w:val="center"/>
        </w:trPr>
        <w:tc>
          <w:tcPr>
            <w:tcW w:w="1782" w:type="dxa"/>
            <w:vAlign w:val="center"/>
          </w:tcPr>
          <w:p w14:paraId="59BB570A" w14:textId="77777777" w:rsidR="00C349A9" w:rsidRPr="003D7C19" w:rsidRDefault="00C349A9" w:rsidP="00323B8D">
            <w:r>
              <w:rPr>
                <w:rFonts w:hint="eastAsia"/>
              </w:rPr>
              <w:t>复习</w:t>
            </w:r>
          </w:p>
        </w:tc>
        <w:tc>
          <w:tcPr>
            <w:tcW w:w="1134" w:type="dxa"/>
            <w:vAlign w:val="center"/>
          </w:tcPr>
          <w:p w14:paraId="0306FDB1" w14:textId="77777777" w:rsidR="00C349A9" w:rsidRDefault="00C349A9" w:rsidP="00323B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3E3F27B9" w14:textId="77777777" w:rsidR="00C349A9" w:rsidRDefault="00C349A9" w:rsidP="00727C51">
            <w:pPr>
              <w:jc w:val="center"/>
            </w:pPr>
          </w:p>
        </w:tc>
        <w:tc>
          <w:tcPr>
            <w:tcW w:w="1134" w:type="dxa"/>
          </w:tcPr>
          <w:p w14:paraId="17E3B56F" w14:textId="77777777" w:rsidR="00C349A9" w:rsidRDefault="00533516" w:rsidP="00727C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15B429E9" w14:textId="77777777" w:rsidR="00C349A9" w:rsidRDefault="00C349A9" w:rsidP="00727C51">
            <w:pPr>
              <w:jc w:val="center"/>
            </w:pPr>
          </w:p>
        </w:tc>
        <w:tc>
          <w:tcPr>
            <w:tcW w:w="1165" w:type="dxa"/>
          </w:tcPr>
          <w:p w14:paraId="3BB8872B" w14:textId="77777777" w:rsidR="00C349A9" w:rsidRDefault="00C349A9" w:rsidP="00727C51">
            <w:pPr>
              <w:jc w:val="center"/>
            </w:pPr>
          </w:p>
        </w:tc>
        <w:tc>
          <w:tcPr>
            <w:tcW w:w="1162" w:type="dxa"/>
          </w:tcPr>
          <w:p w14:paraId="312646F4" w14:textId="77777777" w:rsidR="00C349A9" w:rsidRDefault="00C349A9" w:rsidP="00727C51">
            <w:pPr>
              <w:jc w:val="center"/>
            </w:pPr>
          </w:p>
        </w:tc>
      </w:tr>
      <w:tr w:rsidR="00947B7C" w:rsidRPr="0010770F" w14:paraId="4B509616" w14:textId="77777777" w:rsidTr="00947B7C">
        <w:trPr>
          <w:jc w:val="center"/>
        </w:trPr>
        <w:tc>
          <w:tcPr>
            <w:tcW w:w="1782" w:type="dxa"/>
            <w:vAlign w:val="center"/>
          </w:tcPr>
          <w:p w14:paraId="5FDDEE27" w14:textId="77777777" w:rsidR="00C349A9" w:rsidRPr="0010770F" w:rsidRDefault="00C349A9" w:rsidP="00323B8D">
            <w:r>
              <w:rPr>
                <w:rFonts w:hint="eastAsia"/>
              </w:rPr>
              <w:t>小计</w:t>
            </w:r>
          </w:p>
        </w:tc>
        <w:tc>
          <w:tcPr>
            <w:tcW w:w="1134" w:type="dxa"/>
            <w:vAlign w:val="center"/>
          </w:tcPr>
          <w:p w14:paraId="600641EE" w14:textId="77777777" w:rsidR="00C349A9" w:rsidRPr="0010770F" w:rsidRDefault="00C349A9" w:rsidP="006F2C4F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1134" w:type="dxa"/>
            <w:vAlign w:val="center"/>
          </w:tcPr>
          <w:p w14:paraId="6B1C39A6" w14:textId="77777777" w:rsidR="00C349A9" w:rsidRPr="0010770F" w:rsidRDefault="00C349A9" w:rsidP="006F2C4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34DC8E9D" w14:textId="77777777" w:rsidR="00C349A9" w:rsidRDefault="00251D90" w:rsidP="006F2C4F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134" w:type="dxa"/>
          </w:tcPr>
          <w:p w14:paraId="0C57F9E0" w14:textId="77777777" w:rsidR="00C349A9" w:rsidRDefault="00251D90" w:rsidP="006F2C4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65" w:type="dxa"/>
          </w:tcPr>
          <w:p w14:paraId="2619BBE0" w14:textId="77777777" w:rsidR="00C349A9" w:rsidRDefault="00251D90" w:rsidP="006F2C4F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162" w:type="dxa"/>
          </w:tcPr>
          <w:p w14:paraId="44494E60" w14:textId="77777777" w:rsidR="00C349A9" w:rsidRDefault="00251D90" w:rsidP="006F2C4F">
            <w:pPr>
              <w:jc w:val="center"/>
            </w:pPr>
            <w:r>
              <w:rPr>
                <w:rFonts w:hint="eastAsia"/>
              </w:rPr>
              <w:t>16</w:t>
            </w:r>
          </w:p>
        </w:tc>
      </w:tr>
    </w:tbl>
    <w:p w14:paraId="6D9AA255" w14:textId="77777777" w:rsidR="0005755C" w:rsidRPr="0010770F" w:rsidRDefault="0005755C" w:rsidP="0005755C">
      <w:pPr>
        <w:rPr>
          <w:rFonts w:eastAsia="黑体"/>
          <w:b/>
          <w:bCs/>
        </w:rPr>
      </w:pPr>
    </w:p>
    <w:p w14:paraId="605276A3" w14:textId="77777777" w:rsidR="0005755C" w:rsidRPr="0010770F" w:rsidRDefault="00D1322B" w:rsidP="00D1322B">
      <w:pPr>
        <w:pStyle w:val="3"/>
      </w:pPr>
      <w:r>
        <w:rPr>
          <w:rFonts w:hint="eastAsia"/>
        </w:rPr>
        <w:t>四、</w:t>
      </w:r>
      <w:r w:rsidR="0005755C" w:rsidRPr="0010770F">
        <w:t>教材与参考书</w:t>
      </w:r>
    </w:p>
    <w:p w14:paraId="569E2A73" w14:textId="77777777" w:rsidR="0005755C" w:rsidRPr="0010770F" w:rsidRDefault="0005755C" w:rsidP="0005755C">
      <w:pPr>
        <w:ind w:firstLineChars="200" w:firstLine="420"/>
      </w:pPr>
      <w:r w:rsidRPr="0010770F">
        <w:rPr>
          <w:rFonts w:hAnsi="宋体"/>
        </w:rPr>
        <w:t>教</w:t>
      </w:r>
      <w:r w:rsidRPr="0010770F">
        <w:t xml:space="preserve">  </w:t>
      </w:r>
      <w:r w:rsidRPr="0010770F">
        <w:rPr>
          <w:rFonts w:hAnsi="宋体"/>
        </w:rPr>
        <w:t>材：</w:t>
      </w:r>
      <w:r w:rsidRPr="0010770F">
        <w:t>数据结构教程（第</w:t>
      </w:r>
      <w:r w:rsidR="00362FF5">
        <w:rPr>
          <w:rFonts w:hint="eastAsia"/>
        </w:rPr>
        <w:t>6</w:t>
      </w:r>
      <w:r w:rsidRPr="0010770F">
        <w:t>版</w:t>
      </w:r>
      <w:r w:rsidR="00362FF5">
        <w:rPr>
          <w:rFonts w:hint="eastAsia"/>
        </w:rPr>
        <w:t>）</w:t>
      </w:r>
      <w:r w:rsidRPr="0010770F">
        <w:t>，</w:t>
      </w:r>
      <w:r w:rsidR="00581128" w:rsidRPr="0010770F">
        <w:t>李春葆等</w:t>
      </w:r>
      <w:r w:rsidR="00581128">
        <w:rPr>
          <w:rFonts w:hint="eastAsia"/>
        </w:rPr>
        <w:t>，</w:t>
      </w:r>
      <w:r w:rsidRPr="0010770F">
        <w:t>清华大学出版社，</w:t>
      </w:r>
      <w:r w:rsidRPr="0010770F">
        <w:t>20</w:t>
      </w:r>
      <w:r w:rsidR="00515B66" w:rsidRPr="0010770F">
        <w:t>2</w:t>
      </w:r>
      <w:r w:rsidR="00C55E8F">
        <w:rPr>
          <w:rFonts w:hint="eastAsia"/>
        </w:rPr>
        <w:t>2</w:t>
      </w:r>
      <w:r w:rsidRPr="0010770F">
        <w:t>。</w:t>
      </w:r>
    </w:p>
    <w:p w14:paraId="0CCF5273" w14:textId="77777777" w:rsidR="0005755C" w:rsidRPr="0010770F" w:rsidRDefault="0005755C" w:rsidP="0005755C">
      <w:pPr>
        <w:ind w:firstLine="420"/>
      </w:pPr>
      <w:r w:rsidRPr="0010770F">
        <w:rPr>
          <w:rFonts w:hAnsi="宋体"/>
        </w:rPr>
        <w:t>参考书：</w:t>
      </w:r>
    </w:p>
    <w:p w14:paraId="089AC2FF" w14:textId="77777777" w:rsidR="00293155" w:rsidRPr="0010770F" w:rsidRDefault="00293155" w:rsidP="00293155">
      <w:pPr>
        <w:pStyle w:val="af6"/>
      </w:pPr>
      <w:r w:rsidRPr="0010770F">
        <w:t>[</w:t>
      </w:r>
      <w:r>
        <w:rPr>
          <w:rFonts w:hint="eastAsia"/>
        </w:rPr>
        <w:t>1</w:t>
      </w:r>
      <w:r w:rsidRPr="0010770F">
        <w:t xml:space="preserve">] </w:t>
      </w:r>
      <w:r w:rsidRPr="0010770F">
        <w:t>算法导论</w:t>
      </w:r>
      <w:r w:rsidRPr="0010770F">
        <w:t xml:space="preserve">. </w:t>
      </w:r>
      <w:bookmarkStart w:id="57" w:name="OLE_LINK13"/>
      <w:r w:rsidRPr="0010770F">
        <w:t>Thomas H. Cormen</w:t>
      </w:r>
      <w:r w:rsidRPr="0010770F">
        <w:t>，</w:t>
      </w:r>
      <w:r w:rsidRPr="0010770F">
        <w:t>Charles E. Leiserson</w:t>
      </w:r>
      <w:r w:rsidRPr="0010770F">
        <w:t>，</w:t>
      </w:r>
      <w:r w:rsidRPr="0010770F">
        <w:t>Ronald L. Rivest</w:t>
      </w:r>
      <w:r w:rsidRPr="0010770F">
        <w:t>，</w:t>
      </w:r>
      <w:r w:rsidRPr="0010770F">
        <w:t>Clifford Stein</w:t>
      </w:r>
      <w:r w:rsidRPr="0010770F">
        <w:t>著</w:t>
      </w:r>
      <w:r w:rsidRPr="0010770F">
        <w:t xml:space="preserve">. </w:t>
      </w:r>
      <w:r w:rsidRPr="0010770F">
        <w:t>潘金贵，顾铁成，李成法、叶懋译</w:t>
      </w:r>
      <w:r w:rsidRPr="0010770F">
        <w:t xml:space="preserve">. </w:t>
      </w:r>
      <w:r w:rsidRPr="0010770F">
        <w:t>北京：机械工业出版社，</w:t>
      </w:r>
      <w:r w:rsidRPr="0010770F">
        <w:t>2009</w:t>
      </w:r>
      <w:bookmarkEnd w:id="57"/>
    </w:p>
    <w:p w14:paraId="34377379" w14:textId="77777777" w:rsidR="003562FF" w:rsidRPr="0010770F" w:rsidRDefault="003562FF" w:rsidP="003562FF">
      <w:pPr>
        <w:pStyle w:val="af6"/>
      </w:pPr>
      <w:bookmarkStart w:id="58" w:name="OLE_LINK7"/>
      <w:bookmarkStart w:id="59" w:name="OLE_LINK8"/>
      <w:r w:rsidRPr="0010770F">
        <w:t>[</w:t>
      </w:r>
      <w:r w:rsidR="00293155">
        <w:rPr>
          <w:rFonts w:hint="eastAsia"/>
        </w:rPr>
        <w:t>2</w:t>
      </w:r>
      <w:r w:rsidRPr="0010770F">
        <w:t>]</w:t>
      </w:r>
      <w:bookmarkEnd w:id="58"/>
      <w:bookmarkEnd w:id="59"/>
      <w:r w:rsidR="00383065" w:rsidRPr="0010770F">
        <w:t xml:space="preserve"> </w:t>
      </w:r>
      <w:r w:rsidRPr="0010770F">
        <w:t>数据结构、算法与应用（</w:t>
      </w:r>
      <w:r w:rsidRPr="0010770F">
        <w:t>C++</w:t>
      </w:r>
      <w:r w:rsidRPr="0010770F">
        <w:t>语言描述）</w:t>
      </w:r>
      <w:r w:rsidRPr="0010770F">
        <w:t xml:space="preserve">. </w:t>
      </w:r>
      <w:bookmarkStart w:id="60" w:name="OLE_LINK14"/>
      <w:bookmarkStart w:id="61" w:name="OLE_LINK15"/>
      <w:r w:rsidR="00383065" w:rsidRPr="0010770F">
        <w:t>Sartag Sahni</w:t>
      </w:r>
      <w:r w:rsidR="00383065" w:rsidRPr="0010770F">
        <w:t>著</w:t>
      </w:r>
      <w:r w:rsidR="00383065" w:rsidRPr="0010770F">
        <w:t xml:space="preserve">. </w:t>
      </w:r>
      <w:r w:rsidR="00383065" w:rsidRPr="0010770F">
        <w:t>王立柱，刘志红译</w:t>
      </w:r>
      <w:r w:rsidR="00383065" w:rsidRPr="0010770F">
        <w:t>.</w:t>
      </w:r>
      <w:bookmarkEnd w:id="60"/>
      <w:bookmarkEnd w:id="61"/>
      <w:r w:rsidR="00383065" w:rsidRPr="0010770F">
        <w:t xml:space="preserve"> </w:t>
      </w:r>
      <w:r w:rsidRPr="0010770F">
        <w:t>北京：机械工业出版社，</w:t>
      </w:r>
      <w:r w:rsidRPr="0010770F">
        <w:t>2015</w:t>
      </w:r>
      <w:r w:rsidR="00B12458">
        <w:rPr>
          <w:rFonts w:hint="eastAsia"/>
        </w:rPr>
        <w:t>。</w:t>
      </w:r>
    </w:p>
    <w:p w14:paraId="4E55C3B2" w14:textId="77777777" w:rsidR="00293155" w:rsidRPr="0010770F" w:rsidRDefault="00293155" w:rsidP="00293155">
      <w:pPr>
        <w:pStyle w:val="af6"/>
      </w:pPr>
      <w:r w:rsidRPr="0010770F">
        <w:t>[</w:t>
      </w:r>
      <w:r>
        <w:rPr>
          <w:rFonts w:hint="eastAsia"/>
        </w:rPr>
        <w:t>3</w:t>
      </w:r>
      <w:r w:rsidRPr="0010770F">
        <w:t xml:space="preserve">] </w:t>
      </w:r>
      <w:r w:rsidRPr="0010770F">
        <w:t>数据结构（</w:t>
      </w:r>
      <w:r w:rsidRPr="0010770F">
        <w:t>C</w:t>
      </w:r>
      <w:r w:rsidRPr="0010770F">
        <w:t>语言），严蔚敏</w:t>
      </w:r>
      <w:r>
        <w:rPr>
          <w:rFonts w:hint="eastAsia"/>
        </w:rPr>
        <w:t>，</w:t>
      </w:r>
      <w:r w:rsidRPr="0010770F">
        <w:t>清华大学出版社，</w:t>
      </w:r>
      <w:r w:rsidRPr="0010770F">
        <w:t>1999</w:t>
      </w:r>
      <w:r w:rsidRPr="0010770F">
        <w:t>。</w:t>
      </w:r>
    </w:p>
    <w:p w14:paraId="4B415C3B" w14:textId="77777777" w:rsidR="009C693D" w:rsidRPr="0010770F" w:rsidRDefault="0005755C" w:rsidP="00293155">
      <w:pPr>
        <w:pStyle w:val="af6"/>
      </w:pPr>
      <w:r w:rsidRPr="0010770F">
        <w:t>[</w:t>
      </w:r>
      <w:r w:rsidR="00293155">
        <w:rPr>
          <w:rFonts w:hint="eastAsia"/>
        </w:rPr>
        <w:t>4</w:t>
      </w:r>
      <w:r w:rsidRPr="0010770F">
        <w:t xml:space="preserve">] </w:t>
      </w:r>
      <w:r w:rsidR="009C693D" w:rsidRPr="0010770F">
        <w:t>数据结构教程（</w:t>
      </w:r>
      <w:r w:rsidR="002D63E2" w:rsidRPr="0010770F">
        <w:t>第</w:t>
      </w:r>
      <w:r w:rsidR="002D63E2">
        <w:rPr>
          <w:rFonts w:hint="eastAsia"/>
        </w:rPr>
        <w:t>6</w:t>
      </w:r>
      <w:r w:rsidR="002D63E2" w:rsidRPr="0010770F">
        <w:t>版</w:t>
      </w:r>
      <w:r w:rsidR="009C693D" w:rsidRPr="0010770F">
        <w:t>）</w:t>
      </w:r>
      <w:r w:rsidR="003562FF" w:rsidRPr="0010770F">
        <w:t>学习指导</w:t>
      </w:r>
      <w:r w:rsidR="009C693D" w:rsidRPr="0010770F">
        <w:t>，清华大学出版社，李春葆等，</w:t>
      </w:r>
      <w:r w:rsidR="009C693D" w:rsidRPr="0010770F">
        <w:t>202</w:t>
      </w:r>
      <w:r w:rsidR="00C07BCC">
        <w:rPr>
          <w:rFonts w:hint="eastAsia"/>
        </w:rPr>
        <w:t>2</w:t>
      </w:r>
      <w:r w:rsidR="009C693D" w:rsidRPr="0010770F">
        <w:t>。</w:t>
      </w:r>
    </w:p>
    <w:p w14:paraId="257C11BC" w14:textId="77777777" w:rsidR="001D72CF" w:rsidRPr="0010770F" w:rsidRDefault="001D72CF" w:rsidP="003562FF">
      <w:pPr>
        <w:pStyle w:val="af6"/>
      </w:pPr>
    </w:p>
    <w:p w14:paraId="23C12C05" w14:textId="77777777" w:rsidR="0005755C" w:rsidRPr="00D1322B" w:rsidRDefault="00D1322B" w:rsidP="00D1322B">
      <w:pPr>
        <w:pStyle w:val="3"/>
        <w:rPr>
          <w:rFonts w:hAnsi="Times New Roman"/>
          <w:kern w:val="2"/>
        </w:rPr>
      </w:pPr>
      <w:r>
        <w:rPr>
          <w:rFonts w:hint="eastAsia"/>
          <w:kern w:val="2"/>
        </w:rPr>
        <w:lastRenderedPageBreak/>
        <w:t>五、</w:t>
      </w:r>
      <w:r w:rsidR="0005755C" w:rsidRPr="00D1322B">
        <w:rPr>
          <w:kern w:val="2"/>
        </w:rPr>
        <w:t>考核方式</w:t>
      </w:r>
    </w:p>
    <w:p w14:paraId="44C283AC" w14:textId="77777777" w:rsidR="0005755C" w:rsidRPr="0010770F" w:rsidRDefault="0005755C" w:rsidP="0005755C">
      <w:pPr>
        <w:ind w:firstLineChars="200" w:firstLine="420"/>
      </w:pPr>
      <w:r w:rsidRPr="0010770F">
        <w:t>期末考试（</w:t>
      </w:r>
      <w:r w:rsidRPr="0010770F">
        <w:t>60%</w:t>
      </w:r>
      <w:r w:rsidRPr="0010770F">
        <w:t>），作业（</w:t>
      </w:r>
      <w:r w:rsidR="00D34190" w:rsidRPr="0010770F">
        <w:t>1</w:t>
      </w:r>
      <w:r w:rsidRPr="0010770F">
        <w:t>0%</w:t>
      </w:r>
      <w:r w:rsidRPr="0010770F">
        <w:t>），上机实验（</w:t>
      </w:r>
      <w:r w:rsidRPr="0010770F">
        <w:t>20%</w:t>
      </w:r>
      <w:r w:rsidRPr="0010770F">
        <w:t>），其他（</w:t>
      </w:r>
      <w:r w:rsidRPr="0010770F">
        <w:t>10%</w:t>
      </w:r>
      <w:r w:rsidRPr="0010770F">
        <w:t>）。</w:t>
      </w:r>
    </w:p>
    <w:p w14:paraId="75423EBD" w14:textId="0067353C" w:rsidR="0005755C" w:rsidRDefault="0005755C" w:rsidP="0005755C">
      <w:pPr>
        <w:ind w:firstLineChars="200" w:firstLine="420"/>
      </w:pPr>
    </w:p>
    <w:p w14:paraId="1271E7A3" w14:textId="36D00B78" w:rsidR="00C2170B" w:rsidRDefault="00C2170B" w:rsidP="0005755C">
      <w:pPr>
        <w:ind w:firstLineChars="200" w:firstLine="420"/>
      </w:pPr>
    </w:p>
    <w:p w14:paraId="6654C5BA" w14:textId="03B224F8" w:rsidR="00C2170B" w:rsidRDefault="00C2170B" w:rsidP="0005755C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5B9A3872" wp14:editId="4E18A364">
            <wp:extent cx="5220335" cy="5220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40FF81" wp14:editId="60F4492A">
            <wp:extent cx="5220335" cy="1920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7EE1" w14:textId="7036D162" w:rsidR="00C2170B" w:rsidRPr="00C2170B" w:rsidRDefault="00C2170B" w:rsidP="0005755C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0B886D" wp14:editId="45E3855D">
            <wp:extent cx="5220335" cy="1920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70B" w:rsidRPr="00C2170B" w:rsidSect="00851799">
      <w:headerReference w:type="even" r:id="rId11"/>
      <w:headerReference w:type="default" r:id="rId12"/>
      <w:pgSz w:w="10433" w:h="14742"/>
      <w:pgMar w:top="1276" w:right="1106" w:bottom="1276" w:left="1106" w:header="709" w:footer="82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BD70B" w14:textId="77777777" w:rsidR="006A173F" w:rsidRDefault="006A173F">
      <w:r>
        <w:separator/>
      </w:r>
    </w:p>
  </w:endnote>
  <w:endnote w:type="continuationSeparator" w:id="0">
    <w:p w14:paraId="6BD23CFC" w14:textId="77777777" w:rsidR="006A173F" w:rsidRDefault="006A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粗黑宋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838D3" w14:textId="77777777" w:rsidR="006A173F" w:rsidRDefault="006A173F">
      <w:r>
        <w:separator/>
      </w:r>
    </w:p>
  </w:footnote>
  <w:footnote w:type="continuationSeparator" w:id="0">
    <w:p w14:paraId="45174195" w14:textId="77777777" w:rsidR="006A173F" w:rsidRDefault="006A1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6031" w14:textId="77777777" w:rsidR="00995ED2" w:rsidRDefault="006A173F">
    <w:pPr>
      <w:pStyle w:val="a6"/>
      <w:jc w:val="both"/>
    </w:pPr>
    <w:r>
      <w:fldChar w:fldCharType="begin"/>
    </w:r>
    <w:r>
      <w:instrText xml:space="preserve"> PAGE </w:instrText>
    </w:r>
    <w:r>
      <w:fldChar w:fldCharType="separate"/>
    </w:r>
    <w:r w:rsidR="00395661">
      <w:rPr>
        <w:noProof/>
      </w:rPr>
      <w:t>2</w:t>
    </w:r>
    <w:r>
      <w:rPr>
        <w:noProof/>
      </w:rPr>
      <w:fldChar w:fldCharType="end"/>
    </w:r>
    <w:r w:rsidR="00995ED2">
      <w:tab/>
    </w:r>
    <w:r w:rsidR="00995ED2">
      <w:rPr>
        <w:rFonts w:hint="eastAsia"/>
      </w:rPr>
      <w:t>数据结构</w:t>
    </w:r>
    <w:r w:rsidR="00613742">
      <w:rPr>
        <w:rFonts w:hint="eastAsia"/>
      </w:rPr>
      <w:t>教学大纲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CA3B" w14:textId="77777777" w:rsidR="00995ED2" w:rsidRDefault="00995ED2">
    <w:pPr>
      <w:pStyle w:val="a6"/>
      <w:jc w:val="both"/>
    </w:pPr>
    <w:r>
      <w:tab/>
    </w:r>
    <w:r w:rsidR="00AA08A6">
      <w:rPr>
        <w:rFonts w:hint="eastAsia"/>
      </w:rPr>
      <w:t>数据结构课程大纲</w:t>
    </w:r>
    <w:r>
      <w:tab/>
    </w:r>
    <w:r w:rsidR="006A173F">
      <w:fldChar w:fldCharType="begin"/>
    </w:r>
    <w:r w:rsidR="006A173F">
      <w:instrText xml:space="preserve"> PAGE </w:instrText>
    </w:r>
    <w:r w:rsidR="006A173F">
      <w:fldChar w:fldCharType="separate"/>
    </w:r>
    <w:r w:rsidR="00395661">
      <w:rPr>
        <w:noProof/>
      </w:rPr>
      <w:t>3</w:t>
    </w:r>
    <w:r w:rsidR="006A173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540"/>
    <w:multiLevelType w:val="hybridMultilevel"/>
    <w:tmpl w:val="020CC538"/>
    <w:lvl w:ilvl="0" w:tplc="5FFA73E4">
      <w:start w:val="1"/>
      <w:numFmt w:val="bullet"/>
      <w:pStyle w:val="1"/>
      <w:lvlText w:val=""/>
      <w:lvlJc w:val="left"/>
      <w:pPr>
        <w:tabs>
          <w:tab w:val="num" w:pos="794"/>
        </w:tabs>
        <w:ind w:left="794" w:hanging="369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342668"/>
    <w:multiLevelType w:val="multilevel"/>
    <w:tmpl w:val="06342668"/>
    <w:lvl w:ilvl="0">
      <w:start w:val="1"/>
      <w:numFmt w:val="decimal"/>
      <w:lvlText w:val="4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4775D3"/>
    <w:multiLevelType w:val="multilevel"/>
    <w:tmpl w:val="1C4775D3"/>
    <w:lvl w:ilvl="0">
      <w:start w:val="1"/>
      <w:numFmt w:val="decimal"/>
      <w:lvlText w:val="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D46B19"/>
    <w:multiLevelType w:val="multilevel"/>
    <w:tmpl w:val="21D46B19"/>
    <w:lvl w:ilvl="0">
      <w:start w:val="1"/>
      <w:numFmt w:val="decimal"/>
      <w:lvlText w:val="11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17F8B"/>
    <w:multiLevelType w:val="multilevel"/>
    <w:tmpl w:val="25817F8B"/>
    <w:lvl w:ilvl="0">
      <w:start w:val="1"/>
      <w:numFmt w:val="decimal"/>
      <w:lvlText w:val="12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47190"/>
    <w:multiLevelType w:val="hybridMultilevel"/>
    <w:tmpl w:val="C25CC404"/>
    <w:lvl w:ilvl="0" w:tplc="0409000F">
      <w:start w:val="1"/>
      <w:numFmt w:val="decimal"/>
      <w:lvlText w:val="%1."/>
      <w:lvlJc w:val="left"/>
      <w:pPr>
        <w:tabs>
          <w:tab w:val="num" w:pos="794"/>
        </w:tabs>
        <w:ind w:left="794" w:hanging="369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5B942A1"/>
    <w:multiLevelType w:val="multilevel"/>
    <w:tmpl w:val="35B942A1"/>
    <w:lvl w:ilvl="0">
      <w:start w:val="1"/>
      <w:numFmt w:val="decimal"/>
      <w:lvlText w:val="2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821C35"/>
    <w:multiLevelType w:val="multilevel"/>
    <w:tmpl w:val="47821C35"/>
    <w:lvl w:ilvl="0">
      <w:start w:val="1"/>
      <w:numFmt w:val="decimal"/>
      <w:lvlText w:val="7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7D7194"/>
    <w:multiLevelType w:val="multilevel"/>
    <w:tmpl w:val="497D7194"/>
    <w:lvl w:ilvl="0">
      <w:start w:val="1"/>
      <w:numFmt w:val="decimal"/>
      <w:lvlText w:val="9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322A05"/>
    <w:multiLevelType w:val="multilevel"/>
    <w:tmpl w:val="4A322A05"/>
    <w:lvl w:ilvl="0">
      <w:start w:val="1"/>
      <w:numFmt w:val="decimal"/>
      <w:lvlText w:val="10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E0FA0"/>
    <w:multiLevelType w:val="multilevel"/>
    <w:tmpl w:val="4BBE0FA0"/>
    <w:lvl w:ilvl="0">
      <w:start w:val="1"/>
      <w:numFmt w:val="decimal"/>
      <w:lvlText w:val="8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C431A4"/>
    <w:multiLevelType w:val="hybridMultilevel"/>
    <w:tmpl w:val="F8C6736A"/>
    <w:lvl w:ilvl="0" w:tplc="6AC216B2">
      <w:numFmt w:val="bullet"/>
      <w:pStyle w:val="a"/>
      <w:lvlText w:val="·"/>
      <w:lvlJc w:val="left"/>
      <w:pPr>
        <w:tabs>
          <w:tab w:val="num" w:pos="785"/>
        </w:tabs>
        <w:ind w:left="785" w:hanging="360"/>
      </w:pPr>
      <w:rPr>
        <w:rFonts w:ascii="宋体" w:eastAsia="宋体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59E269C"/>
    <w:multiLevelType w:val="multilevel"/>
    <w:tmpl w:val="659E269C"/>
    <w:lvl w:ilvl="0">
      <w:start w:val="1"/>
      <w:numFmt w:val="decimal"/>
      <w:lvlText w:val="5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BF181A"/>
    <w:multiLevelType w:val="hybridMultilevel"/>
    <w:tmpl w:val="DE0E7036"/>
    <w:lvl w:ilvl="0" w:tplc="F636F91A">
      <w:start w:val="1"/>
      <w:numFmt w:val="bullet"/>
      <w:pStyle w:val="a0"/>
      <w:lvlText w:val=""/>
      <w:lvlJc w:val="left"/>
      <w:pPr>
        <w:tabs>
          <w:tab w:val="num" w:pos="360"/>
        </w:tabs>
        <w:ind w:left="0" w:firstLine="0"/>
      </w:pPr>
      <w:rPr>
        <w:rFonts w:ascii="Symbol" w:eastAsia="宋体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CB0C41"/>
    <w:multiLevelType w:val="multilevel"/>
    <w:tmpl w:val="76CB0C41"/>
    <w:lvl w:ilvl="0">
      <w:start w:val="1"/>
      <w:numFmt w:val="decimal"/>
      <w:lvlText w:val="1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F73BF"/>
    <w:multiLevelType w:val="hybridMultilevel"/>
    <w:tmpl w:val="1B144E0C"/>
    <w:lvl w:ilvl="0" w:tplc="2C343E0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77E67A1"/>
    <w:multiLevelType w:val="multilevel"/>
    <w:tmpl w:val="777E67A1"/>
    <w:lvl w:ilvl="0">
      <w:start w:val="1"/>
      <w:numFmt w:val="decimal"/>
      <w:lvlText w:val="3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96984705">
    <w:abstractNumId w:val="11"/>
  </w:num>
  <w:num w:numId="2" w16cid:durableId="633174612">
    <w:abstractNumId w:val="0"/>
  </w:num>
  <w:num w:numId="3" w16cid:durableId="2108454292">
    <w:abstractNumId w:val="13"/>
  </w:num>
  <w:num w:numId="4" w16cid:durableId="1568372413">
    <w:abstractNumId w:val="5"/>
  </w:num>
  <w:num w:numId="5" w16cid:durableId="1672027069">
    <w:abstractNumId w:val="15"/>
  </w:num>
  <w:num w:numId="6" w16cid:durableId="318308536">
    <w:abstractNumId w:val="14"/>
  </w:num>
  <w:num w:numId="7" w16cid:durableId="1640959161">
    <w:abstractNumId w:val="6"/>
  </w:num>
  <w:num w:numId="8" w16cid:durableId="527256753">
    <w:abstractNumId w:val="16"/>
  </w:num>
  <w:num w:numId="9" w16cid:durableId="1251112329">
    <w:abstractNumId w:val="1"/>
  </w:num>
  <w:num w:numId="10" w16cid:durableId="865563543">
    <w:abstractNumId w:val="12"/>
  </w:num>
  <w:num w:numId="11" w16cid:durableId="1904901870">
    <w:abstractNumId w:val="2"/>
  </w:num>
  <w:num w:numId="12" w16cid:durableId="521356386">
    <w:abstractNumId w:val="7"/>
  </w:num>
  <w:num w:numId="13" w16cid:durableId="229196119">
    <w:abstractNumId w:val="10"/>
  </w:num>
  <w:num w:numId="14" w16cid:durableId="1529220340">
    <w:abstractNumId w:val="8"/>
  </w:num>
  <w:num w:numId="15" w16cid:durableId="1422949109">
    <w:abstractNumId w:val="9"/>
  </w:num>
  <w:num w:numId="16" w16cid:durableId="1412120142">
    <w:abstractNumId w:val="3"/>
  </w:num>
  <w:num w:numId="17" w16cid:durableId="48085329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15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stroke endarrow="open" endarrowwidth="narrow" endarrowlength="shor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2C4"/>
    <w:rsid w:val="000005F7"/>
    <w:rsid w:val="00000D81"/>
    <w:rsid w:val="00001A8E"/>
    <w:rsid w:val="00001A97"/>
    <w:rsid w:val="00001FED"/>
    <w:rsid w:val="00002091"/>
    <w:rsid w:val="00002360"/>
    <w:rsid w:val="00003312"/>
    <w:rsid w:val="00003519"/>
    <w:rsid w:val="00003BCE"/>
    <w:rsid w:val="0000420D"/>
    <w:rsid w:val="000042CF"/>
    <w:rsid w:val="00004CCB"/>
    <w:rsid w:val="00004CF3"/>
    <w:rsid w:val="000057CB"/>
    <w:rsid w:val="00005E39"/>
    <w:rsid w:val="00005FE2"/>
    <w:rsid w:val="000062D1"/>
    <w:rsid w:val="00006424"/>
    <w:rsid w:val="0001013E"/>
    <w:rsid w:val="00010AEF"/>
    <w:rsid w:val="00010DE4"/>
    <w:rsid w:val="00010FB1"/>
    <w:rsid w:val="00011696"/>
    <w:rsid w:val="00011AEA"/>
    <w:rsid w:val="0001202A"/>
    <w:rsid w:val="000123A2"/>
    <w:rsid w:val="00012931"/>
    <w:rsid w:val="0001298E"/>
    <w:rsid w:val="000131CB"/>
    <w:rsid w:val="000131E6"/>
    <w:rsid w:val="00013806"/>
    <w:rsid w:val="00013F06"/>
    <w:rsid w:val="000144E4"/>
    <w:rsid w:val="000145B3"/>
    <w:rsid w:val="00014905"/>
    <w:rsid w:val="000149D3"/>
    <w:rsid w:val="00014E3A"/>
    <w:rsid w:val="00014EF6"/>
    <w:rsid w:val="0001557D"/>
    <w:rsid w:val="00015C6A"/>
    <w:rsid w:val="00015DBB"/>
    <w:rsid w:val="00015E8C"/>
    <w:rsid w:val="0001640F"/>
    <w:rsid w:val="000167EF"/>
    <w:rsid w:val="00016A7E"/>
    <w:rsid w:val="00016D5A"/>
    <w:rsid w:val="00016F55"/>
    <w:rsid w:val="00017466"/>
    <w:rsid w:val="00017B8B"/>
    <w:rsid w:val="00017FE4"/>
    <w:rsid w:val="0002060D"/>
    <w:rsid w:val="0002066C"/>
    <w:rsid w:val="00020D78"/>
    <w:rsid w:val="00021094"/>
    <w:rsid w:val="000210F1"/>
    <w:rsid w:val="00021521"/>
    <w:rsid w:val="000221C8"/>
    <w:rsid w:val="000223D6"/>
    <w:rsid w:val="00022985"/>
    <w:rsid w:val="00022FB3"/>
    <w:rsid w:val="00022FC6"/>
    <w:rsid w:val="00023C50"/>
    <w:rsid w:val="00023D98"/>
    <w:rsid w:val="000240FB"/>
    <w:rsid w:val="00024481"/>
    <w:rsid w:val="000248C1"/>
    <w:rsid w:val="00024FF0"/>
    <w:rsid w:val="00025731"/>
    <w:rsid w:val="00025B5D"/>
    <w:rsid w:val="00025B6D"/>
    <w:rsid w:val="00025C19"/>
    <w:rsid w:val="00025E40"/>
    <w:rsid w:val="00025F85"/>
    <w:rsid w:val="00026102"/>
    <w:rsid w:val="000263CB"/>
    <w:rsid w:val="000263DA"/>
    <w:rsid w:val="00026925"/>
    <w:rsid w:val="00027666"/>
    <w:rsid w:val="000278D4"/>
    <w:rsid w:val="000279B5"/>
    <w:rsid w:val="00027A27"/>
    <w:rsid w:val="00030774"/>
    <w:rsid w:val="00030E1B"/>
    <w:rsid w:val="00030EB1"/>
    <w:rsid w:val="00030EC4"/>
    <w:rsid w:val="00030F87"/>
    <w:rsid w:val="00031B18"/>
    <w:rsid w:val="0003245C"/>
    <w:rsid w:val="00032BEB"/>
    <w:rsid w:val="000332F0"/>
    <w:rsid w:val="00033CA0"/>
    <w:rsid w:val="00033D0B"/>
    <w:rsid w:val="00033FB8"/>
    <w:rsid w:val="00035040"/>
    <w:rsid w:val="00035126"/>
    <w:rsid w:val="00035876"/>
    <w:rsid w:val="000360E3"/>
    <w:rsid w:val="0003655C"/>
    <w:rsid w:val="00036618"/>
    <w:rsid w:val="00036B09"/>
    <w:rsid w:val="0003704D"/>
    <w:rsid w:val="00037181"/>
    <w:rsid w:val="00037C0F"/>
    <w:rsid w:val="00037D8A"/>
    <w:rsid w:val="000401B0"/>
    <w:rsid w:val="0004024E"/>
    <w:rsid w:val="000408D0"/>
    <w:rsid w:val="000408DC"/>
    <w:rsid w:val="00041B10"/>
    <w:rsid w:val="00041B24"/>
    <w:rsid w:val="00042991"/>
    <w:rsid w:val="00042CA8"/>
    <w:rsid w:val="00042FE1"/>
    <w:rsid w:val="000433D4"/>
    <w:rsid w:val="0004345E"/>
    <w:rsid w:val="00043C61"/>
    <w:rsid w:val="00043E32"/>
    <w:rsid w:val="000441D4"/>
    <w:rsid w:val="00045526"/>
    <w:rsid w:val="00045FA6"/>
    <w:rsid w:val="0004617B"/>
    <w:rsid w:val="0004632E"/>
    <w:rsid w:val="0004686F"/>
    <w:rsid w:val="0004733A"/>
    <w:rsid w:val="000475F2"/>
    <w:rsid w:val="00047CA8"/>
    <w:rsid w:val="00047E2D"/>
    <w:rsid w:val="00047EB7"/>
    <w:rsid w:val="0005025A"/>
    <w:rsid w:val="000503C7"/>
    <w:rsid w:val="0005047F"/>
    <w:rsid w:val="00050CE2"/>
    <w:rsid w:val="00050D11"/>
    <w:rsid w:val="00051231"/>
    <w:rsid w:val="0005145C"/>
    <w:rsid w:val="00051672"/>
    <w:rsid w:val="000516F0"/>
    <w:rsid w:val="000517DF"/>
    <w:rsid w:val="00051A04"/>
    <w:rsid w:val="000521EA"/>
    <w:rsid w:val="00052CFD"/>
    <w:rsid w:val="00052D31"/>
    <w:rsid w:val="00052F9F"/>
    <w:rsid w:val="0005363B"/>
    <w:rsid w:val="00053A56"/>
    <w:rsid w:val="00053AEC"/>
    <w:rsid w:val="00053E06"/>
    <w:rsid w:val="00054749"/>
    <w:rsid w:val="000548DB"/>
    <w:rsid w:val="00054C54"/>
    <w:rsid w:val="00055025"/>
    <w:rsid w:val="00055183"/>
    <w:rsid w:val="000551DD"/>
    <w:rsid w:val="00055C1A"/>
    <w:rsid w:val="00055C37"/>
    <w:rsid w:val="00055C96"/>
    <w:rsid w:val="00055CEC"/>
    <w:rsid w:val="0005607D"/>
    <w:rsid w:val="000567FB"/>
    <w:rsid w:val="00056B2B"/>
    <w:rsid w:val="00056B42"/>
    <w:rsid w:val="00056F14"/>
    <w:rsid w:val="00056F47"/>
    <w:rsid w:val="0005755C"/>
    <w:rsid w:val="000606C4"/>
    <w:rsid w:val="0006087B"/>
    <w:rsid w:val="00060B42"/>
    <w:rsid w:val="00060C3B"/>
    <w:rsid w:val="00060F04"/>
    <w:rsid w:val="00061422"/>
    <w:rsid w:val="000615D8"/>
    <w:rsid w:val="0006175B"/>
    <w:rsid w:val="00061E1E"/>
    <w:rsid w:val="00061EC2"/>
    <w:rsid w:val="0006254C"/>
    <w:rsid w:val="00062A25"/>
    <w:rsid w:val="00062DF1"/>
    <w:rsid w:val="0006308B"/>
    <w:rsid w:val="0006334C"/>
    <w:rsid w:val="000635E3"/>
    <w:rsid w:val="00063F9C"/>
    <w:rsid w:val="00064BCD"/>
    <w:rsid w:val="00064E56"/>
    <w:rsid w:val="000653DB"/>
    <w:rsid w:val="000663A7"/>
    <w:rsid w:val="00067456"/>
    <w:rsid w:val="00067B31"/>
    <w:rsid w:val="0007019D"/>
    <w:rsid w:val="00070359"/>
    <w:rsid w:val="0007072E"/>
    <w:rsid w:val="00070D99"/>
    <w:rsid w:val="00071C57"/>
    <w:rsid w:val="00071E90"/>
    <w:rsid w:val="0007205F"/>
    <w:rsid w:val="00072156"/>
    <w:rsid w:val="0007269F"/>
    <w:rsid w:val="00072A19"/>
    <w:rsid w:val="00072C9D"/>
    <w:rsid w:val="000737A8"/>
    <w:rsid w:val="00073E97"/>
    <w:rsid w:val="00073F06"/>
    <w:rsid w:val="00074993"/>
    <w:rsid w:val="000749F1"/>
    <w:rsid w:val="00074A89"/>
    <w:rsid w:val="00074BBE"/>
    <w:rsid w:val="00074BCC"/>
    <w:rsid w:val="00074FF3"/>
    <w:rsid w:val="00075539"/>
    <w:rsid w:val="0007618F"/>
    <w:rsid w:val="000761CE"/>
    <w:rsid w:val="00076290"/>
    <w:rsid w:val="00076392"/>
    <w:rsid w:val="0007664D"/>
    <w:rsid w:val="00076C66"/>
    <w:rsid w:val="00076EB5"/>
    <w:rsid w:val="0007730F"/>
    <w:rsid w:val="000773A0"/>
    <w:rsid w:val="0007755A"/>
    <w:rsid w:val="00077694"/>
    <w:rsid w:val="00077999"/>
    <w:rsid w:val="00077B0E"/>
    <w:rsid w:val="00077DF0"/>
    <w:rsid w:val="000805C5"/>
    <w:rsid w:val="00081393"/>
    <w:rsid w:val="00081F3E"/>
    <w:rsid w:val="0008204A"/>
    <w:rsid w:val="00082661"/>
    <w:rsid w:val="000826F8"/>
    <w:rsid w:val="00083204"/>
    <w:rsid w:val="00083734"/>
    <w:rsid w:val="0008441A"/>
    <w:rsid w:val="00084469"/>
    <w:rsid w:val="00084DCF"/>
    <w:rsid w:val="00085458"/>
    <w:rsid w:val="000854DC"/>
    <w:rsid w:val="00085747"/>
    <w:rsid w:val="00086293"/>
    <w:rsid w:val="00086696"/>
    <w:rsid w:val="00087F4F"/>
    <w:rsid w:val="00091040"/>
    <w:rsid w:val="000912BB"/>
    <w:rsid w:val="000912F8"/>
    <w:rsid w:val="00091447"/>
    <w:rsid w:val="00091737"/>
    <w:rsid w:val="00091F97"/>
    <w:rsid w:val="0009211E"/>
    <w:rsid w:val="00092956"/>
    <w:rsid w:val="00092A84"/>
    <w:rsid w:val="00092E39"/>
    <w:rsid w:val="00092F10"/>
    <w:rsid w:val="00092F3D"/>
    <w:rsid w:val="00093238"/>
    <w:rsid w:val="000933FA"/>
    <w:rsid w:val="00094766"/>
    <w:rsid w:val="00094899"/>
    <w:rsid w:val="000948B7"/>
    <w:rsid w:val="00094BC2"/>
    <w:rsid w:val="00094CEA"/>
    <w:rsid w:val="00094E8B"/>
    <w:rsid w:val="00095706"/>
    <w:rsid w:val="00095A72"/>
    <w:rsid w:val="00095B74"/>
    <w:rsid w:val="00096029"/>
    <w:rsid w:val="00096059"/>
    <w:rsid w:val="000960EE"/>
    <w:rsid w:val="00096D83"/>
    <w:rsid w:val="00097AF5"/>
    <w:rsid w:val="00097E41"/>
    <w:rsid w:val="000A01C4"/>
    <w:rsid w:val="000A03BD"/>
    <w:rsid w:val="000A1957"/>
    <w:rsid w:val="000A22AB"/>
    <w:rsid w:val="000A2614"/>
    <w:rsid w:val="000A29B1"/>
    <w:rsid w:val="000A2AF3"/>
    <w:rsid w:val="000A32D1"/>
    <w:rsid w:val="000A35E2"/>
    <w:rsid w:val="000A3A52"/>
    <w:rsid w:val="000A49AE"/>
    <w:rsid w:val="000A5B57"/>
    <w:rsid w:val="000A60F7"/>
    <w:rsid w:val="000A66BD"/>
    <w:rsid w:val="000A6700"/>
    <w:rsid w:val="000A683F"/>
    <w:rsid w:val="000A685F"/>
    <w:rsid w:val="000A6B1B"/>
    <w:rsid w:val="000A6E25"/>
    <w:rsid w:val="000A7FB6"/>
    <w:rsid w:val="000B06CF"/>
    <w:rsid w:val="000B0B2A"/>
    <w:rsid w:val="000B0CDC"/>
    <w:rsid w:val="000B1285"/>
    <w:rsid w:val="000B1356"/>
    <w:rsid w:val="000B1783"/>
    <w:rsid w:val="000B18DF"/>
    <w:rsid w:val="000B19E0"/>
    <w:rsid w:val="000B20CB"/>
    <w:rsid w:val="000B2241"/>
    <w:rsid w:val="000B2268"/>
    <w:rsid w:val="000B2D03"/>
    <w:rsid w:val="000B3514"/>
    <w:rsid w:val="000B3E37"/>
    <w:rsid w:val="000B4477"/>
    <w:rsid w:val="000B4535"/>
    <w:rsid w:val="000B4B2C"/>
    <w:rsid w:val="000B508B"/>
    <w:rsid w:val="000B52E0"/>
    <w:rsid w:val="000B57E9"/>
    <w:rsid w:val="000B7625"/>
    <w:rsid w:val="000C0680"/>
    <w:rsid w:val="000C0EA2"/>
    <w:rsid w:val="000C0F7A"/>
    <w:rsid w:val="000C12B5"/>
    <w:rsid w:val="000C1797"/>
    <w:rsid w:val="000C18DE"/>
    <w:rsid w:val="000C1AB4"/>
    <w:rsid w:val="000C1ABB"/>
    <w:rsid w:val="000C1E02"/>
    <w:rsid w:val="000C2A63"/>
    <w:rsid w:val="000C3175"/>
    <w:rsid w:val="000C333C"/>
    <w:rsid w:val="000C38C5"/>
    <w:rsid w:val="000C3E6A"/>
    <w:rsid w:val="000C4333"/>
    <w:rsid w:val="000C4E28"/>
    <w:rsid w:val="000C55CE"/>
    <w:rsid w:val="000C58B5"/>
    <w:rsid w:val="000C651D"/>
    <w:rsid w:val="000C68D5"/>
    <w:rsid w:val="000C691E"/>
    <w:rsid w:val="000C69ED"/>
    <w:rsid w:val="000C6DB8"/>
    <w:rsid w:val="000C73A4"/>
    <w:rsid w:val="000C7485"/>
    <w:rsid w:val="000C748C"/>
    <w:rsid w:val="000D00AE"/>
    <w:rsid w:val="000D0887"/>
    <w:rsid w:val="000D0CCA"/>
    <w:rsid w:val="000D0D14"/>
    <w:rsid w:val="000D0DAB"/>
    <w:rsid w:val="000D113F"/>
    <w:rsid w:val="000D1984"/>
    <w:rsid w:val="000D1CE1"/>
    <w:rsid w:val="000D24C5"/>
    <w:rsid w:val="000D25FB"/>
    <w:rsid w:val="000D278A"/>
    <w:rsid w:val="000D2E70"/>
    <w:rsid w:val="000D347C"/>
    <w:rsid w:val="000D367C"/>
    <w:rsid w:val="000D39A9"/>
    <w:rsid w:val="000D3E65"/>
    <w:rsid w:val="000D410C"/>
    <w:rsid w:val="000D4207"/>
    <w:rsid w:val="000D473E"/>
    <w:rsid w:val="000D4969"/>
    <w:rsid w:val="000D56F4"/>
    <w:rsid w:val="000D5BEC"/>
    <w:rsid w:val="000D5E37"/>
    <w:rsid w:val="000D6300"/>
    <w:rsid w:val="000D64F2"/>
    <w:rsid w:val="000D685C"/>
    <w:rsid w:val="000D70BB"/>
    <w:rsid w:val="000D7373"/>
    <w:rsid w:val="000D76B1"/>
    <w:rsid w:val="000D7930"/>
    <w:rsid w:val="000D7AC8"/>
    <w:rsid w:val="000D7C36"/>
    <w:rsid w:val="000E0AB3"/>
    <w:rsid w:val="000E1968"/>
    <w:rsid w:val="000E19CE"/>
    <w:rsid w:val="000E1AA4"/>
    <w:rsid w:val="000E1D46"/>
    <w:rsid w:val="000E1D58"/>
    <w:rsid w:val="000E213C"/>
    <w:rsid w:val="000E2254"/>
    <w:rsid w:val="000E2703"/>
    <w:rsid w:val="000E2D68"/>
    <w:rsid w:val="000E2DA1"/>
    <w:rsid w:val="000E323A"/>
    <w:rsid w:val="000E36FD"/>
    <w:rsid w:val="000E3958"/>
    <w:rsid w:val="000E4162"/>
    <w:rsid w:val="000E425E"/>
    <w:rsid w:val="000E4508"/>
    <w:rsid w:val="000E4B21"/>
    <w:rsid w:val="000E4E38"/>
    <w:rsid w:val="000E4E79"/>
    <w:rsid w:val="000E506F"/>
    <w:rsid w:val="000E5101"/>
    <w:rsid w:val="000E57D1"/>
    <w:rsid w:val="000E6264"/>
    <w:rsid w:val="000E6870"/>
    <w:rsid w:val="000E7C05"/>
    <w:rsid w:val="000E7EE3"/>
    <w:rsid w:val="000F08ED"/>
    <w:rsid w:val="000F1123"/>
    <w:rsid w:val="000F137D"/>
    <w:rsid w:val="000F146E"/>
    <w:rsid w:val="000F159E"/>
    <w:rsid w:val="000F17DA"/>
    <w:rsid w:val="000F1D7F"/>
    <w:rsid w:val="000F21D3"/>
    <w:rsid w:val="000F247B"/>
    <w:rsid w:val="000F37C5"/>
    <w:rsid w:val="000F3A28"/>
    <w:rsid w:val="000F3C84"/>
    <w:rsid w:val="000F4282"/>
    <w:rsid w:val="000F4685"/>
    <w:rsid w:val="000F487A"/>
    <w:rsid w:val="000F48B2"/>
    <w:rsid w:val="000F4A34"/>
    <w:rsid w:val="000F4DB3"/>
    <w:rsid w:val="000F5011"/>
    <w:rsid w:val="000F5247"/>
    <w:rsid w:val="000F5667"/>
    <w:rsid w:val="000F5815"/>
    <w:rsid w:val="000F5E5D"/>
    <w:rsid w:val="000F62DB"/>
    <w:rsid w:val="000F6A58"/>
    <w:rsid w:val="000F6C27"/>
    <w:rsid w:val="000F6D9F"/>
    <w:rsid w:val="000F6F6C"/>
    <w:rsid w:val="000F73F2"/>
    <w:rsid w:val="000F748F"/>
    <w:rsid w:val="000F77D4"/>
    <w:rsid w:val="000F7AB6"/>
    <w:rsid w:val="000F7DC3"/>
    <w:rsid w:val="00100027"/>
    <w:rsid w:val="00100181"/>
    <w:rsid w:val="00101265"/>
    <w:rsid w:val="00101626"/>
    <w:rsid w:val="001019D4"/>
    <w:rsid w:val="00101A10"/>
    <w:rsid w:val="001020C0"/>
    <w:rsid w:val="00102570"/>
    <w:rsid w:val="00102788"/>
    <w:rsid w:val="00102A0D"/>
    <w:rsid w:val="00102C50"/>
    <w:rsid w:val="00102CD5"/>
    <w:rsid w:val="00103009"/>
    <w:rsid w:val="00103157"/>
    <w:rsid w:val="00103472"/>
    <w:rsid w:val="001034A1"/>
    <w:rsid w:val="00103BCA"/>
    <w:rsid w:val="001040FE"/>
    <w:rsid w:val="001044C2"/>
    <w:rsid w:val="00104568"/>
    <w:rsid w:val="001045E6"/>
    <w:rsid w:val="00104B47"/>
    <w:rsid w:val="00104DB6"/>
    <w:rsid w:val="00104F1E"/>
    <w:rsid w:val="00105ECB"/>
    <w:rsid w:val="00106D8B"/>
    <w:rsid w:val="0010770F"/>
    <w:rsid w:val="00107C33"/>
    <w:rsid w:val="00107C4D"/>
    <w:rsid w:val="00110184"/>
    <w:rsid w:val="001118C4"/>
    <w:rsid w:val="001118CF"/>
    <w:rsid w:val="001118DC"/>
    <w:rsid w:val="001123CD"/>
    <w:rsid w:val="001126D7"/>
    <w:rsid w:val="001134A8"/>
    <w:rsid w:val="001137ED"/>
    <w:rsid w:val="00113A90"/>
    <w:rsid w:val="00113FCA"/>
    <w:rsid w:val="001140B2"/>
    <w:rsid w:val="001149A6"/>
    <w:rsid w:val="001157C7"/>
    <w:rsid w:val="00115978"/>
    <w:rsid w:val="00115A97"/>
    <w:rsid w:val="00116D01"/>
    <w:rsid w:val="00117065"/>
    <w:rsid w:val="0011733B"/>
    <w:rsid w:val="001176E0"/>
    <w:rsid w:val="00117B8B"/>
    <w:rsid w:val="00120694"/>
    <w:rsid w:val="001212D5"/>
    <w:rsid w:val="00121531"/>
    <w:rsid w:val="00121CF2"/>
    <w:rsid w:val="001222C3"/>
    <w:rsid w:val="00122BB8"/>
    <w:rsid w:val="00123F32"/>
    <w:rsid w:val="00124225"/>
    <w:rsid w:val="0012461F"/>
    <w:rsid w:val="00124C0A"/>
    <w:rsid w:val="00125D42"/>
    <w:rsid w:val="001261A5"/>
    <w:rsid w:val="00126917"/>
    <w:rsid w:val="00126A4E"/>
    <w:rsid w:val="00126D69"/>
    <w:rsid w:val="001271B4"/>
    <w:rsid w:val="00127392"/>
    <w:rsid w:val="001277E8"/>
    <w:rsid w:val="00127BFD"/>
    <w:rsid w:val="00130536"/>
    <w:rsid w:val="0013074C"/>
    <w:rsid w:val="00130B96"/>
    <w:rsid w:val="00130C89"/>
    <w:rsid w:val="00130DF5"/>
    <w:rsid w:val="001315CD"/>
    <w:rsid w:val="001318FA"/>
    <w:rsid w:val="00132477"/>
    <w:rsid w:val="00132689"/>
    <w:rsid w:val="0013269C"/>
    <w:rsid w:val="00132F3C"/>
    <w:rsid w:val="00133768"/>
    <w:rsid w:val="001340DB"/>
    <w:rsid w:val="001356A3"/>
    <w:rsid w:val="0013583E"/>
    <w:rsid w:val="00135C2C"/>
    <w:rsid w:val="00135CDE"/>
    <w:rsid w:val="00135EA7"/>
    <w:rsid w:val="00136A4B"/>
    <w:rsid w:val="001375C3"/>
    <w:rsid w:val="001400A5"/>
    <w:rsid w:val="001403F4"/>
    <w:rsid w:val="001405AE"/>
    <w:rsid w:val="0014088B"/>
    <w:rsid w:val="00140C12"/>
    <w:rsid w:val="00140E95"/>
    <w:rsid w:val="00140FE1"/>
    <w:rsid w:val="001419BC"/>
    <w:rsid w:val="00141A2A"/>
    <w:rsid w:val="00141A3C"/>
    <w:rsid w:val="00141CC5"/>
    <w:rsid w:val="00142A3C"/>
    <w:rsid w:val="00142A75"/>
    <w:rsid w:val="00142B11"/>
    <w:rsid w:val="00142CC9"/>
    <w:rsid w:val="001430AB"/>
    <w:rsid w:val="00144086"/>
    <w:rsid w:val="001447D8"/>
    <w:rsid w:val="00144909"/>
    <w:rsid w:val="00144B92"/>
    <w:rsid w:val="00144D2E"/>
    <w:rsid w:val="001453CC"/>
    <w:rsid w:val="00145C25"/>
    <w:rsid w:val="00145F54"/>
    <w:rsid w:val="001468C0"/>
    <w:rsid w:val="00146C35"/>
    <w:rsid w:val="0014718B"/>
    <w:rsid w:val="00147A2A"/>
    <w:rsid w:val="00147D38"/>
    <w:rsid w:val="001501D3"/>
    <w:rsid w:val="001507BF"/>
    <w:rsid w:val="001517F9"/>
    <w:rsid w:val="001519AE"/>
    <w:rsid w:val="0015220F"/>
    <w:rsid w:val="00152749"/>
    <w:rsid w:val="001529CA"/>
    <w:rsid w:val="00152FC5"/>
    <w:rsid w:val="00153542"/>
    <w:rsid w:val="00153732"/>
    <w:rsid w:val="001537DB"/>
    <w:rsid w:val="00153F66"/>
    <w:rsid w:val="001541F3"/>
    <w:rsid w:val="001549BB"/>
    <w:rsid w:val="00154A4C"/>
    <w:rsid w:val="00154FBF"/>
    <w:rsid w:val="001551A1"/>
    <w:rsid w:val="00155659"/>
    <w:rsid w:val="00155662"/>
    <w:rsid w:val="0015567C"/>
    <w:rsid w:val="00156364"/>
    <w:rsid w:val="001564B6"/>
    <w:rsid w:val="00156B10"/>
    <w:rsid w:val="00156D66"/>
    <w:rsid w:val="0015743B"/>
    <w:rsid w:val="001578CE"/>
    <w:rsid w:val="00160D27"/>
    <w:rsid w:val="00160EC1"/>
    <w:rsid w:val="00161375"/>
    <w:rsid w:val="001617F5"/>
    <w:rsid w:val="0016194B"/>
    <w:rsid w:val="00162510"/>
    <w:rsid w:val="0016330E"/>
    <w:rsid w:val="00163545"/>
    <w:rsid w:val="00163895"/>
    <w:rsid w:val="00164474"/>
    <w:rsid w:val="001648C1"/>
    <w:rsid w:val="00165700"/>
    <w:rsid w:val="00165EB0"/>
    <w:rsid w:val="00165F51"/>
    <w:rsid w:val="00165FC7"/>
    <w:rsid w:val="00166371"/>
    <w:rsid w:val="00166605"/>
    <w:rsid w:val="00166865"/>
    <w:rsid w:val="00166E4D"/>
    <w:rsid w:val="00166F87"/>
    <w:rsid w:val="00166FBE"/>
    <w:rsid w:val="00167246"/>
    <w:rsid w:val="00167473"/>
    <w:rsid w:val="00170303"/>
    <w:rsid w:val="001704C8"/>
    <w:rsid w:val="001704E3"/>
    <w:rsid w:val="00170644"/>
    <w:rsid w:val="001707C3"/>
    <w:rsid w:val="00170BD5"/>
    <w:rsid w:val="00172AF5"/>
    <w:rsid w:val="00172D3A"/>
    <w:rsid w:val="001736E2"/>
    <w:rsid w:val="001744B7"/>
    <w:rsid w:val="00175281"/>
    <w:rsid w:val="001755F8"/>
    <w:rsid w:val="00176E7F"/>
    <w:rsid w:val="0017706B"/>
    <w:rsid w:val="001774C8"/>
    <w:rsid w:val="00177F5E"/>
    <w:rsid w:val="00180A41"/>
    <w:rsid w:val="00180CBA"/>
    <w:rsid w:val="00180F71"/>
    <w:rsid w:val="00181033"/>
    <w:rsid w:val="00181860"/>
    <w:rsid w:val="00181930"/>
    <w:rsid w:val="00182784"/>
    <w:rsid w:val="00182A5C"/>
    <w:rsid w:val="00182AF0"/>
    <w:rsid w:val="00182DDC"/>
    <w:rsid w:val="0018323E"/>
    <w:rsid w:val="001839FA"/>
    <w:rsid w:val="00184380"/>
    <w:rsid w:val="0018455B"/>
    <w:rsid w:val="001845A2"/>
    <w:rsid w:val="001845AB"/>
    <w:rsid w:val="001863F9"/>
    <w:rsid w:val="0018647F"/>
    <w:rsid w:val="001866DC"/>
    <w:rsid w:val="00186702"/>
    <w:rsid w:val="001868B4"/>
    <w:rsid w:val="00187175"/>
    <w:rsid w:val="00187213"/>
    <w:rsid w:val="00187371"/>
    <w:rsid w:val="00187B31"/>
    <w:rsid w:val="0019039F"/>
    <w:rsid w:val="001905C0"/>
    <w:rsid w:val="00191320"/>
    <w:rsid w:val="001918DA"/>
    <w:rsid w:val="00191F5D"/>
    <w:rsid w:val="001936B3"/>
    <w:rsid w:val="00193B9F"/>
    <w:rsid w:val="00194670"/>
    <w:rsid w:val="00194C05"/>
    <w:rsid w:val="00194CBC"/>
    <w:rsid w:val="00194DB8"/>
    <w:rsid w:val="00195570"/>
    <w:rsid w:val="001955D2"/>
    <w:rsid w:val="00195B17"/>
    <w:rsid w:val="00195BE5"/>
    <w:rsid w:val="001965C3"/>
    <w:rsid w:val="00196A2D"/>
    <w:rsid w:val="001973DF"/>
    <w:rsid w:val="0019759C"/>
    <w:rsid w:val="00197C03"/>
    <w:rsid w:val="00197D7E"/>
    <w:rsid w:val="001A01E2"/>
    <w:rsid w:val="001A0384"/>
    <w:rsid w:val="001A06D8"/>
    <w:rsid w:val="001A0CCC"/>
    <w:rsid w:val="001A122F"/>
    <w:rsid w:val="001A2724"/>
    <w:rsid w:val="001A2BEC"/>
    <w:rsid w:val="001A2D49"/>
    <w:rsid w:val="001A5154"/>
    <w:rsid w:val="001A5323"/>
    <w:rsid w:val="001A5552"/>
    <w:rsid w:val="001A617E"/>
    <w:rsid w:val="001A6412"/>
    <w:rsid w:val="001A689A"/>
    <w:rsid w:val="001A7192"/>
    <w:rsid w:val="001A71A2"/>
    <w:rsid w:val="001A7C51"/>
    <w:rsid w:val="001B044C"/>
    <w:rsid w:val="001B0511"/>
    <w:rsid w:val="001B0849"/>
    <w:rsid w:val="001B0B7B"/>
    <w:rsid w:val="001B0FEE"/>
    <w:rsid w:val="001B18E1"/>
    <w:rsid w:val="001B1911"/>
    <w:rsid w:val="001B1AFA"/>
    <w:rsid w:val="001B310B"/>
    <w:rsid w:val="001B385B"/>
    <w:rsid w:val="001B4196"/>
    <w:rsid w:val="001B44A1"/>
    <w:rsid w:val="001B4C3B"/>
    <w:rsid w:val="001B509B"/>
    <w:rsid w:val="001B528B"/>
    <w:rsid w:val="001B5726"/>
    <w:rsid w:val="001B65B4"/>
    <w:rsid w:val="001B67CD"/>
    <w:rsid w:val="001B734A"/>
    <w:rsid w:val="001C0093"/>
    <w:rsid w:val="001C0351"/>
    <w:rsid w:val="001C05EA"/>
    <w:rsid w:val="001C09A0"/>
    <w:rsid w:val="001C0E4C"/>
    <w:rsid w:val="001C15C6"/>
    <w:rsid w:val="001C1887"/>
    <w:rsid w:val="001C1DCC"/>
    <w:rsid w:val="001C2D4B"/>
    <w:rsid w:val="001C319B"/>
    <w:rsid w:val="001C34EB"/>
    <w:rsid w:val="001C3696"/>
    <w:rsid w:val="001C46DB"/>
    <w:rsid w:val="001C4D00"/>
    <w:rsid w:val="001C50B3"/>
    <w:rsid w:val="001C53AF"/>
    <w:rsid w:val="001C5648"/>
    <w:rsid w:val="001C58E2"/>
    <w:rsid w:val="001C5B7D"/>
    <w:rsid w:val="001C5E45"/>
    <w:rsid w:val="001C6508"/>
    <w:rsid w:val="001C6D54"/>
    <w:rsid w:val="001C762A"/>
    <w:rsid w:val="001C767C"/>
    <w:rsid w:val="001D0AD0"/>
    <w:rsid w:val="001D283F"/>
    <w:rsid w:val="001D2D1D"/>
    <w:rsid w:val="001D3534"/>
    <w:rsid w:val="001D374F"/>
    <w:rsid w:val="001D3B03"/>
    <w:rsid w:val="001D42A8"/>
    <w:rsid w:val="001D4CF3"/>
    <w:rsid w:val="001D62B4"/>
    <w:rsid w:val="001D637A"/>
    <w:rsid w:val="001D68CB"/>
    <w:rsid w:val="001D7177"/>
    <w:rsid w:val="001D72CF"/>
    <w:rsid w:val="001D7304"/>
    <w:rsid w:val="001D734B"/>
    <w:rsid w:val="001D73C4"/>
    <w:rsid w:val="001D7560"/>
    <w:rsid w:val="001D7DA4"/>
    <w:rsid w:val="001E004B"/>
    <w:rsid w:val="001E01EC"/>
    <w:rsid w:val="001E0793"/>
    <w:rsid w:val="001E09BB"/>
    <w:rsid w:val="001E0C21"/>
    <w:rsid w:val="001E0EDB"/>
    <w:rsid w:val="001E1ACB"/>
    <w:rsid w:val="001E1BD1"/>
    <w:rsid w:val="001E1C2E"/>
    <w:rsid w:val="001E1E31"/>
    <w:rsid w:val="001E2095"/>
    <w:rsid w:val="001E237C"/>
    <w:rsid w:val="001E2468"/>
    <w:rsid w:val="001E265B"/>
    <w:rsid w:val="001E3C28"/>
    <w:rsid w:val="001E4E68"/>
    <w:rsid w:val="001E4FEC"/>
    <w:rsid w:val="001E59EF"/>
    <w:rsid w:val="001E5C6F"/>
    <w:rsid w:val="001E6812"/>
    <w:rsid w:val="001E6C9B"/>
    <w:rsid w:val="001E78C6"/>
    <w:rsid w:val="001E7EF0"/>
    <w:rsid w:val="001F0DBC"/>
    <w:rsid w:val="001F0EB5"/>
    <w:rsid w:val="001F0EF2"/>
    <w:rsid w:val="001F11CD"/>
    <w:rsid w:val="001F129A"/>
    <w:rsid w:val="001F2BDE"/>
    <w:rsid w:val="001F2D4D"/>
    <w:rsid w:val="001F2E2F"/>
    <w:rsid w:val="001F2F6F"/>
    <w:rsid w:val="001F35F4"/>
    <w:rsid w:val="001F36D0"/>
    <w:rsid w:val="001F420E"/>
    <w:rsid w:val="001F43CA"/>
    <w:rsid w:val="001F45D9"/>
    <w:rsid w:val="001F47CD"/>
    <w:rsid w:val="001F4F37"/>
    <w:rsid w:val="001F4FD2"/>
    <w:rsid w:val="001F4FDE"/>
    <w:rsid w:val="001F5ED2"/>
    <w:rsid w:val="001F6200"/>
    <w:rsid w:val="001F63DC"/>
    <w:rsid w:val="001F6713"/>
    <w:rsid w:val="001F6836"/>
    <w:rsid w:val="001F6B26"/>
    <w:rsid w:val="001F77D7"/>
    <w:rsid w:val="001F7B92"/>
    <w:rsid w:val="001F7C6A"/>
    <w:rsid w:val="002000E2"/>
    <w:rsid w:val="00200897"/>
    <w:rsid w:val="002009F5"/>
    <w:rsid w:val="00201389"/>
    <w:rsid w:val="002025F4"/>
    <w:rsid w:val="002031F9"/>
    <w:rsid w:val="0020347D"/>
    <w:rsid w:val="00203C17"/>
    <w:rsid w:val="002041F6"/>
    <w:rsid w:val="00204937"/>
    <w:rsid w:val="00204A2F"/>
    <w:rsid w:val="00204B75"/>
    <w:rsid w:val="00204C43"/>
    <w:rsid w:val="00205632"/>
    <w:rsid w:val="002058CF"/>
    <w:rsid w:val="00205C70"/>
    <w:rsid w:val="002061FA"/>
    <w:rsid w:val="00206209"/>
    <w:rsid w:val="00206B6B"/>
    <w:rsid w:val="002076AD"/>
    <w:rsid w:val="00207AF0"/>
    <w:rsid w:val="0021009A"/>
    <w:rsid w:val="002112B2"/>
    <w:rsid w:val="00211460"/>
    <w:rsid w:val="00211595"/>
    <w:rsid w:val="0021272D"/>
    <w:rsid w:val="0021275D"/>
    <w:rsid w:val="002127B4"/>
    <w:rsid w:val="00212DFE"/>
    <w:rsid w:val="00213B6A"/>
    <w:rsid w:val="00213ED3"/>
    <w:rsid w:val="002141AA"/>
    <w:rsid w:val="00214AB9"/>
    <w:rsid w:val="002153E1"/>
    <w:rsid w:val="002158A1"/>
    <w:rsid w:val="00215E80"/>
    <w:rsid w:val="00215ECC"/>
    <w:rsid w:val="00215F7C"/>
    <w:rsid w:val="002165A7"/>
    <w:rsid w:val="0021674A"/>
    <w:rsid w:val="00216865"/>
    <w:rsid w:val="002170B4"/>
    <w:rsid w:val="002171B7"/>
    <w:rsid w:val="0021760E"/>
    <w:rsid w:val="002176A5"/>
    <w:rsid w:val="00217E04"/>
    <w:rsid w:val="00217F33"/>
    <w:rsid w:val="00217FF1"/>
    <w:rsid w:val="00220027"/>
    <w:rsid w:val="00220296"/>
    <w:rsid w:val="0022109C"/>
    <w:rsid w:val="0022163B"/>
    <w:rsid w:val="00221BA1"/>
    <w:rsid w:val="00221F64"/>
    <w:rsid w:val="00222509"/>
    <w:rsid w:val="002226B8"/>
    <w:rsid w:val="00222EDB"/>
    <w:rsid w:val="00223362"/>
    <w:rsid w:val="00223863"/>
    <w:rsid w:val="00223876"/>
    <w:rsid w:val="00223E3D"/>
    <w:rsid w:val="00223FBF"/>
    <w:rsid w:val="00224209"/>
    <w:rsid w:val="002245ED"/>
    <w:rsid w:val="002249A4"/>
    <w:rsid w:val="002253FB"/>
    <w:rsid w:val="00225A9C"/>
    <w:rsid w:val="002264D7"/>
    <w:rsid w:val="0022670D"/>
    <w:rsid w:val="00226A5D"/>
    <w:rsid w:val="00227299"/>
    <w:rsid w:val="002277B6"/>
    <w:rsid w:val="00227B2C"/>
    <w:rsid w:val="00227ED8"/>
    <w:rsid w:val="002302CE"/>
    <w:rsid w:val="00230444"/>
    <w:rsid w:val="00230B98"/>
    <w:rsid w:val="00230CC2"/>
    <w:rsid w:val="00231790"/>
    <w:rsid w:val="00232083"/>
    <w:rsid w:val="00232587"/>
    <w:rsid w:val="00232B81"/>
    <w:rsid w:val="0023320D"/>
    <w:rsid w:val="00234944"/>
    <w:rsid w:val="00234ADB"/>
    <w:rsid w:val="00234D4F"/>
    <w:rsid w:val="00234E85"/>
    <w:rsid w:val="00234FB1"/>
    <w:rsid w:val="00237852"/>
    <w:rsid w:val="00240342"/>
    <w:rsid w:val="0024055A"/>
    <w:rsid w:val="0024079F"/>
    <w:rsid w:val="00240D94"/>
    <w:rsid w:val="00241172"/>
    <w:rsid w:val="0024168B"/>
    <w:rsid w:val="0024214E"/>
    <w:rsid w:val="00242ACC"/>
    <w:rsid w:val="00242FEE"/>
    <w:rsid w:val="002431E1"/>
    <w:rsid w:val="002431F1"/>
    <w:rsid w:val="00243449"/>
    <w:rsid w:val="002434CE"/>
    <w:rsid w:val="00243516"/>
    <w:rsid w:val="00243566"/>
    <w:rsid w:val="00243766"/>
    <w:rsid w:val="0024387A"/>
    <w:rsid w:val="00243A78"/>
    <w:rsid w:val="00244919"/>
    <w:rsid w:val="00244A21"/>
    <w:rsid w:val="00244A3E"/>
    <w:rsid w:val="00245236"/>
    <w:rsid w:val="00245743"/>
    <w:rsid w:val="002463A5"/>
    <w:rsid w:val="002467A3"/>
    <w:rsid w:val="00247E61"/>
    <w:rsid w:val="00247E73"/>
    <w:rsid w:val="00250366"/>
    <w:rsid w:val="00250982"/>
    <w:rsid w:val="002512CC"/>
    <w:rsid w:val="00251D90"/>
    <w:rsid w:val="002524F4"/>
    <w:rsid w:val="00252E1B"/>
    <w:rsid w:val="00253A13"/>
    <w:rsid w:val="00254128"/>
    <w:rsid w:val="002548F4"/>
    <w:rsid w:val="00254EDD"/>
    <w:rsid w:val="00255203"/>
    <w:rsid w:val="002555A8"/>
    <w:rsid w:val="00255A9D"/>
    <w:rsid w:val="00255B5B"/>
    <w:rsid w:val="00256519"/>
    <w:rsid w:val="0025679A"/>
    <w:rsid w:val="00257162"/>
    <w:rsid w:val="00257A0D"/>
    <w:rsid w:val="00260C42"/>
    <w:rsid w:val="00260D84"/>
    <w:rsid w:val="0026141F"/>
    <w:rsid w:val="00261885"/>
    <w:rsid w:val="00262E28"/>
    <w:rsid w:val="00263181"/>
    <w:rsid w:val="00264324"/>
    <w:rsid w:val="00264850"/>
    <w:rsid w:val="00264D1B"/>
    <w:rsid w:val="002654E5"/>
    <w:rsid w:val="002656AE"/>
    <w:rsid w:val="00265D6F"/>
    <w:rsid w:val="00265F44"/>
    <w:rsid w:val="002666E4"/>
    <w:rsid w:val="002671FE"/>
    <w:rsid w:val="00267640"/>
    <w:rsid w:val="002676F5"/>
    <w:rsid w:val="002679EF"/>
    <w:rsid w:val="002701E0"/>
    <w:rsid w:val="00270DAE"/>
    <w:rsid w:val="002715FE"/>
    <w:rsid w:val="00271625"/>
    <w:rsid w:val="0027165B"/>
    <w:rsid w:val="002719F8"/>
    <w:rsid w:val="00271A64"/>
    <w:rsid w:val="00272ACF"/>
    <w:rsid w:val="00272F3D"/>
    <w:rsid w:val="00273AA8"/>
    <w:rsid w:val="00273C14"/>
    <w:rsid w:val="00273F0B"/>
    <w:rsid w:val="002742C4"/>
    <w:rsid w:val="00274E37"/>
    <w:rsid w:val="00275246"/>
    <w:rsid w:val="002760A2"/>
    <w:rsid w:val="00276B80"/>
    <w:rsid w:val="00276D1D"/>
    <w:rsid w:val="00277225"/>
    <w:rsid w:val="002773D9"/>
    <w:rsid w:val="00277D4C"/>
    <w:rsid w:val="00280012"/>
    <w:rsid w:val="0028060E"/>
    <w:rsid w:val="00280BBB"/>
    <w:rsid w:val="00280EDB"/>
    <w:rsid w:val="0028119B"/>
    <w:rsid w:val="00281389"/>
    <w:rsid w:val="00281553"/>
    <w:rsid w:val="002815EE"/>
    <w:rsid w:val="00281666"/>
    <w:rsid w:val="00281BB4"/>
    <w:rsid w:val="00281BF6"/>
    <w:rsid w:val="0028213B"/>
    <w:rsid w:val="00282FDC"/>
    <w:rsid w:val="00283346"/>
    <w:rsid w:val="002840D2"/>
    <w:rsid w:val="00284588"/>
    <w:rsid w:val="0028477F"/>
    <w:rsid w:val="00284E97"/>
    <w:rsid w:val="00285605"/>
    <w:rsid w:val="00285BB3"/>
    <w:rsid w:val="00285C68"/>
    <w:rsid w:val="00285CFD"/>
    <w:rsid w:val="00285DF2"/>
    <w:rsid w:val="00285E5F"/>
    <w:rsid w:val="00285F7E"/>
    <w:rsid w:val="00286582"/>
    <w:rsid w:val="00286722"/>
    <w:rsid w:val="00286996"/>
    <w:rsid w:val="00286F9C"/>
    <w:rsid w:val="00287288"/>
    <w:rsid w:val="00287A6E"/>
    <w:rsid w:val="00287F5F"/>
    <w:rsid w:val="002915DE"/>
    <w:rsid w:val="00291EA3"/>
    <w:rsid w:val="002921C0"/>
    <w:rsid w:val="00292B6D"/>
    <w:rsid w:val="00293155"/>
    <w:rsid w:val="00293A2C"/>
    <w:rsid w:val="00293AED"/>
    <w:rsid w:val="00293DDB"/>
    <w:rsid w:val="002946D3"/>
    <w:rsid w:val="0029483C"/>
    <w:rsid w:val="00294DA4"/>
    <w:rsid w:val="00295173"/>
    <w:rsid w:val="0029523C"/>
    <w:rsid w:val="002952BD"/>
    <w:rsid w:val="002954FE"/>
    <w:rsid w:val="0029553E"/>
    <w:rsid w:val="0029712B"/>
    <w:rsid w:val="00297AA4"/>
    <w:rsid w:val="002A0268"/>
    <w:rsid w:val="002A05F0"/>
    <w:rsid w:val="002A0651"/>
    <w:rsid w:val="002A086B"/>
    <w:rsid w:val="002A0A42"/>
    <w:rsid w:val="002A101A"/>
    <w:rsid w:val="002A1158"/>
    <w:rsid w:val="002A129D"/>
    <w:rsid w:val="002A144E"/>
    <w:rsid w:val="002A1510"/>
    <w:rsid w:val="002A186D"/>
    <w:rsid w:val="002A191E"/>
    <w:rsid w:val="002A19ED"/>
    <w:rsid w:val="002A1A66"/>
    <w:rsid w:val="002A1DD8"/>
    <w:rsid w:val="002A1E7D"/>
    <w:rsid w:val="002A1ED1"/>
    <w:rsid w:val="002A229D"/>
    <w:rsid w:val="002A2C62"/>
    <w:rsid w:val="002A353D"/>
    <w:rsid w:val="002A3803"/>
    <w:rsid w:val="002A3878"/>
    <w:rsid w:val="002A4006"/>
    <w:rsid w:val="002A4388"/>
    <w:rsid w:val="002A4958"/>
    <w:rsid w:val="002A4BA4"/>
    <w:rsid w:val="002A50E0"/>
    <w:rsid w:val="002A5530"/>
    <w:rsid w:val="002A59D1"/>
    <w:rsid w:val="002A6461"/>
    <w:rsid w:val="002A671F"/>
    <w:rsid w:val="002A6876"/>
    <w:rsid w:val="002A6B1D"/>
    <w:rsid w:val="002A718A"/>
    <w:rsid w:val="002A7210"/>
    <w:rsid w:val="002B005A"/>
    <w:rsid w:val="002B025A"/>
    <w:rsid w:val="002B0607"/>
    <w:rsid w:val="002B074E"/>
    <w:rsid w:val="002B0D9F"/>
    <w:rsid w:val="002B16AD"/>
    <w:rsid w:val="002B1BFA"/>
    <w:rsid w:val="002B21B1"/>
    <w:rsid w:val="002B22DF"/>
    <w:rsid w:val="002B4142"/>
    <w:rsid w:val="002B4250"/>
    <w:rsid w:val="002B5620"/>
    <w:rsid w:val="002B56E5"/>
    <w:rsid w:val="002B5883"/>
    <w:rsid w:val="002B5D25"/>
    <w:rsid w:val="002B5FEE"/>
    <w:rsid w:val="002B600C"/>
    <w:rsid w:val="002B624C"/>
    <w:rsid w:val="002B674C"/>
    <w:rsid w:val="002B684F"/>
    <w:rsid w:val="002B688A"/>
    <w:rsid w:val="002B707D"/>
    <w:rsid w:val="002B7AAF"/>
    <w:rsid w:val="002C1855"/>
    <w:rsid w:val="002C18FC"/>
    <w:rsid w:val="002C19C6"/>
    <w:rsid w:val="002C21EE"/>
    <w:rsid w:val="002C220A"/>
    <w:rsid w:val="002C233C"/>
    <w:rsid w:val="002C3093"/>
    <w:rsid w:val="002C3113"/>
    <w:rsid w:val="002C3751"/>
    <w:rsid w:val="002C3B59"/>
    <w:rsid w:val="002C3C14"/>
    <w:rsid w:val="002C4387"/>
    <w:rsid w:val="002C5716"/>
    <w:rsid w:val="002C57ED"/>
    <w:rsid w:val="002C6540"/>
    <w:rsid w:val="002C6815"/>
    <w:rsid w:val="002C6C76"/>
    <w:rsid w:val="002C70DE"/>
    <w:rsid w:val="002C7744"/>
    <w:rsid w:val="002D063B"/>
    <w:rsid w:val="002D06B1"/>
    <w:rsid w:val="002D06DE"/>
    <w:rsid w:val="002D0FA5"/>
    <w:rsid w:val="002D1C39"/>
    <w:rsid w:val="002D2056"/>
    <w:rsid w:val="002D241C"/>
    <w:rsid w:val="002D27F4"/>
    <w:rsid w:val="002D2ACA"/>
    <w:rsid w:val="002D2ADA"/>
    <w:rsid w:val="002D31E5"/>
    <w:rsid w:val="002D3CE8"/>
    <w:rsid w:val="002D3DF7"/>
    <w:rsid w:val="002D4187"/>
    <w:rsid w:val="002D4391"/>
    <w:rsid w:val="002D4948"/>
    <w:rsid w:val="002D4A5C"/>
    <w:rsid w:val="002D4CE1"/>
    <w:rsid w:val="002D4EBA"/>
    <w:rsid w:val="002D544A"/>
    <w:rsid w:val="002D5510"/>
    <w:rsid w:val="002D55B5"/>
    <w:rsid w:val="002D56D1"/>
    <w:rsid w:val="002D57BB"/>
    <w:rsid w:val="002D623E"/>
    <w:rsid w:val="002D63E2"/>
    <w:rsid w:val="002D6533"/>
    <w:rsid w:val="002D65E1"/>
    <w:rsid w:val="002D6644"/>
    <w:rsid w:val="002D70D4"/>
    <w:rsid w:val="002D7171"/>
    <w:rsid w:val="002D73DC"/>
    <w:rsid w:val="002D745B"/>
    <w:rsid w:val="002D764F"/>
    <w:rsid w:val="002D7B11"/>
    <w:rsid w:val="002E01CF"/>
    <w:rsid w:val="002E1290"/>
    <w:rsid w:val="002E12A3"/>
    <w:rsid w:val="002E13D8"/>
    <w:rsid w:val="002E157F"/>
    <w:rsid w:val="002E15A9"/>
    <w:rsid w:val="002E20F3"/>
    <w:rsid w:val="002E29A3"/>
    <w:rsid w:val="002E31A5"/>
    <w:rsid w:val="002E399F"/>
    <w:rsid w:val="002E3E30"/>
    <w:rsid w:val="002E424B"/>
    <w:rsid w:val="002E4490"/>
    <w:rsid w:val="002E4CD7"/>
    <w:rsid w:val="002E4D5F"/>
    <w:rsid w:val="002E6B3B"/>
    <w:rsid w:val="002E6E35"/>
    <w:rsid w:val="002E6F1E"/>
    <w:rsid w:val="002E6FFF"/>
    <w:rsid w:val="002E7C6B"/>
    <w:rsid w:val="002F0952"/>
    <w:rsid w:val="002F0CFC"/>
    <w:rsid w:val="002F0E3C"/>
    <w:rsid w:val="002F0FB6"/>
    <w:rsid w:val="002F1C08"/>
    <w:rsid w:val="002F1C15"/>
    <w:rsid w:val="002F1EA7"/>
    <w:rsid w:val="002F204C"/>
    <w:rsid w:val="002F2C58"/>
    <w:rsid w:val="002F2C6E"/>
    <w:rsid w:val="002F3901"/>
    <w:rsid w:val="002F3AAA"/>
    <w:rsid w:val="002F3D46"/>
    <w:rsid w:val="002F3E5D"/>
    <w:rsid w:val="002F423C"/>
    <w:rsid w:val="002F46C0"/>
    <w:rsid w:val="002F4B0B"/>
    <w:rsid w:val="002F4C26"/>
    <w:rsid w:val="002F5064"/>
    <w:rsid w:val="002F598D"/>
    <w:rsid w:val="002F5A5C"/>
    <w:rsid w:val="002F5F5D"/>
    <w:rsid w:val="002F66C8"/>
    <w:rsid w:val="002F690D"/>
    <w:rsid w:val="002F6C4B"/>
    <w:rsid w:val="002F73CF"/>
    <w:rsid w:val="002F74EF"/>
    <w:rsid w:val="002F754D"/>
    <w:rsid w:val="002F7F22"/>
    <w:rsid w:val="0030078C"/>
    <w:rsid w:val="003014B2"/>
    <w:rsid w:val="00301D36"/>
    <w:rsid w:val="003022F8"/>
    <w:rsid w:val="00302554"/>
    <w:rsid w:val="00302D57"/>
    <w:rsid w:val="00303031"/>
    <w:rsid w:val="003033D1"/>
    <w:rsid w:val="00303594"/>
    <w:rsid w:val="00303966"/>
    <w:rsid w:val="00303D2A"/>
    <w:rsid w:val="003040A8"/>
    <w:rsid w:val="003040F1"/>
    <w:rsid w:val="0030461A"/>
    <w:rsid w:val="00304FDB"/>
    <w:rsid w:val="00305B00"/>
    <w:rsid w:val="00306B9B"/>
    <w:rsid w:val="00306DAA"/>
    <w:rsid w:val="0030735D"/>
    <w:rsid w:val="003073B2"/>
    <w:rsid w:val="003079A8"/>
    <w:rsid w:val="00307B39"/>
    <w:rsid w:val="00307F3B"/>
    <w:rsid w:val="003101B4"/>
    <w:rsid w:val="003105D0"/>
    <w:rsid w:val="003105F4"/>
    <w:rsid w:val="00310697"/>
    <w:rsid w:val="003111AE"/>
    <w:rsid w:val="00311433"/>
    <w:rsid w:val="0031170F"/>
    <w:rsid w:val="0031171B"/>
    <w:rsid w:val="00311C97"/>
    <w:rsid w:val="00312413"/>
    <w:rsid w:val="00312A57"/>
    <w:rsid w:val="00312B58"/>
    <w:rsid w:val="003137A2"/>
    <w:rsid w:val="00313953"/>
    <w:rsid w:val="00313978"/>
    <w:rsid w:val="00313ABA"/>
    <w:rsid w:val="00314100"/>
    <w:rsid w:val="00314F0E"/>
    <w:rsid w:val="00315378"/>
    <w:rsid w:val="0031561E"/>
    <w:rsid w:val="0031588C"/>
    <w:rsid w:val="00315E70"/>
    <w:rsid w:val="00315FBF"/>
    <w:rsid w:val="0032004B"/>
    <w:rsid w:val="003200B6"/>
    <w:rsid w:val="00320E78"/>
    <w:rsid w:val="0032112C"/>
    <w:rsid w:val="00321403"/>
    <w:rsid w:val="00321854"/>
    <w:rsid w:val="00321A27"/>
    <w:rsid w:val="00321D4E"/>
    <w:rsid w:val="00321EB0"/>
    <w:rsid w:val="003225A2"/>
    <w:rsid w:val="0032282D"/>
    <w:rsid w:val="00322E11"/>
    <w:rsid w:val="00323335"/>
    <w:rsid w:val="0032341F"/>
    <w:rsid w:val="0032355B"/>
    <w:rsid w:val="003239E4"/>
    <w:rsid w:val="00323CC8"/>
    <w:rsid w:val="00323D1E"/>
    <w:rsid w:val="00324049"/>
    <w:rsid w:val="00324101"/>
    <w:rsid w:val="003266AD"/>
    <w:rsid w:val="00326EDA"/>
    <w:rsid w:val="0032735C"/>
    <w:rsid w:val="00327940"/>
    <w:rsid w:val="00327D95"/>
    <w:rsid w:val="003307B0"/>
    <w:rsid w:val="00330862"/>
    <w:rsid w:val="00332983"/>
    <w:rsid w:val="00332F60"/>
    <w:rsid w:val="0033367A"/>
    <w:rsid w:val="00333698"/>
    <w:rsid w:val="00333AFF"/>
    <w:rsid w:val="00333F8F"/>
    <w:rsid w:val="00333F9D"/>
    <w:rsid w:val="00334617"/>
    <w:rsid w:val="00334D4B"/>
    <w:rsid w:val="00334F02"/>
    <w:rsid w:val="003352E7"/>
    <w:rsid w:val="003356DC"/>
    <w:rsid w:val="00335705"/>
    <w:rsid w:val="00336ED3"/>
    <w:rsid w:val="003378D6"/>
    <w:rsid w:val="003378EF"/>
    <w:rsid w:val="00337BE5"/>
    <w:rsid w:val="00337D80"/>
    <w:rsid w:val="00337D8D"/>
    <w:rsid w:val="00337E4C"/>
    <w:rsid w:val="00340182"/>
    <w:rsid w:val="003407FC"/>
    <w:rsid w:val="0034207B"/>
    <w:rsid w:val="00342F00"/>
    <w:rsid w:val="0034360C"/>
    <w:rsid w:val="0034370D"/>
    <w:rsid w:val="0034392E"/>
    <w:rsid w:val="00343961"/>
    <w:rsid w:val="00343969"/>
    <w:rsid w:val="00343B5B"/>
    <w:rsid w:val="003442B2"/>
    <w:rsid w:val="00344397"/>
    <w:rsid w:val="00344539"/>
    <w:rsid w:val="0034464E"/>
    <w:rsid w:val="00344D1D"/>
    <w:rsid w:val="00344D9F"/>
    <w:rsid w:val="00344E3E"/>
    <w:rsid w:val="00344F39"/>
    <w:rsid w:val="0034511C"/>
    <w:rsid w:val="0034537D"/>
    <w:rsid w:val="0034555F"/>
    <w:rsid w:val="00345773"/>
    <w:rsid w:val="00345A97"/>
    <w:rsid w:val="00345CE0"/>
    <w:rsid w:val="00345DA8"/>
    <w:rsid w:val="00346144"/>
    <w:rsid w:val="003461D8"/>
    <w:rsid w:val="00346B8A"/>
    <w:rsid w:val="0034717D"/>
    <w:rsid w:val="003474D0"/>
    <w:rsid w:val="00347D2F"/>
    <w:rsid w:val="003507C2"/>
    <w:rsid w:val="00350B25"/>
    <w:rsid w:val="00350B61"/>
    <w:rsid w:val="003533D3"/>
    <w:rsid w:val="0035372A"/>
    <w:rsid w:val="003537FF"/>
    <w:rsid w:val="00353989"/>
    <w:rsid w:val="00353FFF"/>
    <w:rsid w:val="00355546"/>
    <w:rsid w:val="0035576A"/>
    <w:rsid w:val="00355DDD"/>
    <w:rsid w:val="003562FF"/>
    <w:rsid w:val="0035635F"/>
    <w:rsid w:val="00356946"/>
    <w:rsid w:val="00356C25"/>
    <w:rsid w:val="00356F76"/>
    <w:rsid w:val="00357024"/>
    <w:rsid w:val="0035785E"/>
    <w:rsid w:val="0036050A"/>
    <w:rsid w:val="00360516"/>
    <w:rsid w:val="003609F9"/>
    <w:rsid w:val="003620CA"/>
    <w:rsid w:val="0036250A"/>
    <w:rsid w:val="003625D2"/>
    <w:rsid w:val="00362BA3"/>
    <w:rsid w:val="00362D2E"/>
    <w:rsid w:val="00362FA4"/>
    <w:rsid w:val="00362FF5"/>
    <w:rsid w:val="003633A1"/>
    <w:rsid w:val="003633CB"/>
    <w:rsid w:val="00363776"/>
    <w:rsid w:val="003640A1"/>
    <w:rsid w:val="00364771"/>
    <w:rsid w:val="003647F2"/>
    <w:rsid w:val="00364EAB"/>
    <w:rsid w:val="00364F89"/>
    <w:rsid w:val="003651C9"/>
    <w:rsid w:val="003666C4"/>
    <w:rsid w:val="003670FE"/>
    <w:rsid w:val="00367123"/>
    <w:rsid w:val="00367A08"/>
    <w:rsid w:val="00367DF6"/>
    <w:rsid w:val="00370424"/>
    <w:rsid w:val="0037139C"/>
    <w:rsid w:val="003716BE"/>
    <w:rsid w:val="00371DA9"/>
    <w:rsid w:val="00372263"/>
    <w:rsid w:val="003724E6"/>
    <w:rsid w:val="00373610"/>
    <w:rsid w:val="00373CE9"/>
    <w:rsid w:val="00373D0E"/>
    <w:rsid w:val="00373DDB"/>
    <w:rsid w:val="00374069"/>
    <w:rsid w:val="0037532F"/>
    <w:rsid w:val="00375989"/>
    <w:rsid w:val="00375C23"/>
    <w:rsid w:val="00375C30"/>
    <w:rsid w:val="00376443"/>
    <w:rsid w:val="00376C9C"/>
    <w:rsid w:val="003771BC"/>
    <w:rsid w:val="0037728B"/>
    <w:rsid w:val="003801B8"/>
    <w:rsid w:val="00382949"/>
    <w:rsid w:val="00382A1D"/>
    <w:rsid w:val="00383065"/>
    <w:rsid w:val="003838C7"/>
    <w:rsid w:val="00383A93"/>
    <w:rsid w:val="00383C2A"/>
    <w:rsid w:val="0038443B"/>
    <w:rsid w:val="00384889"/>
    <w:rsid w:val="00384C91"/>
    <w:rsid w:val="00384DAF"/>
    <w:rsid w:val="003850C2"/>
    <w:rsid w:val="003850D8"/>
    <w:rsid w:val="0038587C"/>
    <w:rsid w:val="00385A5E"/>
    <w:rsid w:val="00385D3E"/>
    <w:rsid w:val="00385DBB"/>
    <w:rsid w:val="00385EDF"/>
    <w:rsid w:val="003863A4"/>
    <w:rsid w:val="003867D0"/>
    <w:rsid w:val="003868EF"/>
    <w:rsid w:val="00386A03"/>
    <w:rsid w:val="0038712D"/>
    <w:rsid w:val="00387403"/>
    <w:rsid w:val="0039001A"/>
    <w:rsid w:val="0039037B"/>
    <w:rsid w:val="0039080C"/>
    <w:rsid w:val="0039164A"/>
    <w:rsid w:val="0039169E"/>
    <w:rsid w:val="003920A3"/>
    <w:rsid w:val="00393556"/>
    <w:rsid w:val="00393F45"/>
    <w:rsid w:val="0039452D"/>
    <w:rsid w:val="0039475C"/>
    <w:rsid w:val="0039475E"/>
    <w:rsid w:val="00395661"/>
    <w:rsid w:val="0039693B"/>
    <w:rsid w:val="0039694E"/>
    <w:rsid w:val="00396F21"/>
    <w:rsid w:val="00397FF0"/>
    <w:rsid w:val="003A06B3"/>
    <w:rsid w:val="003A0AC7"/>
    <w:rsid w:val="003A0C58"/>
    <w:rsid w:val="003A0D29"/>
    <w:rsid w:val="003A1797"/>
    <w:rsid w:val="003A2399"/>
    <w:rsid w:val="003A2675"/>
    <w:rsid w:val="003A2A85"/>
    <w:rsid w:val="003A2D88"/>
    <w:rsid w:val="003A330C"/>
    <w:rsid w:val="003A37C8"/>
    <w:rsid w:val="003A3913"/>
    <w:rsid w:val="003A3930"/>
    <w:rsid w:val="003A4A55"/>
    <w:rsid w:val="003A4E13"/>
    <w:rsid w:val="003A501F"/>
    <w:rsid w:val="003A614F"/>
    <w:rsid w:val="003A7491"/>
    <w:rsid w:val="003A7583"/>
    <w:rsid w:val="003A78DF"/>
    <w:rsid w:val="003A7AC3"/>
    <w:rsid w:val="003B051D"/>
    <w:rsid w:val="003B0556"/>
    <w:rsid w:val="003B0A2E"/>
    <w:rsid w:val="003B101C"/>
    <w:rsid w:val="003B143D"/>
    <w:rsid w:val="003B1758"/>
    <w:rsid w:val="003B1B87"/>
    <w:rsid w:val="003B1ED4"/>
    <w:rsid w:val="003B2345"/>
    <w:rsid w:val="003B250A"/>
    <w:rsid w:val="003B28A3"/>
    <w:rsid w:val="003B2EF8"/>
    <w:rsid w:val="003B3030"/>
    <w:rsid w:val="003B3047"/>
    <w:rsid w:val="003B3495"/>
    <w:rsid w:val="003B35BD"/>
    <w:rsid w:val="003B3DE1"/>
    <w:rsid w:val="003B4144"/>
    <w:rsid w:val="003B4771"/>
    <w:rsid w:val="003B4998"/>
    <w:rsid w:val="003B49AB"/>
    <w:rsid w:val="003B4C75"/>
    <w:rsid w:val="003B5131"/>
    <w:rsid w:val="003B55CF"/>
    <w:rsid w:val="003B5815"/>
    <w:rsid w:val="003B58CF"/>
    <w:rsid w:val="003B59EA"/>
    <w:rsid w:val="003B5BA1"/>
    <w:rsid w:val="003B62F7"/>
    <w:rsid w:val="003B6BA0"/>
    <w:rsid w:val="003B78F3"/>
    <w:rsid w:val="003B79B0"/>
    <w:rsid w:val="003B7B98"/>
    <w:rsid w:val="003B7F5B"/>
    <w:rsid w:val="003C035C"/>
    <w:rsid w:val="003C06E6"/>
    <w:rsid w:val="003C08A5"/>
    <w:rsid w:val="003C0925"/>
    <w:rsid w:val="003C0B1F"/>
    <w:rsid w:val="003C135D"/>
    <w:rsid w:val="003C1AE4"/>
    <w:rsid w:val="003C1C19"/>
    <w:rsid w:val="003C1D92"/>
    <w:rsid w:val="003C243A"/>
    <w:rsid w:val="003C29B1"/>
    <w:rsid w:val="003C2CA6"/>
    <w:rsid w:val="003C2E4E"/>
    <w:rsid w:val="003C2EA3"/>
    <w:rsid w:val="003C30B9"/>
    <w:rsid w:val="003C31B6"/>
    <w:rsid w:val="003C3470"/>
    <w:rsid w:val="003C3507"/>
    <w:rsid w:val="003C3861"/>
    <w:rsid w:val="003C4102"/>
    <w:rsid w:val="003C4992"/>
    <w:rsid w:val="003C4A8F"/>
    <w:rsid w:val="003C556A"/>
    <w:rsid w:val="003C570E"/>
    <w:rsid w:val="003C58C7"/>
    <w:rsid w:val="003C5A2D"/>
    <w:rsid w:val="003C5CBB"/>
    <w:rsid w:val="003C5F3E"/>
    <w:rsid w:val="003C6110"/>
    <w:rsid w:val="003C6243"/>
    <w:rsid w:val="003C649B"/>
    <w:rsid w:val="003C6883"/>
    <w:rsid w:val="003C6F06"/>
    <w:rsid w:val="003C6FD5"/>
    <w:rsid w:val="003C772E"/>
    <w:rsid w:val="003C7B4A"/>
    <w:rsid w:val="003C7C68"/>
    <w:rsid w:val="003D023E"/>
    <w:rsid w:val="003D0257"/>
    <w:rsid w:val="003D0855"/>
    <w:rsid w:val="003D091B"/>
    <w:rsid w:val="003D0C76"/>
    <w:rsid w:val="003D0D4F"/>
    <w:rsid w:val="003D1A12"/>
    <w:rsid w:val="003D1F4B"/>
    <w:rsid w:val="003D24B6"/>
    <w:rsid w:val="003D2B03"/>
    <w:rsid w:val="003D30E5"/>
    <w:rsid w:val="003D345E"/>
    <w:rsid w:val="003D3758"/>
    <w:rsid w:val="003D37A3"/>
    <w:rsid w:val="003D3B66"/>
    <w:rsid w:val="003D3F34"/>
    <w:rsid w:val="003D41C3"/>
    <w:rsid w:val="003D4250"/>
    <w:rsid w:val="003D55DB"/>
    <w:rsid w:val="003D5896"/>
    <w:rsid w:val="003D5AFE"/>
    <w:rsid w:val="003D5E9F"/>
    <w:rsid w:val="003D6136"/>
    <w:rsid w:val="003D625F"/>
    <w:rsid w:val="003D6785"/>
    <w:rsid w:val="003D699C"/>
    <w:rsid w:val="003D6C49"/>
    <w:rsid w:val="003D7015"/>
    <w:rsid w:val="003D7C19"/>
    <w:rsid w:val="003E0218"/>
    <w:rsid w:val="003E02C6"/>
    <w:rsid w:val="003E0313"/>
    <w:rsid w:val="003E06C4"/>
    <w:rsid w:val="003E06E6"/>
    <w:rsid w:val="003E1951"/>
    <w:rsid w:val="003E19A1"/>
    <w:rsid w:val="003E1BD3"/>
    <w:rsid w:val="003E1CDB"/>
    <w:rsid w:val="003E22F6"/>
    <w:rsid w:val="003E237E"/>
    <w:rsid w:val="003E2A28"/>
    <w:rsid w:val="003E2B37"/>
    <w:rsid w:val="003E31A7"/>
    <w:rsid w:val="003E358B"/>
    <w:rsid w:val="003E391D"/>
    <w:rsid w:val="003E3DDD"/>
    <w:rsid w:val="003E4491"/>
    <w:rsid w:val="003E44C6"/>
    <w:rsid w:val="003E47E4"/>
    <w:rsid w:val="003E4BAA"/>
    <w:rsid w:val="003E53CB"/>
    <w:rsid w:val="003E564E"/>
    <w:rsid w:val="003E5A57"/>
    <w:rsid w:val="003E635D"/>
    <w:rsid w:val="003E6520"/>
    <w:rsid w:val="003E6AD3"/>
    <w:rsid w:val="003E6AF1"/>
    <w:rsid w:val="003E7388"/>
    <w:rsid w:val="003F01B1"/>
    <w:rsid w:val="003F02AE"/>
    <w:rsid w:val="003F03E0"/>
    <w:rsid w:val="003F0A17"/>
    <w:rsid w:val="003F137D"/>
    <w:rsid w:val="003F13F6"/>
    <w:rsid w:val="003F15EE"/>
    <w:rsid w:val="003F1DE7"/>
    <w:rsid w:val="003F243F"/>
    <w:rsid w:val="003F27C5"/>
    <w:rsid w:val="003F29C8"/>
    <w:rsid w:val="003F2A0F"/>
    <w:rsid w:val="003F2B67"/>
    <w:rsid w:val="003F2D4C"/>
    <w:rsid w:val="003F3510"/>
    <w:rsid w:val="003F4115"/>
    <w:rsid w:val="003F4797"/>
    <w:rsid w:val="003F4916"/>
    <w:rsid w:val="003F4AB6"/>
    <w:rsid w:val="003F5397"/>
    <w:rsid w:val="003F5E64"/>
    <w:rsid w:val="003F62CF"/>
    <w:rsid w:val="003F6AE6"/>
    <w:rsid w:val="003F6F56"/>
    <w:rsid w:val="003F6F69"/>
    <w:rsid w:val="003F6FF6"/>
    <w:rsid w:val="003F70D8"/>
    <w:rsid w:val="003F7134"/>
    <w:rsid w:val="003F792D"/>
    <w:rsid w:val="003F7A2B"/>
    <w:rsid w:val="00400622"/>
    <w:rsid w:val="004017CA"/>
    <w:rsid w:val="00401FA7"/>
    <w:rsid w:val="00402088"/>
    <w:rsid w:val="004026FA"/>
    <w:rsid w:val="00402964"/>
    <w:rsid w:val="00402985"/>
    <w:rsid w:val="00402DDB"/>
    <w:rsid w:val="00402F51"/>
    <w:rsid w:val="00403D23"/>
    <w:rsid w:val="00403D5A"/>
    <w:rsid w:val="00404142"/>
    <w:rsid w:val="00404314"/>
    <w:rsid w:val="00404387"/>
    <w:rsid w:val="0040454B"/>
    <w:rsid w:val="00405F41"/>
    <w:rsid w:val="004068C1"/>
    <w:rsid w:val="00406974"/>
    <w:rsid w:val="004069C9"/>
    <w:rsid w:val="00406D32"/>
    <w:rsid w:val="00406D73"/>
    <w:rsid w:val="00407239"/>
    <w:rsid w:val="00407275"/>
    <w:rsid w:val="00407687"/>
    <w:rsid w:val="004076D7"/>
    <w:rsid w:val="00407CB3"/>
    <w:rsid w:val="0041058C"/>
    <w:rsid w:val="00410A23"/>
    <w:rsid w:val="00410A81"/>
    <w:rsid w:val="0041119C"/>
    <w:rsid w:val="00411A7A"/>
    <w:rsid w:val="00411A82"/>
    <w:rsid w:val="0041225C"/>
    <w:rsid w:val="004122FB"/>
    <w:rsid w:val="0041273D"/>
    <w:rsid w:val="00412B9F"/>
    <w:rsid w:val="00412D27"/>
    <w:rsid w:val="00413420"/>
    <w:rsid w:val="00413421"/>
    <w:rsid w:val="00413519"/>
    <w:rsid w:val="00413800"/>
    <w:rsid w:val="00414007"/>
    <w:rsid w:val="004140F5"/>
    <w:rsid w:val="004142BF"/>
    <w:rsid w:val="004144BA"/>
    <w:rsid w:val="00414908"/>
    <w:rsid w:val="004149D0"/>
    <w:rsid w:val="00414C31"/>
    <w:rsid w:val="00415C1E"/>
    <w:rsid w:val="00415E58"/>
    <w:rsid w:val="00415FEF"/>
    <w:rsid w:val="004160DD"/>
    <w:rsid w:val="004163A3"/>
    <w:rsid w:val="00416653"/>
    <w:rsid w:val="00416696"/>
    <w:rsid w:val="00416D7F"/>
    <w:rsid w:val="00416F4C"/>
    <w:rsid w:val="004175A3"/>
    <w:rsid w:val="00417D06"/>
    <w:rsid w:val="00420F24"/>
    <w:rsid w:val="00421CAF"/>
    <w:rsid w:val="00422137"/>
    <w:rsid w:val="0042263B"/>
    <w:rsid w:val="0042293E"/>
    <w:rsid w:val="00422EAE"/>
    <w:rsid w:val="004232BA"/>
    <w:rsid w:val="00423763"/>
    <w:rsid w:val="00423E9B"/>
    <w:rsid w:val="00424483"/>
    <w:rsid w:val="004248EE"/>
    <w:rsid w:val="00424E22"/>
    <w:rsid w:val="004254FA"/>
    <w:rsid w:val="0042566B"/>
    <w:rsid w:val="00425700"/>
    <w:rsid w:val="004257A5"/>
    <w:rsid w:val="00425BF7"/>
    <w:rsid w:val="00425D51"/>
    <w:rsid w:val="004260C3"/>
    <w:rsid w:val="004261BF"/>
    <w:rsid w:val="004267A1"/>
    <w:rsid w:val="0042697A"/>
    <w:rsid w:val="004269C5"/>
    <w:rsid w:val="00426FA7"/>
    <w:rsid w:val="00427066"/>
    <w:rsid w:val="004277E3"/>
    <w:rsid w:val="004311F5"/>
    <w:rsid w:val="00431585"/>
    <w:rsid w:val="004318DC"/>
    <w:rsid w:val="00431B06"/>
    <w:rsid w:val="00431DDC"/>
    <w:rsid w:val="00432148"/>
    <w:rsid w:val="004325A4"/>
    <w:rsid w:val="0043323B"/>
    <w:rsid w:val="00433AE1"/>
    <w:rsid w:val="00433C7F"/>
    <w:rsid w:val="00433FBD"/>
    <w:rsid w:val="0043467A"/>
    <w:rsid w:val="00434B60"/>
    <w:rsid w:val="00435730"/>
    <w:rsid w:val="0043587E"/>
    <w:rsid w:val="004359CF"/>
    <w:rsid w:val="00435BC8"/>
    <w:rsid w:val="00435D7B"/>
    <w:rsid w:val="00435E3D"/>
    <w:rsid w:val="0043639F"/>
    <w:rsid w:val="00436EE4"/>
    <w:rsid w:val="0043772F"/>
    <w:rsid w:val="00437852"/>
    <w:rsid w:val="00437C66"/>
    <w:rsid w:val="00437D8F"/>
    <w:rsid w:val="004400FF"/>
    <w:rsid w:val="00440130"/>
    <w:rsid w:val="004402AD"/>
    <w:rsid w:val="004402C9"/>
    <w:rsid w:val="004403CE"/>
    <w:rsid w:val="0044062C"/>
    <w:rsid w:val="00440BC8"/>
    <w:rsid w:val="004413EA"/>
    <w:rsid w:val="0044147E"/>
    <w:rsid w:val="004418B0"/>
    <w:rsid w:val="00441FFE"/>
    <w:rsid w:val="00442F28"/>
    <w:rsid w:val="004432E7"/>
    <w:rsid w:val="004432F6"/>
    <w:rsid w:val="00443B8E"/>
    <w:rsid w:val="00443C52"/>
    <w:rsid w:val="00443DB7"/>
    <w:rsid w:val="004443BE"/>
    <w:rsid w:val="00444FD3"/>
    <w:rsid w:val="00445237"/>
    <w:rsid w:val="00446194"/>
    <w:rsid w:val="00446967"/>
    <w:rsid w:val="00446AA8"/>
    <w:rsid w:val="00446E60"/>
    <w:rsid w:val="004471D2"/>
    <w:rsid w:val="004473BE"/>
    <w:rsid w:val="00447435"/>
    <w:rsid w:val="0044794D"/>
    <w:rsid w:val="00450737"/>
    <w:rsid w:val="00450EE6"/>
    <w:rsid w:val="00452B5A"/>
    <w:rsid w:val="00453332"/>
    <w:rsid w:val="0045343B"/>
    <w:rsid w:val="00453BB8"/>
    <w:rsid w:val="004545C4"/>
    <w:rsid w:val="00455356"/>
    <w:rsid w:val="0045541E"/>
    <w:rsid w:val="0045544A"/>
    <w:rsid w:val="004558E3"/>
    <w:rsid w:val="00456231"/>
    <w:rsid w:val="00456BFB"/>
    <w:rsid w:val="00457590"/>
    <w:rsid w:val="00457990"/>
    <w:rsid w:val="0046066E"/>
    <w:rsid w:val="004606FD"/>
    <w:rsid w:val="004608CC"/>
    <w:rsid w:val="00460972"/>
    <w:rsid w:val="00460A8A"/>
    <w:rsid w:val="004621E9"/>
    <w:rsid w:val="0046266C"/>
    <w:rsid w:val="00462981"/>
    <w:rsid w:val="00462D63"/>
    <w:rsid w:val="004630B6"/>
    <w:rsid w:val="004639D6"/>
    <w:rsid w:val="0046403F"/>
    <w:rsid w:val="00464300"/>
    <w:rsid w:val="004643CA"/>
    <w:rsid w:val="0046471D"/>
    <w:rsid w:val="00464A98"/>
    <w:rsid w:val="00464D6C"/>
    <w:rsid w:val="00464E32"/>
    <w:rsid w:val="0046577F"/>
    <w:rsid w:val="00466009"/>
    <w:rsid w:val="004661F4"/>
    <w:rsid w:val="00466F92"/>
    <w:rsid w:val="004672FB"/>
    <w:rsid w:val="004678B5"/>
    <w:rsid w:val="00467996"/>
    <w:rsid w:val="00467A0B"/>
    <w:rsid w:val="00470428"/>
    <w:rsid w:val="004709DC"/>
    <w:rsid w:val="00470C75"/>
    <w:rsid w:val="00471455"/>
    <w:rsid w:val="004714A5"/>
    <w:rsid w:val="0047177B"/>
    <w:rsid w:val="00471927"/>
    <w:rsid w:val="00471BB6"/>
    <w:rsid w:val="004725A1"/>
    <w:rsid w:val="00472CE6"/>
    <w:rsid w:val="00473525"/>
    <w:rsid w:val="00473905"/>
    <w:rsid w:val="0047403A"/>
    <w:rsid w:val="004744D9"/>
    <w:rsid w:val="00474A0E"/>
    <w:rsid w:val="00474A88"/>
    <w:rsid w:val="00474F50"/>
    <w:rsid w:val="004753F2"/>
    <w:rsid w:val="004758CE"/>
    <w:rsid w:val="00475B28"/>
    <w:rsid w:val="00475C06"/>
    <w:rsid w:val="0047623C"/>
    <w:rsid w:val="004762D6"/>
    <w:rsid w:val="004763F2"/>
    <w:rsid w:val="00476587"/>
    <w:rsid w:val="004765A3"/>
    <w:rsid w:val="004767A1"/>
    <w:rsid w:val="00477388"/>
    <w:rsid w:val="004777BE"/>
    <w:rsid w:val="004778CE"/>
    <w:rsid w:val="00477A07"/>
    <w:rsid w:val="00481053"/>
    <w:rsid w:val="00481370"/>
    <w:rsid w:val="00481470"/>
    <w:rsid w:val="004815F0"/>
    <w:rsid w:val="0048195E"/>
    <w:rsid w:val="00482220"/>
    <w:rsid w:val="00482839"/>
    <w:rsid w:val="0048286E"/>
    <w:rsid w:val="00482F49"/>
    <w:rsid w:val="0048362F"/>
    <w:rsid w:val="0048396F"/>
    <w:rsid w:val="00484117"/>
    <w:rsid w:val="00484CC8"/>
    <w:rsid w:val="00484D1B"/>
    <w:rsid w:val="00484FEF"/>
    <w:rsid w:val="004856A5"/>
    <w:rsid w:val="0048572C"/>
    <w:rsid w:val="00485BF6"/>
    <w:rsid w:val="00485F19"/>
    <w:rsid w:val="00486238"/>
    <w:rsid w:val="004869F7"/>
    <w:rsid w:val="00486CC0"/>
    <w:rsid w:val="004871D2"/>
    <w:rsid w:val="0048728D"/>
    <w:rsid w:val="0048748B"/>
    <w:rsid w:val="00487740"/>
    <w:rsid w:val="00490301"/>
    <w:rsid w:val="00490510"/>
    <w:rsid w:val="004908DF"/>
    <w:rsid w:val="00490CCD"/>
    <w:rsid w:val="0049173A"/>
    <w:rsid w:val="004922A7"/>
    <w:rsid w:val="00493709"/>
    <w:rsid w:val="00493EF8"/>
    <w:rsid w:val="00493FFA"/>
    <w:rsid w:val="00494634"/>
    <w:rsid w:val="0049522A"/>
    <w:rsid w:val="00495439"/>
    <w:rsid w:val="00495611"/>
    <w:rsid w:val="004956F0"/>
    <w:rsid w:val="00496207"/>
    <w:rsid w:val="004964C5"/>
    <w:rsid w:val="004964E7"/>
    <w:rsid w:val="00496665"/>
    <w:rsid w:val="00496965"/>
    <w:rsid w:val="004969F5"/>
    <w:rsid w:val="00496D82"/>
    <w:rsid w:val="00497608"/>
    <w:rsid w:val="00497B5C"/>
    <w:rsid w:val="00497EDF"/>
    <w:rsid w:val="004A0476"/>
    <w:rsid w:val="004A0C97"/>
    <w:rsid w:val="004A0F27"/>
    <w:rsid w:val="004A117F"/>
    <w:rsid w:val="004A1852"/>
    <w:rsid w:val="004A1D77"/>
    <w:rsid w:val="004A1DDD"/>
    <w:rsid w:val="004A20A3"/>
    <w:rsid w:val="004A224E"/>
    <w:rsid w:val="004A261E"/>
    <w:rsid w:val="004A2839"/>
    <w:rsid w:val="004A313C"/>
    <w:rsid w:val="004A36DF"/>
    <w:rsid w:val="004A3C25"/>
    <w:rsid w:val="004A3E44"/>
    <w:rsid w:val="004A445F"/>
    <w:rsid w:val="004A4754"/>
    <w:rsid w:val="004A4831"/>
    <w:rsid w:val="004A4A35"/>
    <w:rsid w:val="004A4B9A"/>
    <w:rsid w:val="004A4FB1"/>
    <w:rsid w:val="004A5A1F"/>
    <w:rsid w:val="004A5DCE"/>
    <w:rsid w:val="004A63FD"/>
    <w:rsid w:val="004A69F9"/>
    <w:rsid w:val="004A6DE4"/>
    <w:rsid w:val="004A73EF"/>
    <w:rsid w:val="004A7826"/>
    <w:rsid w:val="004A7DED"/>
    <w:rsid w:val="004A7F50"/>
    <w:rsid w:val="004B0A40"/>
    <w:rsid w:val="004B1445"/>
    <w:rsid w:val="004B15B7"/>
    <w:rsid w:val="004B185F"/>
    <w:rsid w:val="004B1E36"/>
    <w:rsid w:val="004B2062"/>
    <w:rsid w:val="004B2908"/>
    <w:rsid w:val="004B3A05"/>
    <w:rsid w:val="004B47EF"/>
    <w:rsid w:val="004B52B9"/>
    <w:rsid w:val="004B5736"/>
    <w:rsid w:val="004B62AA"/>
    <w:rsid w:val="004B6779"/>
    <w:rsid w:val="004B6813"/>
    <w:rsid w:val="004B7115"/>
    <w:rsid w:val="004B71F7"/>
    <w:rsid w:val="004B778E"/>
    <w:rsid w:val="004B793E"/>
    <w:rsid w:val="004B7C58"/>
    <w:rsid w:val="004C0B4D"/>
    <w:rsid w:val="004C182E"/>
    <w:rsid w:val="004C1927"/>
    <w:rsid w:val="004C22FC"/>
    <w:rsid w:val="004C2BC3"/>
    <w:rsid w:val="004C2FF8"/>
    <w:rsid w:val="004C423F"/>
    <w:rsid w:val="004C42AE"/>
    <w:rsid w:val="004C4355"/>
    <w:rsid w:val="004C44B2"/>
    <w:rsid w:val="004C4E71"/>
    <w:rsid w:val="004C69BE"/>
    <w:rsid w:val="004C6BBD"/>
    <w:rsid w:val="004C7007"/>
    <w:rsid w:val="004C7175"/>
    <w:rsid w:val="004C751B"/>
    <w:rsid w:val="004C76AA"/>
    <w:rsid w:val="004C792B"/>
    <w:rsid w:val="004C7948"/>
    <w:rsid w:val="004C79ED"/>
    <w:rsid w:val="004D02B1"/>
    <w:rsid w:val="004D0B41"/>
    <w:rsid w:val="004D0F3F"/>
    <w:rsid w:val="004D1049"/>
    <w:rsid w:val="004D1457"/>
    <w:rsid w:val="004D1695"/>
    <w:rsid w:val="004D1814"/>
    <w:rsid w:val="004D22D2"/>
    <w:rsid w:val="004D2751"/>
    <w:rsid w:val="004D27C0"/>
    <w:rsid w:val="004D27F7"/>
    <w:rsid w:val="004D2F67"/>
    <w:rsid w:val="004D2FB9"/>
    <w:rsid w:val="004D3060"/>
    <w:rsid w:val="004D3636"/>
    <w:rsid w:val="004D3659"/>
    <w:rsid w:val="004D3B63"/>
    <w:rsid w:val="004D3B9F"/>
    <w:rsid w:val="004D3C3B"/>
    <w:rsid w:val="004D43FA"/>
    <w:rsid w:val="004D4D39"/>
    <w:rsid w:val="004D509A"/>
    <w:rsid w:val="004D5A56"/>
    <w:rsid w:val="004D6B93"/>
    <w:rsid w:val="004D72D3"/>
    <w:rsid w:val="004D7663"/>
    <w:rsid w:val="004D7983"/>
    <w:rsid w:val="004D7B47"/>
    <w:rsid w:val="004D7DFA"/>
    <w:rsid w:val="004D7E25"/>
    <w:rsid w:val="004E026A"/>
    <w:rsid w:val="004E03CA"/>
    <w:rsid w:val="004E084E"/>
    <w:rsid w:val="004E230E"/>
    <w:rsid w:val="004E235F"/>
    <w:rsid w:val="004E265D"/>
    <w:rsid w:val="004E3D05"/>
    <w:rsid w:val="004E4237"/>
    <w:rsid w:val="004E4253"/>
    <w:rsid w:val="004E4671"/>
    <w:rsid w:val="004E479B"/>
    <w:rsid w:val="004E4909"/>
    <w:rsid w:val="004E5065"/>
    <w:rsid w:val="004E5AF2"/>
    <w:rsid w:val="004E6054"/>
    <w:rsid w:val="004E6BC8"/>
    <w:rsid w:val="004E6E50"/>
    <w:rsid w:val="004E71E0"/>
    <w:rsid w:val="004E7579"/>
    <w:rsid w:val="004E7895"/>
    <w:rsid w:val="004E7AF0"/>
    <w:rsid w:val="004F0161"/>
    <w:rsid w:val="004F01A3"/>
    <w:rsid w:val="004F07AB"/>
    <w:rsid w:val="004F0C3E"/>
    <w:rsid w:val="004F1526"/>
    <w:rsid w:val="004F1AE9"/>
    <w:rsid w:val="004F213E"/>
    <w:rsid w:val="004F29FF"/>
    <w:rsid w:val="004F2B07"/>
    <w:rsid w:val="004F2C2B"/>
    <w:rsid w:val="004F338F"/>
    <w:rsid w:val="004F3DC4"/>
    <w:rsid w:val="004F3E45"/>
    <w:rsid w:val="004F456E"/>
    <w:rsid w:val="004F4679"/>
    <w:rsid w:val="004F486E"/>
    <w:rsid w:val="004F55E0"/>
    <w:rsid w:val="004F57D7"/>
    <w:rsid w:val="004F5C6C"/>
    <w:rsid w:val="004F602B"/>
    <w:rsid w:val="004F63B8"/>
    <w:rsid w:val="004F654A"/>
    <w:rsid w:val="004F6BA1"/>
    <w:rsid w:val="004F6E56"/>
    <w:rsid w:val="004F6E5A"/>
    <w:rsid w:val="004F6E79"/>
    <w:rsid w:val="004F7058"/>
    <w:rsid w:val="004F76E0"/>
    <w:rsid w:val="005000D2"/>
    <w:rsid w:val="005003F2"/>
    <w:rsid w:val="00500B78"/>
    <w:rsid w:val="00500C4B"/>
    <w:rsid w:val="0050111D"/>
    <w:rsid w:val="00501F60"/>
    <w:rsid w:val="00501F87"/>
    <w:rsid w:val="005028E0"/>
    <w:rsid w:val="00502B3E"/>
    <w:rsid w:val="00503261"/>
    <w:rsid w:val="00503A45"/>
    <w:rsid w:val="00503DB5"/>
    <w:rsid w:val="00504335"/>
    <w:rsid w:val="005045D1"/>
    <w:rsid w:val="005049BB"/>
    <w:rsid w:val="00505247"/>
    <w:rsid w:val="00505A50"/>
    <w:rsid w:val="0050626F"/>
    <w:rsid w:val="005062FE"/>
    <w:rsid w:val="0050632E"/>
    <w:rsid w:val="005066DC"/>
    <w:rsid w:val="0050708E"/>
    <w:rsid w:val="00507318"/>
    <w:rsid w:val="00510046"/>
    <w:rsid w:val="0051016C"/>
    <w:rsid w:val="0051040E"/>
    <w:rsid w:val="00510670"/>
    <w:rsid w:val="005107E0"/>
    <w:rsid w:val="00511103"/>
    <w:rsid w:val="00511DB1"/>
    <w:rsid w:val="00512945"/>
    <w:rsid w:val="00512D24"/>
    <w:rsid w:val="00512F06"/>
    <w:rsid w:val="00512F86"/>
    <w:rsid w:val="00513339"/>
    <w:rsid w:val="00513F53"/>
    <w:rsid w:val="0051451A"/>
    <w:rsid w:val="005148B1"/>
    <w:rsid w:val="00514F7B"/>
    <w:rsid w:val="00514FF3"/>
    <w:rsid w:val="0051521D"/>
    <w:rsid w:val="0051539C"/>
    <w:rsid w:val="005157FD"/>
    <w:rsid w:val="00515B66"/>
    <w:rsid w:val="00516129"/>
    <w:rsid w:val="0051636E"/>
    <w:rsid w:val="00516D47"/>
    <w:rsid w:val="00517170"/>
    <w:rsid w:val="00517C54"/>
    <w:rsid w:val="00517F80"/>
    <w:rsid w:val="00520740"/>
    <w:rsid w:val="0052147B"/>
    <w:rsid w:val="00521E67"/>
    <w:rsid w:val="00522287"/>
    <w:rsid w:val="005222D1"/>
    <w:rsid w:val="005223C9"/>
    <w:rsid w:val="0052285A"/>
    <w:rsid w:val="00523173"/>
    <w:rsid w:val="0052335B"/>
    <w:rsid w:val="00523870"/>
    <w:rsid w:val="005241FC"/>
    <w:rsid w:val="0052459A"/>
    <w:rsid w:val="00524FF5"/>
    <w:rsid w:val="005250CA"/>
    <w:rsid w:val="0052538A"/>
    <w:rsid w:val="00526B7B"/>
    <w:rsid w:val="00526C83"/>
    <w:rsid w:val="00527A48"/>
    <w:rsid w:val="00527F57"/>
    <w:rsid w:val="00530863"/>
    <w:rsid w:val="005314E8"/>
    <w:rsid w:val="0053180C"/>
    <w:rsid w:val="00531BDA"/>
    <w:rsid w:val="00531CB2"/>
    <w:rsid w:val="00531CCD"/>
    <w:rsid w:val="00531E40"/>
    <w:rsid w:val="0053278B"/>
    <w:rsid w:val="00532C36"/>
    <w:rsid w:val="00533425"/>
    <w:rsid w:val="00533516"/>
    <w:rsid w:val="005340E4"/>
    <w:rsid w:val="005349CC"/>
    <w:rsid w:val="0053663D"/>
    <w:rsid w:val="005368DA"/>
    <w:rsid w:val="005370BB"/>
    <w:rsid w:val="00537E29"/>
    <w:rsid w:val="00537FB1"/>
    <w:rsid w:val="005405E1"/>
    <w:rsid w:val="0054096F"/>
    <w:rsid w:val="00540A3A"/>
    <w:rsid w:val="00541212"/>
    <w:rsid w:val="00541219"/>
    <w:rsid w:val="005415AB"/>
    <w:rsid w:val="00542F71"/>
    <w:rsid w:val="005432A5"/>
    <w:rsid w:val="00543404"/>
    <w:rsid w:val="005434D0"/>
    <w:rsid w:val="0054463C"/>
    <w:rsid w:val="0054488B"/>
    <w:rsid w:val="00544DED"/>
    <w:rsid w:val="005457BB"/>
    <w:rsid w:val="00545962"/>
    <w:rsid w:val="00545C99"/>
    <w:rsid w:val="00546A6B"/>
    <w:rsid w:val="00546D47"/>
    <w:rsid w:val="00547231"/>
    <w:rsid w:val="00550892"/>
    <w:rsid w:val="0055092A"/>
    <w:rsid w:val="00550ECC"/>
    <w:rsid w:val="005510C1"/>
    <w:rsid w:val="005513C0"/>
    <w:rsid w:val="00551C66"/>
    <w:rsid w:val="00551C87"/>
    <w:rsid w:val="005520DA"/>
    <w:rsid w:val="00552C34"/>
    <w:rsid w:val="00553AED"/>
    <w:rsid w:val="00554008"/>
    <w:rsid w:val="005540A1"/>
    <w:rsid w:val="00554686"/>
    <w:rsid w:val="005557ED"/>
    <w:rsid w:val="00555E30"/>
    <w:rsid w:val="005576BC"/>
    <w:rsid w:val="00557B0D"/>
    <w:rsid w:val="0056006F"/>
    <w:rsid w:val="00560091"/>
    <w:rsid w:val="0056083D"/>
    <w:rsid w:val="00561854"/>
    <w:rsid w:val="00562B1F"/>
    <w:rsid w:val="005630C0"/>
    <w:rsid w:val="00563425"/>
    <w:rsid w:val="00563458"/>
    <w:rsid w:val="0056375B"/>
    <w:rsid w:val="00563B5F"/>
    <w:rsid w:val="00563C17"/>
    <w:rsid w:val="005646CF"/>
    <w:rsid w:val="00564708"/>
    <w:rsid w:val="00564C88"/>
    <w:rsid w:val="00564E44"/>
    <w:rsid w:val="0056507D"/>
    <w:rsid w:val="00565240"/>
    <w:rsid w:val="00565845"/>
    <w:rsid w:val="00565BE9"/>
    <w:rsid w:val="00565C0D"/>
    <w:rsid w:val="00565FE0"/>
    <w:rsid w:val="00566B77"/>
    <w:rsid w:val="00567E5F"/>
    <w:rsid w:val="00567EEE"/>
    <w:rsid w:val="005707AB"/>
    <w:rsid w:val="00570C2E"/>
    <w:rsid w:val="00571327"/>
    <w:rsid w:val="005724D4"/>
    <w:rsid w:val="00572DEA"/>
    <w:rsid w:val="0057315A"/>
    <w:rsid w:val="00574038"/>
    <w:rsid w:val="00574443"/>
    <w:rsid w:val="00574635"/>
    <w:rsid w:val="00574A3D"/>
    <w:rsid w:val="00575D9E"/>
    <w:rsid w:val="00576108"/>
    <w:rsid w:val="005763EE"/>
    <w:rsid w:val="00577099"/>
    <w:rsid w:val="00577840"/>
    <w:rsid w:val="005804C2"/>
    <w:rsid w:val="00580906"/>
    <w:rsid w:val="005809CA"/>
    <w:rsid w:val="00580F69"/>
    <w:rsid w:val="005810E9"/>
    <w:rsid w:val="00581128"/>
    <w:rsid w:val="005811FA"/>
    <w:rsid w:val="00581A5B"/>
    <w:rsid w:val="00581C37"/>
    <w:rsid w:val="00582D17"/>
    <w:rsid w:val="005832B1"/>
    <w:rsid w:val="00583813"/>
    <w:rsid w:val="005846E0"/>
    <w:rsid w:val="00584881"/>
    <w:rsid w:val="0058489A"/>
    <w:rsid w:val="00584ADC"/>
    <w:rsid w:val="00585183"/>
    <w:rsid w:val="005854F4"/>
    <w:rsid w:val="00585ED5"/>
    <w:rsid w:val="00585EF8"/>
    <w:rsid w:val="0058630E"/>
    <w:rsid w:val="00587066"/>
    <w:rsid w:val="005875B6"/>
    <w:rsid w:val="005877ED"/>
    <w:rsid w:val="00587EB3"/>
    <w:rsid w:val="00590144"/>
    <w:rsid w:val="005903EF"/>
    <w:rsid w:val="005904AA"/>
    <w:rsid w:val="0059080C"/>
    <w:rsid w:val="005913AC"/>
    <w:rsid w:val="005915D9"/>
    <w:rsid w:val="00591814"/>
    <w:rsid w:val="00591CEC"/>
    <w:rsid w:val="00592112"/>
    <w:rsid w:val="00592B89"/>
    <w:rsid w:val="005932D8"/>
    <w:rsid w:val="00593305"/>
    <w:rsid w:val="00593B94"/>
    <w:rsid w:val="00593E7A"/>
    <w:rsid w:val="00594131"/>
    <w:rsid w:val="005948D2"/>
    <w:rsid w:val="00595580"/>
    <w:rsid w:val="005956ED"/>
    <w:rsid w:val="00595839"/>
    <w:rsid w:val="00595B0E"/>
    <w:rsid w:val="00595DDA"/>
    <w:rsid w:val="00595FA7"/>
    <w:rsid w:val="005967DC"/>
    <w:rsid w:val="00596D62"/>
    <w:rsid w:val="00596FA5"/>
    <w:rsid w:val="005970D2"/>
    <w:rsid w:val="00597249"/>
    <w:rsid w:val="005974A7"/>
    <w:rsid w:val="005A0622"/>
    <w:rsid w:val="005A1555"/>
    <w:rsid w:val="005A1CBB"/>
    <w:rsid w:val="005A23B3"/>
    <w:rsid w:val="005A27E1"/>
    <w:rsid w:val="005A31EE"/>
    <w:rsid w:val="005A3378"/>
    <w:rsid w:val="005A4146"/>
    <w:rsid w:val="005A4420"/>
    <w:rsid w:val="005A472D"/>
    <w:rsid w:val="005A4DF7"/>
    <w:rsid w:val="005A5FCA"/>
    <w:rsid w:val="005A62E7"/>
    <w:rsid w:val="005A63B4"/>
    <w:rsid w:val="005A6480"/>
    <w:rsid w:val="005A6763"/>
    <w:rsid w:val="005A6776"/>
    <w:rsid w:val="005A6C47"/>
    <w:rsid w:val="005A6D51"/>
    <w:rsid w:val="005A704D"/>
    <w:rsid w:val="005A70F8"/>
    <w:rsid w:val="005A7578"/>
    <w:rsid w:val="005A77ED"/>
    <w:rsid w:val="005A786B"/>
    <w:rsid w:val="005A7EA2"/>
    <w:rsid w:val="005B0480"/>
    <w:rsid w:val="005B07E2"/>
    <w:rsid w:val="005B097B"/>
    <w:rsid w:val="005B0BC1"/>
    <w:rsid w:val="005B116E"/>
    <w:rsid w:val="005B12B2"/>
    <w:rsid w:val="005B12CA"/>
    <w:rsid w:val="005B1344"/>
    <w:rsid w:val="005B13FD"/>
    <w:rsid w:val="005B155D"/>
    <w:rsid w:val="005B18DE"/>
    <w:rsid w:val="005B28F1"/>
    <w:rsid w:val="005B297C"/>
    <w:rsid w:val="005B3392"/>
    <w:rsid w:val="005B3CDD"/>
    <w:rsid w:val="005B41E4"/>
    <w:rsid w:val="005B4F04"/>
    <w:rsid w:val="005B55D9"/>
    <w:rsid w:val="005B61D6"/>
    <w:rsid w:val="005B6318"/>
    <w:rsid w:val="005B7132"/>
    <w:rsid w:val="005B7433"/>
    <w:rsid w:val="005C0B7A"/>
    <w:rsid w:val="005C189C"/>
    <w:rsid w:val="005C1ABC"/>
    <w:rsid w:val="005C2022"/>
    <w:rsid w:val="005C246D"/>
    <w:rsid w:val="005C264E"/>
    <w:rsid w:val="005C275D"/>
    <w:rsid w:val="005C286F"/>
    <w:rsid w:val="005C4A38"/>
    <w:rsid w:val="005C4A3D"/>
    <w:rsid w:val="005C67BC"/>
    <w:rsid w:val="005C68EC"/>
    <w:rsid w:val="005C6924"/>
    <w:rsid w:val="005C6A4D"/>
    <w:rsid w:val="005C6A89"/>
    <w:rsid w:val="005C6E14"/>
    <w:rsid w:val="005C72F8"/>
    <w:rsid w:val="005C74E8"/>
    <w:rsid w:val="005D0339"/>
    <w:rsid w:val="005D033E"/>
    <w:rsid w:val="005D04E1"/>
    <w:rsid w:val="005D064A"/>
    <w:rsid w:val="005D08CD"/>
    <w:rsid w:val="005D0EBC"/>
    <w:rsid w:val="005D12B1"/>
    <w:rsid w:val="005D168E"/>
    <w:rsid w:val="005D20D0"/>
    <w:rsid w:val="005D3108"/>
    <w:rsid w:val="005D3268"/>
    <w:rsid w:val="005D3579"/>
    <w:rsid w:val="005D3E8C"/>
    <w:rsid w:val="005D40A5"/>
    <w:rsid w:val="005D40CD"/>
    <w:rsid w:val="005D426B"/>
    <w:rsid w:val="005D5302"/>
    <w:rsid w:val="005D53CE"/>
    <w:rsid w:val="005D54D4"/>
    <w:rsid w:val="005D5808"/>
    <w:rsid w:val="005D5D26"/>
    <w:rsid w:val="005D5FC5"/>
    <w:rsid w:val="005D6463"/>
    <w:rsid w:val="005D65EE"/>
    <w:rsid w:val="005D7F17"/>
    <w:rsid w:val="005E0377"/>
    <w:rsid w:val="005E0CFD"/>
    <w:rsid w:val="005E10F4"/>
    <w:rsid w:val="005E1141"/>
    <w:rsid w:val="005E1A10"/>
    <w:rsid w:val="005E2099"/>
    <w:rsid w:val="005E2466"/>
    <w:rsid w:val="005E26B4"/>
    <w:rsid w:val="005E2EEB"/>
    <w:rsid w:val="005E3A01"/>
    <w:rsid w:val="005E41DE"/>
    <w:rsid w:val="005E426B"/>
    <w:rsid w:val="005E4898"/>
    <w:rsid w:val="005E4DF3"/>
    <w:rsid w:val="005E510A"/>
    <w:rsid w:val="005E51A2"/>
    <w:rsid w:val="005E58F0"/>
    <w:rsid w:val="005E5951"/>
    <w:rsid w:val="005E62B0"/>
    <w:rsid w:val="005E62EF"/>
    <w:rsid w:val="005E6424"/>
    <w:rsid w:val="005E6880"/>
    <w:rsid w:val="005E6A53"/>
    <w:rsid w:val="005E7734"/>
    <w:rsid w:val="005F14D4"/>
    <w:rsid w:val="005F1B8B"/>
    <w:rsid w:val="005F20B1"/>
    <w:rsid w:val="005F212F"/>
    <w:rsid w:val="005F26A0"/>
    <w:rsid w:val="005F2B48"/>
    <w:rsid w:val="005F2EDF"/>
    <w:rsid w:val="005F33CF"/>
    <w:rsid w:val="005F3415"/>
    <w:rsid w:val="005F3515"/>
    <w:rsid w:val="005F3700"/>
    <w:rsid w:val="005F37E9"/>
    <w:rsid w:val="005F3B1C"/>
    <w:rsid w:val="005F3EBD"/>
    <w:rsid w:val="005F5EF8"/>
    <w:rsid w:val="005F653A"/>
    <w:rsid w:val="005F68C6"/>
    <w:rsid w:val="005F6E0E"/>
    <w:rsid w:val="005F70A3"/>
    <w:rsid w:val="005F7379"/>
    <w:rsid w:val="005F73B8"/>
    <w:rsid w:val="005F7F1B"/>
    <w:rsid w:val="006008FB"/>
    <w:rsid w:val="006016FF"/>
    <w:rsid w:val="006027AD"/>
    <w:rsid w:val="006027E7"/>
    <w:rsid w:val="00602A01"/>
    <w:rsid w:val="00603049"/>
    <w:rsid w:val="0060473B"/>
    <w:rsid w:val="00604830"/>
    <w:rsid w:val="00604AD1"/>
    <w:rsid w:val="006064C0"/>
    <w:rsid w:val="00606A43"/>
    <w:rsid w:val="00606D90"/>
    <w:rsid w:val="006075C8"/>
    <w:rsid w:val="006076E7"/>
    <w:rsid w:val="006079FF"/>
    <w:rsid w:val="00607DCC"/>
    <w:rsid w:val="00610F40"/>
    <w:rsid w:val="00611A3E"/>
    <w:rsid w:val="0061277A"/>
    <w:rsid w:val="00612D0B"/>
    <w:rsid w:val="0061308A"/>
    <w:rsid w:val="0061365A"/>
    <w:rsid w:val="00613685"/>
    <w:rsid w:val="00613742"/>
    <w:rsid w:val="00613958"/>
    <w:rsid w:val="00613F8A"/>
    <w:rsid w:val="0061494F"/>
    <w:rsid w:val="00614FD4"/>
    <w:rsid w:val="00615E91"/>
    <w:rsid w:val="00616898"/>
    <w:rsid w:val="00617631"/>
    <w:rsid w:val="00620827"/>
    <w:rsid w:val="00620DA8"/>
    <w:rsid w:val="00620F66"/>
    <w:rsid w:val="00621605"/>
    <w:rsid w:val="00621D5F"/>
    <w:rsid w:val="006221AC"/>
    <w:rsid w:val="0062273D"/>
    <w:rsid w:val="0062333F"/>
    <w:rsid w:val="006234E3"/>
    <w:rsid w:val="00623B2C"/>
    <w:rsid w:val="0062451A"/>
    <w:rsid w:val="00624774"/>
    <w:rsid w:val="00624C6B"/>
    <w:rsid w:val="006253E3"/>
    <w:rsid w:val="00625639"/>
    <w:rsid w:val="00625B4F"/>
    <w:rsid w:val="00625D1B"/>
    <w:rsid w:val="006262B7"/>
    <w:rsid w:val="00626A56"/>
    <w:rsid w:val="00626C64"/>
    <w:rsid w:val="00626E3A"/>
    <w:rsid w:val="00627762"/>
    <w:rsid w:val="0062791B"/>
    <w:rsid w:val="00627AA3"/>
    <w:rsid w:val="006304DC"/>
    <w:rsid w:val="00630E3D"/>
    <w:rsid w:val="00631CFB"/>
    <w:rsid w:val="006320C5"/>
    <w:rsid w:val="006321AF"/>
    <w:rsid w:val="006323D8"/>
    <w:rsid w:val="00632B6C"/>
    <w:rsid w:val="00633409"/>
    <w:rsid w:val="0063343D"/>
    <w:rsid w:val="00633753"/>
    <w:rsid w:val="00633999"/>
    <w:rsid w:val="006340E8"/>
    <w:rsid w:val="006349AF"/>
    <w:rsid w:val="006349E2"/>
    <w:rsid w:val="00634DC1"/>
    <w:rsid w:val="00634ED1"/>
    <w:rsid w:val="0063510F"/>
    <w:rsid w:val="0063594C"/>
    <w:rsid w:val="006361D8"/>
    <w:rsid w:val="0063629E"/>
    <w:rsid w:val="00636B6B"/>
    <w:rsid w:val="00636EBE"/>
    <w:rsid w:val="00637073"/>
    <w:rsid w:val="00637361"/>
    <w:rsid w:val="00637786"/>
    <w:rsid w:val="00637B11"/>
    <w:rsid w:val="006403CE"/>
    <w:rsid w:val="00640A54"/>
    <w:rsid w:val="00640C12"/>
    <w:rsid w:val="00640CD0"/>
    <w:rsid w:val="006414F3"/>
    <w:rsid w:val="00641C25"/>
    <w:rsid w:val="0064266D"/>
    <w:rsid w:val="00642859"/>
    <w:rsid w:val="00642925"/>
    <w:rsid w:val="00642A2D"/>
    <w:rsid w:val="00643795"/>
    <w:rsid w:val="00643E4F"/>
    <w:rsid w:val="0064499D"/>
    <w:rsid w:val="00644A1D"/>
    <w:rsid w:val="00644DC0"/>
    <w:rsid w:val="00644F03"/>
    <w:rsid w:val="006450A6"/>
    <w:rsid w:val="00645474"/>
    <w:rsid w:val="00645579"/>
    <w:rsid w:val="00645753"/>
    <w:rsid w:val="0064629E"/>
    <w:rsid w:val="00646B69"/>
    <w:rsid w:val="00646CBE"/>
    <w:rsid w:val="00646D89"/>
    <w:rsid w:val="0064783B"/>
    <w:rsid w:val="006479AF"/>
    <w:rsid w:val="00650AB4"/>
    <w:rsid w:val="00651610"/>
    <w:rsid w:val="00651895"/>
    <w:rsid w:val="0065216F"/>
    <w:rsid w:val="00652AA4"/>
    <w:rsid w:val="00652CF9"/>
    <w:rsid w:val="006532A9"/>
    <w:rsid w:val="00653821"/>
    <w:rsid w:val="00653F3D"/>
    <w:rsid w:val="00653F74"/>
    <w:rsid w:val="00653F75"/>
    <w:rsid w:val="00653F87"/>
    <w:rsid w:val="00653FDA"/>
    <w:rsid w:val="00654079"/>
    <w:rsid w:val="00654640"/>
    <w:rsid w:val="00654701"/>
    <w:rsid w:val="00654716"/>
    <w:rsid w:val="00654934"/>
    <w:rsid w:val="00654A60"/>
    <w:rsid w:val="00654F1F"/>
    <w:rsid w:val="00654FBF"/>
    <w:rsid w:val="006552CC"/>
    <w:rsid w:val="00655480"/>
    <w:rsid w:val="006554A8"/>
    <w:rsid w:val="00655675"/>
    <w:rsid w:val="0065597D"/>
    <w:rsid w:val="00655CF2"/>
    <w:rsid w:val="006564A7"/>
    <w:rsid w:val="00656730"/>
    <w:rsid w:val="0065741A"/>
    <w:rsid w:val="00657C69"/>
    <w:rsid w:val="00657CFF"/>
    <w:rsid w:val="00657DFC"/>
    <w:rsid w:val="00660355"/>
    <w:rsid w:val="00660EA4"/>
    <w:rsid w:val="00660F23"/>
    <w:rsid w:val="006611BF"/>
    <w:rsid w:val="0066163C"/>
    <w:rsid w:val="00661DB1"/>
    <w:rsid w:val="00661ECA"/>
    <w:rsid w:val="0066218C"/>
    <w:rsid w:val="0066247A"/>
    <w:rsid w:val="006624D0"/>
    <w:rsid w:val="00662517"/>
    <w:rsid w:val="006628B2"/>
    <w:rsid w:val="00662941"/>
    <w:rsid w:val="00662B34"/>
    <w:rsid w:val="00662C2D"/>
    <w:rsid w:val="00662E75"/>
    <w:rsid w:val="00662F39"/>
    <w:rsid w:val="0066357E"/>
    <w:rsid w:val="00663F57"/>
    <w:rsid w:val="00664D0A"/>
    <w:rsid w:val="00665421"/>
    <w:rsid w:val="006658B2"/>
    <w:rsid w:val="0066590B"/>
    <w:rsid w:val="00665998"/>
    <w:rsid w:val="006660E8"/>
    <w:rsid w:val="00666BB3"/>
    <w:rsid w:val="00666FE8"/>
    <w:rsid w:val="00667648"/>
    <w:rsid w:val="006679B2"/>
    <w:rsid w:val="0067042C"/>
    <w:rsid w:val="00670848"/>
    <w:rsid w:val="00670DE9"/>
    <w:rsid w:val="006713D8"/>
    <w:rsid w:val="00671618"/>
    <w:rsid w:val="006720B0"/>
    <w:rsid w:val="0067216E"/>
    <w:rsid w:val="0067242C"/>
    <w:rsid w:val="006728F7"/>
    <w:rsid w:val="00672F02"/>
    <w:rsid w:val="00673059"/>
    <w:rsid w:val="00673235"/>
    <w:rsid w:val="00673BC1"/>
    <w:rsid w:val="00673C62"/>
    <w:rsid w:val="00673C79"/>
    <w:rsid w:val="00674A1A"/>
    <w:rsid w:val="00674FB1"/>
    <w:rsid w:val="00675114"/>
    <w:rsid w:val="006756A1"/>
    <w:rsid w:val="00675775"/>
    <w:rsid w:val="00675ACD"/>
    <w:rsid w:val="00675C79"/>
    <w:rsid w:val="00675E29"/>
    <w:rsid w:val="00675F3D"/>
    <w:rsid w:val="00676184"/>
    <w:rsid w:val="00676852"/>
    <w:rsid w:val="00677696"/>
    <w:rsid w:val="00677BE9"/>
    <w:rsid w:val="00680A64"/>
    <w:rsid w:val="00681632"/>
    <w:rsid w:val="006819DA"/>
    <w:rsid w:val="00681F20"/>
    <w:rsid w:val="00681FB9"/>
    <w:rsid w:val="00682054"/>
    <w:rsid w:val="00682577"/>
    <w:rsid w:val="00682876"/>
    <w:rsid w:val="00682BCB"/>
    <w:rsid w:val="00682C64"/>
    <w:rsid w:val="006832A9"/>
    <w:rsid w:val="006832D4"/>
    <w:rsid w:val="00683DB5"/>
    <w:rsid w:val="0068428F"/>
    <w:rsid w:val="006844C4"/>
    <w:rsid w:val="006846E7"/>
    <w:rsid w:val="0068471C"/>
    <w:rsid w:val="0068472E"/>
    <w:rsid w:val="00684AD6"/>
    <w:rsid w:val="00684C83"/>
    <w:rsid w:val="00684CAE"/>
    <w:rsid w:val="00684E80"/>
    <w:rsid w:val="00684F46"/>
    <w:rsid w:val="006860D7"/>
    <w:rsid w:val="0068677B"/>
    <w:rsid w:val="00686A4D"/>
    <w:rsid w:val="00686BE9"/>
    <w:rsid w:val="00686FAD"/>
    <w:rsid w:val="006873C1"/>
    <w:rsid w:val="006873E7"/>
    <w:rsid w:val="0068747B"/>
    <w:rsid w:val="00690240"/>
    <w:rsid w:val="00690741"/>
    <w:rsid w:val="006909E1"/>
    <w:rsid w:val="00690D90"/>
    <w:rsid w:val="00691B3A"/>
    <w:rsid w:val="00691C3D"/>
    <w:rsid w:val="00691D68"/>
    <w:rsid w:val="00691ECD"/>
    <w:rsid w:val="006920F5"/>
    <w:rsid w:val="0069271A"/>
    <w:rsid w:val="00692B1A"/>
    <w:rsid w:val="00693880"/>
    <w:rsid w:val="006938EF"/>
    <w:rsid w:val="00693A5E"/>
    <w:rsid w:val="00693B62"/>
    <w:rsid w:val="00694C4F"/>
    <w:rsid w:val="00694E90"/>
    <w:rsid w:val="00694F5B"/>
    <w:rsid w:val="00695902"/>
    <w:rsid w:val="006973F3"/>
    <w:rsid w:val="00697465"/>
    <w:rsid w:val="00697654"/>
    <w:rsid w:val="006977A5"/>
    <w:rsid w:val="006978FB"/>
    <w:rsid w:val="00697DDF"/>
    <w:rsid w:val="006A01DB"/>
    <w:rsid w:val="006A0306"/>
    <w:rsid w:val="006A173F"/>
    <w:rsid w:val="006A1876"/>
    <w:rsid w:val="006A18C7"/>
    <w:rsid w:val="006A1998"/>
    <w:rsid w:val="006A1C51"/>
    <w:rsid w:val="006A1D49"/>
    <w:rsid w:val="006A231D"/>
    <w:rsid w:val="006A3740"/>
    <w:rsid w:val="006A3940"/>
    <w:rsid w:val="006A4013"/>
    <w:rsid w:val="006A401F"/>
    <w:rsid w:val="006A42E6"/>
    <w:rsid w:val="006A4D46"/>
    <w:rsid w:val="006A50A8"/>
    <w:rsid w:val="006A57F4"/>
    <w:rsid w:val="006A5BD6"/>
    <w:rsid w:val="006A6588"/>
    <w:rsid w:val="006A6A01"/>
    <w:rsid w:val="006A6FD9"/>
    <w:rsid w:val="006A7106"/>
    <w:rsid w:val="006A718A"/>
    <w:rsid w:val="006A73B8"/>
    <w:rsid w:val="006A78E0"/>
    <w:rsid w:val="006A79BB"/>
    <w:rsid w:val="006B0094"/>
    <w:rsid w:val="006B0BD1"/>
    <w:rsid w:val="006B125B"/>
    <w:rsid w:val="006B15C6"/>
    <w:rsid w:val="006B1FF7"/>
    <w:rsid w:val="006B2E74"/>
    <w:rsid w:val="006B2F1D"/>
    <w:rsid w:val="006B3481"/>
    <w:rsid w:val="006B3751"/>
    <w:rsid w:val="006B3D6D"/>
    <w:rsid w:val="006B3F57"/>
    <w:rsid w:val="006B418B"/>
    <w:rsid w:val="006B4ABD"/>
    <w:rsid w:val="006B5776"/>
    <w:rsid w:val="006B5E20"/>
    <w:rsid w:val="006B6144"/>
    <w:rsid w:val="006B6948"/>
    <w:rsid w:val="006B74D0"/>
    <w:rsid w:val="006B75F8"/>
    <w:rsid w:val="006B7B1D"/>
    <w:rsid w:val="006B7CA3"/>
    <w:rsid w:val="006C06A0"/>
    <w:rsid w:val="006C0DBC"/>
    <w:rsid w:val="006C149E"/>
    <w:rsid w:val="006C1AC4"/>
    <w:rsid w:val="006C1CAF"/>
    <w:rsid w:val="006C2127"/>
    <w:rsid w:val="006C22EC"/>
    <w:rsid w:val="006C23B0"/>
    <w:rsid w:val="006C2628"/>
    <w:rsid w:val="006C29CD"/>
    <w:rsid w:val="006C2DEB"/>
    <w:rsid w:val="006C39EE"/>
    <w:rsid w:val="006C3BED"/>
    <w:rsid w:val="006C3E99"/>
    <w:rsid w:val="006C3FB3"/>
    <w:rsid w:val="006C498C"/>
    <w:rsid w:val="006C4AEE"/>
    <w:rsid w:val="006C540A"/>
    <w:rsid w:val="006C5940"/>
    <w:rsid w:val="006C5A88"/>
    <w:rsid w:val="006C5D63"/>
    <w:rsid w:val="006C6447"/>
    <w:rsid w:val="006C679A"/>
    <w:rsid w:val="006C6B7D"/>
    <w:rsid w:val="006C7753"/>
    <w:rsid w:val="006C7763"/>
    <w:rsid w:val="006C78D0"/>
    <w:rsid w:val="006C7AAA"/>
    <w:rsid w:val="006D0031"/>
    <w:rsid w:val="006D142D"/>
    <w:rsid w:val="006D1CF6"/>
    <w:rsid w:val="006D24D0"/>
    <w:rsid w:val="006D307B"/>
    <w:rsid w:val="006D3327"/>
    <w:rsid w:val="006D34E5"/>
    <w:rsid w:val="006D3E3C"/>
    <w:rsid w:val="006D40B5"/>
    <w:rsid w:val="006D445B"/>
    <w:rsid w:val="006D493E"/>
    <w:rsid w:val="006D5286"/>
    <w:rsid w:val="006D5304"/>
    <w:rsid w:val="006D5886"/>
    <w:rsid w:val="006D60D1"/>
    <w:rsid w:val="006D6165"/>
    <w:rsid w:val="006D631D"/>
    <w:rsid w:val="006D7250"/>
    <w:rsid w:val="006D73D8"/>
    <w:rsid w:val="006D7836"/>
    <w:rsid w:val="006D7CBF"/>
    <w:rsid w:val="006E0670"/>
    <w:rsid w:val="006E10FA"/>
    <w:rsid w:val="006E136A"/>
    <w:rsid w:val="006E150C"/>
    <w:rsid w:val="006E18DF"/>
    <w:rsid w:val="006E1E84"/>
    <w:rsid w:val="006E29D3"/>
    <w:rsid w:val="006E33F6"/>
    <w:rsid w:val="006E3635"/>
    <w:rsid w:val="006E3F84"/>
    <w:rsid w:val="006E4168"/>
    <w:rsid w:val="006E431F"/>
    <w:rsid w:val="006E460C"/>
    <w:rsid w:val="006E52A4"/>
    <w:rsid w:val="006E5738"/>
    <w:rsid w:val="006E579F"/>
    <w:rsid w:val="006E5AE9"/>
    <w:rsid w:val="006E5D41"/>
    <w:rsid w:val="006E5F2B"/>
    <w:rsid w:val="006E61B0"/>
    <w:rsid w:val="006E68E6"/>
    <w:rsid w:val="006E6D8D"/>
    <w:rsid w:val="006E7277"/>
    <w:rsid w:val="006E7555"/>
    <w:rsid w:val="006E7609"/>
    <w:rsid w:val="006E7C5B"/>
    <w:rsid w:val="006E7F86"/>
    <w:rsid w:val="006F0DB3"/>
    <w:rsid w:val="006F1099"/>
    <w:rsid w:val="006F1FEF"/>
    <w:rsid w:val="006F2C4F"/>
    <w:rsid w:val="006F333D"/>
    <w:rsid w:val="006F33C5"/>
    <w:rsid w:val="006F3822"/>
    <w:rsid w:val="006F3E17"/>
    <w:rsid w:val="006F3EB6"/>
    <w:rsid w:val="006F400A"/>
    <w:rsid w:val="006F4051"/>
    <w:rsid w:val="006F448A"/>
    <w:rsid w:val="006F4DA2"/>
    <w:rsid w:val="006F5734"/>
    <w:rsid w:val="006F57A8"/>
    <w:rsid w:val="006F5859"/>
    <w:rsid w:val="006F62D3"/>
    <w:rsid w:val="006F6D3D"/>
    <w:rsid w:val="006F71B6"/>
    <w:rsid w:val="006F71C7"/>
    <w:rsid w:val="006F75C2"/>
    <w:rsid w:val="006F78C3"/>
    <w:rsid w:val="006F7C04"/>
    <w:rsid w:val="00700E4F"/>
    <w:rsid w:val="00701198"/>
    <w:rsid w:val="007011F0"/>
    <w:rsid w:val="00701A4D"/>
    <w:rsid w:val="00701DE7"/>
    <w:rsid w:val="00702881"/>
    <w:rsid w:val="00703105"/>
    <w:rsid w:val="007037EF"/>
    <w:rsid w:val="00703932"/>
    <w:rsid w:val="00703AF8"/>
    <w:rsid w:val="00703B1D"/>
    <w:rsid w:val="00703BC7"/>
    <w:rsid w:val="0070417A"/>
    <w:rsid w:val="007041A2"/>
    <w:rsid w:val="00704892"/>
    <w:rsid w:val="00704B77"/>
    <w:rsid w:val="00704FC4"/>
    <w:rsid w:val="007050C4"/>
    <w:rsid w:val="007054F2"/>
    <w:rsid w:val="00705AB5"/>
    <w:rsid w:val="00705B6F"/>
    <w:rsid w:val="00705F97"/>
    <w:rsid w:val="0070690E"/>
    <w:rsid w:val="0070693C"/>
    <w:rsid w:val="00706EEA"/>
    <w:rsid w:val="00707F06"/>
    <w:rsid w:val="00710580"/>
    <w:rsid w:val="00711FCA"/>
    <w:rsid w:val="007126B5"/>
    <w:rsid w:val="007127E7"/>
    <w:rsid w:val="00712C8C"/>
    <w:rsid w:val="0071305D"/>
    <w:rsid w:val="007138AF"/>
    <w:rsid w:val="00713BD4"/>
    <w:rsid w:val="00713D1C"/>
    <w:rsid w:val="007145BD"/>
    <w:rsid w:val="00714718"/>
    <w:rsid w:val="0071687F"/>
    <w:rsid w:val="00716DD4"/>
    <w:rsid w:val="007172AA"/>
    <w:rsid w:val="0071746C"/>
    <w:rsid w:val="007179F0"/>
    <w:rsid w:val="00717BFB"/>
    <w:rsid w:val="00720B45"/>
    <w:rsid w:val="00721079"/>
    <w:rsid w:val="00721570"/>
    <w:rsid w:val="00721688"/>
    <w:rsid w:val="00721695"/>
    <w:rsid w:val="007218A1"/>
    <w:rsid w:val="00722451"/>
    <w:rsid w:val="00722486"/>
    <w:rsid w:val="007224B2"/>
    <w:rsid w:val="007235F2"/>
    <w:rsid w:val="007237FA"/>
    <w:rsid w:val="0072403E"/>
    <w:rsid w:val="00724078"/>
    <w:rsid w:val="007241E9"/>
    <w:rsid w:val="00724299"/>
    <w:rsid w:val="00724337"/>
    <w:rsid w:val="007250B1"/>
    <w:rsid w:val="00725764"/>
    <w:rsid w:val="00725CC9"/>
    <w:rsid w:val="00725D40"/>
    <w:rsid w:val="00725DBC"/>
    <w:rsid w:val="0072662E"/>
    <w:rsid w:val="00726D09"/>
    <w:rsid w:val="007270AE"/>
    <w:rsid w:val="007275AA"/>
    <w:rsid w:val="00727BCA"/>
    <w:rsid w:val="00727BDC"/>
    <w:rsid w:val="00727C51"/>
    <w:rsid w:val="00727FCA"/>
    <w:rsid w:val="007300E3"/>
    <w:rsid w:val="007307D6"/>
    <w:rsid w:val="00730D9A"/>
    <w:rsid w:val="007317F1"/>
    <w:rsid w:val="00731BA0"/>
    <w:rsid w:val="007322A4"/>
    <w:rsid w:val="00732CE4"/>
    <w:rsid w:val="0073307D"/>
    <w:rsid w:val="00733B65"/>
    <w:rsid w:val="00733EB0"/>
    <w:rsid w:val="0073420F"/>
    <w:rsid w:val="00734718"/>
    <w:rsid w:val="00734966"/>
    <w:rsid w:val="00734EB8"/>
    <w:rsid w:val="007355D5"/>
    <w:rsid w:val="007356DC"/>
    <w:rsid w:val="00735DD2"/>
    <w:rsid w:val="00736185"/>
    <w:rsid w:val="00736964"/>
    <w:rsid w:val="00736A23"/>
    <w:rsid w:val="00736BC1"/>
    <w:rsid w:val="00736CD4"/>
    <w:rsid w:val="007370F0"/>
    <w:rsid w:val="00737DFE"/>
    <w:rsid w:val="007410FF"/>
    <w:rsid w:val="007411ED"/>
    <w:rsid w:val="0074128E"/>
    <w:rsid w:val="007412A5"/>
    <w:rsid w:val="007412DF"/>
    <w:rsid w:val="00741753"/>
    <w:rsid w:val="00741D30"/>
    <w:rsid w:val="00742432"/>
    <w:rsid w:val="00742457"/>
    <w:rsid w:val="00742932"/>
    <w:rsid w:val="0074301A"/>
    <w:rsid w:val="00744805"/>
    <w:rsid w:val="00744E68"/>
    <w:rsid w:val="007450E6"/>
    <w:rsid w:val="00745839"/>
    <w:rsid w:val="00745A19"/>
    <w:rsid w:val="00745B76"/>
    <w:rsid w:val="0074696D"/>
    <w:rsid w:val="00746CFB"/>
    <w:rsid w:val="00746DD3"/>
    <w:rsid w:val="00747638"/>
    <w:rsid w:val="0074766F"/>
    <w:rsid w:val="00747856"/>
    <w:rsid w:val="00747C44"/>
    <w:rsid w:val="00747D73"/>
    <w:rsid w:val="00750189"/>
    <w:rsid w:val="00751028"/>
    <w:rsid w:val="00751993"/>
    <w:rsid w:val="00751F76"/>
    <w:rsid w:val="007525FA"/>
    <w:rsid w:val="007528B1"/>
    <w:rsid w:val="007530D9"/>
    <w:rsid w:val="00753AD6"/>
    <w:rsid w:val="00754778"/>
    <w:rsid w:val="00754D80"/>
    <w:rsid w:val="00755A4A"/>
    <w:rsid w:val="00755ADA"/>
    <w:rsid w:val="00756C52"/>
    <w:rsid w:val="00757154"/>
    <w:rsid w:val="007575E8"/>
    <w:rsid w:val="00757820"/>
    <w:rsid w:val="00757DE9"/>
    <w:rsid w:val="0076029E"/>
    <w:rsid w:val="00760535"/>
    <w:rsid w:val="0076073E"/>
    <w:rsid w:val="00761793"/>
    <w:rsid w:val="00761815"/>
    <w:rsid w:val="00761C04"/>
    <w:rsid w:val="0076229D"/>
    <w:rsid w:val="00762554"/>
    <w:rsid w:val="007627BF"/>
    <w:rsid w:val="00762818"/>
    <w:rsid w:val="00763384"/>
    <w:rsid w:val="0076350B"/>
    <w:rsid w:val="00764252"/>
    <w:rsid w:val="007645B8"/>
    <w:rsid w:val="007659B4"/>
    <w:rsid w:val="00765C60"/>
    <w:rsid w:val="00766C3D"/>
    <w:rsid w:val="0077000A"/>
    <w:rsid w:val="00770ACB"/>
    <w:rsid w:val="007710C4"/>
    <w:rsid w:val="007716CD"/>
    <w:rsid w:val="007720A7"/>
    <w:rsid w:val="00773251"/>
    <w:rsid w:val="007736ED"/>
    <w:rsid w:val="00773702"/>
    <w:rsid w:val="00773BD0"/>
    <w:rsid w:val="00773D70"/>
    <w:rsid w:val="00774041"/>
    <w:rsid w:val="00775AAD"/>
    <w:rsid w:val="00776088"/>
    <w:rsid w:val="007767BE"/>
    <w:rsid w:val="0077689D"/>
    <w:rsid w:val="00777252"/>
    <w:rsid w:val="007772ED"/>
    <w:rsid w:val="007775DB"/>
    <w:rsid w:val="00777B6B"/>
    <w:rsid w:val="00780A23"/>
    <w:rsid w:val="00781224"/>
    <w:rsid w:val="0078159B"/>
    <w:rsid w:val="007823D9"/>
    <w:rsid w:val="0078256B"/>
    <w:rsid w:val="00782979"/>
    <w:rsid w:val="00782C12"/>
    <w:rsid w:val="00783440"/>
    <w:rsid w:val="0078440A"/>
    <w:rsid w:val="007845BA"/>
    <w:rsid w:val="00785D0B"/>
    <w:rsid w:val="00785EF1"/>
    <w:rsid w:val="007860A8"/>
    <w:rsid w:val="00786D0F"/>
    <w:rsid w:val="00787844"/>
    <w:rsid w:val="007900A1"/>
    <w:rsid w:val="0079068A"/>
    <w:rsid w:val="00790D02"/>
    <w:rsid w:val="00791485"/>
    <w:rsid w:val="00791B59"/>
    <w:rsid w:val="00791DF9"/>
    <w:rsid w:val="007920C6"/>
    <w:rsid w:val="00792488"/>
    <w:rsid w:val="00792579"/>
    <w:rsid w:val="00792B2B"/>
    <w:rsid w:val="00792FBC"/>
    <w:rsid w:val="00793425"/>
    <w:rsid w:val="007935A3"/>
    <w:rsid w:val="0079369B"/>
    <w:rsid w:val="007936D8"/>
    <w:rsid w:val="00793A56"/>
    <w:rsid w:val="007940ED"/>
    <w:rsid w:val="007945DD"/>
    <w:rsid w:val="00794699"/>
    <w:rsid w:val="007946E6"/>
    <w:rsid w:val="00794AFF"/>
    <w:rsid w:val="00795819"/>
    <w:rsid w:val="00796095"/>
    <w:rsid w:val="00796266"/>
    <w:rsid w:val="00796FEE"/>
    <w:rsid w:val="007972EE"/>
    <w:rsid w:val="007A04B1"/>
    <w:rsid w:val="007A05B1"/>
    <w:rsid w:val="007A05B3"/>
    <w:rsid w:val="007A0BB2"/>
    <w:rsid w:val="007A0E3E"/>
    <w:rsid w:val="007A24CE"/>
    <w:rsid w:val="007A2589"/>
    <w:rsid w:val="007A288C"/>
    <w:rsid w:val="007A309A"/>
    <w:rsid w:val="007A390F"/>
    <w:rsid w:val="007A3A1A"/>
    <w:rsid w:val="007A41E3"/>
    <w:rsid w:val="007A48F0"/>
    <w:rsid w:val="007A497B"/>
    <w:rsid w:val="007A4BAA"/>
    <w:rsid w:val="007A504B"/>
    <w:rsid w:val="007A5460"/>
    <w:rsid w:val="007A570C"/>
    <w:rsid w:val="007A591A"/>
    <w:rsid w:val="007A5E6D"/>
    <w:rsid w:val="007A60AE"/>
    <w:rsid w:val="007A61ED"/>
    <w:rsid w:val="007A65AB"/>
    <w:rsid w:val="007A6746"/>
    <w:rsid w:val="007A6A01"/>
    <w:rsid w:val="007A6B9F"/>
    <w:rsid w:val="007A739F"/>
    <w:rsid w:val="007A76E7"/>
    <w:rsid w:val="007A77A5"/>
    <w:rsid w:val="007A7A24"/>
    <w:rsid w:val="007A7A30"/>
    <w:rsid w:val="007B00A0"/>
    <w:rsid w:val="007B09E7"/>
    <w:rsid w:val="007B0AF4"/>
    <w:rsid w:val="007B0D25"/>
    <w:rsid w:val="007B0F63"/>
    <w:rsid w:val="007B12AC"/>
    <w:rsid w:val="007B1334"/>
    <w:rsid w:val="007B2086"/>
    <w:rsid w:val="007B2271"/>
    <w:rsid w:val="007B26D4"/>
    <w:rsid w:val="007B2EB0"/>
    <w:rsid w:val="007B3A5F"/>
    <w:rsid w:val="007B3B8B"/>
    <w:rsid w:val="007B3C0D"/>
    <w:rsid w:val="007B4AD1"/>
    <w:rsid w:val="007B527F"/>
    <w:rsid w:val="007B560B"/>
    <w:rsid w:val="007B5C94"/>
    <w:rsid w:val="007B5DF4"/>
    <w:rsid w:val="007B61A6"/>
    <w:rsid w:val="007B645A"/>
    <w:rsid w:val="007B6D59"/>
    <w:rsid w:val="007B6F59"/>
    <w:rsid w:val="007B7120"/>
    <w:rsid w:val="007B73C2"/>
    <w:rsid w:val="007B7A10"/>
    <w:rsid w:val="007B7ADD"/>
    <w:rsid w:val="007B7E33"/>
    <w:rsid w:val="007C0549"/>
    <w:rsid w:val="007C068C"/>
    <w:rsid w:val="007C06F3"/>
    <w:rsid w:val="007C0CD0"/>
    <w:rsid w:val="007C11EB"/>
    <w:rsid w:val="007C1AC3"/>
    <w:rsid w:val="007C20E6"/>
    <w:rsid w:val="007C2242"/>
    <w:rsid w:val="007C351F"/>
    <w:rsid w:val="007C3E51"/>
    <w:rsid w:val="007C3E97"/>
    <w:rsid w:val="007C4A5C"/>
    <w:rsid w:val="007C4F98"/>
    <w:rsid w:val="007C4FBD"/>
    <w:rsid w:val="007C5B86"/>
    <w:rsid w:val="007C7B8F"/>
    <w:rsid w:val="007C7FE5"/>
    <w:rsid w:val="007D03DA"/>
    <w:rsid w:val="007D1538"/>
    <w:rsid w:val="007D1932"/>
    <w:rsid w:val="007D2357"/>
    <w:rsid w:val="007D24DC"/>
    <w:rsid w:val="007D3138"/>
    <w:rsid w:val="007D315B"/>
    <w:rsid w:val="007D31DD"/>
    <w:rsid w:val="007D3571"/>
    <w:rsid w:val="007D3A10"/>
    <w:rsid w:val="007D4313"/>
    <w:rsid w:val="007D4BE4"/>
    <w:rsid w:val="007D4FC9"/>
    <w:rsid w:val="007D55BC"/>
    <w:rsid w:val="007D56D1"/>
    <w:rsid w:val="007D676E"/>
    <w:rsid w:val="007D6C58"/>
    <w:rsid w:val="007D6E30"/>
    <w:rsid w:val="007D70B6"/>
    <w:rsid w:val="007D7CDA"/>
    <w:rsid w:val="007D7D56"/>
    <w:rsid w:val="007D7E6A"/>
    <w:rsid w:val="007D7E88"/>
    <w:rsid w:val="007E08D9"/>
    <w:rsid w:val="007E091E"/>
    <w:rsid w:val="007E1067"/>
    <w:rsid w:val="007E1531"/>
    <w:rsid w:val="007E1691"/>
    <w:rsid w:val="007E1768"/>
    <w:rsid w:val="007E19D1"/>
    <w:rsid w:val="007E1B04"/>
    <w:rsid w:val="007E1C60"/>
    <w:rsid w:val="007E257A"/>
    <w:rsid w:val="007E26CE"/>
    <w:rsid w:val="007E2FCD"/>
    <w:rsid w:val="007E36D6"/>
    <w:rsid w:val="007E37AB"/>
    <w:rsid w:val="007E42A5"/>
    <w:rsid w:val="007E460C"/>
    <w:rsid w:val="007E4929"/>
    <w:rsid w:val="007E4BBA"/>
    <w:rsid w:val="007E4D7E"/>
    <w:rsid w:val="007E5141"/>
    <w:rsid w:val="007E5FE7"/>
    <w:rsid w:val="007E63C7"/>
    <w:rsid w:val="007E6762"/>
    <w:rsid w:val="007E7384"/>
    <w:rsid w:val="007E776F"/>
    <w:rsid w:val="007E7FA3"/>
    <w:rsid w:val="007F05CD"/>
    <w:rsid w:val="007F0F72"/>
    <w:rsid w:val="007F0FAB"/>
    <w:rsid w:val="007F12DC"/>
    <w:rsid w:val="007F133A"/>
    <w:rsid w:val="007F185F"/>
    <w:rsid w:val="007F1C95"/>
    <w:rsid w:val="007F1E38"/>
    <w:rsid w:val="007F256B"/>
    <w:rsid w:val="007F27A8"/>
    <w:rsid w:val="007F29FE"/>
    <w:rsid w:val="007F350D"/>
    <w:rsid w:val="007F36EC"/>
    <w:rsid w:val="007F4F58"/>
    <w:rsid w:val="007F52A1"/>
    <w:rsid w:val="007F6665"/>
    <w:rsid w:val="007F6D87"/>
    <w:rsid w:val="007F7342"/>
    <w:rsid w:val="007F73A8"/>
    <w:rsid w:val="007F73FF"/>
    <w:rsid w:val="007F7491"/>
    <w:rsid w:val="00800002"/>
    <w:rsid w:val="00800008"/>
    <w:rsid w:val="008005C6"/>
    <w:rsid w:val="00801167"/>
    <w:rsid w:val="0080176D"/>
    <w:rsid w:val="00803D93"/>
    <w:rsid w:val="00804CA6"/>
    <w:rsid w:val="00804ED5"/>
    <w:rsid w:val="00804F40"/>
    <w:rsid w:val="008056B2"/>
    <w:rsid w:val="00805B88"/>
    <w:rsid w:val="00805E4D"/>
    <w:rsid w:val="008075BC"/>
    <w:rsid w:val="00807771"/>
    <w:rsid w:val="00810025"/>
    <w:rsid w:val="00810179"/>
    <w:rsid w:val="00810344"/>
    <w:rsid w:val="0081093E"/>
    <w:rsid w:val="00810A54"/>
    <w:rsid w:val="00810B7C"/>
    <w:rsid w:val="00810D06"/>
    <w:rsid w:val="00810D82"/>
    <w:rsid w:val="00811574"/>
    <w:rsid w:val="00811C49"/>
    <w:rsid w:val="00811C9A"/>
    <w:rsid w:val="00811D51"/>
    <w:rsid w:val="0081232A"/>
    <w:rsid w:val="00812732"/>
    <w:rsid w:val="0081291B"/>
    <w:rsid w:val="00812CC2"/>
    <w:rsid w:val="008135F4"/>
    <w:rsid w:val="008137CC"/>
    <w:rsid w:val="008137E5"/>
    <w:rsid w:val="00813E9B"/>
    <w:rsid w:val="0081433E"/>
    <w:rsid w:val="00814620"/>
    <w:rsid w:val="00814669"/>
    <w:rsid w:val="00814F51"/>
    <w:rsid w:val="0081539E"/>
    <w:rsid w:val="00815D8E"/>
    <w:rsid w:val="0081675D"/>
    <w:rsid w:val="00816B2D"/>
    <w:rsid w:val="00820BB6"/>
    <w:rsid w:val="00821CF2"/>
    <w:rsid w:val="00821DED"/>
    <w:rsid w:val="0082209F"/>
    <w:rsid w:val="008220AC"/>
    <w:rsid w:val="0082259A"/>
    <w:rsid w:val="00822912"/>
    <w:rsid w:val="00822ECC"/>
    <w:rsid w:val="00822F4C"/>
    <w:rsid w:val="008247E0"/>
    <w:rsid w:val="00824A4A"/>
    <w:rsid w:val="00824AE2"/>
    <w:rsid w:val="00825501"/>
    <w:rsid w:val="0082619C"/>
    <w:rsid w:val="00826206"/>
    <w:rsid w:val="00826877"/>
    <w:rsid w:val="00827CA2"/>
    <w:rsid w:val="00830569"/>
    <w:rsid w:val="008306A3"/>
    <w:rsid w:val="008310D1"/>
    <w:rsid w:val="00831C04"/>
    <w:rsid w:val="00831C3B"/>
    <w:rsid w:val="00831D3D"/>
    <w:rsid w:val="00832252"/>
    <w:rsid w:val="00832356"/>
    <w:rsid w:val="00833079"/>
    <w:rsid w:val="0083320A"/>
    <w:rsid w:val="00833B91"/>
    <w:rsid w:val="00833BA7"/>
    <w:rsid w:val="00833C9D"/>
    <w:rsid w:val="008349A7"/>
    <w:rsid w:val="00834E7C"/>
    <w:rsid w:val="00836314"/>
    <w:rsid w:val="00836681"/>
    <w:rsid w:val="00836753"/>
    <w:rsid w:val="00836922"/>
    <w:rsid w:val="00836B69"/>
    <w:rsid w:val="00836EAA"/>
    <w:rsid w:val="0083791A"/>
    <w:rsid w:val="0084001D"/>
    <w:rsid w:val="008403A6"/>
    <w:rsid w:val="008403B4"/>
    <w:rsid w:val="00840711"/>
    <w:rsid w:val="0084074C"/>
    <w:rsid w:val="00841D8F"/>
    <w:rsid w:val="0084236C"/>
    <w:rsid w:val="008424D7"/>
    <w:rsid w:val="0084282D"/>
    <w:rsid w:val="00842A55"/>
    <w:rsid w:val="00843007"/>
    <w:rsid w:val="008434DE"/>
    <w:rsid w:val="00843608"/>
    <w:rsid w:val="00843A1E"/>
    <w:rsid w:val="00843BC7"/>
    <w:rsid w:val="008443A1"/>
    <w:rsid w:val="00844444"/>
    <w:rsid w:val="008455F0"/>
    <w:rsid w:val="00845BE5"/>
    <w:rsid w:val="00845CD4"/>
    <w:rsid w:val="008468D9"/>
    <w:rsid w:val="008469A2"/>
    <w:rsid w:val="00846B5A"/>
    <w:rsid w:val="00847086"/>
    <w:rsid w:val="008476EE"/>
    <w:rsid w:val="0084782C"/>
    <w:rsid w:val="008500E9"/>
    <w:rsid w:val="00850C04"/>
    <w:rsid w:val="00850CC3"/>
    <w:rsid w:val="008510C5"/>
    <w:rsid w:val="00851799"/>
    <w:rsid w:val="00851DC2"/>
    <w:rsid w:val="008523FE"/>
    <w:rsid w:val="00852444"/>
    <w:rsid w:val="00853392"/>
    <w:rsid w:val="00853495"/>
    <w:rsid w:val="00853E2B"/>
    <w:rsid w:val="008542D7"/>
    <w:rsid w:val="0085449D"/>
    <w:rsid w:val="008548E0"/>
    <w:rsid w:val="00854D01"/>
    <w:rsid w:val="00855579"/>
    <w:rsid w:val="00855899"/>
    <w:rsid w:val="00855C74"/>
    <w:rsid w:val="00855E1D"/>
    <w:rsid w:val="00855F74"/>
    <w:rsid w:val="008561CD"/>
    <w:rsid w:val="008567D9"/>
    <w:rsid w:val="00856984"/>
    <w:rsid w:val="00856B7D"/>
    <w:rsid w:val="008579AC"/>
    <w:rsid w:val="008605F2"/>
    <w:rsid w:val="00860704"/>
    <w:rsid w:val="00860FE7"/>
    <w:rsid w:val="008611F3"/>
    <w:rsid w:val="00861C15"/>
    <w:rsid w:val="00861EDA"/>
    <w:rsid w:val="008637D6"/>
    <w:rsid w:val="008639EE"/>
    <w:rsid w:val="00863C0A"/>
    <w:rsid w:val="00864091"/>
    <w:rsid w:val="00864B39"/>
    <w:rsid w:val="00864DC4"/>
    <w:rsid w:val="008650EC"/>
    <w:rsid w:val="00865792"/>
    <w:rsid w:val="00865A65"/>
    <w:rsid w:val="00865D85"/>
    <w:rsid w:val="00865E80"/>
    <w:rsid w:val="00865EC9"/>
    <w:rsid w:val="00866135"/>
    <w:rsid w:val="00866FF0"/>
    <w:rsid w:val="00870B62"/>
    <w:rsid w:val="00870DE3"/>
    <w:rsid w:val="00871339"/>
    <w:rsid w:val="008727AA"/>
    <w:rsid w:val="008727E9"/>
    <w:rsid w:val="00872A3D"/>
    <w:rsid w:val="00872F84"/>
    <w:rsid w:val="008730AF"/>
    <w:rsid w:val="00873D45"/>
    <w:rsid w:val="00873ED8"/>
    <w:rsid w:val="008742AB"/>
    <w:rsid w:val="0087441C"/>
    <w:rsid w:val="0087479D"/>
    <w:rsid w:val="00874C27"/>
    <w:rsid w:val="00874CF0"/>
    <w:rsid w:val="00874F60"/>
    <w:rsid w:val="008756E3"/>
    <w:rsid w:val="008757B8"/>
    <w:rsid w:val="008763EC"/>
    <w:rsid w:val="008768AC"/>
    <w:rsid w:val="0087699B"/>
    <w:rsid w:val="00876E5A"/>
    <w:rsid w:val="00877761"/>
    <w:rsid w:val="00880016"/>
    <w:rsid w:val="00880218"/>
    <w:rsid w:val="00880472"/>
    <w:rsid w:val="00880CCB"/>
    <w:rsid w:val="00881213"/>
    <w:rsid w:val="0088151E"/>
    <w:rsid w:val="00881894"/>
    <w:rsid w:val="008823D8"/>
    <w:rsid w:val="008826BF"/>
    <w:rsid w:val="00882724"/>
    <w:rsid w:val="008828FA"/>
    <w:rsid w:val="00882C44"/>
    <w:rsid w:val="00882DD1"/>
    <w:rsid w:val="0088418F"/>
    <w:rsid w:val="00884E1E"/>
    <w:rsid w:val="00885090"/>
    <w:rsid w:val="00885AEF"/>
    <w:rsid w:val="00885E18"/>
    <w:rsid w:val="0088619F"/>
    <w:rsid w:val="00886503"/>
    <w:rsid w:val="00886CBA"/>
    <w:rsid w:val="008872AB"/>
    <w:rsid w:val="008872CD"/>
    <w:rsid w:val="008876EF"/>
    <w:rsid w:val="00887D04"/>
    <w:rsid w:val="008903B9"/>
    <w:rsid w:val="008905FA"/>
    <w:rsid w:val="00890853"/>
    <w:rsid w:val="00890A8B"/>
    <w:rsid w:val="008911B8"/>
    <w:rsid w:val="00891A07"/>
    <w:rsid w:val="00891D26"/>
    <w:rsid w:val="00891FAE"/>
    <w:rsid w:val="00892068"/>
    <w:rsid w:val="008925D1"/>
    <w:rsid w:val="008930F4"/>
    <w:rsid w:val="008936A5"/>
    <w:rsid w:val="0089376E"/>
    <w:rsid w:val="00893FA0"/>
    <w:rsid w:val="0089428F"/>
    <w:rsid w:val="0089434C"/>
    <w:rsid w:val="00894788"/>
    <w:rsid w:val="008947A1"/>
    <w:rsid w:val="00894E2F"/>
    <w:rsid w:val="008957CC"/>
    <w:rsid w:val="008961C5"/>
    <w:rsid w:val="008963AA"/>
    <w:rsid w:val="00896803"/>
    <w:rsid w:val="0089694B"/>
    <w:rsid w:val="00896C6F"/>
    <w:rsid w:val="00897567"/>
    <w:rsid w:val="00897CFD"/>
    <w:rsid w:val="00897E62"/>
    <w:rsid w:val="00897EE7"/>
    <w:rsid w:val="008A0805"/>
    <w:rsid w:val="008A0C28"/>
    <w:rsid w:val="008A0D07"/>
    <w:rsid w:val="008A0E29"/>
    <w:rsid w:val="008A191D"/>
    <w:rsid w:val="008A1A93"/>
    <w:rsid w:val="008A1C02"/>
    <w:rsid w:val="008A3190"/>
    <w:rsid w:val="008A3244"/>
    <w:rsid w:val="008A3491"/>
    <w:rsid w:val="008A3B4A"/>
    <w:rsid w:val="008A40B5"/>
    <w:rsid w:val="008A4105"/>
    <w:rsid w:val="008A4657"/>
    <w:rsid w:val="008A53B2"/>
    <w:rsid w:val="008A5D9C"/>
    <w:rsid w:val="008A6F0C"/>
    <w:rsid w:val="008A714D"/>
    <w:rsid w:val="008A7370"/>
    <w:rsid w:val="008B035A"/>
    <w:rsid w:val="008B03E7"/>
    <w:rsid w:val="008B1AE3"/>
    <w:rsid w:val="008B2037"/>
    <w:rsid w:val="008B224D"/>
    <w:rsid w:val="008B2C05"/>
    <w:rsid w:val="008B40DA"/>
    <w:rsid w:val="008B4822"/>
    <w:rsid w:val="008B48AD"/>
    <w:rsid w:val="008B4901"/>
    <w:rsid w:val="008B496F"/>
    <w:rsid w:val="008B4BC8"/>
    <w:rsid w:val="008B549D"/>
    <w:rsid w:val="008B54B3"/>
    <w:rsid w:val="008B6784"/>
    <w:rsid w:val="008B6C09"/>
    <w:rsid w:val="008B6E1B"/>
    <w:rsid w:val="008B729F"/>
    <w:rsid w:val="008B7486"/>
    <w:rsid w:val="008B752C"/>
    <w:rsid w:val="008B7538"/>
    <w:rsid w:val="008B7727"/>
    <w:rsid w:val="008B7E1A"/>
    <w:rsid w:val="008C045F"/>
    <w:rsid w:val="008C063E"/>
    <w:rsid w:val="008C0990"/>
    <w:rsid w:val="008C0AB3"/>
    <w:rsid w:val="008C0B28"/>
    <w:rsid w:val="008C0B92"/>
    <w:rsid w:val="008C22DC"/>
    <w:rsid w:val="008C2D98"/>
    <w:rsid w:val="008C42E2"/>
    <w:rsid w:val="008C4A6B"/>
    <w:rsid w:val="008C4BD3"/>
    <w:rsid w:val="008C4FC7"/>
    <w:rsid w:val="008C5181"/>
    <w:rsid w:val="008C51D2"/>
    <w:rsid w:val="008C5332"/>
    <w:rsid w:val="008C5482"/>
    <w:rsid w:val="008C618E"/>
    <w:rsid w:val="008C6619"/>
    <w:rsid w:val="008C7000"/>
    <w:rsid w:val="008D00B4"/>
    <w:rsid w:val="008D03B1"/>
    <w:rsid w:val="008D0CA0"/>
    <w:rsid w:val="008D1572"/>
    <w:rsid w:val="008D181F"/>
    <w:rsid w:val="008D18FD"/>
    <w:rsid w:val="008D19BC"/>
    <w:rsid w:val="008D1D67"/>
    <w:rsid w:val="008D2014"/>
    <w:rsid w:val="008D2125"/>
    <w:rsid w:val="008D254D"/>
    <w:rsid w:val="008D31B8"/>
    <w:rsid w:val="008D40E1"/>
    <w:rsid w:val="008D442A"/>
    <w:rsid w:val="008D44E7"/>
    <w:rsid w:val="008D4C53"/>
    <w:rsid w:val="008D526C"/>
    <w:rsid w:val="008D530E"/>
    <w:rsid w:val="008D5507"/>
    <w:rsid w:val="008D5887"/>
    <w:rsid w:val="008D62ED"/>
    <w:rsid w:val="008D6475"/>
    <w:rsid w:val="008D693A"/>
    <w:rsid w:val="008D6E9C"/>
    <w:rsid w:val="008D728F"/>
    <w:rsid w:val="008D7B0C"/>
    <w:rsid w:val="008D7D82"/>
    <w:rsid w:val="008E0406"/>
    <w:rsid w:val="008E0788"/>
    <w:rsid w:val="008E098C"/>
    <w:rsid w:val="008E0ED3"/>
    <w:rsid w:val="008E107F"/>
    <w:rsid w:val="008E2146"/>
    <w:rsid w:val="008E2BC8"/>
    <w:rsid w:val="008E2D2B"/>
    <w:rsid w:val="008E37A4"/>
    <w:rsid w:val="008E3B5D"/>
    <w:rsid w:val="008E3FB0"/>
    <w:rsid w:val="008E43B7"/>
    <w:rsid w:val="008E4704"/>
    <w:rsid w:val="008E4729"/>
    <w:rsid w:val="008E4A73"/>
    <w:rsid w:val="008E4D22"/>
    <w:rsid w:val="008E4FAC"/>
    <w:rsid w:val="008E534A"/>
    <w:rsid w:val="008E5576"/>
    <w:rsid w:val="008E55DB"/>
    <w:rsid w:val="008E56FB"/>
    <w:rsid w:val="008E632E"/>
    <w:rsid w:val="008E6A0D"/>
    <w:rsid w:val="008E6D11"/>
    <w:rsid w:val="008E6F53"/>
    <w:rsid w:val="008E7DE7"/>
    <w:rsid w:val="008F05AF"/>
    <w:rsid w:val="008F09B4"/>
    <w:rsid w:val="008F09F7"/>
    <w:rsid w:val="008F134B"/>
    <w:rsid w:val="008F14C2"/>
    <w:rsid w:val="008F15F6"/>
    <w:rsid w:val="008F1956"/>
    <w:rsid w:val="008F1F2F"/>
    <w:rsid w:val="008F21AA"/>
    <w:rsid w:val="008F25F2"/>
    <w:rsid w:val="008F29D3"/>
    <w:rsid w:val="008F29E7"/>
    <w:rsid w:val="008F2E63"/>
    <w:rsid w:val="008F2E7B"/>
    <w:rsid w:val="008F41C6"/>
    <w:rsid w:val="008F44F3"/>
    <w:rsid w:val="008F454A"/>
    <w:rsid w:val="008F4B15"/>
    <w:rsid w:val="008F61DF"/>
    <w:rsid w:val="008F641D"/>
    <w:rsid w:val="008F6660"/>
    <w:rsid w:val="008F741A"/>
    <w:rsid w:val="008F75B6"/>
    <w:rsid w:val="00900D5E"/>
    <w:rsid w:val="00900DDE"/>
    <w:rsid w:val="00900E8D"/>
    <w:rsid w:val="009011D9"/>
    <w:rsid w:val="00901304"/>
    <w:rsid w:val="009018F1"/>
    <w:rsid w:val="00901CED"/>
    <w:rsid w:val="00901ECE"/>
    <w:rsid w:val="00903303"/>
    <w:rsid w:val="009039D3"/>
    <w:rsid w:val="00904719"/>
    <w:rsid w:val="0090489A"/>
    <w:rsid w:val="00904C44"/>
    <w:rsid w:val="00904F07"/>
    <w:rsid w:val="00905017"/>
    <w:rsid w:val="00905C0B"/>
    <w:rsid w:val="0090603F"/>
    <w:rsid w:val="00906696"/>
    <w:rsid w:val="00906D55"/>
    <w:rsid w:val="00906D86"/>
    <w:rsid w:val="0090714F"/>
    <w:rsid w:val="00907740"/>
    <w:rsid w:val="009108BE"/>
    <w:rsid w:val="00911223"/>
    <w:rsid w:val="009112B8"/>
    <w:rsid w:val="00911616"/>
    <w:rsid w:val="00911AC6"/>
    <w:rsid w:val="00912137"/>
    <w:rsid w:val="0091255C"/>
    <w:rsid w:val="009128FA"/>
    <w:rsid w:val="00912B9C"/>
    <w:rsid w:val="00913509"/>
    <w:rsid w:val="00913607"/>
    <w:rsid w:val="009137BF"/>
    <w:rsid w:val="00913A8A"/>
    <w:rsid w:val="00913B19"/>
    <w:rsid w:val="00914447"/>
    <w:rsid w:val="00914AF4"/>
    <w:rsid w:val="00915853"/>
    <w:rsid w:val="00915E8D"/>
    <w:rsid w:val="00915F04"/>
    <w:rsid w:val="0091723A"/>
    <w:rsid w:val="00917569"/>
    <w:rsid w:val="009177CC"/>
    <w:rsid w:val="00917AD2"/>
    <w:rsid w:val="00917CC9"/>
    <w:rsid w:val="00917EE4"/>
    <w:rsid w:val="00917FEB"/>
    <w:rsid w:val="009203BD"/>
    <w:rsid w:val="00920544"/>
    <w:rsid w:val="00920584"/>
    <w:rsid w:val="00920667"/>
    <w:rsid w:val="00921399"/>
    <w:rsid w:val="00922F30"/>
    <w:rsid w:val="009234D6"/>
    <w:rsid w:val="00923B9E"/>
    <w:rsid w:val="0092469C"/>
    <w:rsid w:val="009246E8"/>
    <w:rsid w:val="00924BE1"/>
    <w:rsid w:val="00925623"/>
    <w:rsid w:val="0092586B"/>
    <w:rsid w:val="00925FE3"/>
    <w:rsid w:val="009260A8"/>
    <w:rsid w:val="009260ED"/>
    <w:rsid w:val="009262A7"/>
    <w:rsid w:val="009267C9"/>
    <w:rsid w:val="00926954"/>
    <w:rsid w:val="00926B34"/>
    <w:rsid w:val="00926C5B"/>
    <w:rsid w:val="00926E2D"/>
    <w:rsid w:val="00926EB0"/>
    <w:rsid w:val="0092794C"/>
    <w:rsid w:val="00927F75"/>
    <w:rsid w:val="0093098D"/>
    <w:rsid w:val="0093154E"/>
    <w:rsid w:val="00931C08"/>
    <w:rsid w:val="00931DCD"/>
    <w:rsid w:val="00932132"/>
    <w:rsid w:val="00932138"/>
    <w:rsid w:val="0093238C"/>
    <w:rsid w:val="00932645"/>
    <w:rsid w:val="00932A6F"/>
    <w:rsid w:val="00932AE3"/>
    <w:rsid w:val="00932E19"/>
    <w:rsid w:val="00932FAE"/>
    <w:rsid w:val="00933B0C"/>
    <w:rsid w:val="00934CEF"/>
    <w:rsid w:val="00935C05"/>
    <w:rsid w:val="009367FE"/>
    <w:rsid w:val="00936BEF"/>
    <w:rsid w:val="00936D77"/>
    <w:rsid w:val="00936E5C"/>
    <w:rsid w:val="00937127"/>
    <w:rsid w:val="0093718C"/>
    <w:rsid w:val="00937C7A"/>
    <w:rsid w:val="00937E4A"/>
    <w:rsid w:val="00940940"/>
    <w:rsid w:val="00940B75"/>
    <w:rsid w:val="00941216"/>
    <w:rsid w:val="00941651"/>
    <w:rsid w:val="0094190C"/>
    <w:rsid w:val="009421DB"/>
    <w:rsid w:val="00942553"/>
    <w:rsid w:val="0094299F"/>
    <w:rsid w:val="009431E8"/>
    <w:rsid w:val="009435B6"/>
    <w:rsid w:val="009439A0"/>
    <w:rsid w:val="00943ABA"/>
    <w:rsid w:val="00943F27"/>
    <w:rsid w:val="0094494D"/>
    <w:rsid w:val="00944C7A"/>
    <w:rsid w:val="00945F99"/>
    <w:rsid w:val="009466C6"/>
    <w:rsid w:val="00946E78"/>
    <w:rsid w:val="00947064"/>
    <w:rsid w:val="009470C9"/>
    <w:rsid w:val="00947510"/>
    <w:rsid w:val="00947824"/>
    <w:rsid w:val="009478E4"/>
    <w:rsid w:val="00947B7C"/>
    <w:rsid w:val="009503D9"/>
    <w:rsid w:val="00950D42"/>
    <w:rsid w:val="0095149F"/>
    <w:rsid w:val="0095180F"/>
    <w:rsid w:val="00951CD2"/>
    <w:rsid w:val="00952051"/>
    <w:rsid w:val="00952214"/>
    <w:rsid w:val="0095285D"/>
    <w:rsid w:val="009529BE"/>
    <w:rsid w:val="00952AAE"/>
    <w:rsid w:val="00953655"/>
    <w:rsid w:val="00953854"/>
    <w:rsid w:val="0095393B"/>
    <w:rsid w:val="00953F93"/>
    <w:rsid w:val="009540A3"/>
    <w:rsid w:val="0095476B"/>
    <w:rsid w:val="00954810"/>
    <w:rsid w:val="00954EBC"/>
    <w:rsid w:val="00955132"/>
    <w:rsid w:val="009551F0"/>
    <w:rsid w:val="00956D1B"/>
    <w:rsid w:val="00956D2B"/>
    <w:rsid w:val="00956E6C"/>
    <w:rsid w:val="0095705D"/>
    <w:rsid w:val="0095725A"/>
    <w:rsid w:val="00957A7D"/>
    <w:rsid w:val="00957B14"/>
    <w:rsid w:val="00957EDF"/>
    <w:rsid w:val="00960291"/>
    <w:rsid w:val="00960ED7"/>
    <w:rsid w:val="00961101"/>
    <w:rsid w:val="00962695"/>
    <w:rsid w:val="00962749"/>
    <w:rsid w:val="0096296D"/>
    <w:rsid w:val="00962C3B"/>
    <w:rsid w:val="00962D4E"/>
    <w:rsid w:val="009631AC"/>
    <w:rsid w:val="009631D5"/>
    <w:rsid w:val="00963484"/>
    <w:rsid w:val="00963B69"/>
    <w:rsid w:val="00963C9C"/>
    <w:rsid w:val="00963FB9"/>
    <w:rsid w:val="00965571"/>
    <w:rsid w:val="009662C7"/>
    <w:rsid w:val="0096643F"/>
    <w:rsid w:val="009666CD"/>
    <w:rsid w:val="00966764"/>
    <w:rsid w:val="00966AE0"/>
    <w:rsid w:val="00966B07"/>
    <w:rsid w:val="00966F6A"/>
    <w:rsid w:val="00966FC1"/>
    <w:rsid w:val="00967BBF"/>
    <w:rsid w:val="0097106A"/>
    <w:rsid w:val="00971931"/>
    <w:rsid w:val="009727AE"/>
    <w:rsid w:val="00972908"/>
    <w:rsid w:val="00972BAB"/>
    <w:rsid w:val="00972EF8"/>
    <w:rsid w:val="00973434"/>
    <w:rsid w:val="00973B17"/>
    <w:rsid w:val="00973D75"/>
    <w:rsid w:val="0097472F"/>
    <w:rsid w:val="00975F6F"/>
    <w:rsid w:val="009760F4"/>
    <w:rsid w:val="009761B3"/>
    <w:rsid w:val="009767DB"/>
    <w:rsid w:val="009773B6"/>
    <w:rsid w:val="00977427"/>
    <w:rsid w:val="00977606"/>
    <w:rsid w:val="00980168"/>
    <w:rsid w:val="0098269B"/>
    <w:rsid w:val="00982D72"/>
    <w:rsid w:val="00982F8E"/>
    <w:rsid w:val="009835F8"/>
    <w:rsid w:val="009839A5"/>
    <w:rsid w:val="009841BD"/>
    <w:rsid w:val="009848E4"/>
    <w:rsid w:val="00984EA1"/>
    <w:rsid w:val="009865C7"/>
    <w:rsid w:val="00986C1F"/>
    <w:rsid w:val="009870AE"/>
    <w:rsid w:val="009877C9"/>
    <w:rsid w:val="00987A59"/>
    <w:rsid w:val="00987D6E"/>
    <w:rsid w:val="0099140E"/>
    <w:rsid w:val="00991B5E"/>
    <w:rsid w:val="00991D04"/>
    <w:rsid w:val="00992027"/>
    <w:rsid w:val="00992082"/>
    <w:rsid w:val="00992137"/>
    <w:rsid w:val="00992613"/>
    <w:rsid w:val="00992CA2"/>
    <w:rsid w:val="00993AD3"/>
    <w:rsid w:val="00993EEF"/>
    <w:rsid w:val="00994071"/>
    <w:rsid w:val="00994345"/>
    <w:rsid w:val="009944EE"/>
    <w:rsid w:val="00994C84"/>
    <w:rsid w:val="009953D3"/>
    <w:rsid w:val="00995898"/>
    <w:rsid w:val="00995ED2"/>
    <w:rsid w:val="00996A7C"/>
    <w:rsid w:val="009976C1"/>
    <w:rsid w:val="00997B5F"/>
    <w:rsid w:val="009A0EFA"/>
    <w:rsid w:val="009A0FD1"/>
    <w:rsid w:val="009A1805"/>
    <w:rsid w:val="009A1A5B"/>
    <w:rsid w:val="009A2899"/>
    <w:rsid w:val="009A2AC0"/>
    <w:rsid w:val="009A3BD7"/>
    <w:rsid w:val="009A3C45"/>
    <w:rsid w:val="009A45C2"/>
    <w:rsid w:val="009A4AD3"/>
    <w:rsid w:val="009A4D6B"/>
    <w:rsid w:val="009A4F03"/>
    <w:rsid w:val="009A5045"/>
    <w:rsid w:val="009A5297"/>
    <w:rsid w:val="009A52D5"/>
    <w:rsid w:val="009A52F3"/>
    <w:rsid w:val="009A5673"/>
    <w:rsid w:val="009A58B5"/>
    <w:rsid w:val="009A58DA"/>
    <w:rsid w:val="009A61A0"/>
    <w:rsid w:val="009A623B"/>
    <w:rsid w:val="009A632A"/>
    <w:rsid w:val="009A6CC3"/>
    <w:rsid w:val="009A6F00"/>
    <w:rsid w:val="009A6F6D"/>
    <w:rsid w:val="009A71E0"/>
    <w:rsid w:val="009B031A"/>
    <w:rsid w:val="009B0325"/>
    <w:rsid w:val="009B05F8"/>
    <w:rsid w:val="009B07F3"/>
    <w:rsid w:val="009B12D1"/>
    <w:rsid w:val="009B1A6F"/>
    <w:rsid w:val="009B200E"/>
    <w:rsid w:val="009B2C23"/>
    <w:rsid w:val="009B32D0"/>
    <w:rsid w:val="009B3309"/>
    <w:rsid w:val="009B36E4"/>
    <w:rsid w:val="009B38D2"/>
    <w:rsid w:val="009B3D89"/>
    <w:rsid w:val="009B468C"/>
    <w:rsid w:val="009B4D3A"/>
    <w:rsid w:val="009B51B4"/>
    <w:rsid w:val="009B5AE3"/>
    <w:rsid w:val="009B6299"/>
    <w:rsid w:val="009B68D0"/>
    <w:rsid w:val="009B68FF"/>
    <w:rsid w:val="009B6E0A"/>
    <w:rsid w:val="009B7D29"/>
    <w:rsid w:val="009C0385"/>
    <w:rsid w:val="009C0661"/>
    <w:rsid w:val="009C10E4"/>
    <w:rsid w:val="009C1757"/>
    <w:rsid w:val="009C1CD0"/>
    <w:rsid w:val="009C272E"/>
    <w:rsid w:val="009C2E47"/>
    <w:rsid w:val="009C323D"/>
    <w:rsid w:val="009C33CA"/>
    <w:rsid w:val="009C3FE7"/>
    <w:rsid w:val="009C4293"/>
    <w:rsid w:val="009C43F5"/>
    <w:rsid w:val="009C44C4"/>
    <w:rsid w:val="009C584D"/>
    <w:rsid w:val="009C5A91"/>
    <w:rsid w:val="009C661A"/>
    <w:rsid w:val="009C6654"/>
    <w:rsid w:val="009C6719"/>
    <w:rsid w:val="009C693D"/>
    <w:rsid w:val="009C694E"/>
    <w:rsid w:val="009C697D"/>
    <w:rsid w:val="009C6A9E"/>
    <w:rsid w:val="009C6B9E"/>
    <w:rsid w:val="009C6E5D"/>
    <w:rsid w:val="009C72F8"/>
    <w:rsid w:val="009C739A"/>
    <w:rsid w:val="009C75CC"/>
    <w:rsid w:val="009C76A0"/>
    <w:rsid w:val="009C770A"/>
    <w:rsid w:val="009C7E7D"/>
    <w:rsid w:val="009D1156"/>
    <w:rsid w:val="009D170B"/>
    <w:rsid w:val="009D19D5"/>
    <w:rsid w:val="009D1C27"/>
    <w:rsid w:val="009D1EF8"/>
    <w:rsid w:val="009D1FE7"/>
    <w:rsid w:val="009D310A"/>
    <w:rsid w:val="009D373F"/>
    <w:rsid w:val="009D3CA8"/>
    <w:rsid w:val="009D3F23"/>
    <w:rsid w:val="009D49E8"/>
    <w:rsid w:val="009D556E"/>
    <w:rsid w:val="009D5783"/>
    <w:rsid w:val="009D6B8F"/>
    <w:rsid w:val="009D777F"/>
    <w:rsid w:val="009D7F11"/>
    <w:rsid w:val="009E0264"/>
    <w:rsid w:val="009E026D"/>
    <w:rsid w:val="009E06CD"/>
    <w:rsid w:val="009E1747"/>
    <w:rsid w:val="009E19C5"/>
    <w:rsid w:val="009E1A02"/>
    <w:rsid w:val="009E1C8B"/>
    <w:rsid w:val="009E26F8"/>
    <w:rsid w:val="009E2896"/>
    <w:rsid w:val="009E2CA3"/>
    <w:rsid w:val="009E30D1"/>
    <w:rsid w:val="009E332C"/>
    <w:rsid w:val="009E34B6"/>
    <w:rsid w:val="009E3945"/>
    <w:rsid w:val="009E3D03"/>
    <w:rsid w:val="009E4002"/>
    <w:rsid w:val="009E5594"/>
    <w:rsid w:val="009E60FA"/>
    <w:rsid w:val="009E628F"/>
    <w:rsid w:val="009E6EDE"/>
    <w:rsid w:val="009E6FF4"/>
    <w:rsid w:val="009E7760"/>
    <w:rsid w:val="009E7813"/>
    <w:rsid w:val="009E7BFC"/>
    <w:rsid w:val="009F0664"/>
    <w:rsid w:val="009F0A45"/>
    <w:rsid w:val="009F1017"/>
    <w:rsid w:val="009F15A4"/>
    <w:rsid w:val="009F20CB"/>
    <w:rsid w:val="009F34E8"/>
    <w:rsid w:val="009F3CED"/>
    <w:rsid w:val="009F4AF4"/>
    <w:rsid w:val="009F5BB7"/>
    <w:rsid w:val="009F5C17"/>
    <w:rsid w:val="009F630F"/>
    <w:rsid w:val="009F6EBE"/>
    <w:rsid w:val="009F7ACF"/>
    <w:rsid w:val="009F7CB0"/>
    <w:rsid w:val="009F7D7C"/>
    <w:rsid w:val="00A00148"/>
    <w:rsid w:val="00A010A1"/>
    <w:rsid w:val="00A01719"/>
    <w:rsid w:val="00A01824"/>
    <w:rsid w:val="00A01899"/>
    <w:rsid w:val="00A0261A"/>
    <w:rsid w:val="00A027F3"/>
    <w:rsid w:val="00A0303D"/>
    <w:rsid w:val="00A032CE"/>
    <w:rsid w:val="00A03C77"/>
    <w:rsid w:val="00A043C1"/>
    <w:rsid w:val="00A04CD6"/>
    <w:rsid w:val="00A04F67"/>
    <w:rsid w:val="00A05023"/>
    <w:rsid w:val="00A05163"/>
    <w:rsid w:val="00A05B06"/>
    <w:rsid w:val="00A060A6"/>
    <w:rsid w:val="00A066DF"/>
    <w:rsid w:val="00A06B6B"/>
    <w:rsid w:val="00A06C49"/>
    <w:rsid w:val="00A07AF2"/>
    <w:rsid w:val="00A1006E"/>
    <w:rsid w:val="00A10839"/>
    <w:rsid w:val="00A10DD8"/>
    <w:rsid w:val="00A116A6"/>
    <w:rsid w:val="00A11972"/>
    <w:rsid w:val="00A1346C"/>
    <w:rsid w:val="00A13DE3"/>
    <w:rsid w:val="00A140A0"/>
    <w:rsid w:val="00A143B4"/>
    <w:rsid w:val="00A1465B"/>
    <w:rsid w:val="00A155DE"/>
    <w:rsid w:val="00A16043"/>
    <w:rsid w:val="00A161E8"/>
    <w:rsid w:val="00A16241"/>
    <w:rsid w:val="00A16D03"/>
    <w:rsid w:val="00A16EDD"/>
    <w:rsid w:val="00A20EEF"/>
    <w:rsid w:val="00A21070"/>
    <w:rsid w:val="00A213A5"/>
    <w:rsid w:val="00A213EC"/>
    <w:rsid w:val="00A21E4D"/>
    <w:rsid w:val="00A22787"/>
    <w:rsid w:val="00A22BA3"/>
    <w:rsid w:val="00A22C7E"/>
    <w:rsid w:val="00A23B0C"/>
    <w:rsid w:val="00A23C13"/>
    <w:rsid w:val="00A24C62"/>
    <w:rsid w:val="00A256CD"/>
    <w:rsid w:val="00A25A64"/>
    <w:rsid w:val="00A25FE3"/>
    <w:rsid w:val="00A26593"/>
    <w:rsid w:val="00A267C6"/>
    <w:rsid w:val="00A271F5"/>
    <w:rsid w:val="00A2722E"/>
    <w:rsid w:val="00A27876"/>
    <w:rsid w:val="00A302F3"/>
    <w:rsid w:val="00A30A29"/>
    <w:rsid w:val="00A30B88"/>
    <w:rsid w:val="00A30F34"/>
    <w:rsid w:val="00A31E72"/>
    <w:rsid w:val="00A32A09"/>
    <w:rsid w:val="00A32C20"/>
    <w:rsid w:val="00A33227"/>
    <w:rsid w:val="00A33D1A"/>
    <w:rsid w:val="00A34077"/>
    <w:rsid w:val="00A34354"/>
    <w:rsid w:val="00A344E4"/>
    <w:rsid w:val="00A3462A"/>
    <w:rsid w:val="00A3510B"/>
    <w:rsid w:val="00A3545D"/>
    <w:rsid w:val="00A35880"/>
    <w:rsid w:val="00A35E85"/>
    <w:rsid w:val="00A360F0"/>
    <w:rsid w:val="00A36301"/>
    <w:rsid w:val="00A363C7"/>
    <w:rsid w:val="00A366D3"/>
    <w:rsid w:val="00A373F5"/>
    <w:rsid w:val="00A37586"/>
    <w:rsid w:val="00A37E79"/>
    <w:rsid w:val="00A401A2"/>
    <w:rsid w:val="00A40B15"/>
    <w:rsid w:val="00A40C1C"/>
    <w:rsid w:val="00A40FEF"/>
    <w:rsid w:val="00A413B5"/>
    <w:rsid w:val="00A413ED"/>
    <w:rsid w:val="00A41718"/>
    <w:rsid w:val="00A4196C"/>
    <w:rsid w:val="00A41D2B"/>
    <w:rsid w:val="00A41FE8"/>
    <w:rsid w:val="00A42932"/>
    <w:rsid w:val="00A42B29"/>
    <w:rsid w:val="00A43780"/>
    <w:rsid w:val="00A44213"/>
    <w:rsid w:val="00A44AFB"/>
    <w:rsid w:val="00A44EDF"/>
    <w:rsid w:val="00A46248"/>
    <w:rsid w:val="00A46FB7"/>
    <w:rsid w:val="00A471E9"/>
    <w:rsid w:val="00A47921"/>
    <w:rsid w:val="00A47AFC"/>
    <w:rsid w:val="00A47F22"/>
    <w:rsid w:val="00A518A6"/>
    <w:rsid w:val="00A524A8"/>
    <w:rsid w:val="00A5291E"/>
    <w:rsid w:val="00A52A58"/>
    <w:rsid w:val="00A52F51"/>
    <w:rsid w:val="00A531FC"/>
    <w:rsid w:val="00A532E9"/>
    <w:rsid w:val="00A53946"/>
    <w:rsid w:val="00A53AF1"/>
    <w:rsid w:val="00A5469B"/>
    <w:rsid w:val="00A54B1B"/>
    <w:rsid w:val="00A54D7B"/>
    <w:rsid w:val="00A54E36"/>
    <w:rsid w:val="00A550A0"/>
    <w:rsid w:val="00A55C2E"/>
    <w:rsid w:val="00A56557"/>
    <w:rsid w:val="00A5666C"/>
    <w:rsid w:val="00A57118"/>
    <w:rsid w:val="00A57121"/>
    <w:rsid w:val="00A601A5"/>
    <w:rsid w:val="00A60A70"/>
    <w:rsid w:val="00A60F65"/>
    <w:rsid w:val="00A61497"/>
    <w:rsid w:val="00A61D7A"/>
    <w:rsid w:val="00A61E89"/>
    <w:rsid w:val="00A62792"/>
    <w:rsid w:val="00A62A70"/>
    <w:rsid w:val="00A63087"/>
    <w:rsid w:val="00A630F9"/>
    <w:rsid w:val="00A6334E"/>
    <w:rsid w:val="00A63E70"/>
    <w:rsid w:val="00A642AB"/>
    <w:rsid w:val="00A64571"/>
    <w:rsid w:val="00A64A21"/>
    <w:rsid w:val="00A64A27"/>
    <w:rsid w:val="00A64B87"/>
    <w:rsid w:val="00A64DE8"/>
    <w:rsid w:val="00A64F84"/>
    <w:rsid w:val="00A65B68"/>
    <w:rsid w:val="00A66203"/>
    <w:rsid w:val="00A66814"/>
    <w:rsid w:val="00A669F8"/>
    <w:rsid w:val="00A66AB2"/>
    <w:rsid w:val="00A66E4A"/>
    <w:rsid w:val="00A671B2"/>
    <w:rsid w:val="00A67246"/>
    <w:rsid w:val="00A6733C"/>
    <w:rsid w:val="00A67DF8"/>
    <w:rsid w:val="00A67EA2"/>
    <w:rsid w:val="00A67F0A"/>
    <w:rsid w:val="00A701EC"/>
    <w:rsid w:val="00A70C78"/>
    <w:rsid w:val="00A714A2"/>
    <w:rsid w:val="00A71695"/>
    <w:rsid w:val="00A71D07"/>
    <w:rsid w:val="00A722F0"/>
    <w:rsid w:val="00A7357E"/>
    <w:rsid w:val="00A73EBB"/>
    <w:rsid w:val="00A742D6"/>
    <w:rsid w:val="00A74EE7"/>
    <w:rsid w:val="00A74F28"/>
    <w:rsid w:val="00A74FC4"/>
    <w:rsid w:val="00A753F6"/>
    <w:rsid w:val="00A75D98"/>
    <w:rsid w:val="00A765F6"/>
    <w:rsid w:val="00A7761F"/>
    <w:rsid w:val="00A77729"/>
    <w:rsid w:val="00A8102E"/>
    <w:rsid w:val="00A813A1"/>
    <w:rsid w:val="00A814C3"/>
    <w:rsid w:val="00A81908"/>
    <w:rsid w:val="00A81E34"/>
    <w:rsid w:val="00A8254C"/>
    <w:rsid w:val="00A82CDF"/>
    <w:rsid w:val="00A82ED6"/>
    <w:rsid w:val="00A83CBE"/>
    <w:rsid w:val="00A84211"/>
    <w:rsid w:val="00A84C10"/>
    <w:rsid w:val="00A84C15"/>
    <w:rsid w:val="00A8561E"/>
    <w:rsid w:val="00A85892"/>
    <w:rsid w:val="00A858BE"/>
    <w:rsid w:val="00A85C05"/>
    <w:rsid w:val="00A85FA6"/>
    <w:rsid w:val="00A86397"/>
    <w:rsid w:val="00A8700D"/>
    <w:rsid w:val="00A87018"/>
    <w:rsid w:val="00A87438"/>
    <w:rsid w:val="00A9035C"/>
    <w:rsid w:val="00A9138A"/>
    <w:rsid w:val="00A91437"/>
    <w:rsid w:val="00A91E3E"/>
    <w:rsid w:val="00A928F7"/>
    <w:rsid w:val="00A92959"/>
    <w:rsid w:val="00A935BE"/>
    <w:rsid w:val="00A93610"/>
    <w:rsid w:val="00A94487"/>
    <w:rsid w:val="00A94B21"/>
    <w:rsid w:val="00A9527B"/>
    <w:rsid w:val="00A952DA"/>
    <w:rsid w:val="00A95912"/>
    <w:rsid w:val="00A95A7F"/>
    <w:rsid w:val="00A95C7A"/>
    <w:rsid w:val="00A95E28"/>
    <w:rsid w:val="00A9660C"/>
    <w:rsid w:val="00A96E99"/>
    <w:rsid w:val="00A96F1D"/>
    <w:rsid w:val="00A973D0"/>
    <w:rsid w:val="00A975D7"/>
    <w:rsid w:val="00A97A76"/>
    <w:rsid w:val="00AA03A2"/>
    <w:rsid w:val="00AA08A6"/>
    <w:rsid w:val="00AA0AE2"/>
    <w:rsid w:val="00AA0D64"/>
    <w:rsid w:val="00AA0E2D"/>
    <w:rsid w:val="00AA1A3D"/>
    <w:rsid w:val="00AA1A75"/>
    <w:rsid w:val="00AA2BB9"/>
    <w:rsid w:val="00AA2BD0"/>
    <w:rsid w:val="00AA2C42"/>
    <w:rsid w:val="00AA2E86"/>
    <w:rsid w:val="00AA35D1"/>
    <w:rsid w:val="00AA38FF"/>
    <w:rsid w:val="00AA3C16"/>
    <w:rsid w:val="00AA3E9A"/>
    <w:rsid w:val="00AA3FD9"/>
    <w:rsid w:val="00AA4A9A"/>
    <w:rsid w:val="00AA51CF"/>
    <w:rsid w:val="00AA5475"/>
    <w:rsid w:val="00AA5628"/>
    <w:rsid w:val="00AA572A"/>
    <w:rsid w:val="00AA5EE4"/>
    <w:rsid w:val="00AA63BC"/>
    <w:rsid w:val="00AA6A28"/>
    <w:rsid w:val="00AA702F"/>
    <w:rsid w:val="00AA7851"/>
    <w:rsid w:val="00AA7A4A"/>
    <w:rsid w:val="00AB05FB"/>
    <w:rsid w:val="00AB0A6D"/>
    <w:rsid w:val="00AB0FDF"/>
    <w:rsid w:val="00AB19F9"/>
    <w:rsid w:val="00AB1C18"/>
    <w:rsid w:val="00AB1F93"/>
    <w:rsid w:val="00AB2A84"/>
    <w:rsid w:val="00AB2B69"/>
    <w:rsid w:val="00AB3DE9"/>
    <w:rsid w:val="00AB40CB"/>
    <w:rsid w:val="00AB436A"/>
    <w:rsid w:val="00AB4676"/>
    <w:rsid w:val="00AB484C"/>
    <w:rsid w:val="00AB4BC0"/>
    <w:rsid w:val="00AB52AD"/>
    <w:rsid w:val="00AB5746"/>
    <w:rsid w:val="00AB58AA"/>
    <w:rsid w:val="00AB72E5"/>
    <w:rsid w:val="00AB7D6F"/>
    <w:rsid w:val="00AB7E38"/>
    <w:rsid w:val="00AC0A6B"/>
    <w:rsid w:val="00AC0F74"/>
    <w:rsid w:val="00AC10CC"/>
    <w:rsid w:val="00AC2DBE"/>
    <w:rsid w:val="00AC31D4"/>
    <w:rsid w:val="00AC34DD"/>
    <w:rsid w:val="00AC3F51"/>
    <w:rsid w:val="00AC439D"/>
    <w:rsid w:val="00AC454C"/>
    <w:rsid w:val="00AC4807"/>
    <w:rsid w:val="00AC4EE9"/>
    <w:rsid w:val="00AC587F"/>
    <w:rsid w:val="00AC5977"/>
    <w:rsid w:val="00AC5D5A"/>
    <w:rsid w:val="00AC6841"/>
    <w:rsid w:val="00AC68EC"/>
    <w:rsid w:val="00AC6FC0"/>
    <w:rsid w:val="00AC70E2"/>
    <w:rsid w:val="00AC7658"/>
    <w:rsid w:val="00AC7725"/>
    <w:rsid w:val="00AC773F"/>
    <w:rsid w:val="00AC792E"/>
    <w:rsid w:val="00AD033F"/>
    <w:rsid w:val="00AD0809"/>
    <w:rsid w:val="00AD0C7E"/>
    <w:rsid w:val="00AD1381"/>
    <w:rsid w:val="00AD13AA"/>
    <w:rsid w:val="00AD13E3"/>
    <w:rsid w:val="00AD1881"/>
    <w:rsid w:val="00AD1A58"/>
    <w:rsid w:val="00AD1C8B"/>
    <w:rsid w:val="00AD2BBF"/>
    <w:rsid w:val="00AD2DA4"/>
    <w:rsid w:val="00AD373D"/>
    <w:rsid w:val="00AD3D5A"/>
    <w:rsid w:val="00AD407B"/>
    <w:rsid w:val="00AD4E76"/>
    <w:rsid w:val="00AD5AED"/>
    <w:rsid w:val="00AD5BB5"/>
    <w:rsid w:val="00AD6A5E"/>
    <w:rsid w:val="00AD6BC0"/>
    <w:rsid w:val="00AD79CE"/>
    <w:rsid w:val="00AE03D1"/>
    <w:rsid w:val="00AE0D7C"/>
    <w:rsid w:val="00AE131B"/>
    <w:rsid w:val="00AE198A"/>
    <w:rsid w:val="00AE2750"/>
    <w:rsid w:val="00AE27C6"/>
    <w:rsid w:val="00AE28DE"/>
    <w:rsid w:val="00AE32BF"/>
    <w:rsid w:val="00AE3C6D"/>
    <w:rsid w:val="00AE58E2"/>
    <w:rsid w:val="00AE5A61"/>
    <w:rsid w:val="00AE60A1"/>
    <w:rsid w:val="00AE6287"/>
    <w:rsid w:val="00AE6978"/>
    <w:rsid w:val="00AE6A0A"/>
    <w:rsid w:val="00AE6BA8"/>
    <w:rsid w:val="00AE6EE7"/>
    <w:rsid w:val="00AE7063"/>
    <w:rsid w:val="00AE729B"/>
    <w:rsid w:val="00AF009B"/>
    <w:rsid w:val="00AF01CD"/>
    <w:rsid w:val="00AF09DC"/>
    <w:rsid w:val="00AF0D69"/>
    <w:rsid w:val="00AF12D3"/>
    <w:rsid w:val="00AF1998"/>
    <w:rsid w:val="00AF232C"/>
    <w:rsid w:val="00AF2FCD"/>
    <w:rsid w:val="00AF301F"/>
    <w:rsid w:val="00AF327D"/>
    <w:rsid w:val="00AF478A"/>
    <w:rsid w:val="00AF48CA"/>
    <w:rsid w:val="00AF4F90"/>
    <w:rsid w:val="00AF64EB"/>
    <w:rsid w:val="00AF6655"/>
    <w:rsid w:val="00AF67F7"/>
    <w:rsid w:val="00AF6C4E"/>
    <w:rsid w:val="00AF714B"/>
    <w:rsid w:val="00AF7218"/>
    <w:rsid w:val="00AF78F5"/>
    <w:rsid w:val="00AF79F5"/>
    <w:rsid w:val="00AF7D6B"/>
    <w:rsid w:val="00B00EE6"/>
    <w:rsid w:val="00B011DD"/>
    <w:rsid w:val="00B01AD0"/>
    <w:rsid w:val="00B029DC"/>
    <w:rsid w:val="00B02C36"/>
    <w:rsid w:val="00B0340F"/>
    <w:rsid w:val="00B036E0"/>
    <w:rsid w:val="00B0431B"/>
    <w:rsid w:val="00B04397"/>
    <w:rsid w:val="00B0463B"/>
    <w:rsid w:val="00B057BE"/>
    <w:rsid w:val="00B05A05"/>
    <w:rsid w:val="00B05BE4"/>
    <w:rsid w:val="00B06417"/>
    <w:rsid w:val="00B06912"/>
    <w:rsid w:val="00B07787"/>
    <w:rsid w:val="00B07F69"/>
    <w:rsid w:val="00B1006D"/>
    <w:rsid w:val="00B105D3"/>
    <w:rsid w:val="00B108A5"/>
    <w:rsid w:val="00B1136F"/>
    <w:rsid w:val="00B12458"/>
    <w:rsid w:val="00B128E2"/>
    <w:rsid w:val="00B12B1B"/>
    <w:rsid w:val="00B12EF9"/>
    <w:rsid w:val="00B12F70"/>
    <w:rsid w:val="00B13534"/>
    <w:rsid w:val="00B139BF"/>
    <w:rsid w:val="00B146CD"/>
    <w:rsid w:val="00B154D2"/>
    <w:rsid w:val="00B161C3"/>
    <w:rsid w:val="00B1626E"/>
    <w:rsid w:val="00B173B3"/>
    <w:rsid w:val="00B179A1"/>
    <w:rsid w:val="00B17F9B"/>
    <w:rsid w:val="00B20085"/>
    <w:rsid w:val="00B20423"/>
    <w:rsid w:val="00B21164"/>
    <w:rsid w:val="00B21C3D"/>
    <w:rsid w:val="00B21D1D"/>
    <w:rsid w:val="00B2234F"/>
    <w:rsid w:val="00B22D73"/>
    <w:rsid w:val="00B23BAD"/>
    <w:rsid w:val="00B23D44"/>
    <w:rsid w:val="00B23D95"/>
    <w:rsid w:val="00B23E4F"/>
    <w:rsid w:val="00B24366"/>
    <w:rsid w:val="00B25112"/>
    <w:rsid w:val="00B25BBB"/>
    <w:rsid w:val="00B25C85"/>
    <w:rsid w:val="00B25CA2"/>
    <w:rsid w:val="00B26952"/>
    <w:rsid w:val="00B26B7E"/>
    <w:rsid w:val="00B27912"/>
    <w:rsid w:val="00B2794A"/>
    <w:rsid w:val="00B27CA9"/>
    <w:rsid w:val="00B301C9"/>
    <w:rsid w:val="00B30459"/>
    <w:rsid w:val="00B30ABB"/>
    <w:rsid w:val="00B3110F"/>
    <w:rsid w:val="00B317F0"/>
    <w:rsid w:val="00B3180E"/>
    <w:rsid w:val="00B3191D"/>
    <w:rsid w:val="00B32056"/>
    <w:rsid w:val="00B32669"/>
    <w:rsid w:val="00B331E1"/>
    <w:rsid w:val="00B336ED"/>
    <w:rsid w:val="00B336F1"/>
    <w:rsid w:val="00B340D1"/>
    <w:rsid w:val="00B341CF"/>
    <w:rsid w:val="00B34445"/>
    <w:rsid w:val="00B34B11"/>
    <w:rsid w:val="00B35237"/>
    <w:rsid w:val="00B35372"/>
    <w:rsid w:val="00B356C1"/>
    <w:rsid w:val="00B3571F"/>
    <w:rsid w:val="00B358BC"/>
    <w:rsid w:val="00B35BED"/>
    <w:rsid w:val="00B35F68"/>
    <w:rsid w:val="00B363A1"/>
    <w:rsid w:val="00B364FE"/>
    <w:rsid w:val="00B36A28"/>
    <w:rsid w:val="00B37CE3"/>
    <w:rsid w:val="00B37F11"/>
    <w:rsid w:val="00B37F8B"/>
    <w:rsid w:val="00B401F6"/>
    <w:rsid w:val="00B40B79"/>
    <w:rsid w:val="00B40BA6"/>
    <w:rsid w:val="00B40D76"/>
    <w:rsid w:val="00B40D7F"/>
    <w:rsid w:val="00B41917"/>
    <w:rsid w:val="00B4198C"/>
    <w:rsid w:val="00B41D98"/>
    <w:rsid w:val="00B41F6E"/>
    <w:rsid w:val="00B424E1"/>
    <w:rsid w:val="00B430B5"/>
    <w:rsid w:val="00B431E2"/>
    <w:rsid w:val="00B437A6"/>
    <w:rsid w:val="00B43C1E"/>
    <w:rsid w:val="00B43DDC"/>
    <w:rsid w:val="00B44219"/>
    <w:rsid w:val="00B44949"/>
    <w:rsid w:val="00B44982"/>
    <w:rsid w:val="00B452CF"/>
    <w:rsid w:val="00B4616F"/>
    <w:rsid w:val="00B4619A"/>
    <w:rsid w:val="00B461D5"/>
    <w:rsid w:val="00B465D0"/>
    <w:rsid w:val="00B4679A"/>
    <w:rsid w:val="00B46A9F"/>
    <w:rsid w:val="00B470CD"/>
    <w:rsid w:val="00B47166"/>
    <w:rsid w:val="00B47292"/>
    <w:rsid w:val="00B478C4"/>
    <w:rsid w:val="00B47BE9"/>
    <w:rsid w:val="00B509CE"/>
    <w:rsid w:val="00B50EB1"/>
    <w:rsid w:val="00B5101B"/>
    <w:rsid w:val="00B51A06"/>
    <w:rsid w:val="00B51C74"/>
    <w:rsid w:val="00B52160"/>
    <w:rsid w:val="00B5224C"/>
    <w:rsid w:val="00B52357"/>
    <w:rsid w:val="00B52489"/>
    <w:rsid w:val="00B53129"/>
    <w:rsid w:val="00B5386C"/>
    <w:rsid w:val="00B53A64"/>
    <w:rsid w:val="00B53C64"/>
    <w:rsid w:val="00B53EC9"/>
    <w:rsid w:val="00B54033"/>
    <w:rsid w:val="00B55136"/>
    <w:rsid w:val="00B55608"/>
    <w:rsid w:val="00B563A3"/>
    <w:rsid w:val="00B56620"/>
    <w:rsid w:val="00B56A53"/>
    <w:rsid w:val="00B57A64"/>
    <w:rsid w:val="00B57F46"/>
    <w:rsid w:val="00B57F74"/>
    <w:rsid w:val="00B60187"/>
    <w:rsid w:val="00B60886"/>
    <w:rsid w:val="00B60ACE"/>
    <w:rsid w:val="00B60EC8"/>
    <w:rsid w:val="00B61003"/>
    <w:rsid w:val="00B61116"/>
    <w:rsid w:val="00B62966"/>
    <w:rsid w:val="00B62A90"/>
    <w:rsid w:val="00B62EFC"/>
    <w:rsid w:val="00B63D86"/>
    <w:rsid w:val="00B63F7A"/>
    <w:rsid w:val="00B64A09"/>
    <w:rsid w:val="00B65420"/>
    <w:rsid w:val="00B65BD0"/>
    <w:rsid w:val="00B66A38"/>
    <w:rsid w:val="00B66C09"/>
    <w:rsid w:val="00B67774"/>
    <w:rsid w:val="00B678EE"/>
    <w:rsid w:val="00B67C30"/>
    <w:rsid w:val="00B67EAE"/>
    <w:rsid w:val="00B67F39"/>
    <w:rsid w:val="00B70C61"/>
    <w:rsid w:val="00B70F09"/>
    <w:rsid w:val="00B70FBC"/>
    <w:rsid w:val="00B723C3"/>
    <w:rsid w:val="00B728DA"/>
    <w:rsid w:val="00B7291F"/>
    <w:rsid w:val="00B72A3C"/>
    <w:rsid w:val="00B73B35"/>
    <w:rsid w:val="00B74154"/>
    <w:rsid w:val="00B74629"/>
    <w:rsid w:val="00B74FC8"/>
    <w:rsid w:val="00B75088"/>
    <w:rsid w:val="00B76500"/>
    <w:rsid w:val="00B765F4"/>
    <w:rsid w:val="00B7674C"/>
    <w:rsid w:val="00B768E8"/>
    <w:rsid w:val="00B76F48"/>
    <w:rsid w:val="00B772AD"/>
    <w:rsid w:val="00B80E54"/>
    <w:rsid w:val="00B81043"/>
    <w:rsid w:val="00B81052"/>
    <w:rsid w:val="00B812D1"/>
    <w:rsid w:val="00B81929"/>
    <w:rsid w:val="00B820BF"/>
    <w:rsid w:val="00B82143"/>
    <w:rsid w:val="00B82785"/>
    <w:rsid w:val="00B827A6"/>
    <w:rsid w:val="00B82D80"/>
    <w:rsid w:val="00B82F66"/>
    <w:rsid w:val="00B836B2"/>
    <w:rsid w:val="00B837E0"/>
    <w:rsid w:val="00B83BCE"/>
    <w:rsid w:val="00B840D7"/>
    <w:rsid w:val="00B8477F"/>
    <w:rsid w:val="00B84C05"/>
    <w:rsid w:val="00B84DBF"/>
    <w:rsid w:val="00B851C5"/>
    <w:rsid w:val="00B8547A"/>
    <w:rsid w:val="00B85723"/>
    <w:rsid w:val="00B8592F"/>
    <w:rsid w:val="00B85B83"/>
    <w:rsid w:val="00B8613F"/>
    <w:rsid w:val="00B86922"/>
    <w:rsid w:val="00B86DC9"/>
    <w:rsid w:val="00B87383"/>
    <w:rsid w:val="00B87532"/>
    <w:rsid w:val="00B8770A"/>
    <w:rsid w:val="00B901EF"/>
    <w:rsid w:val="00B90461"/>
    <w:rsid w:val="00B90DC3"/>
    <w:rsid w:val="00B9125C"/>
    <w:rsid w:val="00B91CAC"/>
    <w:rsid w:val="00B92228"/>
    <w:rsid w:val="00B92380"/>
    <w:rsid w:val="00B9252F"/>
    <w:rsid w:val="00B9268F"/>
    <w:rsid w:val="00B92796"/>
    <w:rsid w:val="00B930BD"/>
    <w:rsid w:val="00B93130"/>
    <w:rsid w:val="00B94177"/>
    <w:rsid w:val="00B94333"/>
    <w:rsid w:val="00B94578"/>
    <w:rsid w:val="00B948E4"/>
    <w:rsid w:val="00B957A6"/>
    <w:rsid w:val="00B957A7"/>
    <w:rsid w:val="00B975CD"/>
    <w:rsid w:val="00B97627"/>
    <w:rsid w:val="00BA11D5"/>
    <w:rsid w:val="00BA15FE"/>
    <w:rsid w:val="00BA2945"/>
    <w:rsid w:val="00BA3232"/>
    <w:rsid w:val="00BA352B"/>
    <w:rsid w:val="00BA3A82"/>
    <w:rsid w:val="00BA424B"/>
    <w:rsid w:val="00BA4257"/>
    <w:rsid w:val="00BA45DE"/>
    <w:rsid w:val="00BA48A2"/>
    <w:rsid w:val="00BA5424"/>
    <w:rsid w:val="00BA57D5"/>
    <w:rsid w:val="00BA5E0A"/>
    <w:rsid w:val="00BA5F2B"/>
    <w:rsid w:val="00BA6A2F"/>
    <w:rsid w:val="00BA6C14"/>
    <w:rsid w:val="00BA70C5"/>
    <w:rsid w:val="00BA7216"/>
    <w:rsid w:val="00BA7553"/>
    <w:rsid w:val="00BA7B14"/>
    <w:rsid w:val="00BB034F"/>
    <w:rsid w:val="00BB06E2"/>
    <w:rsid w:val="00BB1105"/>
    <w:rsid w:val="00BB1695"/>
    <w:rsid w:val="00BB17ED"/>
    <w:rsid w:val="00BB18BC"/>
    <w:rsid w:val="00BB1D4C"/>
    <w:rsid w:val="00BB2688"/>
    <w:rsid w:val="00BB301A"/>
    <w:rsid w:val="00BB356D"/>
    <w:rsid w:val="00BB375A"/>
    <w:rsid w:val="00BB3D0E"/>
    <w:rsid w:val="00BB445A"/>
    <w:rsid w:val="00BB4A1D"/>
    <w:rsid w:val="00BB50A6"/>
    <w:rsid w:val="00BB50B2"/>
    <w:rsid w:val="00BB51A2"/>
    <w:rsid w:val="00BB605B"/>
    <w:rsid w:val="00BB6459"/>
    <w:rsid w:val="00BB7353"/>
    <w:rsid w:val="00BC0010"/>
    <w:rsid w:val="00BC06D6"/>
    <w:rsid w:val="00BC0744"/>
    <w:rsid w:val="00BC12C4"/>
    <w:rsid w:val="00BC2C83"/>
    <w:rsid w:val="00BC2E87"/>
    <w:rsid w:val="00BC3258"/>
    <w:rsid w:val="00BC330D"/>
    <w:rsid w:val="00BC370E"/>
    <w:rsid w:val="00BC409B"/>
    <w:rsid w:val="00BC43C6"/>
    <w:rsid w:val="00BC525A"/>
    <w:rsid w:val="00BC5D70"/>
    <w:rsid w:val="00BC6013"/>
    <w:rsid w:val="00BC6465"/>
    <w:rsid w:val="00BC6A54"/>
    <w:rsid w:val="00BC6C09"/>
    <w:rsid w:val="00BC7F74"/>
    <w:rsid w:val="00BD05E2"/>
    <w:rsid w:val="00BD0AA9"/>
    <w:rsid w:val="00BD0D3E"/>
    <w:rsid w:val="00BD1181"/>
    <w:rsid w:val="00BD2322"/>
    <w:rsid w:val="00BD2588"/>
    <w:rsid w:val="00BD2C96"/>
    <w:rsid w:val="00BD322F"/>
    <w:rsid w:val="00BD3D2F"/>
    <w:rsid w:val="00BD40C9"/>
    <w:rsid w:val="00BD432C"/>
    <w:rsid w:val="00BD47A3"/>
    <w:rsid w:val="00BD5069"/>
    <w:rsid w:val="00BD56BC"/>
    <w:rsid w:val="00BD5887"/>
    <w:rsid w:val="00BD58B2"/>
    <w:rsid w:val="00BD590E"/>
    <w:rsid w:val="00BD5ADD"/>
    <w:rsid w:val="00BD5B2B"/>
    <w:rsid w:val="00BD5D37"/>
    <w:rsid w:val="00BD5FB0"/>
    <w:rsid w:val="00BD6168"/>
    <w:rsid w:val="00BD66B3"/>
    <w:rsid w:val="00BD718B"/>
    <w:rsid w:val="00BD7309"/>
    <w:rsid w:val="00BD7534"/>
    <w:rsid w:val="00BD7C19"/>
    <w:rsid w:val="00BE0E81"/>
    <w:rsid w:val="00BE0EDB"/>
    <w:rsid w:val="00BE1027"/>
    <w:rsid w:val="00BE12F9"/>
    <w:rsid w:val="00BE1846"/>
    <w:rsid w:val="00BE1B0D"/>
    <w:rsid w:val="00BE2428"/>
    <w:rsid w:val="00BE242E"/>
    <w:rsid w:val="00BE2606"/>
    <w:rsid w:val="00BE29C2"/>
    <w:rsid w:val="00BE2AB9"/>
    <w:rsid w:val="00BE3450"/>
    <w:rsid w:val="00BE3981"/>
    <w:rsid w:val="00BE3E0E"/>
    <w:rsid w:val="00BE443A"/>
    <w:rsid w:val="00BE4528"/>
    <w:rsid w:val="00BE4D58"/>
    <w:rsid w:val="00BE5835"/>
    <w:rsid w:val="00BE59D2"/>
    <w:rsid w:val="00BE5F26"/>
    <w:rsid w:val="00BE6104"/>
    <w:rsid w:val="00BE6153"/>
    <w:rsid w:val="00BE6679"/>
    <w:rsid w:val="00BE7575"/>
    <w:rsid w:val="00BE7680"/>
    <w:rsid w:val="00BF01F1"/>
    <w:rsid w:val="00BF0BD2"/>
    <w:rsid w:val="00BF1437"/>
    <w:rsid w:val="00BF14B2"/>
    <w:rsid w:val="00BF15C2"/>
    <w:rsid w:val="00BF1CD6"/>
    <w:rsid w:val="00BF2A2A"/>
    <w:rsid w:val="00BF2BE4"/>
    <w:rsid w:val="00BF35C8"/>
    <w:rsid w:val="00BF3671"/>
    <w:rsid w:val="00BF3AC3"/>
    <w:rsid w:val="00BF486C"/>
    <w:rsid w:val="00BF4FA2"/>
    <w:rsid w:val="00BF5E78"/>
    <w:rsid w:val="00BF5EDF"/>
    <w:rsid w:val="00BF6A47"/>
    <w:rsid w:val="00BF6DCD"/>
    <w:rsid w:val="00BF7401"/>
    <w:rsid w:val="00BF7460"/>
    <w:rsid w:val="00BF7C5A"/>
    <w:rsid w:val="00C000AA"/>
    <w:rsid w:val="00C005BF"/>
    <w:rsid w:val="00C00804"/>
    <w:rsid w:val="00C008D5"/>
    <w:rsid w:val="00C0095E"/>
    <w:rsid w:val="00C00F32"/>
    <w:rsid w:val="00C01034"/>
    <w:rsid w:val="00C01070"/>
    <w:rsid w:val="00C01197"/>
    <w:rsid w:val="00C01404"/>
    <w:rsid w:val="00C0285D"/>
    <w:rsid w:val="00C028DF"/>
    <w:rsid w:val="00C029BF"/>
    <w:rsid w:val="00C0301B"/>
    <w:rsid w:val="00C03C49"/>
    <w:rsid w:val="00C03D91"/>
    <w:rsid w:val="00C05202"/>
    <w:rsid w:val="00C05C0A"/>
    <w:rsid w:val="00C05DB3"/>
    <w:rsid w:val="00C0680F"/>
    <w:rsid w:val="00C079E8"/>
    <w:rsid w:val="00C07BCC"/>
    <w:rsid w:val="00C07F9B"/>
    <w:rsid w:val="00C1117F"/>
    <w:rsid w:val="00C112A7"/>
    <w:rsid w:val="00C11528"/>
    <w:rsid w:val="00C11CF8"/>
    <w:rsid w:val="00C11D2A"/>
    <w:rsid w:val="00C120AF"/>
    <w:rsid w:val="00C120B2"/>
    <w:rsid w:val="00C12308"/>
    <w:rsid w:val="00C12A01"/>
    <w:rsid w:val="00C12AAF"/>
    <w:rsid w:val="00C130BF"/>
    <w:rsid w:val="00C13104"/>
    <w:rsid w:val="00C13BC7"/>
    <w:rsid w:val="00C13DAB"/>
    <w:rsid w:val="00C14A82"/>
    <w:rsid w:val="00C15007"/>
    <w:rsid w:val="00C1501C"/>
    <w:rsid w:val="00C15124"/>
    <w:rsid w:val="00C151D9"/>
    <w:rsid w:val="00C1560D"/>
    <w:rsid w:val="00C172AA"/>
    <w:rsid w:val="00C178B4"/>
    <w:rsid w:val="00C17BF3"/>
    <w:rsid w:val="00C20184"/>
    <w:rsid w:val="00C20A3B"/>
    <w:rsid w:val="00C20C19"/>
    <w:rsid w:val="00C20E98"/>
    <w:rsid w:val="00C21371"/>
    <w:rsid w:val="00C214EB"/>
    <w:rsid w:val="00C2154A"/>
    <w:rsid w:val="00C2170B"/>
    <w:rsid w:val="00C2191D"/>
    <w:rsid w:val="00C21A11"/>
    <w:rsid w:val="00C21EE3"/>
    <w:rsid w:val="00C23857"/>
    <w:rsid w:val="00C24211"/>
    <w:rsid w:val="00C246F4"/>
    <w:rsid w:val="00C248B5"/>
    <w:rsid w:val="00C24ED4"/>
    <w:rsid w:val="00C258AA"/>
    <w:rsid w:val="00C2597F"/>
    <w:rsid w:val="00C25A24"/>
    <w:rsid w:val="00C25C5D"/>
    <w:rsid w:val="00C272E4"/>
    <w:rsid w:val="00C278FF"/>
    <w:rsid w:val="00C27C18"/>
    <w:rsid w:val="00C309EE"/>
    <w:rsid w:val="00C30AC4"/>
    <w:rsid w:val="00C3166C"/>
    <w:rsid w:val="00C31B44"/>
    <w:rsid w:val="00C33758"/>
    <w:rsid w:val="00C33773"/>
    <w:rsid w:val="00C33E31"/>
    <w:rsid w:val="00C347F4"/>
    <w:rsid w:val="00C349A9"/>
    <w:rsid w:val="00C34BC4"/>
    <w:rsid w:val="00C35502"/>
    <w:rsid w:val="00C35F4E"/>
    <w:rsid w:val="00C364E7"/>
    <w:rsid w:val="00C36505"/>
    <w:rsid w:val="00C36FE2"/>
    <w:rsid w:val="00C37250"/>
    <w:rsid w:val="00C3738C"/>
    <w:rsid w:val="00C37EDB"/>
    <w:rsid w:val="00C40041"/>
    <w:rsid w:val="00C40262"/>
    <w:rsid w:val="00C41024"/>
    <w:rsid w:val="00C410FE"/>
    <w:rsid w:val="00C4163B"/>
    <w:rsid w:val="00C41C14"/>
    <w:rsid w:val="00C41D36"/>
    <w:rsid w:val="00C41EB1"/>
    <w:rsid w:val="00C42B95"/>
    <w:rsid w:val="00C43355"/>
    <w:rsid w:val="00C43A7F"/>
    <w:rsid w:val="00C4432D"/>
    <w:rsid w:val="00C444E0"/>
    <w:rsid w:val="00C45F7B"/>
    <w:rsid w:val="00C466A2"/>
    <w:rsid w:val="00C46D70"/>
    <w:rsid w:val="00C46F7C"/>
    <w:rsid w:val="00C4700A"/>
    <w:rsid w:val="00C476BC"/>
    <w:rsid w:val="00C47DCA"/>
    <w:rsid w:val="00C50B21"/>
    <w:rsid w:val="00C50EFD"/>
    <w:rsid w:val="00C51781"/>
    <w:rsid w:val="00C517DA"/>
    <w:rsid w:val="00C51D56"/>
    <w:rsid w:val="00C52186"/>
    <w:rsid w:val="00C5247C"/>
    <w:rsid w:val="00C525A3"/>
    <w:rsid w:val="00C52EF7"/>
    <w:rsid w:val="00C52F9B"/>
    <w:rsid w:val="00C5302C"/>
    <w:rsid w:val="00C5321E"/>
    <w:rsid w:val="00C53E0B"/>
    <w:rsid w:val="00C5422F"/>
    <w:rsid w:val="00C542D8"/>
    <w:rsid w:val="00C547CD"/>
    <w:rsid w:val="00C554A9"/>
    <w:rsid w:val="00C5559F"/>
    <w:rsid w:val="00C5587F"/>
    <w:rsid w:val="00C559E4"/>
    <w:rsid w:val="00C55E3C"/>
    <w:rsid w:val="00C55E8F"/>
    <w:rsid w:val="00C56A39"/>
    <w:rsid w:val="00C57365"/>
    <w:rsid w:val="00C57373"/>
    <w:rsid w:val="00C60A37"/>
    <w:rsid w:val="00C60B11"/>
    <w:rsid w:val="00C6145B"/>
    <w:rsid w:val="00C6178E"/>
    <w:rsid w:val="00C617BF"/>
    <w:rsid w:val="00C61B31"/>
    <w:rsid w:val="00C622E1"/>
    <w:rsid w:val="00C62C4A"/>
    <w:rsid w:val="00C62CBC"/>
    <w:rsid w:val="00C63672"/>
    <w:rsid w:val="00C63FC9"/>
    <w:rsid w:val="00C64141"/>
    <w:rsid w:val="00C65496"/>
    <w:rsid w:val="00C6556A"/>
    <w:rsid w:val="00C655AA"/>
    <w:rsid w:val="00C658A6"/>
    <w:rsid w:val="00C65945"/>
    <w:rsid w:val="00C65974"/>
    <w:rsid w:val="00C661E7"/>
    <w:rsid w:val="00C662F2"/>
    <w:rsid w:val="00C667A3"/>
    <w:rsid w:val="00C66827"/>
    <w:rsid w:val="00C6783D"/>
    <w:rsid w:val="00C70B23"/>
    <w:rsid w:val="00C70F20"/>
    <w:rsid w:val="00C71721"/>
    <w:rsid w:val="00C71D99"/>
    <w:rsid w:val="00C72847"/>
    <w:rsid w:val="00C72C2B"/>
    <w:rsid w:val="00C72FA8"/>
    <w:rsid w:val="00C736C4"/>
    <w:rsid w:val="00C7485A"/>
    <w:rsid w:val="00C74A4A"/>
    <w:rsid w:val="00C74D0E"/>
    <w:rsid w:val="00C7534A"/>
    <w:rsid w:val="00C76478"/>
    <w:rsid w:val="00C76484"/>
    <w:rsid w:val="00C76524"/>
    <w:rsid w:val="00C767C0"/>
    <w:rsid w:val="00C77C0A"/>
    <w:rsid w:val="00C800AF"/>
    <w:rsid w:val="00C80333"/>
    <w:rsid w:val="00C80595"/>
    <w:rsid w:val="00C808A0"/>
    <w:rsid w:val="00C80DC6"/>
    <w:rsid w:val="00C8106F"/>
    <w:rsid w:val="00C812AD"/>
    <w:rsid w:val="00C8282A"/>
    <w:rsid w:val="00C82A3F"/>
    <w:rsid w:val="00C82DC6"/>
    <w:rsid w:val="00C83E13"/>
    <w:rsid w:val="00C83E93"/>
    <w:rsid w:val="00C841A8"/>
    <w:rsid w:val="00C84668"/>
    <w:rsid w:val="00C84DFF"/>
    <w:rsid w:val="00C84E19"/>
    <w:rsid w:val="00C853F8"/>
    <w:rsid w:val="00C85BE8"/>
    <w:rsid w:val="00C864EB"/>
    <w:rsid w:val="00C866A0"/>
    <w:rsid w:val="00C86B1F"/>
    <w:rsid w:val="00C872C4"/>
    <w:rsid w:val="00C872E1"/>
    <w:rsid w:val="00C87EA8"/>
    <w:rsid w:val="00C87FFC"/>
    <w:rsid w:val="00C906A1"/>
    <w:rsid w:val="00C91476"/>
    <w:rsid w:val="00C9260A"/>
    <w:rsid w:val="00C92834"/>
    <w:rsid w:val="00C92898"/>
    <w:rsid w:val="00C92BFC"/>
    <w:rsid w:val="00C92E2E"/>
    <w:rsid w:val="00C93ABF"/>
    <w:rsid w:val="00C944AE"/>
    <w:rsid w:val="00C94B8F"/>
    <w:rsid w:val="00C951CB"/>
    <w:rsid w:val="00C955DB"/>
    <w:rsid w:val="00C95D31"/>
    <w:rsid w:val="00C95DC9"/>
    <w:rsid w:val="00C96260"/>
    <w:rsid w:val="00C96749"/>
    <w:rsid w:val="00C967A4"/>
    <w:rsid w:val="00C96BC2"/>
    <w:rsid w:val="00C96F21"/>
    <w:rsid w:val="00C9722D"/>
    <w:rsid w:val="00C97A22"/>
    <w:rsid w:val="00C97C29"/>
    <w:rsid w:val="00CA063B"/>
    <w:rsid w:val="00CA0719"/>
    <w:rsid w:val="00CA098B"/>
    <w:rsid w:val="00CA0D41"/>
    <w:rsid w:val="00CA1718"/>
    <w:rsid w:val="00CA206E"/>
    <w:rsid w:val="00CA2114"/>
    <w:rsid w:val="00CA23DC"/>
    <w:rsid w:val="00CA2B53"/>
    <w:rsid w:val="00CA3904"/>
    <w:rsid w:val="00CA43C1"/>
    <w:rsid w:val="00CA4C16"/>
    <w:rsid w:val="00CA4CE0"/>
    <w:rsid w:val="00CA525C"/>
    <w:rsid w:val="00CA5293"/>
    <w:rsid w:val="00CA5641"/>
    <w:rsid w:val="00CA56F5"/>
    <w:rsid w:val="00CA5D2A"/>
    <w:rsid w:val="00CA6048"/>
    <w:rsid w:val="00CA647A"/>
    <w:rsid w:val="00CA6C10"/>
    <w:rsid w:val="00CA6C66"/>
    <w:rsid w:val="00CA7B79"/>
    <w:rsid w:val="00CB01FC"/>
    <w:rsid w:val="00CB0429"/>
    <w:rsid w:val="00CB04D1"/>
    <w:rsid w:val="00CB1430"/>
    <w:rsid w:val="00CB1B5C"/>
    <w:rsid w:val="00CB2212"/>
    <w:rsid w:val="00CB3017"/>
    <w:rsid w:val="00CB380C"/>
    <w:rsid w:val="00CB4682"/>
    <w:rsid w:val="00CB4781"/>
    <w:rsid w:val="00CB4AEC"/>
    <w:rsid w:val="00CB51C5"/>
    <w:rsid w:val="00CB5218"/>
    <w:rsid w:val="00CB576B"/>
    <w:rsid w:val="00CB5FFC"/>
    <w:rsid w:val="00CB6B9E"/>
    <w:rsid w:val="00CB7344"/>
    <w:rsid w:val="00CB7351"/>
    <w:rsid w:val="00CB73D1"/>
    <w:rsid w:val="00CB758D"/>
    <w:rsid w:val="00CB77E1"/>
    <w:rsid w:val="00CB7904"/>
    <w:rsid w:val="00CB7A69"/>
    <w:rsid w:val="00CB7F34"/>
    <w:rsid w:val="00CC053A"/>
    <w:rsid w:val="00CC0A00"/>
    <w:rsid w:val="00CC16DB"/>
    <w:rsid w:val="00CC1796"/>
    <w:rsid w:val="00CC2081"/>
    <w:rsid w:val="00CC20E4"/>
    <w:rsid w:val="00CC215F"/>
    <w:rsid w:val="00CC25B9"/>
    <w:rsid w:val="00CC2D17"/>
    <w:rsid w:val="00CC380C"/>
    <w:rsid w:val="00CC3A01"/>
    <w:rsid w:val="00CC42F3"/>
    <w:rsid w:val="00CC4B3D"/>
    <w:rsid w:val="00CC4DDE"/>
    <w:rsid w:val="00CC4E7D"/>
    <w:rsid w:val="00CC4EF1"/>
    <w:rsid w:val="00CC5E54"/>
    <w:rsid w:val="00CC65B7"/>
    <w:rsid w:val="00CC694D"/>
    <w:rsid w:val="00CC69DC"/>
    <w:rsid w:val="00CC6D6D"/>
    <w:rsid w:val="00CC70E0"/>
    <w:rsid w:val="00CC72E6"/>
    <w:rsid w:val="00CC79EB"/>
    <w:rsid w:val="00CD075A"/>
    <w:rsid w:val="00CD0992"/>
    <w:rsid w:val="00CD1702"/>
    <w:rsid w:val="00CD24A3"/>
    <w:rsid w:val="00CD291F"/>
    <w:rsid w:val="00CD32FF"/>
    <w:rsid w:val="00CD3712"/>
    <w:rsid w:val="00CD3858"/>
    <w:rsid w:val="00CD399F"/>
    <w:rsid w:val="00CD4400"/>
    <w:rsid w:val="00CD4860"/>
    <w:rsid w:val="00CD4A3B"/>
    <w:rsid w:val="00CD4C07"/>
    <w:rsid w:val="00CD5739"/>
    <w:rsid w:val="00CD5D9C"/>
    <w:rsid w:val="00CD77FE"/>
    <w:rsid w:val="00CE01FF"/>
    <w:rsid w:val="00CE02C8"/>
    <w:rsid w:val="00CE0CAE"/>
    <w:rsid w:val="00CE14D0"/>
    <w:rsid w:val="00CE22B0"/>
    <w:rsid w:val="00CE23A5"/>
    <w:rsid w:val="00CE23D9"/>
    <w:rsid w:val="00CE245D"/>
    <w:rsid w:val="00CE363A"/>
    <w:rsid w:val="00CE3756"/>
    <w:rsid w:val="00CE39A0"/>
    <w:rsid w:val="00CE3A90"/>
    <w:rsid w:val="00CE3BC0"/>
    <w:rsid w:val="00CE444E"/>
    <w:rsid w:val="00CE541E"/>
    <w:rsid w:val="00CE558C"/>
    <w:rsid w:val="00CE5C30"/>
    <w:rsid w:val="00CE5DD1"/>
    <w:rsid w:val="00CE72ED"/>
    <w:rsid w:val="00CE7461"/>
    <w:rsid w:val="00CE7774"/>
    <w:rsid w:val="00CF05C5"/>
    <w:rsid w:val="00CF15CB"/>
    <w:rsid w:val="00CF15FC"/>
    <w:rsid w:val="00CF17E8"/>
    <w:rsid w:val="00CF183A"/>
    <w:rsid w:val="00CF19DD"/>
    <w:rsid w:val="00CF1A56"/>
    <w:rsid w:val="00CF231B"/>
    <w:rsid w:val="00CF2377"/>
    <w:rsid w:val="00CF23FB"/>
    <w:rsid w:val="00CF2DC6"/>
    <w:rsid w:val="00CF31E4"/>
    <w:rsid w:val="00CF32FD"/>
    <w:rsid w:val="00CF3950"/>
    <w:rsid w:val="00CF3CBF"/>
    <w:rsid w:val="00CF41D9"/>
    <w:rsid w:val="00CF4267"/>
    <w:rsid w:val="00CF4790"/>
    <w:rsid w:val="00CF4D80"/>
    <w:rsid w:val="00CF5D44"/>
    <w:rsid w:val="00CF5E42"/>
    <w:rsid w:val="00CF5F03"/>
    <w:rsid w:val="00CF6697"/>
    <w:rsid w:val="00CF6D62"/>
    <w:rsid w:val="00CF6ED2"/>
    <w:rsid w:val="00CF705C"/>
    <w:rsid w:val="00CF740B"/>
    <w:rsid w:val="00CF77DB"/>
    <w:rsid w:val="00CF7933"/>
    <w:rsid w:val="00CF7ECB"/>
    <w:rsid w:val="00D000BA"/>
    <w:rsid w:val="00D013E8"/>
    <w:rsid w:val="00D015FE"/>
    <w:rsid w:val="00D01A10"/>
    <w:rsid w:val="00D01D52"/>
    <w:rsid w:val="00D01EEF"/>
    <w:rsid w:val="00D020DA"/>
    <w:rsid w:val="00D0263A"/>
    <w:rsid w:val="00D02683"/>
    <w:rsid w:val="00D02C37"/>
    <w:rsid w:val="00D02FE8"/>
    <w:rsid w:val="00D032A6"/>
    <w:rsid w:val="00D0332C"/>
    <w:rsid w:val="00D03333"/>
    <w:rsid w:val="00D03DBC"/>
    <w:rsid w:val="00D045D7"/>
    <w:rsid w:val="00D046B2"/>
    <w:rsid w:val="00D04A6D"/>
    <w:rsid w:val="00D04A83"/>
    <w:rsid w:val="00D04BF1"/>
    <w:rsid w:val="00D05785"/>
    <w:rsid w:val="00D057A0"/>
    <w:rsid w:val="00D058CB"/>
    <w:rsid w:val="00D06038"/>
    <w:rsid w:val="00D06734"/>
    <w:rsid w:val="00D06832"/>
    <w:rsid w:val="00D06C81"/>
    <w:rsid w:val="00D06DA4"/>
    <w:rsid w:val="00D072B8"/>
    <w:rsid w:val="00D102EC"/>
    <w:rsid w:val="00D10BBF"/>
    <w:rsid w:val="00D10C73"/>
    <w:rsid w:val="00D111EE"/>
    <w:rsid w:val="00D12A5C"/>
    <w:rsid w:val="00D12BDD"/>
    <w:rsid w:val="00D1322B"/>
    <w:rsid w:val="00D13A87"/>
    <w:rsid w:val="00D140E5"/>
    <w:rsid w:val="00D143AD"/>
    <w:rsid w:val="00D143D8"/>
    <w:rsid w:val="00D14402"/>
    <w:rsid w:val="00D1461D"/>
    <w:rsid w:val="00D1474B"/>
    <w:rsid w:val="00D14C0C"/>
    <w:rsid w:val="00D14F93"/>
    <w:rsid w:val="00D1574A"/>
    <w:rsid w:val="00D15D98"/>
    <w:rsid w:val="00D15E75"/>
    <w:rsid w:val="00D16E55"/>
    <w:rsid w:val="00D16F56"/>
    <w:rsid w:val="00D17929"/>
    <w:rsid w:val="00D17BB7"/>
    <w:rsid w:val="00D17D42"/>
    <w:rsid w:val="00D17FE8"/>
    <w:rsid w:val="00D21852"/>
    <w:rsid w:val="00D21E26"/>
    <w:rsid w:val="00D21FAF"/>
    <w:rsid w:val="00D2211F"/>
    <w:rsid w:val="00D221D7"/>
    <w:rsid w:val="00D22929"/>
    <w:rsid w:val="00D229A0"/>
    <w:rsid w:val="00D22E04"/>
    <w:rsid w:val="00D23410"/>
    <w:rsid w:val="00D24310"/>
    <w:rsid w:val="00D24DB0"/>
    <w:rsid w:val="00D25290"/>
    <w:rsid w:val="00D252F4"/>
    <w:rsid w:val="00D258EF"/>
    <w:rsid w:val="00D25BEB"/>
    <w:rsid w:val="00D25D10"/>
    <w:rsid w:val="00D26463"/>
    <w:rsid w:val="00D2655B"/>
    <w:rsid w:val="00D26891"/>
    <w:rsid w:val="00D26BCE"/>
    <w:rsid w:val="00D26C53"/>
    <w:rsid w:val="00D26DEC"/>
    <w:rsid w:val="00D27341"/>
    <w:rsid w:val="00D27E04"/>
    <w:rsid w:val="00D300E5"/>
    <w:rsid w:val="00D30193"/>
    <w:rsid w:val="00D30EEF"/>
    <w:rsid w:val="00D311CE"/>
    <w:rsid w:val="00D33760"/>
    <w:rsid w:val="00D3392A"/>
    <w:rsid w:val="00D33C92"/>
    <w:rsid w:val="00D34190"/>
    <w:rsid w:val="00D34465"/>
    <w:rsid w:val="00D34B09"/>
    <w:rsid w:val="00D34BEC"/>
    <w:rsid w:val="00D34E44"/>
    <w:rsid w:val="00D3562F"/>
    <w:rsid w:val="00D35F56"/>
    <w:rsid w:val="00D36541"/>
    <w:rsid w:val="00D36550"/>
    <w:rsid w:val="00D36838"/>
    <w:rsid w:val="00D36D86"/>
    <w:rsid w:val="00D371BA"/>
    <w:rsid w:val="00D37CC6"/>
    <w:rsid w:val="00D40294"/>
    <w:rsid w:val="00D4029F"/>
    <w:rsid w:val="00D40FC8"/>
    <w:rsid w:val="00D40FCD"/>
    <w:rsid w:val="00D416E7"/>
    <w:rsid w:val="00D41752"/>
    <w:rsid w:val="00D4196A"/>
    <w:rsid w:val="00D419A9"/>
    <w:rsid w:val="00D42BC7"/>
    <w:rsid w:val="00D434EE"/>
    <w:rsid w:val="00D43572"/>
    <w:rsid w:val="00D43A48"/>
    <w:rsid w:val="00D43B2D"/>
    <w:rsid w:val="00D43B4F"/>
    <w:rsid w:val="00D45540"/>
    <w:rsid w:val="00D45A04"/>
    <w:rsid w:val="00D45E6D"/>
    <w:rsid w:val="00D4622D"/>
    <w:rsid w:val="00D464B8"/>
    <w:rsid w:val="00D46704"/>
    <w:rsid w:val="00D470C5"/>
    <w:rsid w:val="00D4757F"/>
    <w:rsid w:val="00D47FD9"/>
    <w:rsid w:val="00D5095E"/>
    <w:rsid w:val="00D50B02"/>
    <w:rsid w:val="00D50B9A"/>
    <w:rsid w:val="00D50F8E"/>
    <w:rsid w:val="00D5235D"/>
    <w:rsid w:val="00D52E76"/>
    <w:rsid w:val="00D533FD"/>
    <w:rsid w:val="00D53404"/>
    <w:rsid w:val="00D5392B"/>
    <w:rsid w:val="00D540B0"/>
    <w:rsid w:val="00D54440"/>
    <w:rsid w:val="00D54444"/>
    <w:rsid w:val="00D54F77"/>
    <w:rsid w:val="00D55164"/>
    <w:rsid w:val="00D55ACC"/>
    <w:rsid w:val="00D56BAA"/>
    <w:rsid w:val="00D60021"/>
    <w:rsid w:val="00D60767"/>
    <w:rsid w:val="00D60D05"/>
    <w:rsid w:val="00D61000"/>
    <w:rsid w:val="00D613C7"/>
    <w:rsid w:val="00D61632"/>
    <w:rsid w:val="00D61A4A"/>
    <w:rsid w:val="00D61BAE"/>
    <w:rsid w:val="00D629A4"/>
    <w:rsid w:val="00D62B53"/>
    <w:rsid w:val="00D62CCB"/>
    <w:rsid w:val="00D63733"/>
    <w:rsid w:val="00D6414B"/>
    <w:rsid w:val="00D641E1"/>
    <w:rsid w:val="00D6421F"/>
    <w:rsid w:val="00D64B5A"/>
    <w:rsid w:val="00D64FB3"/>
    <w:rsid w:val="00D651D8"/>
    <w:rsid w:val="00D6587E"/>
    <w:rsid w:val="00D65C29"/>
    <w:rsid w:val="00D65F86"/>
    <w:rsid w:val="00D6673D"/>
    <w:rsid w:val="00D6697E"/>
    <w:rsid w:val="00D66CE8"/>
    <w:rsid w:val="00D66FE0"/>
    <w:rsid w:val="00D6729A"/>
    <w:rsid w:val="00D672D5"/>
    <w:rsid w:val="00D67586"/>
    <w:rsid w:val="00D70221"/>
    <w:rsid w:val="00D70CD6"/>
    <w:rsid w:val="00D70D50"/>
    <w:rsid w:val="00D71BAA"/>
    <w:rsid w:val="00D7225F"/>
    <w:rsid w:val="00D725CE"/>
    <w:rsid w:val="00D726D7"/>
    <w:rsid w:val="00D729D6"/>
    <w:rsid w:val="00D7300B"/>
    <w:rsid w:val="00D7358A"/>
    <w:rsid w:val="00D73713"/>
    <w:rsid w:val="00D738BA"/>
    <w:rsid w:val="00D73904"/>
    <w:rsid w:val="00D741ED"/>
    <w:rsid w:val="00D744A5"/>
    <w:rsid w:val="00D74668"/>
    <w:rsid w:val="00D74A2D"/>
    <w:rsid w:val="00D7606B"/>
    <w:rsid w:val="00D761EE"/>
    <w:rsid w:val="00D76635"/>
    <w:rsid w:val="00D768BB"/>
    <w:rsid w:val="00D76F1F"/>
    <w:rsid w:val="00D77619"/>
    <w:rsid w:val="00D7790C"/>
    <w:rsid w:val="00D77AC8"/>
    <w:rsid w:val="00D80011"/>
    <w:rsid w:val="00D80042"/>
    <w:rsid w:val="00D8006B"/>
    <w:rsid w:val="00D80706"/>
    <w:rsid w:val="00D807A4"/>
    <w:rsid w:val="00D81088"/>
    <w:rsid w:val="00D81517"/>
    <w:rsid w:val="00D81855"/>
    <w:rsid w:val="00D81A31"/>
    <w:rsid w:val="00D81F4B"/>
    <w:rsid w:val="00D822D4"/>
    <w:rsid w:val="00D822F2"/>
    <w:rsid w:val="00D823C6"/>
    <w:rsid w:val="00D830C9"/>
    <w:rsid w:val="00D83366"/>
    <w:rsid w:val="00D83380"/>
    <w:rsid w:val="00D83B55"/>
    <w:rsid w:val="00D83EDA"/>
    <w:rsid w:val="00D84C1D"/>
    <w:rsid w:val="00D85046"/>
    <w:rsid w:val="00D85E69"/>
    <w:rsid w:val="00D863FC"/>
    <w:rsid w:val="00D8661A"/>
    <w:rsid w:val="00D86676"/>
    <w:rsid w:val="00D86D2B"/>
    <w:rsid w:val="00D86EC8"/>
    <w:rsid w:val="00D870C0"/>
    <w:rsid w:val="00D87342"/>
    <w:rsid w:val="00D90279"/>
    <w:rsid w:val="00D908D5"/>
    <w:rsid w:val="00D90C20"/>
    <w:rsid w:val="00D90C6B"/>
    <w:rsid w:val="00D90CB6"/>
    <w:rsid w:val="00D90DD2"/>
    <w:rsid w:val="00D90FB8"/>
    <w:rsid w:val="00D9168E"/>
    <w:rsid w:val="00D918D4"/>
    <w:rsid w:val="00D91A84"/>
    <w:rsid w:val="00D91AAD"/>
    <w:rsid w:val="00D91C41"/>
    <w:rsid w:val="00D91F4A"/>
    <w:rsid w:val="00D92617"/>
    <w:rsid w:val="00D92F98"/>
    <w:rsid w:val="00D931B4"/>
    <w:rsid w:val="00D94241"/>
    <w:rsid w:val="00D94489"/>
    <w:rsid w:val="00D944DC"/>
    <w:rsid w:val="00D945C8"/>
    <w:rsid w:val="00D94B40"/>
    <w:rsid w:val="00D95568"/>
    <w:rsid w:val="00D95878"/>
    <w:rsid w:val="00D95D63"/>
    <w:rsid w:val="00D95F30"/>
    <w:rsid w:val="00D96150"/>
    <w:rsid w:val="00D96825"/>
    <w:rsid w:val="00D975AF"/>
    <w:rsid w:val="00D97EB9"/>
    <w:rsid w:val="00DA0899"/>
    <w:rsid w:val="00DA176E"/>
    <w:rsid w:val="00DA19B6"/>
    <w:rsid w:val="00DA247D"/>
    <w:rsid w:val="00DA2DA0"/>
    <w:rsid w:val="00DA359F"/>
    <w:rsid w:val="00DA39B3"/>
    <w:rsid w:val="00DA3D18"/>
    <w:rsid w:val="00DA3DEA"/>
    <w:rsid w:val="00DA3EB8"/>
    <w:rsid w:val="00DA4E09"/>
    <w:rsid w:val="00DA5543"/>
    <w:rsid w:val="00DA5954"/>
    <w:rsid w:val="00DA5AE0"/>
    <w:rsid w:val="00DA601A"/>
    <w:rsid w:val="00DA61A2"/>
    <w:rsid w:val="00DA6263"/>
    <w:rsid w:val="00DA62EB"/>
    <w:rsid w:val="00DA6637"/>
    <w:rsid w:val="00DA6B96"/>
    <w:rsid w:val="00DA6BBD"/>
    <w:rsid w:val="00DA7860"/>
    <w:rsid w:val="00DA7D83"/>
    <w:rsid w:val="00DB0593"/>
    <w:rsid w:val="00DB05E1"/>
    <w:rsid w:val="00DB0AE8"/>
    <w:rsid w:val="00DB0CDC"/>
    <w:rsid w:val="00DB0DC8"/>
    <w:rsid w:val="00DB1000"/>
    <w:rsid w:val="00DB160D"/>
    <w:rsid w:val="00DB16E0"/>
    <w:rsid w:val="00DB18BC"/>
    <w:rsid w:val="00DB2057"/>
    <w:rsid w:val="00DB24C0"/>
    <w:rsid w:val="00DB3188"/>
    <w:rsid w:val="00DB3932"/>
    <w:rsid w:val="00DB3C63"/>
    <w:rsid w:val="00DB4908"/>
    <w:rsid w:val="00DB5A91"/>
    <w:rsid w:val="00DB5C2B"/>
    <w:rsid w:val="00DB5D2B"/>
    <w:rsid w:val="00DB6478"/>
    <w:rsid w:val="00DB68BA"/>
    <w:rsid w:val="00DB7A3C"/>
    <w:rsid w:val="00DC02E4"/>
    <w:rsid w:val="00DC04D1"/>
    <w:rsid w:val="00DC0573"/>
    <w:rsid w:val="00DC08FE"/>
    <w:rsid w:val="00DC0F48"/>
    <w:rsid w:val="00DC1762"/>
    <w:rsid w:val="00DC1BEC"/>
    <w:rsid w:val="00DC1C15"/>
    <w:rsid w:val="00DC1ED5"/>
    <w:rsid w:val="00DC2315"/>
    <w:rsid w:val="00DC23F1"/>
    <w:rsid w:val="00DC2460"/>
    <w:rsid w:val="00DC2685"/>
    <w:rsid w:val="00DC28E2"/>
    <w:rsid w:val="00DC2919"/>
    <w:rsid w:val="00DC297F"/>
    <w:rsid w:val="00DC2A8E"/>
    <w:rsid w:val="00DC2EED"/>
    <w:rsid w:val="00DC31DB"/>
    <w:rsid w:val="00DC40D6"/>
    <w:rsid w:val="00DC428F"/>
    <w:rsid w:val="00DC4463"/>
    <w:rsid w:val="00DC49C6"/>
    <w:rsid w:val="00DC4FB5"/>
    <w:rsid w:val="00DC5107"/>
    <w:rsid w:val="00DC5803"/>
    <w:rsid w:val="00DC5D2D"/>
    <w:rsid w:val="00DC6117"/>
    <w:rsid w:val="00DC64EF"/>
    <w:rsid w:val="00DC7080"/>
    <w:rsid w:val="00DC77B2"/>
    <w:rsid w:val="00DC7913"/>
    <w:rsid w:val="00DD0066"/>
    <w:rsid w:val="00DD02EF"/>
    <w:rsid w:val="00DD09FF"/>
    <w:rsid w:val="00DD0BAB"/>
    <w:rsid w:val="00DD0BBB"/>
    <w:rsid w:val="00DD0C80"/>
    <w:rsid w:val="00DD0E42"/>
    <w:rsid w:val="00DD1455"/>
    <w:rsid w:val="00DD14D1"/>
    <w:rsid w:val="00DD1E05"/>
    <w:rsid w:val="00DD1F3C"/>
    <w:rsid w:val="00DD219E"/>
    <w:rsid w:val="00DD3944"/>
    <w:rsid w:val="00DD3997"/>
    <w:rsid w:val="00DD3F07"/>
    <w:rsid w:val="00DD3FD6"/>
    <w:rsid w:val="00DD4031"/>
    <w:rsid w:val="00DD45E1"/>
    <w:rsid w:val="00DD48C1"/>
    <w:rsid w:val="00DD4FB2"/>
    <w:rsid w:val="00DD60CF"/>
    <w:rsid w:val="00DD6120"/>
    <w:rsid w:val="00DD6279"/>
    <w:rsid w:val="00DD6328"/>
    <w:rsid w:val="00DD6AD4"/>
    <w:rsid w:val="00DD6C40"/>
    <w:rsid w:val="00DD738C"/>
    <w:rsid w:val="00DD7F8C"/>
    <w:rsid w:val="00DE0103"/>
    <w:rsid w:val="00DE0344"/>
    <w:rsid w:val="00DE07CD"/>
    <w:rsid w:val="00DE1593"/>
    <w:rsid w:val="00DE244E"/>
    <w:rsid w:val="00DE27CC"/>
    <w:rsid w:val="00DE2DF3"/>
    <w:rsid w:val="00DE2E5B"/>
    <w:rsid w:val="00DE2FD2"/>
    <w:rsid w:val="00DE3EC0"/>
    <w:rsid w:val="00DE44D7"/>
    <w:rsid w:val="00DE4573"/>
    <w:rsid w:val="00DE4701"/>
    <w:rsid w:val="00DE4C5C"/>
    <w:rsid w:val="00DE5C7A"/>
    <w:rsid w:val="00DE65F0"/>
    <w:rsid w:val="00DE7000"/>
    <w:rsid w:val="00DE7775"/>
    <w:rsid w:val="00DF0301"/>
    <w:rsid w:val="00DF05E9"/>
    <w:rsid w:val="00DF0932"/>
    <w:rsid w:val="00DF0C54"/>
    <w:rsid w:val="00DF0E2B"/>
    <w:rsid w:val="00DF0F28"/>
    <w:rsid w:val="00DF23B7"/>
    <w:rsid w:val="00DF240B"/>
    <w:rsid w:val="00DF2650"/>
    <w:rsid w:val="00DF269F"/>
    <w:rsid w:val="00DF26D5"/>
    <w:rsid w:val="00DF3A4A"/>
    <w:rsid w:val="00DF3E40"/>
    <w:rsid w:val="00DF4D0F"/>
    <w:rsid w:val="00DF4D59"/>
    <w:rsid w:val="00DF58EA"/>
    <w:rsid w:val="00DF59A6"/>
    <w:rsid w:val="00DF5AB7"/>
    <w:rsid w:val="00DF5CFC"/>
    <w:rsid w:val="00DF5E82"/>
    <w:rsid w:val="00DF5E83"/>
    <w:rsid w:val="00DF6011"/>
    <w:rsid w:val="00DF6490"/>
    <w:rsid w:val="00DF69B3"/>
    <w:rsid w:val="00DF6B64"/>
    <w:rsid w:val="00DF6DD7"/>
    <w:rsid w:val="00DF71BE"/>
    <w:rsid w:val="00DF7801"/>
    <w:rsid w:val="00DF7808"/>
    <w:rsid w:val="00DF7BCE"/>
    <w:rsid w:val="00DF7D26"/>
    <w:rsid w:val="00DF7E91"/>
    <w:rsid w:val="00E00A55"/>
    <w:rsid w:val="00E00AB6"/>
    <w:rsid w:val="00E0233C"/>
    <w:rsid w:val="00E0272E"/>
    <w:rsid w:val="00E02938"/>
    <w:rsid w:val="00E02B9F"/>
    <w:rsid w:val="00E02CAB"/>
    <w:rsid w:val="00E02DBC"/>
    <w:rsid w:val="00E0345F"/>
    <w:rsid w:val="00E03733"/>
    <w:rsid w:val="00E03764"/>
    <w:rsid w:val="00E03805"/>
    <w:rsid w:val="00E0390F"/>
    <w:rsid w:val="00E03BFD"/>
    <w:rsid w:val="00E0435B"/>
    <w:rsid w:val="00E047F4"/>
    <w:rsid w:val="00E04DB1"/>
    <w:rsid w:val="00E0592C"/>
    <w:rsid w:val="00E05E18"/>
    <w:rsid w:val="00E05F97"/>
    <w:rsid w:val="00E0601D"/>
    <w:rsid w:val="00E062E3"/>
    <w:rsid w:val="00E062E5"/>
    <w:rsid w:val="00E07661"/>
    <w:rsid w:val="00E07777"/>
    <w:rsid w:val="00E07DDB"/>
    <w:rsid w:val="00E10C1E"/>
    <w:rsid w:val="00E11289"/>
    <w:rsid w:val="00E119DD"/>
    <w:rsid w:val="00E12355"/>
    <w:rsid w:val="00E128FE"/>
    <w:rsid w:val="00E130D3"/>
    <w:rsid w:val="00E1411D"/>
    <w:rsid w:val="00E14340"/>
    <w:rsid w:val="00E15283"/>
    <w:rsid w:val="00E15B52"/>
    <w:rsid w:val="00E15CFB"/>
    <w:rsid w:val="00E16059"/>
    <w:rsid w:val="00E16A1C"/>
    <w:rsid w:val="00E16BE7"/>
    <w:rsid w:val="00E16D7C"/>
    <w:rsid w:val="00E16E05"/>
    <w:rsid w:val="00E17188"/>
    <w:rsid w:val="00E1754F"/>
    <w:rsid w:val="00E20E34"/>
    <w:rsid w:val="00E21638"/>
    <w:rsid w:val="00E21BBB"/>
    <w:rsid w:val="00E21DF0"/>
    <w:rsid w:val="00E22EFA"/>
    <w:rsid w:val="00E23469"/>
    <w:rsid w:val="00E2356F"/>
    <w:rsid w:val="00E23E22"/>
    <w:rsid w:val="00E24430"/>
    <w:rsid w:val="00E24613"/>
    <w:rsid w:val="00E2476E"/>
    <w:rsid w:val="00E24CE7"/>
    <w:rsid w:val="00E24DD7"/>
    <w:rsid w:val="00E2564F"/>
    <w:rsid w:val="00E25FE7"/>
    <w:rsid w:val="00E26074"/>
    <w:rsid w:val="00E261AB"/>
    <w:rsid w:val="00E2674D"/>
    <w:rsid w:val="00E26B93"/>
    <w:rsid w:val="00E279C4"/>
    <w:rsid w:val="00E27C29"/>
    <w:rsid w:val="00E27DB7"/>
    <w:rsid w:val="00E317D3"/>
    <w:rsid w:val="00E31FA1"/>
    <w:rsid w:val="00E323F4"/>
    <w:rsid w:val="00E32E97"/>
    <w:rsid w:val="00E330F3"/>
    <w:rsid w:val="00E33739"/>
    <w:rsid w:val="00E33B6C"/>
    <w:rsid w:val="00E33EEE"/>
    <w:rsid w:val="00E34467"/>
    <w:rsid w:val="00E35B96"/>
    <w:rsid w:val="00E36530"/>
    <w:rsid w:val="00E366EC"/>
    <w:rsid w:val="00E36ADA"/>
    <w:rsid w:val="00E36D1D"/>
    <w:rsid w:val="00E37AC0"/>
    <w:rsid w:val="00E4178C"/>
    <w:rsid w:val="00E41EA6"/>
    <w:rsid w:val="00E41F90"/>
    <w:rsid w:val="00E4229A"/>
    <w:rsid w:val="00E4319D"/>
    <w:rsid w:val="00E4331C"/>
    <w:rsid w:val="00E43AC1"/>
    <w:rsid w:val="00E43F2C"/>
    <w:rsid w:val="00E44ACF"/>
    <w:rsid w:val="00E44D39"/>
    <w:rsid w:val="00E452C7"/>
    <w:rsid w:val="00E45335"/>
    <w:rsid w:val="00E45733"/>
    <w:rsid w:val="00E458C9"/>
    <w:rsid w:val="00E45C22"/>
    <w:rsid w:val="00E45CAC"/>
    <w:rsid w:val="00E45F89"/>
    <w:rsid w:val="00E4664E"/>
    <w:rsid w:val="00E466DD"/>
    <w:rsid w:val="00E46A7D"/>
    <w:rsid w:val="00E473DC"/>
    <w:rsid w:val="00E50068"/>
    <w:rsid w:val="00E511A0"/>
    <w:rsid w:val="00E518A4"/>
    <w:rsid w:val="00E51B84"/>
    <w:rsid w:val="00E525DA"/>
    <w:rsid w:val="00E5274D"/>
    <w:rsid w:val="00E52F91"/>
    <w:rsid w:val="00E52FD6"/>
    <w:rsid w:val="00E53681"/>
    <w:rsid w:val="00E5397F"/>
    <w:rsid w:val="00E53A57"/>
    <w:rsid w:val="00E53E2A"/>
    <w:rsid w:val="00E53F2C"/>
    <w:rsid w:val="00E5408E"/>
    <w:rsid w:val="00E54615"/>
    <w:rsid w:val="00E55197"/>
    <w:rsid w:val="00E553FF"/>
    <w:rsid w:val="00E56AD0"/>
    <w:rsid w:val="00E5722A"/>
    <w:rsid w:val="00E602BA"/>
    <w:rsid w:val="00E607A7"/>
    <w:rsid w:val="00E60A19"/>
    <w:rsid w:val="00E6239F"/>
    <w:rsid w:val="00E624FE"/>
    <w:rsid w:val="00E62D81"/>
    <w:rsid w:val="00E62DF4"/>
    <w:rsid w:val="00E62F31"/>
    <w:rsid w:val="00E638A9"/>
    <w:rsid w:val="00E639B5"/>
    <w:rsid w:val="00E63C3E"/>
    <w:rsid w:val="00E64285"/>
    <w:rsid w:val="00E650EE"/>
    <w:rsid w:val="00E65BA8"/>
    <w:rsid w:val="00E66143"/>
    <w:rsid w:val="00E66669"/>
    <w:rsid w:val="00E668E5"/>
    <w:rsid w:val="00E668FF"/>
    <w:rsid w:val="00E66A73"/>
    <w:rsid w:val="00E66AB6"/>
    <w:rsid w:val="00E66DA0"/>
    <w:rsid w:val="00E67866"/>
    <w:rsid w:val="00E67877"/>
    <w:rsid w:val="00E67C99"/>
    <w:rsid w:val="00E7014B"/>
    <w:rsid w:val="00E70E4C"/>
    <w:rsid w:val="00E7102A"/>
    <w:rsid w:val="00E71293"/>
    <w:rsid w:val="00E71A60"/>
    <w:rsid w:val="00E73084"/>
    <w:rsid w:val="00E73158"/>
    <w:rsid w:val="00E731CF"/>
    <w:rsid w:val="00E733AE"/>
    <w:rsid w:val="00E73513"/>
    <w:rsid w:val="00E73F7A"/>
    <w:rsid w:val="00E7430D"/>
    <w:rsid w:val="00E74407"/>
    <w:rsid w:val="00E761FA"/>
    <w:rsid w:val="00E76205"/>
    <w:rsid w:val="00E765AC"/>
    <w:rsid w:val="00E76858"/>
    <w:rsid w:val="00E77232"/>
    <w:rsid w:val="00E77748"/>
    <w:rsid w:val="00E77B25"/>
    <w:rsid w:val="00E77D50"/>
    <w:rsid w:val="00E80B2C"/>
    <w:rsid w:val="00E81618"/>
    <w:rsid w:val="00E82D3A"/>
    <w:rsid w:val="00E83181"/>
    <w:rsid w:val="00E840D8"/>
    <w:rsid w:val="00E8491B"/>
    <w:rsid w:val="00E84F0B"/>
    <w:rsid w:val="00E855E3"/>
    <w:rsid w:val="00E86798"/>
    <w:rsid w:val="00E86AA4"/>
    <w:rsid w:val="00E86ADB"/>
    <w:rsid w:val="00E8739A"/>
    <w:rsid w:val="00E876AE"/>
    <w:rsid w:val="00E87E99"/>
    <w:rsid w:val="00E916B0"/>
    <w:rsid w:val="00E918A4"/>
    <w:rsid w:val="00E91E2C"/>
    <w:rsid w:val="00E9226D"/>
    <w:rsid w:val="00E92A18"/>
    <w:rsid w:val="00E92CCE"/>
    <w:rsid w:val="00E93079"/>
    <w:rsid w:val="00E93E5F"/>
    <w:rsid w:val="00E941C6"/>
    <w:rsid w:val="00E94564"/>
    <w:rsid w:val="00E94AC0"/>
    <w:rsid w:val="00E94BFE"/>
    <w:rsid w:val="00E94C10"/>
    <w:rsid w:val="00E95479"/>
    <w:rsid w:val="00E963B9"/>
    <w:rsid w:val="00E96819"/>
    <w:rsid w:val="00E96A56"/>
    <w:rsid w:val="00E9763C"/>
    <w:rsid w:val="00E976FA"/>
    <w:rsid w:val="00E97C26"/>
    <w:rsid w:val="00EA0186"/>
    <w:rsid w:val="00EA0528"/>
    <w:rsid w:val="00EA1130"/>
    <w:rsid w:val="00EA142E"/>
    <w:rsid w:val="00EA1F1B"/>
    <w:rsid w:val="00EA2039"/>
    <w:rsid w:val="00EA22C8"/>
    <w:rsid w:val="00EA2614"/>
    <w:rsid w:val="00EA267B"/>
    <w:rsid w:val="00EA2A02"/>
    <w:rsid w:val="00EA2A36"/>
    <w:rsid w:val="00EA2A4A"/>
    <w:rsid w:val="00EA2B34"/>
    <w:rsid w:val="00EA2BA8"/>
    <w:rsid w:val="00EA340A"/>
    <w:rsid w:val="00EA3828"/>
    <w:rsid w:val="00EA3A27"/>
    <w:rsid w:val="00EA3E34"/>
    <w:rsid w:val="00EA3F2F"/>
    <w:rsid w:val="00EA47F7"/>
    <w:rsid w:val="00EA494D"/>
    <w:rsid w:val="00EA4DAA"/>
    <w:rsid w:val="00EA4EAD"/>
    <w:rsid w:val="00EA523E"/>
    <w:rsid w:val="00EA57C9"/>
    <w:rsid w:val="00EA5847"/>
    <w:rsid w:val="00EA62F5"/>
    <w:rsid w:val="00EA70F9"/>
    <w:rsid w:val="00EA75B5"/>
    <w:rsid w:val="00EA7810"/>
    <w:rsid w:val="00EB015D"/>
    <w:rsid w:val="00EB0695"/>
    <w:rsid w:val="00EB0A4E"/>
    <w:rsid w:val="00EB1472"/>
    <w:rsid w:val="00EB2051"/>
    <w:rsid w:val="00EB2810"/>
    <w:rsid w:val="00EB2AEB"/>
    <w:rsid w:val="00EB398A"/>
    <w:rsid w:val="00EB3E46"/>
    <w:rsid w:val="00EB441A"/>
    <w:rsid w:val="00EB4467"/>
    <w:rsid w:val="00EB4725"/>
    <w:rsid w:val="00EB4BBD"/>
    <w:rsid w:val="00EB53F3"/>
    <w:rsid w:val="00EB566D"/>
    <w:rsid w:val="00EB56D4"/>
    <w:rsid w:val="00EB594A"/>
    <w:rsid w:val="00EB5A2A"/>
    <w:rsid w:val="00EB5A86"/>
    <w:rsid w:val="00EB6278"/>
    <w:rsid w:val="00EB6514"/>
    <w:rsid w:val="00EB68A3"/>
    <w:rsid w:val="00EB6D19"/>
    <w:rsid w:val="00EB6D9D"/>
    <w:rsid w:val="00EB6F00"/>
    <w:rsid w:val="00EB7587"/>
    <w:rsid w:val="00EC097B"/>
    <w:rsid w:val="00EC1B2E"/>
    <w:rsid w:val="00EC1B8A"/>
    <w:rsid w:val="00EC22EB"/>
    <w:rsid w:val="00EC2BBF"/>
    <w:rsid w:val="00EC2CC5"/>
    <w:rsid w:val="00EC3522"/>
    <w:rsid w:val="00EC36E3"/>
    <w:rsid w:val="00EC38DA"/>
    <w:rsid w:val="00EC4080"/>
    <w:rsid w:val="00EC44D5"/>
    <w:rsid w:val="00EC505C"/>
    <w:rsid w:val="00EC52AC"/>
    <w:rsid w:val="00EC5339"/>
    <w:rsid w:val="00EC5E5B"/>
    <w:rsid w:val="00EC6227"/>
    <w:rsid w:val="00EC646E"/>
    <w:rsid w:val="00EC6633"/>
    <w:rsid w:val="00EC6AF6"/>
    <w:rsid w:val="00EC6E00"/>
    <w:rsid w:val="00EC756F"/>
    <w:rsid w:val="00EC75DF"/>
    <w:rsid w:val="00EC78A1"/>
    <w:rsid w:val="00EC7997"/>
    <w:rsid w:val="00ED0BAF"/>
    <w:rsid w:val="00ED0FE9"/>
    <w:rsid w:val="00ED1231"/>
    <w:rsid w:val="00ED1DF1"/>
    <w:rsid w:val="00ED2999"/>
    <w:rsid w:val="00ED2A4C"/>
    <w:rsid w:val="00ED2D59"/>
    <w:rsid w:val="00ED3D03"/>
    <w:rsid w:val="00ED414A"/>
    <w:rsid w:val="00ED4260"/>
    <w:rsid w:val="00ED4733"/>
    <w:rsid w:val="00ED489B"/>
    <w:rsid w:val="00ED4D73"/>
    <w:rsid w:val="00ED5039"/>
    <w:rsid w:val="00ED50CE"/>
    <w:rsid w:val="00ED6D9D"/>
    <w:rsid w:val="00ED71AA"/>
    <w:rsid w:val="00ED7616"/>
    <w:rsid w:val="00ED7A78"/>
    <w:rsid w:val="00EE00A2"/>
    <w:rsid w:val="00EE15D6"/>
    <w:rsid w:val="00EE1A5D"/>
    <w:rsid w:val="00EE1C75"/>
    <w:rsid w:val="00EE22AF"/>
    <w:rsid w:val="00EE2AFC"/>
    <w:rsid w:val="00EE30E1"/>
    <w:rsid w:val="00EE34A4"/>
    <w:rsid w:val="00EE3582"/>
    <w:rsid w:val="00EE3D22"/>
    <w:rsid w:val="00EE3DFD"/>
    <w:rsid w:val="00EE4424"/>
    <w:rsid w:val="00EE4700"/>
    <w:rsid w:val="00EE4D3D"/>
    <w:rsid w:val="00EE4F0B"/>
    <w:rsid w:val="00EE5597"/>
    <w:rsid w:val="00EE5D07"/>
    <w:rsid w:val="00EE67E0"/>
    <w:rsid w:val="00EE6900"/>
    <w:rsid w:val="00EE6D15"/>
    <w:rsid w:val="00EE6E85"/>
    <w:rsid w:val="00EE707F"/>
    <w:rsid w:val="00EE781D"/>
    <w:rsid w:val="00EE7CDF"/>
    <w:rsid w:val="00EF083D"/>
    <w:rsid w:val="00EF09BF"/>
    <w:rsid w:val="00EF0E1D"/>
    <w:rsid w:val="00EF125B"/>
    <w:rsid w:val="00EF19C9"/>
    <w:rsid w:val="00EF1F56"/>
    <w:rsid w:val="00EF1F69"/>
    <w:rsid w:val="00EF1FA2"/>
    <w:rsid w:val="00EF200B"/>
    <w:rsid w:val="00EF21AC"/>
    <w:rsid w:val="00EF2294"/>
    <w:rsid w:val="00EF2B1C"/>
    <w:rsid w:val="00EF3561"/>
    <w:rsid w:val="00EF3BFC"/>
    <w:rsid w:val="00EF3DDA"/>
    <w:rsid w:val="00EF4170"/>
    <w:rsid w:val="00EF41B8"/>
    <w:rsid w:val="00EF4AC9"/>
    <w:rsid w:val="00EF4F93"/>
    <w:rsid w:val="00EF5C15"/>
    <w:rsid w:val="00EF5C3C"/>
    <w:rsid w:val="00EF5C41"/>
    <w:rsid w:val="00EF6284"/>
    <w:rsid w:val="00EF6F9C"/>
    <w:rsid w:val="00EF7668"/>
    <w:rsid w:val="00EF7E43"/>
    <w:rsid w:val="00EF7EF8"/>
    <w:rsid w:val="00F002E7"/>
    <w:rsid w:val="00F003C5"/>
    <w:rsid w:val="00F0059C"/>
    <w:rsid w:val="00F007AA"/>
    <w:rsid w:val="00F009C5"/>
    <w:rsid w:val="00F0128A"/>
    <w:rsid w:val="00F01D57"/>
    <w:rsid w:val="00F02049"/>
    <w:rsid w:val="00F021DE"/>
    <w:rsid w:val="00F0274C"/>
    <w:rsid w:val="00F028FF"/>
    <w:rsid w:val="00F02B59"/>
    <w:rsid w:val="00F02CF6"/>
    <w:rsid w:val="00F03540"/>
    <w:rsid w:val="00F037C4"/>
    <w:rsid w:val="00F03EE0"/>
    <w:rsid w:val="00F043BB"/>
    <w:rsid w:val="00F048B8"/>
    <w:rsid w:val="00F04D35"/>
    <w:rsid w:val="00F05210"/>
    <w:rsid w:val="00F052C9"/>
    <w:rsid w:val="00F056DB"/>
    <w:rsid w:val="00F063EC"/>
    <w:rsid w:val="00F06520"/>
    <w:rsid w:val="00F06C43"/>
    <w:rsid w:val="00F07160"/>
    <w:rsid w:val="00F07161"/>
    <w:rsid w:val="00F076E9"/>
    <w:rsid w:val="00F077B6"/>
    <w:rsid w:val="00F07A8F"/>
    <w:rsid w:val="00F07D50"/>
    <w:rsid w:val="00F1019D"/>
    <w:rsid w:val="00F103FC"/>
    <w:rsid w:val="00F106F8"/>
    <w:rsid w:val="00F1082D"/>
    <w:rsid w:val="00F116F7"/>
    <w:rsid w:val="00F1189C"/>
    <w:rsid w:val="00F118F6"/>
    <w:rsid w:val="00F11E4C"/>
    <w:rsid w:val="00F128ED"/>
    <w:rsid w:val="00F12D44"/>
    <w:rsid w:val="00F1319B"/>
    <w:rsid w:val="00F13238"/>
    <w:rsid w:val="00F134A7"/>
    <w:rsid w:val="00F134E4"/>
    <w:rsid w:val="00F138F3"/>
    <w:rsid w:val="00F13D5A"/>
    <w:rsid w:val="00F13EF8"/>
    <w:rsid w:val="00F14150"/>
    <w:rsid w:val="00F14470"/>
    <w:rsid w:val="00F144B3"/>
    <w:rsid w:val="00F145A8"/>
    <w:rsid w:val="00F14EC8"/>
    <w:rsid w:val="00F153D3"/>
    <w:rsid w:val="00F1580C"/>
    <w:rsid w:val="00F15D68"/>
    <w:rsid w:val="00F16B9D"/>
    <w:rsid w:val="00F16EC8"/>
    <w:rsid w:val="00F1702B"/>
    <w:rsid w:val="00F17170"/>
    <w:rsid w:val="00F20D28"/>
    <w:rsid w:val="00F2164E"/>
    <w:rsid w:val="00F21999"/>
    <w:rsid w:val="00F21C53"/>
    <w:rsid w:val="00F2229F"/>
    <w:rsid w:val="00F226A4"/>
    <w:rsid w:val="00F22F25"/>
    <w:rsid w:val="00F232F2"/>
    <w:rsid w:val="00F236CB"/>
    <w:rsid w:val="00F238AD"/>
    <w:rsid w:val="00F23904"/>
    <w:rsid w:val="00F239AA"/>
    <w:rsid w:val="00F23C1E"/>
    <w:rsid w:val="00F24176"/>
    <w:rsid w:val="00F24615"/>
    <w:rsid w:val="00F24975"/>
    <w:rsid w:val="00F2533A"/>
    <w:rsid w:val="00F26C6F"/>
    <w:rsid w:val="00F27FB4"/>
    <w:rsid w:val="00F3009B"/>
    <w:rsid w:val="00F301BA"/>
    <w:rsid w:val="00F30317"/>
    <w:rsid w:val="00F305C2"/>
    <w:rsid w:val="00F30D71"/>
    <w:rsid w:val="00F31023"/>
    <w:rsid w:val="00F315C3"/>
    <w:rsid w:val="00F31975"/>
    <w:rsid w:val="00F3258B"/>
    <w:rsid w:val="00F32B38"/>
    <w:rsid w:val="00F33787"/>
    <w:rsid w:val="00F33AB9"/>
    <w:rsid w:val="00F33E95"/>
    <w:rsid w:val="00F342DB"/>
    <w:rsid w:val="00F35011"/>
    <w:rsid w:val="00F3553C"/>
    <w:rsid w:val="00F357F7"/>
    <w:rsid w:val="00F35AD9"/>
    <w:rsid w:val="00F35CD9"/>
    <w:rsid w:val="00F35F05"/>
    <w:rsid w:val="00F3697A"/>
    <w:rsid w:val="00F373FA"/>
    <w:rsid w:val="00F37F11"/>
    <w:rsid w:val="00F404C3"/>
    <w:rsid w:val="00F40BBD"/>
    <w:rsid w:val="00F40C11"/>
    <w:rsid w:val="00F414BA"/>
    <w:rsid w:val="00F41981"/>
    <w:rsid w:val="00F41BFC"/>
    <w:rsid w:val="00F420D6"/>
    <w:rsid w:val="00F42435"/>
    <w:rsid w:val="00F4344C"/>
    <w:rsid w:val="00F43832"/>
    <w:rsid w:val="00F43E9F"/>
    <w:rsid w:val="00F44065"/>
    <w:rsid w:val="00F44AA1"/>
    <w:rsid w:val="00F45331"/>
    <w:rsid w:val="00F45CDA"/>
    <w:rsid w:val="00F46019"/>
    <w:rsid w:val="00F464FA"/>
    <w:rsid w:val="00F466DA"/>
    <w:rsid w:val="00F46777"/>
    <w:rsid w:val="00F468BF"/>
    <w:rsid w:val="00F473B0"/>
    <w:rsid w:val="00F4762C"/>
    <w:rsid w:val="00F47A4B"/>
    <w:rsid w:val="00F47CA1"/>
    <w:rsid w:val="00F50219"/>
    <w:rsid w:val="00F5070C"/>
    <w:rsid w:val="00F518A6"/>
    <w:rsid w:val="00F51BC4"/>
    <w:rsid w:val="00F51DEE"/>
    <w:rsid w:val="00F526A3"/>
    <w:rsid w:val="00F529F3"/>
    <w:rsid w:val="00F52C82"/>
    <w:rsid w:val="00F5344F"/>
    <w:rsid w:val="00F5366F"/>
    <w:rsid w:val="00F53CC8"/>
    <w:rsid w:val="00F53DFB"/>
    <w:rsid w:val="00F53E94"/>
    <w:rsid w:val="00F53FA9"/>
    <w:rsid w:val="00F5438B"/>
    <w:rsid w:val="00F5455A"/>
    <w:rsid w:val="00F54574"/>
    <w:rsid w:val="00F545C5"/>
    <w:rsid w:val="00F545D6"/>
    <w:rsid w:val="00F54800"/>
    <w:rsid w:val="00F55A27"/>
    <w:rsid w:val="00F55A85"/>
    <w:rsid w:val="00F55AC7"/>
    <w:rsid w:val="00F55B8C"/>
    <w:rsid w:val="00F5600C"/>
    <w:rsid w:val="00F5600F"/>
    <w:rsid w:val="00F56187"/>
    <w:rsid w:val="00F56EE5"/>
    <w:rsid w:val="00F57DD3"/>
    <w:rsid w:val="00F60197"/>
    <w:rsid w:val="00F60CF9"/>
    <w:rsid w:val="00F60E90"/>
    <w:rsid w:val="00F61CF0"/>
    <w:rsid w:val="00F62084"/>
    <w:rsid w:val="00F627EF"/>
    <w:rsid w:val="00F62865"/>
    <w:rsid w:val="00F62C3C"/>
    <w:rsid w:val="00F63B5F"/>
    <w:rsid w:val="00F63CAD"/>
    <w:rsid w:val="00F649C5"/>
    <w:rsid w:val="00F64E86"/>
    <w:rsid w:val="00F653E3"/>
    <w:rsid w:val="00F65B6D"/>
    <w:rsid w:val="00F65F45"/>
    <w:rsid w:val="00F65FE8"/>
    <w:rsid w:val="00F66B90"/>
    <w:rsid w:val="00F6769C"/>
    <w:rsid w:val="00F67F4E"/>
    <w:rsid w:val="00F70A8F"/>
    <w:rsid w:val="00F70F99"/>
    <w:rsid w:val="00F70FF6"/>
    <w:rsid w:val="00F713E2"/>
    <w:rsid w:val="00F7170D"/>
    <w:rsid w:val="00F720A0"/>
    <w:rsid w:val="00F7217B"/>
    <w:rsid w:val="00F722C6"/>
    <w:rsid w:val="00F727BA"/>
    <w:rsid w:val="00F72CFA"/>
    <w:rsid w:val="00F72D17"/>
    <w:rsid w:val="00F73CDD"/>
    <w:rsid w:val="00F748F7"/>
    <w:rsid w:val="00F75936"/>
    <w:rsid w:val="00F75F4B"/>
    <w:rsid w:val="00F75F8B"/>
    <w:rsid w:val="00F760AD"/>
    <w:rsid w:val="00F760E9"/>
    <w:rsid w:val="00F7666E"/>
    <w:rsid w:val="00F76697"/>
    <w:rsid w:val="00F766B3"/>
    <w:rsid w:val="00F771FD"/>
    <w:rsid w:val="00F7755D"/>
    <w:rsid w:val="00F77E9D"/>
    <w:rsid w:val="00F8023F"/>
    <w:rsid w:val="00F80856"/>
    <w:rsid w:val="00F80964"/>
    <w:rsid w:val="00F80C66"/>
    <w:rsid w:val="00F80D4E"/>
    <w:rsid w:val="00F813A4"/>
    <w:rsid w:val="00F81BC8"/>
    <w:rsid w:val="00F82210"/>
    <w:rsid w:val="00F83174"/>
    <w:rsid w:val="00F839B1"/>
    <w:rsid w:val="00F83CCB"/>
    <w:rsid w:val="00F83EB1"/>
    <w:rsid w:val="00F8439D"/>
    <w:rsid w:val="00F84944"/>
    <w:rsid w:val="00F84DF0"/>
    <w:rsid w:val="00F85126"/>
    <w:rsid w:val="00F85522"/>
    <w:rsid w:val="00F8579E"/>
    <w:rsid w:val="00F85890"/>
    <w:rsid w:val="00F85EC3"/>
    <w:rsid w:val="00F85F15"/>
    <w:rsid w:val="00F8643B"/>
    <w:rsid w:val="00F86562"/>
    <w:rsid w:val="00F87418"/>
    <w:rsid w:val="00F87700"/>
    <w:rsid w:val="00F878D7"/>
    <w:rsid w:val="00F87A21"/>
    <w:rsid w:val="00F87D19"/>
    <w:rsid w:val="00F90058"/>
    <w:rsid w:val="00F9025E"/>
    <w:rsid w:val="00F90658"/>
    <w:rsid w:val="00F90D65"/>
    <w:rsid w:val="00F90DE7"/>
    <w:rsid w:val="00F90F27"/>
    <w:rsid w:val="00F91D41"/>
    <w:rsid w:val="00F9255C"/>
    <w:rsid w:val="00F934B9"/>
    <w:rsid w:val="00F93C39"/>
    <w:rsid w:val="00F93C41"/>
    <w:rsid w:val="00F93D1C"/>
    <w:rsid w:val="00F9451D"/>
    <w:rsid w:val="00F94A27"/>
    <w:rsid w:val="00F94D5D"/>
    <w:rsid w:val="00F95407"/>
    <w:rsid w:val="00F954B0"/>
    <w:rsid w:val="00F95976"/>
    <w:rsid w:val="00F95EA5"/>
    <w:rsid w:val="00F962B8"/>
    <w:rsid w:val="00F96547"/>
    <w:rsid w:val="00F96589"/>
    <w:rsid w:val="00F96882"/>
    <w:rsid w:val="00F96B50"/>
    <w:rsid w:val="00F97A55"/>
    <w:rsid w:val="00FA01E3"/>
    <w:rsid w:val="00FA06BC"/>
    <w:rsid w:val="00FA1477"/>
    <w:rsid w:val="00FA1688"/>
    <w:rsid w:val="00FA1A55"/>
    <w:rsid w:val="00FA2537"/>
    <w:rsid w:val="00FA2EC5"/>
    <w:rsid w:val="00FA33C3"/>
    <w:rsid w:val="00FA3A4B"/>
    <w:rsid w:val="00FA417D"/>
    <w:rsid w:val="00FA4CC0"/>
    <w:rsid w:val="00FA4FB9"/>
    <w:rsid w:val="00FA5506"/>
    <w:rsid w:val="00FA5F02"/>
    <w:rsid w:val="00FA6437"/>
    <w:rsid w:val="00FA703B"/>
    <w:rsid w:val="00FA72E4"/>
    <w:rsid w:val="00FA74A7"/>
    <w:rsid w:val="00FA7A43"/>
    <w:rsid w:val="00FA7B18"/>
    <w:rsid w:val="00FA7E47"/>
    <w:rsid w:val="00FB0266"/>
    <w:rsid w:val="00FB02B0"/>
    <w:rsid w:val="00FB02BF"/>
    <w:rsid w:val="00FB02C4"/>
    <w:rsid w:val="00FB07BF"/>
    <w:rsid w:val="00FB0E8F"/>
    <w:rsid w:val="00FB1752"/>
    <w:rsid w:val="00FB193F"/>
    <w:rsid w:val="00FB2B76"/>
    <w:rsid w:val="00FB2BAF"/>
    <w:rsid w:val="00FB2C78"/>
    <w:rsid w:val="00FB2D67"/>
    <w:rsid w:val="00FB2F29"/>
    <w:rsid w:val="00FB2F89"/>
    <w:rsid w:val="00FB36F8"/>
    <w:rsid w:val="00FB3854"/>
    <w:rsid w:val="00FB3E21"/>
    <w:rsid w:val="00FB3FE8"/>
    <w:rsid w:val="00FB441B"/>
    <w:rsid w:val="00FB4517"/>
    <w:rsid w:val="00FB48F4"/>
    <w:rsid w:val="00FB4BF8"/>
    <w:rsid w:val="00FB5B94"/>
    <w:rsid w:val="00FB5C72"/>
    <w:rsid w:val="00FB62E9"/>
    <w:rsid w:val="00FB636E"/>
    <w:rsid w:val="00FB6F37"/>
    <w:rsid w:val="00FB7152"/>
    <w:rsid w:val="00FB7A7C"/>
    <w:rsid w:val="00FB7CF8"/>
    <w:rsid w:val="00FC023A"/>
    <w:rsid w:val="00FC034D"/>
    <w:rsid w:val="00FC0B3F"/>
    <w:rsid w:val="00FC1B17"/>
    <w:rsid w:val="00FC1B48"/>
    <w:rsid w:val="00FC1F3C"/>
    <w:rsid w:val="00FC2770"/>
    <w:rsid w:val="00FC33EB"/>
    <w:rsid w:val="00FC3A4F"/>
    <w:rsid w:val="00FC3AFE"/>
    <w:rsid w:val="00FC421B"/>
    <w:rsid w:val="00FC4509"/>
    <w:rsid w:val="00FC5096"/>
    <w:rsid w:val="00FC517E"/>
    <w:rsid w:val="00FC51C3"/>
    <w:rsid w:val="00FC5386"/>
    <w:rsid w:val="00FC592B"/>
    <w:rsid w:val="00FC5B5D"/>
    <w:rsid w:val="00FC5DB4"/>
    <w:rsid w:val="00FC5E05"/>
    <w:rsid w:val="00FC63FE"/>
    <w:rsid w:val="00FC70F6"/>
    <w:rsid w:val="00FC7536"/>
    <w:rsid w:val="00FC7588"/>
    <w:rsid w:val="00FC777D"/>
    <w:rsid w:val="00FC7948"/>
    <w:rsid w:val="00FD079A"/>
    <w:rsid w:val="00FD0A63"/>
    <w:rsid w:val="00FD1007"/>
    <w:rsid w:val="00FD1030"/>
    <w:rsid w:val="00FD138D"/>
    <w:rsid w:val="00FD139A"/>
    <w:rsid w:val="00FD15AE"/>
    <w:rsid w:val="00FD19BC"/>
    <w:rsid w:val="00FD1BCE"/>
    <w:rsid w:val="00FD1CC6"/>
    <w:rsid w:val="00FD20AE"/>
    <w:rsid w:val="00FD261D"/>
    <w:rsid w:val="00FD2866"/>
    <w:rsid w:val="00FD2A88"/>
    <w:rsid w:val="00FD2F89"/>
    <w:rsid w:val="00FD3219"/>
    <w:rsid w:val="00FD32B0"/>
    <w:rsid w:val="00FD3DA5"/>
    <w:rsid w:val="00FD45DB"/>
    <w:rsid w:val="00FD483F"/>
    <w:rsid w:val="00FD4AB8"/>
    <w:rsid w:val="00FD4EBE"/>
    <w:rsid w:val="00FD52A8"/>
    <w:rsid w:val="00FD6568"/>
    <w:rsid w:val="00FD687A"/>
    <w:rsid w:val="00FD6E22"/>
    <w:rsid w:val="00FD70AB"/>
    <w:rsid w:val="00FD77C6"/>
    <w:rsid w:val="00FD787A"/>
    <w:rsid w:val="00FD791A"/>
    <w:rsid w:val="00FD7AD9"/>
    <w:rsid w:val="00FE018F"/>
    <w:rsid w:val="00FE0630"/>
    <w:rsid w:val="00FE09DE"/>
    <w:rsid w:val="00FE14AA"/>
    <w:rsid w:val="00FE28D8"/>
    <w:rsid w:val="00FE299A"/>
    <w:rsid w:val="00FE2DBE"/>
    <w:rsid w:val="00FE32C8"/>
    <w:rsid w:val="00FE3628"/>
    <w:rsid w:val="00FE44F4"/>
    <w:rsid w:val="00FE49D6"/>
    <w:rsid w:val="00FE5081"/>
    <w:rsid w:val="00FE5D13"/>
    <w:rsid w:val="00FE67CF"/>
    <w:rsid w:val="00FE7779"/>
    <w:rsid w:val="00FE7F68"/>
    <w:rsid w:val="00FF0134"/>
    <w:rsid w:val="00FF0196"/>
    <w:rsid w:val="00FF0BBE"/>
    <w:rsid w:val="00FF1D66"/>
    <w:rsid w:val="00FF2414"/>
    <w:rsid w:val="00FF2C3B"/>
    <w:rsid w:val="00FF3605"/>
    <w:rsid w:val="00FF3739"/>
    <w:rsid w:val="00FF375C"/>
    <w:rsid w:val="00FF38DD"/>
    <w:rsid w:val="00FF3DCC"/>
    <w:rsid w:val="00FF3FCC"/>
    <w:rsid w:val="00FF454E"/>
    <w:rsid w:val="00FF4FBF"/>
    <w:rsid w:val="00FF4FD3"/>
    <w:rsid w:val="00FF55A1"/>
    <w:rsid w:val="00FF5727"/>
    <w:rsid w:val="00FF58DC"/>
    <w:rsid w:val="00FF64CB"/>
    <w:rsid w:val="00FF68F3"/>
    <w:rsid w:val="00FF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open" endarrowwidth="narrow" endarrowlength="short"/>
    </o:shapedefaults>
    <o:shapelayout v:ext="edit">
      <o:idmap v:ext="edit" data="2"/>
    </o:shapelayout>
  </w:shapeDefaults>
  <w:decimalSymbol w:val="."/>
  <w:listSeparator w:val=","/>
  <w14:docId w14:val="7B2CEE07"/>
  <w15:docId w15:val="{8CA2DBD5-10C1-4F60-B8F2-417BCC3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851799"/>
    <w:pPr>
      <w:widowControl w:val="0"/>
      <w:spacing w:line="312" w:lineRule="atLeast"/>
      <w:jc w:val="both"/>
    </w:pPr>
    <w:rPr>
      <w:kern w:val="2"/>
      <w:sz w:val="21"/>
      <w:szCs w:val="24"/>
    </w:rPr>
  </w:style>
  <w:style w:type="paragraph" w:styleId="10">
    <w:name w:val="heading 1"/>
    <w:qFormat/>
    <w:rsid w:val="00851799"/>
    <w:pPr>
      <w:keepNext/>
      <w:keepLines/>
      <w:spacing w:before="600" w:after="600"/>
      <w:jc w:val="center"/>
      <w:outlineLvl w:val="0"/>
    </w:pPr>
    <w:rPr>
      <w:b/>
      <w:kern w:val="44"/>
      <w:sz w:val="36"/>
    </w:rPr>
  </w:style>
  <w:style w:type="paragraph" w:styleId="2">
    <w:name w:val="heading 2"/>
    <w:aliases w:val="节,节题"/>
    <w:qFormat/>
    <w:rsid w:val="00851799"/>
    <w:pPr>
      <w:keepNext/>
      <w:keepLines/>
      <w:spacing w:before="360" w:after="360"/>
      <w:jc w:val="center"/>
      <w:textAlignment w:val="center"/>
      <w:outlineLvl w:val="1"/>
    </w:pPr>
    <w:rPr>
      <w:sz w:val="30"/>
    </w:rPr>
  </w:style>
  <w:style w:type="paragraph" w:styleId="3">
    <w:name w:val="heading 3"/>
    <w:qFormat/>
    <w:rsid w:val="00851799"/>
    <w:pPr>
      <w:keepNext/>
      <w:keepLines/>
      <w:spacing w:before="120" w:after="120"/>
      <w:textAlignment w:val="center"/>
      <w:outlineLvl w:val="2"/>
    </w:pPr>
    <w:rPr>
      <w:rFonts w:ascii="Arial" w:eastAsia="黑体" w:hAnsi="Arial"/>
      <w:sz w:val="24"/>
    </w:rPr>
  </w:style>
  <w:style w:type="paragraph" w:styleId="4">
    <w:name w:val="heading 4"/>
    <w:aliases w:val="段1.2."/>
    <w:basedOn w:val="a1"/>
    <w:autoRedefine/>
    <w:qFormat/>
    <w:rsid w:val="00A40FEF"/>
    <w:pPr>
      <w:keepNext/>
      <w:keepLines/>
      <w:adjustRightInd w:val="0"/>
      <w:spacing w:before="80" w:after="80" w:line="240" w:lineRule="auto"/>
      <w:ind w:firstLine="425"/>
      <w:textAlignment w:val="bottom"/>
      <w:outlineLvl w:val="3"/>
    </w:pPr>
    <w:rPr>
      <w:rFonts w:ascii="Arial" w:eastAsia="黑体" w:hAnsi="Arial"/>
      <w:kern w:val="21"/>
      <w:szCs w:val="20"/>
    </w:rPr>
  </w:style>
  <w:style w:type="paragraph" w:styleId="5">
    <w:name w:val="heading 5"/>
    <w:basedOn w:val="a1"/>
    <w:autoRedefine/>
    <w:qFormat/>
    <w:rsid w:val="001405AE"/>
    <w:pPr>
      <w:keepNext/>
      <w:keepLines/>
      <w:spacing w:before="80"/>
      <w:ind w:firstLineChars="200" w:firstLine="420"/>
      <w:outlineLvl w:val="4"/>
    </w:pPr>
    <w:rPr>
      <w:rFonts w:eastAsia="楷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Plain Text"/>
    <w:rsid w:val="00851799"/>
    <w:pPr>
      <w:widowControl w:val="0"/>
      <w:snapToGrid w:val="0"/>
      <w:spacing w:line="312" w:lineRule="atLeast"/>
      <w:ind w:firstLineChars="200" w:firstLine="200"/>
      <w:jc w:val="both"/>
    </w:pPr>
    <w:rPr>
      <w:rFonts w:cs="Courier New"/>
      <w:sz w:val="21"/>
      <w:szCs w:val="21"/>
    </w:rPr>
  </w:style>
  <w:style w:type="paragraph" w:styleId="a6">
    <w:name w:val="header"/>
    <w:basedOn w:val="a1"/>
    <w:rsid w:val="00851799"/>
    <w:pPr>
      <w:pBdr>
        <w:bottom w:val="double" w:sz="6" w:space="1" w:color="auto"/>
      </w:pBdr>
      <w:tabs>
        <w:tab w:val="center" w:pos="4095"/>
        <w:tab w:val="right" w:pos="8190"/>
      </w:tabs>
      <w:adjustRightInd w:val="0"/>
      <w:snapToGrid w:val="0"/>
      <w:jc w:val="center"/>
      <w:textAlignment w:val="baseline"/>
    </w:pPr>
    <w:rPr>
      <w:kern w:val="21"/>
      <w:sz w:val="18"/>
      <w:szCs w:val="18"/>
    </w:rPr>
  </w:style>
  <w:style w:type="paragraph" w:customStyle="1" w:styleId="a7">
    <w:name w:val="表题"/>
    <w:aliases w:val="小5黑,居中"/>
    <w:next w:val="-5"/>
    <w:rsid w:val="00851799"/>
    <w:pPr>
      <w:keepNext/>
      <w:spacing w:before="120" w:after="120"/>
      <w:jc w:val="center"/>
      <w:textAlignment w:val="center"/>
    </w:pPr>
    <w:rPr>
      <w:rFonts w:ascii="Arial" w:eastAsia="黑体" w:hAnsi="Arial"/>
      <w:kern w:val="28"/>
      <w:sz w:val="18"/>
    </w:rPr>
  </w:style>
  <w:style w:type="paragraph" w:customStyle="1" w:styleId="-5">
    <w:name w:val="图题-小5宋，居中"/>
    <w:basedOn w:val="a1"/>
    <w:next w:val="a1"/>
    <w:link w:val="-5Char"/>
    <w:autoRedefine/>
    <w:rsid w:val="00FB02BF"/>
    <w:pPr>
      <w:adjustRightInd w:val="0"/>
      <w:spacing w:before="80" w:after="80" w:line="240" w:lineRule="auto"/>
      <w:jc w:val="center"/>
      <w:textAlignment w:val="center"/>
    </w:pPr>
    <w:rPr>
      <w:color w:val="0000FF"/>
      <w:kern w:val="21"/>
      <w:sz w:val="18"/>
      <w:szCs w:val="20"/>
    </w:rPr>
  </w:style>
  <w:style w:type="paragraph" w:customStyle="1" w:styleId="a8">
    <w:name w:val="下空半行"/>
    <w:link w:val="Char"/>
    <w:autoRedefine/>
    <w:rsid w:val="00B84C05"/>
    <w:pPr>
      <w:adjustRightInd w:val="0"/>
      <w:spacing w:after="80"/>
      <w:ind w:firstLine="425"/>
      <w:textAlignment w:val="baseline"/>
    </w:pPr>
    <w:rPr>
      <w:kern w:val="21"/>
      <w:sz w:val="21"/>
    </w:rPr>
  </w:style>
  <w:style w:type="paragraph" w:customStyle="1" w:styleId="a9">
    <w:name w:val="上下空半行"/>
    <w:basedOn w:val="a1"/>
    <w:link w:val="Char1"/>
    <w:rsid w:val="00B84C05"/>
    <w:pPr>
      <w:adjustRightInd w:val="0"/>
      <w:spacing w:before="80" w:after="80"/>
      <w:ind w:firstLine="425"/>
      <w:textAlignment w:val="baseline"/>
    </w:pPr>
    <w:rPr>
      <w:kern w:val="21"/>
    </w:rPr>
  </w:style>
  <w:style w:type="paragraph" w:customStyle="1" w:styleId="aa">
    <w:name w:val="上空半行"/>
    <w:basedOn w:val="a1"/>
    <w:link w:val="Char0"/>
    <w:autoRedefine/>
    <w:rsid w:val="00B84C05"/>
    <w:pPr>
      <w:adjustRightInd w:val="0"/>
      <w:spacing w:before="80"/>
      <w:ind w:firstLine="425"/>
      <w:textAlignment w:val="baseline"/>
    </w:pPr>
    <w:rPr>
      <w:kern w:val="21"/>
    </w:rPr>
  </w:style>
  <w:style w:type="paragraph" w:customStyle="1" w:styleId="ab">
    <w:name w:val="注意、小技巧"/>
    <w:autoRedefine/>
    <w:rsid w:val="00E916B0"/>
    <w:pPr>
      <w:spacing w:beforeLines="50" w:afterLines="50" w:line="312" w:lineRule="atLeast"/>
      <w:ind w:leftChars="200" w:left="420" w:rightChars="200" w:right="420"/>
      <w:jc w:val="both"/>
    </w:pPr>
    <w:rPr>
      <w:rFonts w:eastAsia="楷体_GB2312"/>
      <w:sz w:val="21"/>
    </w:rPr>
  </w:style>
  <w:style w:type="paragraph" w:customStyle="1" w:styleId="20">
    <w:name w:val="程序2"/>
    <w:basedOn w:val="a1"/>
    <w:link w:val="2Char"/>
    <w:autoRedefine/>
    <w:rsid w:val="008B40DA"/>
    <w:pPr>
      <w:autoSpaceDE w:val="0"/>
      <w:autoSpaceDN w:val="0"/>
      <w:adjustRightInd w:val="0"/>
      <w:spacing w:line="256" w:lineRule="exact"/>
      <w:ind w:left="420" w:firstLine="6"/>
      <w:textAlignment w:val="baseline"/>
    </w:pPr>
    <w:rPr>
      <w:kern w:val="0"/>
      <w:sz w:val="18"/>
      <w:szCs w:val="20"/>
    </w:rPr>
  </w:style>
  <w:style w:type="paragraph" w:styleId="ac">
    <w:name w:val="footer"/>
    <w:basedOn w:val="a1"/>
    <w:rsid w:val="008517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d">
    <w:name w:val="下空"/>
    <w:rsid w:val="00851799"/>
    <w:pPr>
      <w:widowControl w:val="0"/>
      <w:spacing w:after="120"/>
      <w:ind w:firstLineChars="200" w:firstLine="200"/>
      <w:jc w:val="both"/>
    </w:pPr>
    <w:rPr>
      <w:sz w:val="21"/>
    </w:rPr>
  </w:style>
  <w:style w:type="paragraph" w:customStyle="1" w:styleId="11">
    <w:name w:val="注意1"/>
    <w:basedOn w:val="a1"/>
    <w:rsid w:val="00851799"/>
    <w:pPr>
      <w:ind w:left="1022" w:right="392" w:hanging="597"/>
    </w:pPr>
    <w:rPr>
      <w:rFonts w:ascii="楷体_GB2312" w:eastAsia="楷体_GB2312"/>
    </w:rPr>
  </w:style>
  <w:style w:type="character" w:styleId="ae">
    <w:name w:val="Hyperlink"/>
    <w:basedOn w:val="a2"/>
    <w:rsid w:val="00851799"/>
    <w:rPr>
      <w:color w:val="0000FF"/>
      <w:u w:val="single"/>
    </w:rPr>
  </w:style>
  <w:style w:type="paragraph" w:customStyle="1" w:styleId="af">
    <w:name w:val="上下空"/>
    <w:rsid w:val="00851799"/>
    <w:pPr>
      <w:widowControl w:val="0"/>
      <w:adjustRightInd w:val="0"/>
      <w:snapToGrid w:val="0"/>
      <w:spacing w:beforeLines="50" w:afterLines="50" w:line="312" w:lineRule="atLeast"/>
      <w:ind w:firstLineChars="200" w:firstLine="200"/>
      <w:jc w:val="both"/>
    </w:pPr>
    <w:rPr>
      <w:sz w:val="21"/>
    </w:rPr>
  </w:style>
  <w:style w:type="character" w:styleId="af0">
    <w:name w:val="FollowedHyperlink"/>
    <w:basedOn w:val="a2"/>
    <w:rsid w:val="00851799"/>
    <w:rPr>
      <w:color w:val="800080"/>
      <w:u w:val="single"/>
    </w:rPr>
  </w:style>
  <w:style w:type="paragraph" w:customStyle="1" w:styleId="a">
    <w:name w:val="项目符号"/>
    <w:autoRedefine/>
    <w:rsid w:val="00851799"/>
    <w:pPr>
      <w:widowControl w:val="0"/>
      <w:numPr>
        <w:numId w:val="1"/>
      </w:numPr>
      <w:spacing w:line="312" w:lineRule="atLeast"/>
      <w:jc w:val="both"/>
    </w:pPr>
    <w:rPr>
      <w:sz w:val="21"/>
    </w:rPr>
  </w:style>
  <w:style w:type="paragraph" w:styleId="21">
    <w:name w:val="Body Text Indent 2"/>
    <w:basedOn w:val="a1"/>
    <w:rsid w:val="00851799"/>
    <w:pPr>
      <w:spacing w:line="240" w:lineRule="auto"/>
      <w:ind w:firstLine="420"/>
    </w:pPr>
    <w:rPr>
      <w:sz w:val="24"/>
      <w:szCs w:val="20"/>
    </w:rPr>
  </w:style>
  <w:style w:type="paragraph" w:styleId="af1">
    <w:name w:val="Body Text Indent"/>
    <w:basedOn w:val="a1"/>
    <w:rsid w:val="00851799"/>
    <w:pPr>
      <w:spacing w:line="240" w:lineRule="auto"/>
      <w:ind w:firstLine="420"/>
    </w:pPr>
    <w:rPr>
      <w:szCs w:val="20"/>
    </w:rPr>
  </w:style>
  <w:style w:type="paragraph" w:styleId="30">
    <w:name w:val="Body Text Indent 3"/>
    <w:basedOn w:val="a1"/>
    <w:rsid w:val="00851799"/>
    <w:pPr>
      <w:spacing w:line="240" w:lineRule="auto"/>
      <w:ind w:left="420" w:firstLine="420"/>
    </w:pPr>
    <w:rPr>
      <w:sz w:val="24"/>
      <w:szCs w:val="20"/>
    </w:rPr>
  </w:style>
  <w:style w:type="paragraph" w:styleId="af2">
    <w:name w:val="Date"/>
    <w:basedOn w:val="a1"/>
    <w:next w:val="a1"/>
    <w:rsid w:val="00851799"/>
    <w:pPr>
      <w:ind w:leftChars="2500" w:left="100"/>
    </w:pPr>
  </w:style>
  <w:style w:type="table" w:styleId="af3">
    <w:name w:val="Table Grid"/>
    <w:basedOn w:val="a3"/>
    <w:uiPriority w:val="59"/>
    <w:qFormat/>
    <w:rsid w:val="0067042C"/>
    <w:pPr>
      <w:widowControl w:val="0"/>
      <w:spacing w:line="312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项目1"/>
    <w:autoRedefine/>
    <w:rsid w:val="00BA7B14"/>
    <w:pPr>
      <w:widowControl w:val="0"/>
      <w:numPr>
        <w:numId w:val="2"/>
      </w:numPr>
      <w:spacing w:line="312" w:lineRule="atLeast"/>
      <w:jc w:val="both"/>
    </w:pPr>
    <w:rPr>
      <w:sz w:val="21"/>
    </w:rPr>
  </w:style>
  <w:style w:type="paragraph" w:customStyle="1" w:styleId="af4">
    <w:name w:val="图片"/>
    <w:basedOn w:val="a1"/>
    <w:rsid w:val="00156D66"/>
    <w:pPr>
      <w:autoSpaceDE w:val="0"/>
      <w:autoSpaceDN w:val="0"/>
      <w:adjustRightInd w:val="0"/>
      <w:spacing w:before="120"/>
      <w:jc w:val="center"/>
      <w:textAlignment w:val="baseline"/>
    </w:pPr>
    <w:rPr>
      <w:kern w:val="0"/>
      <w:sz w:val="18"/>
      <w:szCs w:val="20"/>
    </w:rPr>
  </w:style>
  <w:style w:type="paragraph" w:customStyle="1" w:styleId="12">
    <w:name w:val="正文缩进1"/>
    <w:basedOn w:val="a1"/>
    <w:link w:val="1Char"/>
    <w:rsid w:val="00C95D31"/>
    <w:pPr>
      <w:autoSpaceDE w:val="0"/>
      <w:autoSpaceDN w:val="0"/>
      <w:adjustRightInd w:val="0"/>
      <w:ind w:firstLine="425"/>
      <w:textAlignment w:val="baseline"/>
    </w:pPr>
    <w:rPr>
      <w:kern w:val="0"/>
      <w:szCs w:val="20"/>
    </w:rPr>
  </w:style>
  <w:style w:type="paragraph" w:styleId="af5">
    <w:name w:val="Body Text"/>
    <w:basedOn w:val="a1"/>
    <w:rsid w:val="00D06C81"/>
    <w:pPr>
      <w:spacing w:after="120"/>
    </w:pPr>
  </w:style>
  <w:style w:type="paragraph" w:styleId="af6">
    <w:name w:val="Body Text First Indent"/>
    <w:basedOn w:val="af5"/>
    <w:link w:val="af7"/>
    <w:autoRedefine/>
    <w:rsid w:val="007D4FC9"/>
    <w:pPr>
      <w:spacing w:after="0"/>
      <w:ind w:firstLineChars="200" w:firstLine="420"/>
    </w:pPr>
    <w:rPr>
      <w:kern w:val="0"/>
    </w:rPr>
  </w:style>
  <w:style w:type="paragraph" w:customStyle="1" w:styleId="af8">
    <w:name w:val="图题"/>
    <w:rsid w:val="00376C9C"/>
    <w:pPr>
      <w:spacing w:before="120" w:after="120"/>
      <w:jc w:val="center"/>
    </w:pPr>
    <w:rPr>
      <w:kern w:val="2"/>
      <w:sz w:val="18"/>
    </w:rPr>
  </w:style>
  <w:style w:type="paragraph" w:styleId="af9">
    <w:name w:val="Normal Indent"/>
    <w:basedOn w:val="a1"/>
    <w:link w:val="afa"/>
    <w:rsid w:val="00F009C5"/>
    <w:pPr>
      <w:ind w:firstLine="425"/>
    </w:pPr>
    <w:rPr>
      <w:szCs w:val="20"/>
    </w:rPr>
  </w:style>
  <w:style w:type="character" w:customStyle="1" w:styleId="Char0">
    <w:name w:val="上空半行 Char"/>
    <w:link w:val="aa"/>
    <w:rsid w:val="00B84C05"/>
    <w:rPr>
      <w:kern w:val="21"/>
      <w:sz w:val="21"/>
      <w:szCs w:val="24"/>
    </w:rPr>
  </w:style>
  <w:style w:type="paragraph" w:customStyle="1" w:styleId="afb">
    <w:name w:val="图"/>
    <w:rsid w:val="00B32056"/>
    <w:pPr>
      <w:spacing w:before="120"/>
      <w:jc w:val="center"/>
    </w:pPr>
    <w:rPr>
      <w:sz w:val="21"/>
    </w:rPr>
  </w:style>
  <w:style w:type="character" w:customStyle="1" w:styleId="2Char">
    <w:name w:val="程序2 Char"/>
    <w:basedOn w:val="a2"/>
    <w:link w:val="20"/>
    <w:rsid w:val="008B40DA"/>
    <w:rPr>
      <w:sz w:val="18"/>
    </w:rPr>
  </w:style>
  <w:style w:type="paragraph" w:customStyle="1" w:styleId="afc">
    <w:name w:val="程序"/>
    <w:basedOn w:val="a1"/>
    <w:rsid w:val="00B70FBC"/>
    <w:pPr>
      <w:snapToGrid w:val="0"/>
      <w:spacing w:line="272" w:lineRule="exact"/>
      <w:ind w:left="425" w:right="425"/>
    </w:pPr>
    <w:rPr>
      <w:rFonts w:ascii="Courier New" w:hAnsi="Courier New"/>
      <w:sz w:val="18"/>
      <w:szCs w:val="18"/>
    </w:rPr>
  </w:style>
  <w:style w:type="paragraph" w:customStyle="1" w:styleId="afd">
    <w:name w:val="回行齐字"/>
    <w:basedOn w:val="a1"/>
    <w:next w:val="12"/>
    <w:rsid w:val="007C11EB"/>
    <w:pPr>
      <w:autoSpaceDE w:val="0"/>
      <w:autoSpaceDN w:val="0"/>
      <w:adjustRightInd w:val="0"/>
      <w:ind w:left="737" w:hanging="312"/>
      <w:textAlignment w:val="baseline"/>
    </w:pPr>
    <w:rPr>
      <w:kern w:val="0"/>
      <w:szCs w:val="20"/>
    </w:rPr>
  </w:style>
  <w:style w:type="paragraph" w:customStyle="1" w:styleId="afe">
    <w:name w:val="注意"/>
    <w:basedOn w:val="a1"/>
    <w:autoRedefine/>
    <w:rsid w:val="00A06B6B"/>
    <w:pPr>
      <w:snapToGrid w:val="0"/>
      <w:spacing w:before="80" w:after="80" w:line="312" w:lineRule="exact"/>
      <w:ind w:left="425" w:right="425"/>
    </w:pPr>
    <w:rPr>
      <w:rFonts w:eastAsia="楷体"/>
      <w:szCs w:val="21"/>
    </w:rPr>
  </w:style>
  <w:style w:type="character" w:customStyle="1" w:styleId="Char">
    <w:name w:val="下空半行 Char"/>
    <w:basedOn w:val="a2"/>
    <w:link w:val="a8"/>
    <w:rsid w:val="00B84C05"/>
    <w:rPr>
      <w:kern w:val="21"/>
      <w:sz w:val="21"/>
    </w:rPr>
  </w:style>
  <w:style w:type="character" w:customStyle="1" w:styleId="-5Char">
    <w:name w:val="图题-小5宋，居中 Char"/>
    <w:basedOn w:val="a2"/>
    <w:link w:val="-5"/>
    <w:rsid w:val="00FB02BF"/>
    <w:rPr>
      <w:color w:val="0000FF"/>
      <w:kern w:val="21"/>
      <w:sz w:val="18"/>
    </w:rPr>
  </w:style>
  <w:style w:type="character" w:customStyle="1" w:styleId="Char1">
    <w:name w:val="上下空半行 Char1"/>
    <w:basedOn w:val="a2"/>
    <w:link w:val="a9"/>
    <w:rsid w:val="00B84C05"/>
    <w:rPr>
      <w:kern w:val="21"/>
      <w:sz w:val="21"/>
      <w:szCs w:val="24"/>
    </w:rPr>
  </w:style>
  <w:style w:type="paragraph" w:customStyle="1" w:styleId="-">
    <w:name w:val="图-居中"/>
    <w:autoRedefine/>
    <w:rsid w:val="00AE60A1"/>
    <w:pPr>
      <w:keepNext/>
      <w:widowControl w:val="0"/>
      <w:adjustRightInd w:val="0"/>
      <w:spacing w:before="120"/>
      <w:jc w:val="center"/>
      <w:textAlignment w:val="baseline"/>
    </w:pPr>
    <w:rPr>
      <w:sz w:val="18"/>
    </w:rPr>
  </w:style>
  <w:style w:type="character" w:styleId="aff">
    <w:name w:val="Strong"/>
    <w:basedOn w:val="a2"/>
    <w:qFormat/>
    <w:rsid w:val="00017466"/>
    <w:rPr>
      <w:b/>
      <w:bCs/>
    </w:rPr>
  </w:style>
  <w:style w:type="paragraph" w:customStyle="1" w:styleId="a0">
    <w:name w:val="正文点悬挂"/>
    <w:basedOn w:val="a1"/>
    <w:rsid w:val="005A70F8"/>
    <w:pPr>
      <w:numPr>
        <w:numId w:val="3"/>
      </w:numPr>
      <w:adjustRightInd w:val="0"/>
      <w:snapToGrid w:val="0"/>
      <w:ind w:left="709" w:hanging="284"/>
    </w:pPr>
    <w:rPr>
      <w:szCs w:val="21"/>
    </w:rPr>
  </w:style>
  <w:style w:type="paragraph" w:customStyle="1" w:styleId="52">
    <w:name w:val="样式 标题 5 + 首行缩进:  2 字符"/>
    <w:basedOn w:val="5"/>
    <w:autoRedefine/>
    <w:rsid w:val="00F83174"/>
    <w:rPr>
      <w:rFonts w:cs="宋体"/>
      <w:bCs w:val="0"/>
      <w:kern w:val="0"/>
      <w:szCs w:val="20"/>
    </w:rPr>
  </w:style>
  <w:style w:type="paragraph" w:customStyle="1" w:styleId="50">
    <w:name w:val="样式 标题 5 + 字距调整五号"/>
    <w:basedOn w:val="5"/>
    <w:autoRedefine/>
    <w:rsid w:val="00F83174"/>
    <w:rPr>
      <w:bCs w:val="0"/>
      <w:kern w:val="21"/>
    </w:rPr>
  </w:style>
  <w:style w:type="paragraph" w:customStyle="1" w:styleId="521">
    <w:name w:val="样式 标题 5 + 首行缩进:  2 字符1"/>
    <w:basedOn w:val="5"/>
    <w:autoRedefine/>
    <w:rsid w:val="00C35F4E"/>
    <w:rPr>
      <w:rFonts w:cs="宋体"/>
      <w:bCs w:val="0"/>
      <w:szCs w:val="20"/>
    </w:rPr>
  </w:style>
  <w:style w:type="paragraph" w:styleId="aff0">
    <w:name w:val="Balloon Text"/>
    <w:basedOn w:val="a1"/>
    <w:link w:val="aff1"/>
    <w:rsid w:val="00273F0B"/>
    <w:pPr>
      <w:spacing w:line="240" w:lineRule="auto"/>
    </w:pPr>
    <w:rPr>
      <w:sz w:val="18"/>
      <w:szCs w:val="18"/>
    </w:rPr>
  </w:style>
  <w:style w:type="character" w:customStyle="1" w:styleId="aff1">
    <w:name w:val="批注框文本 字符"/>
    <w:basedOn w:val="a2"/>
    <w:link w:val="aff0"/>
    <w:rsid w:val="00273F0B"/>
    <w:rPr>
      <w:kern w:val="2"/>
      <w:sz w:val="18"/>
      <w:szCs w:val="18"/>
    </w:rPr>
  </w:style>
  <w:style w:type="paragraph" w:customStyle="1" w:styleId="aff2">
    <w:name w:val="图文字"/>
    <w:basedOn w:val="a1"/>
    <w:autoRedefine/>
    <w:rsid w:val="0048728D"/>
    <w:pPr>
      <w:snapToGrid w:val="0"/>
      <w:spacing w:line="240" w:lineRule="exact"/>
      <w:jc w:val="center"/>
    </w:pPr>
    <w:rPr>
      <w:sz w:val="18"/>
      <w:szCs w:val="18"/>
    </w:rPr>
  </w:style>
  <w:style w:type="paragraph" w:customStyle="1" w:styleId="51">
    <w:name w:val="新标题5"/>
    <w:basedOn w:val="5"/>
    <w:autoRedefine/>
    <w:rsid w:val="00092E39"/>
    <w:pPr>
      <w:spacing w:before="40" w:after="40"/>
    </w:pPr>
    <w:rPr>
      <w:rFonts w:eastAsia="仿宋" w:cs="宋体"/>
      <w:b/>
      <w:bCs w:val="0"/>
      <w:szCs w:val="20"/>
    </w:rPr>
  </w:style>
  <w:style w:type="character" w:customStyle="1" w:styleId="1Char">
    <w:name w:val="正文缩进1 Char"/>
    <w:basedOn w:val="a2"/>
    <w:link w:val="12"/>
    <w:rsid w:val="00B50EB1"/>
    <w:rPr>
      <w:sz w:val="21"/>
    </w:rPr>
  </w:style>
  <w:style w:type="paragraph" w:customStyle="1" w:styleId="aff3">
    <w:name w:val="样式 纯文本 + 小五"/>
    <w:basedOn w:val="a5"/>
    <w:autoRedefine/>
    <w:rsid w:val="00154FBF"/>
    <w:pPr>
      <w:spacing w:line="240" w:lineRule="exact"/>
      <w:ind w:firstLineChars="0" w:firstLine="0"/>
      <w:jc w:val="left"/>
    </w:pPr>
    <w:rPr>
      <w:rFonts w:cs="宋体"/>
      <w:sz w:val="18"/>
      <w:szCs w:val="20"/>
    </w:rPr>
  </w:style>
  <w:style w:type="character" w:styleId="aff4">
    <w:name w:val="Placeholder Text"/>
    <w:basedOn w:val="a2"/>
    <w:uiPriority w:val="99"/>
    <w:semiHidden/>
    <w:rsid w:val="00A64A27"/>
    <w:rPr>
      <w:color w:val="808080"/>
    </w:rPr>
  </w:style>
  <w:style w:type="character" w:customStyle="1" w:styleId="af7">
    <w:name w:val="正文文本首行缩进 字符"/>
    <w:basedOn w:val="a2"/>
    <w:link w:val="af6"/>
    <w:rsid w:val="007D4FC9"/>
    <w:rPr>
      <w:sz w:val="21"/>
      <w:szCs w:val="24"/>
    </w:rPr>
  </w:style>
  <w:style w:type="paragraph" w:customStyle="1" w:styleId="aff5">
    <w:name w:val="上空"/>
    <w:rsid w:val="00144B92"/>
    <w:pPr>
      <w:widowControl w:val="0"/>
      <w:spacing w:beforeLines="50"/>
      <w:ind w:firstLineChars="200" w:firstLine="200"/>
      <w:jc w:val="both"/>
    </w:pPr>
    <w:rPr>
      <w:sz w:val="21"/>
    </w:rPr>
  </w:style>
  <w:style w:type="character" w:customStyle="1" w:styleId="afa">
    <w:name w:val="正文缩进 字符"/>
    <w:basedOn w:val="a2"/>
    <w:link w:val="af9"/>
    <w:rsid w:val="009C75CC"/>
    <w:rPr>
      <w:kern w:val="2"/>
      <w:sz w:val="21"/>
    </w:rPr>
  </w:style>
  <w:style w:type="character" w:customStyle="1" w:styleId="1Char0">
    <w:name w:val="样式 标题 1 + 居中 Char"/>
    <w:basedOn w:val="a2"/>
    <w:link w:val="13"/>
    <w:rsid w:val="0005755C"/>
    <w:rPr>
      <w:rFonts w:cs="宋体"/>
      <w:b/>
      <w:bCs/>
      <w:kern w:val="44"/>
      <w:sz w:val="30"/>
      <w:szCs w:val="44"/>
    </w:rPr>
  </w:style>
  <w:style w:type="paragraph" w:customStyle="1" w:styleId="13">
    <w:name w:val="样式 标题 1 + 居中"/>
    <w:basedOn w:val="10"/>
    <w:link w:val="1Char0"/>
    <w:rsid w:val="0005755C"/>
    <w:pPr>
      <w:widowControl w:val="0"/>
      <w:spacing w:before="340" w:after="330" w:line="578" w:lineRule="auto"/>
    </w:pPr>
    <w:rPr>
      <w:rFonts w:cs="宋体"/>
      <w:bCs/>
      <w:sz w:val="30"/>
      <w:szCs w:val="44"/>
    </w:rPr>
  </w:style>
  <w:style w:type="paragraph" w:customStyle="1" w:styleId="aff6">
    <w:name w:val="样式 (中文) 黑体 加粗 行距: 单倍行距"/>
    <w:basedOn w:val="a1"/>
    <w:autoRedefine/>
    <w:rsid w:val="00D1322B"/>
    <w:pPr>
      <w:spacing w:line="240" w:lineRule="auto"/>
    </w:pPr>
    <w:rPr>
      <w:rFonts w:eastAsia="黑体" w:cs="宋体"/>
      <w:b/>
      <w:bCs/>
      <w:sz w:val="24"/>
      <w:szCs w:val="20"/>
    </w:rPr>
  </w:style>
  <w:style w:type="paragraph" w:styleId="aff7">
    <w:name w:val="List Paragraph"/>
    <w:basedOn w:val="a1"/>
    <w:uiPriority w:val="34"/>
    <w:qFormat/>
    <w:rsid w:val="009C694E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C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89A86A-29FC-4F54-ACAE-22824D466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C模板.dot</Template>
  <TotalTime>5983</TotalTime>
  <Pages>1</Pages>
  <Words>709</Words>
  <Characters>4043</Characters>
  <Application>Microsoft Office Word</Application>
  <DocSecurity>0</DocSecurity>
  <Lines>33</Lines>
  <Paragraphs>9</Paragraphs>
  <ScaleCrop>false</ScaleCrop>
  <Company>khpress</Company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概  述</dc:title>
  <dc:creator>Administrator</dc:creator>
  <cp:lastModifiedBy>wei jj</cp:lastModifiedBy>
  <cp:revision>4502</cp:revision>
  <cp:lastPrinted>2019-09-16T13:21:00Z</cp:lastPrinted>
  <dcterms:created xsi:type="dcterms:W3CDTF">2018-09-12T06:49:00Z</dcterms:created>
  <dcterms:modified xsi:type="dcterms:W3CDTF">2022-06-28T14:28:00Z</dcterms:modified>
</cp:coreProperties>
</file>